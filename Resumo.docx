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B879" w14:textId="0559A866" w:rsidR="0088091A" w:rsidRPr="00712166" w:rsidRDefault="0088091A" w:rsidP="0088091A">
      <w:pPr>
        <w:spacing w:after="200" w:line="276" w:lineRule="auto"/>
        <w:ind w:firstLine="0"/>
        <w:jc w:val="center"/>
        <w:rPr>
          <w:rStyle w:val="Ttulo0Char"/>
          <w:rFonts w:ascii="Arial" w:hAnsi="Arial" w:cs="Arial"/>
          <w:color w:val="000000" w:themeColor="text1"/>
          <w:sz w:val="44"/>
          <w:szCs w:val="40"/>
        </w:rPr>
      </w:pPr>
      <w:r w:rsidRPr="00712166">
        <w:rPr>
          <w:rStyle w:val="Ttulo0Char"/>
          <w:rFonts w:ascii="Arial" w:hAnsi="Arial" w:cs="Arial"/>
          <w:color w:val="000000" w:themeColor="text1"/>
          <w:sz w:val="44"/>
          <w:szCs w:val="40"/>
        </w:rPr>
        <w:t>Curso Web Moderno Completo com JavaScript 2021 + Projetos</w:t>
      </w:r>
    </w:p>
    <w:p w14:paraId="5B9E0F52" w14:textId="4C822E61" w:rsidR="0088091A" w:rsidRDefault="0088091A" w:rsidP="0088091A">
      <w:pPr>
        <w:spacing w:after="200" w:line="276" w:lineRule="auto"/>
        <w:ind w:firstLine="0"/>
        <w:jc w:val="center"/>
        <w:rPr>
          <w:rStyle w:val="Ttulo0Char"/>
          <w:rFonts w:ascii="Arial" w:hAnsi="Arial" w:cs="Arial"/>
          <w:color w:val="000000" w:themeColor="text1"/>
          <w:sz w:val="40"/>
          <w:szCs w:val="36"/>
        </w:rPr>
      </w:pPr>
    </w:p>
    <w:p w14:paraId="393A1149" w14:textId="77777777" w:rsidR="00B964B2" w:rsidRPr="00712166" w:rsidRDefault="00B964B2" w:rsidP="0088091A">
      <w:pPr>
        <w:spacing w:after="200" w:line="276" w:lineRule="auto"/>
        <w:ind w:firstLine="0"/>
        <w:jc w:val="center"/>
        <w:rPr>
          <w:rStyle w:val="Ttulo0Char"/>
          <w:rFonts w:ascii="Arial" w:hAnsi="Arial" w:cs="Arial"/>
          <w:color w:val="000000" w:themeColor="text1"/>
          <w:sz w:val="40"/>
          <w:szCs w:val="36"/>
        </w:rPr>
      </w:pPr>
    </w:p>
    <w:p w14:paraId="01E2C4AE" w14:textId="0871A33A" w:rsidR="0088091A" w:rsidRPr="00712166" w:rsidRDefault="00B964B2">
      <w:pPr>
        <w:spacing w:after="200" w:line="276" w:lineRule="auto"/>
        <w:ind w:firstLine="0"/>
        <w:jc w:val="left"/>
        <w:rPr>
          <w:rStyle w:val="Ttulo0Char"/>
          <w:rFonts w:ascii="Arial" w:hAnsi="Arial" w:cs="Arial"/>
          <w:color w:val="000000" w:themeColor="text1"/>
        </w:rPr>
      </w:pPr>
      <w:r w:rsidRPr="00D34D16">
        <w:rPr>
          <w:rStyle w:val="Ttulo0Char"/>
          <w:rFonts w:ascii="Arial" w:hAnsi="Arial" w:cs="Arial"/>
          <w:noProof/>
          <w:color w:val="000000" w:themeColor="text1"/>
          <w:sz w:val="44"/>
          <w:szCs w:val="40"/>
        </w:rPr>
        <w:drawing>
          <wp:inline distT="0" distB="0" distL="0" distR="0" wp14:anchorId="16B141CA" wp14:editId="29BD7219">
            <wp:extent cx="5760720" cy="2800985"/>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8"/>
                    <a:stretch>
                      <a:fillRect/>
                    </a:stretch>
                  </pic:blipFill>
                  <pic:spPr>
                    <a:xfrm>
                      <a:off x="0" y="0"/>
                      <a:ext cx="5760720" cy="2800985"/>
                    </a:xfrm>
                    <a:prstGeom prst="rect">
                      <a:avLst/>
                    </a:prstGeom>
                  </pic:spPr>
                </pic:pic>
              </a:graphicData>
            </a:graphic>
          </wp:inline>
        </w:drawing>
      </w:r>
    </w:p>
    <w:p w14:paraId="5788D221" w14:textId="0A8FA870" w:rsidR="0088091A" w:rsidRDefault="0088091A" w:rsidP="0088091A">
      <w:pPr>
        <w:spacing w:after="200" w:line="276" w:lineRule="auto"/>
        <w:ind w:firstLine="0"/>
        <w:jc w:val="left"/>
        <w:rPr>
          <w:rStyle w:val="Ttulo0Char"/>
          <w:rFonts w:ascii="Arial" w:hAnsi="Arial" w:cs="Arial"/>
          <w:color w:val="000000" w:themeColor="text1"/>
        </w:rPr>
      </w:pPr>
    </w:p>
    <w:p w14:paraId="443D854A" w14:textId="072F2EFE" w:rsidR="00B964B2" w:rsidRDefault="00B964B2" w:rsidP="0088091A">
      <w:pPr>
        <w:spacing w:after="200" w:line="276" w:lineRule="auto"/>
        <w:ind w:firstLine="0"/>
        <w:jc w:val="left"/>
        <w:rPr>
          <w:rStyle w:val="Ttulo0Char"/>
          <w:rFonts w:ascii="Arial" w:hAnsi="Arial" w:cs="Arial"/>
          <w:color w:val="000000" w:themeColor="text1"/>
        </w:rPr>
      </w:pPr>
    </w:p>
    <w:p w14:paraId="382A8836" w14:textId="52B85376" w:rsidR="00B964B2" w:rsidRDefault="00B964B2" w:rsidP="0088091A">
      <w:pPr>
        <w:spacing w:after="200" w:line="276" w:lineRule="auto"/>
        <w:ind w:firstLine="0"/>
        <w:jc w:val="left"/>
        <w:rPr>
          <w:rStyle w:val="Ttulo0Char"/>
          <w:rFonts w:ascii="Arial" w:hAnsi="Arial" w:cs="Arial"/>
          <w:color w:val="000000" w:themeColor="text1"/>
        </w:rPr>
      </w:pPr>
    </w:p>
    <w:p w14:paraId="0466B987" w14:textId="73E8137B" w:rsidR="00B964B2" w:rsidRDefault="00B964B2" w:rsidP="0088091A">
      <w:pPr>
        <w:spacing w:after="200" w:line="276" w:lineRule="auto"/>
        <w:ind w:firstLine="0"/>
        <w:jc w:val="left"/>
        <w:rPr>
          <w:rStyle w:val="Ttulo0Char"/>
          <w:rFonts w:ascii="Arial" w:hAnsi="Arial" w:cs="Arial"/>
          <w:color w:val="000000" w:themeColor="text1"/>
        </w:rPr>
      </w:pPr>
    </w:p>
    <w:p w14:paraId="294052AA" w14:textId="23B01CB3" w:rsidR="00B964B2" w:rsidRDefault="00B964B2" w:rsidP="0088091A">
      <w:pPr>
        <w:spacing w:after="200" w:line="276" w:lineRule="auto"/>
        <w:ind w:firstLine="0"/>
        <w:jc w:val="left"/>
        <w:rPr>
          <w:rStyle w:val="Ttulo0Char"/>
          <w:rFonts w:ascii="Arial" w:hAnsi="Arial" w:cs="Arial"/>
          <w:color w:val="000000" w:themeColor="text1"/>
        </w:rPr>
      </w:pPr>
    </w:p>
    <w:p w14:paraId="3649C9CF" w14:textId="47CFC851" w:rsidR="00B964B2" w:rsidRDefault="00B964B2" w:rsidP="0088091A">
      <w:pPr>
        <w:spacing w:after="200" w:line="276" w:lineRule="auto"/>
        <w:ind w:firstLine="0"/>
        <w:jc w:val="left"/>
        <w:rPr>
          <w:rStyle w:val="Ttulo0Char"/>
          <w:rFonts w:ascii="Arial" w:hAnsi="Arial" w:cs="Arial"/>
          <w:color w:val="000000" w:themeColor="text1"/>
        </w:rPr>
      </w:pPr>
    </w:p>
    <w:p w14:paraId="09449529" w14:textId="271AEF2F" w:rsidR="00B964B2" w:rsidRDefault="00B964B2" w:rsidP="0088091A">
      <w:pPr>
        <w:spacing w:after="200" w:line="276" w:lineRule="auto"/>
        <w:ind w:firstLine="0"/>
        <w:jc w:val="left"/>
        <w:rPr>
          <w:rStyle w:val="Ttulo0Char"/>
          <w:rFonts w:ascii="Arial" w:hAnsi="Arial" w:cs="Arial"/>
          <w:color w:val="000000" w:themeColor="text1"/>
        </w:rPr>
      </w:pPr>
    </w:p>
    <w:p w14:paraId="4F5694C5" w14:textId="47963A55" w:rsidR="00B964B2" w:rsidRDefault="00B964B2" w:rsidP="0088091A">
      <w:pPr>
        <w:spacing w:after="200" w:line="276" w:lineRule="auto"/>
        <w:ind w:firstLine="0"/>
        <w:jc w:val="left"/>
        <w:rPr>
          <w:rStyle w:val="Ttulo0Char"/>
          <w:rFonts w:ascii="Arial" w:hAnsi="Arial" w:cs="Arial"/>
          <w:color w:val="000000" w:themeColor="text1"/>
        </w:rPr>
      </w:pPr>
    </w:p>
    <w:p w14:paraId="6948B6E1" w14:textId="259CB413" w:rsidR="00B964B2" w:rsidRDefault="00B964B2" w:rsidP="0088091A">
      <w:pPr>
        <w:spacing w:after="200" w:line="276" w:lineRule="auto"/>
        <w:ind w:firstLine="0"/>
        <w:jc w:val="left"/>
        <w:rPr>
          <w:rStyle w:val="Ttulo0Char"/>
          <w:rFonts w:ascii="Arial" w:hAnsi="Arial" w:cs="Arial"/>
          <w:color w:val="000000" w:themeColor="text1"/>
        </w:rPr>
      </w:pPr>
    </w:p>
    <w:p w14:paraId="07B50AAF" w14:textId="47677D84" w:rsidR="00B964B2" w:rsidRDefault="00B964B2" w:rsidP="0088091A">
      <w:pPr>
        <w:spacing w:after="200" w:line="276" w:lineRule="auto"/>
        <w:ind w:firstLine="0"/>
        <w:jc w:val="left"/>
        <w:rPr>
          <w:rStyle w:val="Ttulo0Char"/>
          <w:rFonts w:ascii="Arial" w:hAnsi="Arial" w:cs="Arial"/>
          <w:color w:val="000000" w:themeColor="text1"/>
        </w:rPr>
      </w:pPr>
    </w:p>
    <w:p w14:paraId="684715A8" w14:textId="0A16ACAB" w:rsidR="00B964B2" w:rsidRDefault="00B964B2" w:rsidP="0088091A">
      <w:pPr>
        <w:spacing w:after="200" w:line="276" w:lineRule="auto"/>
        <w:ind w:firstLine="0"/>
        <w:jc w:val="left"/>
        <w:rPr>
          <w:rStyle w:val="Ttulo0Char"/>
          <w:rFonts w:ascii="Arial" w:hAnsi="Arial" w:cs="Arial"/>
          <w:color w:val="000000" w:themeColor="text1"/>
        </w:rPr>
      </w:pPr>
    </w:p>
    <w:p w14:paraId="22EADF69" w14:textId="278976F8" w:rsidR="00B964B2" w:rsidRDefault="00B964B2" w:rsidP="0088091A">
      <w:pPr>
        <w:spacing w:after="200" w:line="276" w:lineRule="auto"/>
        <w:ind w:firstLine="0"/>
        <w:jc w:val="left"/>
        <w:rPr>
          <w:rStyle w:val="Ttulo0Char"/>
          <w:rFonts w:ascii="Arial" w:hAnsi="Arial" w:cs="Arial"/>
          <w:color w:val="000000" w:themeColor="text1"/>
        </w:rPr>
      </w:pPr>
    </w:p>
    <w:p w14:paraId="5FA5C7EE" w14:textId="75F3EC5F" w:rsidR="00B964B2" w:rsidRDefault="00B964B2" w:rsidP="0088091A">
      <w:pPr>
        <w:spacing w:after="200" w:line="276" w:lineRule="auto"/>
        <w:ind w:firstLine="0"/>
        <w:jc w:val="left"/>
        <w:rPr>
          <w:rStyle w:val="Ttulo0Char"/>
          <w:rFonts w:ascii="Arial" w:hAnsi="Arial" w:cs="Arial"/>
          <w:color w:val="000000" w:themeColor="text1"/>
        </w:rPr>
      </w:pPr>
    </w:p>
    <w:p w14:paraId="29BFDC78" w14:textId="4079A70F" w:rsidR="00B964B2" w:rsidRDefault="00B964B2" w:rsidP="0088091A">
      <w:pPr>
        <w:spacing w:after="200" w:line="276" w:lineRule="auto"/>
        <w:ind w:firstLine="0"/>
        <w:jc w:val="left"/>
        <w:rPr>
          <w:rStyle w:val="Ttulo0Char"/>
          <w:rFonts w:ascii="Arial" w:hAnsi="Arial" w:cs="Arial"/>
          <w:color w:val="000000" w:themeColor="text1"/>
        </w:rPr>
      </w:pPr>
    </w:p>
    <w:p w14:paraId="160ABE86" w14:textId="353BC684" w:rsidR="00B964B2" w:rsidRDefault="00B964B2" w:rsidP="0088091A">
      <w:pPr>
        <w:spacing w:after="200" w:line="276" w:lineRule="auto"/>
        <w:ind w:firstLine="0"/>
        <w:jc w:val="left"/>
        <w:rPr>
          <w:rStyle w:val="Ttulo0Char"/>
          <w:rFonts w:ascii="Arial" w:hAnsi="Arial" w:cs="Arial"/>
          <w:color w:val="000000" w:themeColor="text1"/>
        </w:rPr>
      </w:pPr>
    </w:p>
    <w:sdt>
      <w:sdtPr>
        <w:rPr>
          <w:rFonts w:cs="Arial"/>
          <w:b w:val="0"/>
          <w:bCs w:val="0"/>
          <w:smallCaps/>
          <w:color w:val="auto"/>
          <w:szCs w:val="22"/>
          <w:lang w:val="en-US" w:bidi="en-US"/>
        </w:rPr>
        <w:id w:val="474813992"/>
        <w:docPartObj>
          <w:docPartGallery w:val="Table of Contents"/>
          <w:docPartUnique/>
        </w:docPartObj>
      </w:sdtPr>
      <w:sdtEndPr>
        <w:rPr>
          <w:smallCaps w:val="0"/>
          <w:lang w:val="pt-BR"/>
        </w:rPr>
      </w:sdtEndPr>
      <w:sdtContent>
        <w:p w14:paraId="6758D417" w14:textId="77777777" w:rsidR="00E60696" w:rsidRPr="00712166" w:rsidRDefault="00E60696" w:rsidP="00CC1744">
          <w:pPr>
            <w:pStyle w:val="CabealhodoSumrio"/>
            <w:jc w:val="center"/>
            <w:rPr>
              <w:rFonts w:cs="Arial"/>
              <w:b w:val="0"/>
            </w:rPr>
          </w:pPr>
          <w:r w:rsidRPr="00712166">
            <w:rPr>
              <w:rFonts w:cs="Arial"/>
              <w:b w:val="0"/>
            </w:rPr>
            <w:t>Sumário</w:t>
          </w:r>
        </w:p>
        <w:p w14:paraId="0C86A9AC" w14:textId="32C56A10" w:rsidR="00B964B2" w:rsidRDefault="00E60696">
          <w:pPr>
            <w:pStyle w:val="Sumrio1"/>
            <w:rPr>
              <w:rFonts w:asciiTheme="minorHAnsi" w:eastAsiaTheme="minorEastAsia" w:hAnsiTheme="minorHAnsi"/>
              <w:noProof/>
              <w:sz w:val="22"/>
            </w:rPr>
          </w:pPr>
          <w:r w:rsidRPr="00712166">
            <w:rPr>
              <w:rFonts w:cs="Arial"/>
              <w:color w:val="000000" w:themeColor="text1"/>
            </w:rPr>
            <w:fldChar w:fldCharType="begin"/>
          </w:r>
          <w:r w:rsidRPr="00712166">
            <w:rPr>
              <w:rFonts w:cs="Arial"/>
              <w:color w:val="000000" w:themeColor="text1"/>
            </w:rPr>
            <w:instrText xml:space="preserve"> TOC \o "1-3" \h \z \u </w:instrText>
          </w:r>
          <w:r w:rsidRPr="00712166">
            <w:rPr>
              <w:rFonts w:cs="Arial"/>
              <w:color w:val="000000" w:themeColor="text1"/>
            </w:rPr>
            <w:fldChar w:fldCharType="separate"/>
          </w:r>
          <w:hyperlink w:anchor="_Toc68947561" w:history="1">
            <w:r w:rsidR="00B964B2" w:rsidRPr="00A5636D">
              <w:rPr>
                <w:rStyle w:val="Hyperlink"/>
                <w:noProof/>
              </w:rPr>
              <w:t>1</w:t>
            </w:r>
            <w:r w:rsidR="00B964B2">
              <w:rPr>
                <w:rFonts w:asciiTheme="minorHAnsi" w:eastAsiaTheme="minorEastAsia" w:hAnsiTheme="minorHAnsi"/>
                <w:noProof/>
                <w:sz w:val="22"/>
              </w:rPr>
              <w:tab/>
            </w:r>
            <w:r w:rsidR="00B964B2" w:rsidRPr="00A5636D">
              <w:rPr>
                <w:rStyle w:val="Hyperlink"/>
                <w:rFonts w:cs="Arial"/>
                <w:noProof/>
              </w:rPr>
              <w:t>Configuração do Ambiente</w:t>
            </w:r>
            <w:r w:rsidR="00B964B2">
              <w:rPr>
                <w:noProof/>
                <w:webHidden/>
              </w:rPr>
              <w:tab/>
            </w:r>
            <w:r w:rsidR="00B964B2">
              <w:rPr>
                <w:noProof/>
                <w:webHidden/>
              </w:rPr>
              <w:fldChar w:fldCharType="begin"/>
            </w:r>
            <w:r w:rsidR="00B964B2">
              <w:rPr>
                <w:noProof/>
                <w:webHidden/>
              </w:rPr>
              <w:instrText xml:space="preserve"> PAGEREF _Toc68947561 \h </w:instrText>
            </w:r>
            <w:r w:rsidR="00B964B2">
              <w:rPr>
                <w:noProof/>
                <w:webHidden/>
              </w:rPr>
            </w:r>
            <w:r w:rsidR="00B964B2">
              <w:rPr>
                <w:noProof/>
                <w:webHidden/>
              </w:rPr>
              <w:fldChar w:fldCharType="separate"/>
            </w:r>
            <w:r w:rsidR="00B964B2">
              <w:rPr>
                <w:noProof/>
                <w:webHidden/>
              </w:rPr>
              <w:t>6</w:t>
            </w:r>
            <w:r w:rsidR="00B964B2">
              <w:rPr>
                <w:noProof/>
                <w:webHidden/>
              </w:rPr>
              <w:fldChar w:fldCharType="end"/>
            </w:r>
          </w:hyperlink>
        </w:p>
        <w:p w14:paraId="2527DE36" w14:textId="332BFEFD" w:rsidR="00B964B2" w:rsidRDefault="00B964B2">
          <w:pPr>
            <w:pStyle w:val="Sumrio2"/>
            <w:rPr>
              <w:rFonts w:asciiTheme="minorHAnsi" w:eastAsiaTheme="minorEastAsia" w:hAnsiTheme="minorHAnsi"/>
              <w:noProof/>
              <w:sz w:val="22"/>
              <w:lang w:eastAsia="pt-BR" w:bidi="ar-SA"/>
            </w:rPr>
          </w:pPr>
          <w:hyperlink w:anchor="_Toc68947562" w:history="1">
            <w:r w:rsidRPr="00A5636D">
              <w:rPr>
                <w:rStyle w:val="Hyperlink"/>
                <w:rFonts w:cs="Arial"/>
                <w:noProof/>
              </w:rPr>
              <w:t>1.1</w:t>
            </w:r>
            <w:r>
              <w:rPr>
                <w:rFonts w:asciiTheme="minorHAnsi" w:eastAsiaTheme="minorEastAsia" w:hAnsiTheme="minorHAnsi"/>
                <w:noProof/>
                <w:sz w:val="22"/>
                <w:lang w:eastAsia="pt-BR" w:bidi="ar-SA"/>
              </w:rPr>
              <w:tab/>
            </w:r>
            <w:r w:rsidRPr="00A5636D">
              <w:rPr>
                <w:rStyle w:val="Hyperlink"/>
                <w:rFonts w:cs="Arial"/>
                <w:noProof/>
              </w:rPr>
              <w:t>Instalação Vscode</w:t>
            </w:r>
            <w:r>
              <w:rPr>
                <w:noProof/>
                <w:webHidden/>
              </w:rPr>
              <w:tab/>
            </w:r>
            <w:r>
              <w:rPr>
                <w:noProof/>
                <w:webHidden/>
              </w:rPr>
              <w:fldChar w:fldCharType="begin"/>
            </w:r>
            <w:r>
              <w:rPr>
                <w:noProof/>
                <w:webHidden/>
              </w:rPr>
              <w:instrText xml:space="preserve"> PAGEREF _Toc68947562 \h </w:instrText>
            </w:r>
            <w:r>
              <w:rPr>
                <w:noProof/>
                <w:webHidden/>
              </w:rPr>
            </w:r>
            <w:r>
              <w:rPr>
                <w:noProof/>
                <w:webHidden/>
              </w:rPr>
              <w:fldChar w:fldCharType="separate"/>
            </w:r>
            <w:r>
              <w:rPr>
                <w:noProof/>
                <w:webHidden/>
              </w:rPr>
              <w:t>6</w:t>
            </w:r>
            <w:r>
              <w:rPr>
                <w:noProof/>
                <w:webHidden/>
              </w:rPr>
              <w:fldChar w:fldCharType="end"/>
            </w:r>
          </w:hyperlink>
        </w:p>
        <w:p w14:paraId="05849656" w14:textId="245C86F5" w:rsidR="00B964B2" w:rsidRDefault="00B964B2">
          <w:pPr>
            <w:pStyle w:val="Sumrio2"/>
            <w:rPr>
              <w:rFonts w:asciiTheme="minorHAnsi" w:eastAsiaTheme="minorEastAsia" w:hAnsiTheme="minorHAnsi"/>
              <w:noProof/>
              <w:sz w:val="22"/>
              <w:lang w:eastAsia="pt-BR" w:bidi="ar-SA"/>
            </w:rPr>
          </w:pPr>
          <w:hyperlink w:anchor="_Toc68947563" w:history="1">
            <w:r w:rsidRPr="00A5636D">
              <w:rPr>
                <w:rStyle w:val="Hyperlink"/>
                <w:rFonts w:cs="Arial"/>
                <w:noProof/>
              </w:rPr>
              <w:t>1.2</w:t>
            </w:r>
            <w:r>
              <w:rPr>
                <w:rFonts w:asciiTheme="minorHAnsi" w:eastAsiaTheme="minorEastAsia" w:hAnsiTheme="minorHAnsi"/>
                <w:noProof/>
                <w:sz w:val="22"/>
                <w:lang w:eastAsia="pt-BR" w:bidi="ar-SA"/>
              </w:rPr>
              <w:tab/>
            </w:r>
            <w:r w:rsidRPr="00A5636D">
              <w:rPr>
                <w:rStyle w:val="Hyperlink"/>
                <w:rFonts w:cs="Arial"/>
                <w:noProof/>
              </w:rPr>
              <w:t>Instalação Node</w:t>
            </w:r>
            <w:r>
              <w:rPr>
                <w:noProof/>
                <w:webHidden/>
              </w:rPr>
              <w:tab/>
            </w:r>
            <w:r>
              <w:rPr>
                <w:noProof/>
                <w:webHidden/>
              </w:rPr>
              <w:fldChar w:fldCharType="begin"/>
            </w:r>
            <w:r>
              <w:rPr>
                <w:noProof/>
                <w:webHidden/>
              </w:rPr>
              <w:instrText xml:space="preserve"> PAGEREF _Toc68947563 \h </w:instrText>
            </w:r>
            <w:r>
              <w:rPr>
                <w:noProof/>
                <w:webHidden/>
              </w:rPr>
            </w:r>
            <w:r>
              <w:rPr>
                <w:noProof/>
                <w:webHidden/>
              </w:rPr>
              <w:fldChar w:fldCharType="separate"/>
            </w:r>
            <w:r>
              <w:rPr>
                <w:noProof/>
                <w:webHidden/>
              </w:rPr>
              <w:t>6</w:t>
            </w:r>
            <w:r>
              <w:rPr>
                <w:noProof/>
                <w:webHidden/>
              </w:rPr>
              <w:fldChar w:fldCharType="end"/>
            </w:r>
          </w:hyperlink>
        </w:p>
        <w:p w14:paraId="4A88171E" w14:textId="13ECAD6E" w:rsidR="00B964B2" w:rsidRDefault="00B964B2">
          <w:pPr>
            <w:pStyle w:val="Sumrio1"/>
            <w:rPr>
              <w:rFonts w:asciiTheme="minorHAnsi" w:eastAsiaTheme="minorEastAsia" w:hAnsiTheme="minorHAnsi"/>
              <w:noProof/>
              <w:sz w:val="22"/>
            </w:rPr>
          </w:pPr>
          <w:hyperlink w:anchor="_Toc68947564" w:history="1">
            <w:r w:rsidRPr="00A5636D">
              <w:rPr>
                <w:rStyle w:val="Hyperlink"/>
                <w:noProof/>
              </w:rPr>
              <w:t>2</w:t>
            </w:r>
            <w:r>
              <w:rPr>
                <w:rFonts w:asciiTheme="minorHAnsi" w:eastAsiaTheme="minorEastAsia" w:hAnsiTheme="minorHAnsi"/>
                <w:noProof/>
                <w:sz w:val="22"/>
              </w:rPr>
              <w:tab/>
            </w:r>
            <w:r w:rsidRPr="00A5636D">
              <w:rPr>
                <w:rStyle w:val="Hyperlink"/>
                <w:rFonts w:cs="Arial"/>
                <w:noProof/>
              </w:rPr>
              <w:t>Fundamentos</w:t>
            </w:r>
            <w:r>
              <w:rPr>
                <w:noProof/>
                <w:webHidden/>
              </w:rPr>
              <w:tab/>
            </w:r>
            <w:r>
              <w:rPr>
                <w:noProof/>
                <w:webHidden/>
              </w:rPr>
              <w:fldChar w:fldCharType="begin"/>
            </w:r>
            <w:r>
              <w:rPr>
                <w:noProof/>
                <w:webHidden/>
              </w:rPr>
              <w:instrText xml:space="preserve"> PAGEREF _Toc68947564 \h </w:instrText>
            </w:r>
            <w:r>
              <w:rPr>
                <w:noProof/>
                <w:webHidden/>
              </w:rPr>
            </w:r>
            <w:r>
              <w:rPr>
                <w:noProof/>
                <w:webHidden/>
              </w:rPr>
              <w:fldChar w:fldCharType="separate"/>
            </w:r>
            <w:r>
              <w:rPr>
                <w:noProof/>
                <w:webHidden/>
              </w:rPr>
              <w:t>6</w:t>
            </w:r>
            <w:r>
              <w:rPr>
                <w:noProof/>
                <w:webHidden/>
              </w:rPr>
              <w:fldChar w:fldCharType="end"/>
            </w:r>
          </w:hyperlink>
        </w:p>
        <w:p w14:paraId="61EBA460" w14:textId="0FF9D0DF" w:rsidR="00B964B2" w:rsidRDefault="00B964B2">
          <w:pPr>
            <w:pStyle w:val="Sumrio2"/>
            <w:rPr>
              <w:rFonts w:asciiTheme="minorHAnsi" w:eastAsiaTheme="minorEastAsia" w:hAnsiTheme="minorHAnsi"/>
              <w:noProof/>
              <w:sz w:val="22"/>
              <w:lang w:eastAsia="pt-BR" w:bidi="ar-SA"/>
            </w:rPr>
          </w:pPr>
          <w:hyperlink w:anchor="_Toc68947565" w:history="1">
            <w:r w:rsidRPr="00A5636D">
              <w:rPr>
                <w:rStyle w:val="Hyperlink"/>
                <w:rFonts w:cs="Arial"/>
                <w:noProof/>
              </w:rPr>
              <w:t>2.1</w:t>
            </w:r>
            <w:r>
              <w:rPr>
                <w:rFonts w:asciiTheme="minorHAnsi" w:eastAsiaTheme="minorEastAsia" w:hAnsiTheme="minorHAnsi"/>
                <w:noProof/>
                <w:sz w:val="22"/>
                <w:lang w:eastAsia="pt-BR" w:bidi="ar-SA"/>
              </w:rPr>
              <w:tab/>
            </w:r>
            <w:r w:rsidRPr="00A5636D">
              <w:rPr>
                <w:rStyle w:val="Hyperlink"/>
                <w:rFonts w:cs="Arial"/>
                <w:noProof/>
              </w:rPr>
              <w:t>Visão Geral de Algoritmo</w:t>
            </w:r>
            <w:r>
              <w:rPr>
                <w:noProof/>
                <w:webHidden/>
              </w:rPr>
              <w:tab/>
            </w:r>
            <w:r>
              <w:rPr>
                <w:noProof/>
                <w:webHidden/>
              </w:rPr>
              <w:fldChar w:fldCharType="begin"/>
            </w:r>
            <w:r>
              <w:rPr>
                <w:noProof/>
                <w:webHidden/>
              </w:rPr>
              <w:instrText xml:space="preserve"> PAGEREF _Toc68947565 \h </w:instrText>
            </w:r>
            <w:r>
              <w:rPr>
                <w:noProof/>
                <w:webHidden/>
              </w:rPr>
            </w:r>
            <w:r>
              <w:rPr>
                <w:noProof/>
                <w:webHidden/>
              </w:rPr>
              <w:fldChar w:fldCharType="separate"/>
            </w:r>
            <w:r>
              <w:rPr>
                <w:noProof/>
                <w:webHidden/>
              </w:rPr>
              <w:t>6</w:t>
            </w:r>
            <w:r>
              <w:rPr>
                <w:noProof/>
                <w:webHidden/>
              </w:rPr>
              <w:fldChar w:fldCharType="end"/>
            </w:r>
          </w:hyperlink>
        </w:p>
        <w:p w14:paraId="280DE5D8" w14:textId="7CE9FAC5" w:rsidR="00B964B2" w:rsidRDefault="00B964B2">
          <w:pPr>
            <w:pStyle w:val="Sumrio2"/>
            <w:rPr>
              <w:rFonts w:asciiTheme="minorHAnsi" w:eastAsiaTheme="minorEastAsia" w:hAnsiTheme="minorHAnsi"/>
              <w:noProof/>
              <w:sz w:val="22"/>
              <w:lang w:eastAsia="pt-BR" w:bidi="ar-SA"/>
            </w:rPr>
          </w:pPr>
          <w:hyperlink w:anchor="_Toc68947566" w:history="1">
            <w:r w:rsidRPr="00A5636D">
              <w:rPr>
                <w:rStyle w:val="Hyperlink"/>
                <w:rFonts w:cs="Arial"/>
                <w:noProof/>
              </w:rPr>
              <w:t>2.2</w:t>
            </w:r>
            <w:r>
              <w:rPr>
                <w:rFonts w:asciiTheme="minorHAnsi" w:eastAsiaTheme="minorEastAsia" w:hAnsiTheme="minorHAnsi"/>
                <w:noProof/>
                <w:sz w:val="22"/>
                <w:lang w:eastAsia="pt-BR" w:bidi="ar-SA"/>
              </w:rPr>
              <w:tab/>
            </w:r>
            <w:r w:rsidRPr="00A5636D">
              <w:rPr>
                <w:rStyle w:val="Hyperlink"/>
                <w:rFonts w:cs="Arial"/>
                <w:noProof/>
              </w:rPr>
              <w:t>Visão Geral de Estruturas de Dados</w:t>
            </w:r>
            <w:r>
              <w:rPr>
                <w:noProof/>
                <w:webHidden/>
              </w:rPr>
              <w:tab/>
            </w:r>
            <w:r>
              <w:rPr>
                <w:noProof/>
                <w:webHidden/>
              </w:rPr>
              <w:fldChar w:fldCharType="begin"/>
            </w:r>
            <w:r>
              <w:rPr>
                <w:noProof/>
                <w:webHidden/>
              </w:rPr>
              <w:instrText xml:space="preserve"> PAGEREF _Toc68947566 \h </w:instrText>
            </w:r>
            <w:r>
              <w:rPr>
                <w:noProof/>
                <w:webHidden/>
              </w:rPr>
            </w:r>
            <w:r>
              <w:rPr>
                <w:noProof/>
                <w:webHidden/>
              </w:rPr>
              <w:fldChar w:fldCharType="separate"/>
            </w:r>
            <w:r>
              <w:rPr>
                <w:noProof/>
                <w:webHidden/>
              </w:rPr>
              <w:t>6</w:t>
            </w:r>
            <w:r>
              <w:rPr>
                <w:noProof/>
                <w:webHidden/>
              </w:rPr>
              <w:fldChar w:fldCharType="end"/>
            </w:r>
          </w:hyperlink>
        </w:p>
        <w:p w14:paraId="383769AF" w14:textId="390A40F1" w:rsidR="00B964B2" w:rsidRDefault="00B964B2">
          <w:pPr>
            <w:pStyle w:val="Sumrio2"/>
            <w:rPr>
              <w:rFonts w:asciiTheme="minorHAnsi" w:eastAsiaTheme="minorEastAsia" w:hAnsiTheme="minorHAnsi"/>
              <w:noProof/>
              <w:sz w:val="22"/>
              <w:lang w:eastAsia="pt-BR" w:bidi="ar-SA"/>
            </w:rPr>
          </w:pPr>
          <w:hyperlink w:anchor="_Toc68947567" w:history="1">
            <w:r w:rsidRPr="00A5636D">
              <w:rPr>
                <w:rStyle w:val="Hyperlink"/>
                <w:rFonts w:cs="Arial"/>
                <w:noProof/>
              </w:rPr>
              <w:t>2.3</w:t>
            </w:r>
            <w:r>
              <w:rPr>
                <w:rFonts w:asciiTheme="minorHAnsi" w:eastAsiaTheme="minorEastAsia" w:hAnsiTheme="minorHAnsi"/>
                <w:noProof/>
                <w:sz w:val="22"/>
                <w:lang w:eastAsia="pt-BR" w:bidi="ar-SA"/>
              </w:rPr>
              <w:tab/>
            </w:r>
            <w:r w:rsidRPr="00A5636D">
              <w:rPr>
                <w:rStyle w:val="Hyperlink"/>
                <w:rFonts w:cs="Arial"/>
                <w:noProof/>
              </w:rPr>
              <w:t>Organização Básica de um Código JS</w:t>
            </w:r>
            <w:r>
              <w:rPr>
                <w:noProof/>
                <w:webHidden/>
              </w:rPr>
              <w:tab/>
            </w:r>
            <w:r>
              <w:rPr>
                <w:noProof/>
                <w:webHidden/>
              </w:rPr>
              <w:fldChar w:fldCharType="begin"/>
            </w:r>
            <w:r>
              <w:rPr>
                <w:noProof/>
                <w:webHidden/>
              </w:rPr>
              <w:instrText xml:space="preserve"> PAGEREF _Toc68947567 \h </w:instrText>
            </w:r>
            <w:r>
              <w:rPr>
                <w:noProof/>
                <w:webHidden/>
              </w:rPr>
            </w:r>
            <w:r>
              <w:rPr>
                <w:noProof/>
                <w:webHidden/>
              </w:rPr>
              <w:fldChar w:fldCharType="separate"/>
            </w:r>
            <w:r>
              <w:rPr>
                <w:noProof/>
                <w:webHidden/>
              </w:rPr>
              <w:t>6</w:t>
            </w:r>
            <w:r>
              <w:rPr>
                <w:noProof/>
                <w:webHidden/>
              </w:rPr>
              <w:fldChar w:fldCharType="end"/>
            </w:r>
          </w:hyperlink>
        </w:p>
        <w:p w14:paraId="40DE2CBA" w14:textId="196DF074" w:rsidR="00B964B2" w:rsidRDefault="00B964B2">
          <w:pPr>
            <w:pStyle w:val="Sumrio2"/>
            <w:rPr>
              <w:rFonts w:asciiTheme="minorHAnsi" w:eastAsiaTheme="minorEastAsia" w:hAnsiTheme="minorHAnsi"/>
              <w:noProof/>
              <w:sz w:val="22"/>
              <w:lang w:eastAsia="pt-BR" w:bidi="ar-SA"/>
            </w:rPr>
          </w:pPr>
          <w:hyperlink w:anchor="_Toc68947568" w:history="1">
            <w:r w:rsidRPr="00A5636D">
              <w:rPr>
                <w:rStyle w:val="Hyperlink"/>
                <w:rFonts w:cs="Arial"/>
                <w:noProof/>
              </w:rPr>
              <w:t>2.4</w:t>
            </w:r>
            <w:r>
              <w:rPr>
                <w:rFonts w:asciiTheme="minorHAnsi" w:eastAsiaTheme="minorEastAsia" w:hAnsiTheme="minorHAnsi"/>
                <w:noProof/>
                <w:sz w:val="22"/>
                <w:lang w:eastAsia="pt-BR" w:bidi="ar-SA"/>
              </w:rPr>
              <w:tab/>
            </w:r>
            <w:r w:rsidRPr="00A5636D">
              <w:rPr>
                <w:rStyle w:val="Hyperlink"/>
                <w:rFonts w:cs="Arial"/>
                <w:noProof/>
              </w:rPr>
              <w:t>Executando JavaScript</w:t>
            </w:r>
            <w:r>
              <w:rPr>
                <w:noProof/>
                <w:webHidden/>
              </w:rPr>
              <w:tab/>
            </w:r>
            <w:r>
              <w:rPr>
                <w:noProof/>
                <w:webHidden/>
              </w:rPr>
              <w:fldChar w:fldCharType="begin"/>
            </w:r>
            <w:r>
              <w:rPr>
                <w:noProof/>
                <w:webHidden/>
              </w:rPr>
              <w:instrText xml:space="preserve"> PAGEREF _Toc68947568 \h </w:instrText>
            </w:r>
            <w:r>
              <w:rPr>
                <w:noProof/>
                <w:webHidden/>
              </w:rPr>
            </w:r>
            <w:r>
              <w:rPr>
                <w:noProof/>
                <w:webHidden/>
              </w:rPr>
              <w:fldChar w:fldCharType="separate"/>
            </w:r>
            <w:r>
              <w:rPr>
                <w:noProof/>
                <w:webHidden/>
              </w:rPr>
              <w:t>7</w:t>
            </w:r>
            <w:r>
              <w:rPr>
                <w:noProof/>
                <w:webHidden/>
              </w:rPr>
              <w:fldChar w:fldCharType="end"/>
            </w:r>
          </w:hyperlink>
        </w:p>
        <w:p w14:paraId="2666A05B" w14:textId="712D6AE5" w:rsidR="00B964B2" w:rsidRDefault="00B964B2">
          <w:pPr>
            <w:pStyle w:val="Sumrio2"/>
            <w:rPr>
              <w:rFonts w:asciiTheme="minorHAnsi" w:eastAsiaTheme="minorEastAsia" w:hAnsiTheme="minorHAnsi"/>
              <w:noProof/>
              <w:sz w:val="22"/>
              <w:lang w:eastAsia="pt-BR" w:bidi="ar-SA"/>
            </w:rPr>
          </w:pPr>
          <w:hyperlink w:anchor="_Toc68947569" w:history="1">
            <w:r w:rsidRPr="00A5636D">
              <w:rPr>
                <w:rStyle w:val="Hyperlink"/>
                <w:rFonts w:cs="Arial"/>
                <w:noProof/>
              </w:rPr>
              <w:t>2.5</w:t>
            </w:r>
            <w:r>
              <w:rPr>
                <w:rFonts w:asciiTheme="minorHAnsi" w:eastAsiaTheme="minorEastAsia" w:hAnsiTheme="minorHAnsi"/>
                <w:noProof/>
                <w:sz w:val="22"/>
                <w:lang w:eastAsia="pt-BR" w:bidi="ar-SA"/>
              </w:rPr>
              <w:tab/>
            </w:r>
            <w:r w:rsidRPr="00A5636D">
              <w:rPr>
                <w:rStyle w:val="Hyperlink"/>
                <w:rFonts w:cs="Arial"/>
                <w:noProof/>
              </w:rPr>
              <w:t>Comentários de Código</w:t>
            </w:r>
            <w:r>
              <w:rPr>
                <w:noProof/>
                <w:webHidden/>
              </w:rPr>
              <w:tab/>
            </w:r>
            <w:r>
              <w:rPr>
                <w:noProof/>
                <w:webHidden/>
              </w:rPr>
              <w:fldChar w:fldCharType="begin"/>
            </w:r>
            <w:r>
              <w:rPr>
                <w:noProof/>
                <w:webHidden/>
              </w:rPr>
              <w:instrText xml:space="preserve"> PAGEREF _Toc68947569 \h </w:instrText>
            </w:r>
            <w:r>
              <w:rPr>
                <w:noProof/>
                <w:webHidden/>
              </w:rPr>
            </w:r>
            <w:r>
              <w:rPr>
                <w:noProof/>
                <w:webHidden/>
              </w:rPr>
              <w:fldChar w:fldCharType="separate"/>
            </w:r>
            <w:r>
              <w:rPr>
                <w:noProof/>
                <w:webHidden/>
              </w:rPr>
              <w:t>7</w:t>
            </w:r>
            <w:r>
              <w:rPr>
                <w:noProof/>
                <w:webHidden/>
              </w:rPr>
              <w:fldChar w:fldCharType="end"/>
            </w:r>
          </w:hyperlink>
        </w:p>
        <w:p w14:paraId="4A229328" w14:textId="665F1469" w:rsidR="00B964B2" w:rsidRDefault="00B964B2">
          <w:pPr>
            <w:pStyle w:val="Sumrio2"/>
            <w:rPr>
              <w:rFonts w:asciiTheme="minorHAnsi" w:eastAsiaTheme="minorEastAsia" w:hAnsiTheme="minorHAnsi"/>
              <w:noProof/>
              <w:sz w:val="22"/>
              <w:lang w:eastAsia="pt-BR" w:bidi="ar-SA"/>
            </w:rPr>
          </w:pPr>
          <w:hyperlink w:anchor="_Toc68947570" w:history="1">
            <w:r w:rsidRPr="00A5636D">
              <w:rPr>
                <w:rStyle w:val="Hyperlink"/>
                <w:rFonts w:cs="Arial"/>
                <w:noProof/>
              </w:rPr>
              <w:t>2.6</w:t>
            </w:r>
            <w:r>
              <w:rPr>
                <w:rFonts w:asciiTheme="minorHAnsi" w:eastAsiaTheme="minorEastAsia" w:hAnsiTheme="minorHAnsi"/>
                <w:noProof/>
                <w:sz w:val="22"/>
                <w:lang w:eastAsia="pt-BR" w:bidi="ar-SA"/>
              </w:rPr>
              <w:tab/>
            </w:r>
            <w:r w:rsidRPr="00A5636D">
              <w:rPr>
                <w:rStyle w:val="Hyperlink"/>
                <w:rFonts w:cs="Arial"/>
                <w:noProof/>
              </w:rPr>
              <w:t>O básico de Var, Let e Const</w:t>
            </w:r>
            <w:r>
              <w:rPr>
                <w:noProof/>
                <w:webHidden/>
              </w:rPr>
              <w:tab/>
            </w:r>
            <w:r>
              <w:rPr>
                <w:noProof/>
                <w:webHidden/>
              </w:rPr>
              <w:fldChar w:fldCharType="begin"/>
            </w:r>
            <w:r>
              <w:rPr>
                <w:noProof/>
                <w:webHidden/>
              </w:rPr>
              <w:instrText xml:space="preserve"> PAGEREF _Toc68947570 \h </w:instrText>
            </w:r>
            <w:r>
              <w:rPr>
                <w:noProof/>
                <w:webHidden/>
              </w:rPr>
            </w:r>
            <w:r>
              <w:rPr>
                <w:noProof/>
                <w:webHidden/>
              </w:rPr>
              <w:fldChar w:fldCharType="separate"/>
            </w:r>
            <w:r>
              <w:rPr>
                <w:noProof/>
                <w:webHidden/>
              </w:rPr>
              <w:t>7</w:t>
            </w:r>
            <w:r>
              <w:rPr>
                <w:noProof/>
                <w:webHidden/>
              </w:rPr>
              <w:fldChar w:fldCharType="end"/>
            </w:r>
          </w:hyperlink>
        </w:p>
        <w:p w14:paraId="2B74460A" w14:textId="5FF0AF65" w:rsidR="00B964B2" w:rsidRDefault="00B964B2">
          <w:pPr>
            <w:pStyle w:val="Sumrio2"/>
            <w:rPr>
              <w:rFonts w:asciiTheme="minorHAnsi" w:eastAsiaTheme="minorEastAsia" w:hAnsiTheme="minorHAnsi"/>
              <w:noProof/>
              <w:sz w:val="22"/>
              <w:lang w:eastAsia="pt-BR" w:bidi="ar-SA"/>
            </w:rPr>
          </w:pPr>
          <w:hyperlink w:anchor="_Toc68947571" w:history="1">
            <w:r w:rsidRPr="00A5636D">
              <w:rPr>
                <w:rStyle w:val="Hyperlink"/>
                <w:rFonts w:cs="Arial"/>
                <w:noProof/>
              </w:rPr>
              <w:t>2.7</w:t>
            </w:r>
            <w:r>
              <w:rPr>
                <w:rFonts w:asciiTheme="minorHAnsi" w:eastAsiaTheme="minorEastAsia" w:hAnsiTheme="minorHAnsi"/>
                <w:noProof/>
                <w:sz w:val="22"/>
                <w:lang w:eastAsia="pt-BR" w:bidi="ar-SA"/>
              </w:rPr>
              <w:tab/>
            </w:r>
            <w:r w:rsidRPr="00A5636D">
              <w:rPr>
                <w:rStyle w:val="Hyperlink"/>
                <w:rFonts w:cs="Arial"/>
                <w:noProof/>
              </w:rPr>
              <w:t>Tipagem Fraca</w:t>
            </w:r>
            <w:r>
              <w:rPr>
                <w:noProof/>
                <w:webHidden/>
              </w:rPr>
              <w:tab/>
            </w:r>
            <w:r>
              <w:rPr>
                <w:noProof/>
                <w:webHidden/>
              </w:rPr>
              <w:fldChar w:fldCharType="begin"/>
            </w:r>
            <w:r>
              <w:rPr>
                <w:noProof/>
                <w:webHidden/>
              </w:rPr>
              <w:instrText xml:space="preserve"> PAGEREF _Toc68947571 \h </w:instrText>
            </w:r>
            <w:r>
              <w:rPr>
                <w:noProof/>
                <w:webHidden/>
              </w:rPr>
            </w:r>
            <w:r>
              <w:rPr>
                <w:noProof/>
                <w:webHidden/>
              </w:rPr>
              <w:fldChar w:fldCharType="separate"/>
            </w:r>
            <w:r>
              <w:rPr>
                <w:noProof/>
                <w:webHidden/>
              </w:rPr>
              <w:t>8</w:t>
            </w:r>
            <w:r>
              <w:rPr>
                <w:noProof/>
                <w:webHidden/>
              </w:rPr>
              <w:fldChar w:fldCharType="end"/>
            </w:r>
          </w:hyperlink>
        </w:p>
        <w:p w14:paraId="26AFC5AD" w14:textId="7B5AC74C" w:rsidR="00B964B2" w:rsidRDefault="00B964B2">
          <w:pPr>
            <w:pStyle w:val="Sumrio2"/>
            <w:rPr>
              <w:rFonts w:asciiTheme="minorHAnsi" w:eastAsiaTheme="minorEastAsia" w:hAnsiTheme="minorHAnsi"/>
              <w:noProof/>
              <w:sz w:val="22"/>
              <w:lang w:eastAsia="pt-BR" w:bidi="ar-SA"/>
            </w:rPr>
          </w:pPr>
          <w:hyperlink w:anchor="_Toc68947572" w:history="1">
            <w:r w:rsidRPr="00A5636D">
              <w:rPr>
                <w:rStyle w:val="Hyperlink"/>
                <w:rFonts w:cs="Arial"/>
                <w:noProof/>
              </w:rPr>
              <w:t>2.8</w:t>
            </w:r>
            <w:r>
              <w:rPr>
                <w:rFonts w:asciiTheme="minorHAnsi" w:eastAsiaTheme="minorEastAsia" w:hAnsiTheme="minorHAnsi"/>
                <w:noProof/>
                <w:sz w:val="22"/>
                <w:lang w:eastAsia="pt-BR" w:bidi="ar-SA"/>
              </w:rPr>
              <w:tab/>
            </w:r>
            <w:r w:rsidRPr="00A5636D">
              <w:rPr>
                <w:rStyle w:val="Hyperlink"/>
                <w:rFonts w:cs="Arial"/>
                <w:noProof/>
              </w:rPr>
              <w:t>Tipos em JavaScript</w:t>
            </w:r>
            <w:r>
              <w:rPr>
                <w:noProof/>
                <w:webHidden/>
              </w:rPr>
              <w:tab/>
            </w:r>
            <w:r>
              <w:rPr>
                <w:noProof/>
                <w:webHidden/>
              </w:rPr>
              <w:fldChar w:fldCharType="begin"/>
            </w:r>
            <w:r>
              <w:rPr>
                <w:noProof/>
                <w:webHidden/>
              </w:rPr>
              <w:instrText xml:space="preserve"> PAGEREF _Toc68947572 \h </w:instrText>
            </w:r>
            <w:r>
              <w:rPr>
                <w:noProof/>
                <w:webHidden/>
              </w:rPr>
            </w:r>
            <w:r>
              <w:rPr>
                <w:noProof/>
                <w:webHidden/>
              </w:rPr>
              <w:fldChar w:fldCharType="separate"/>
            </w:r>
            <w:r>
              <w:rPr>
                <w:noProof/>
                <w:webHidden/>
              </w:rPr>
              <w:t>8</w:t>
            </w:r>
            <w:r>
              <w:rPr>
                <w:noProof/>
                <w:webHidden/>
              </w:rPr>
              <w:fldChar w:fldCharType="end"/>
            </w:r>
          </w:hyperlink>
        </w:p>
        <w:p w14:paraId="403F41BC" w14:textId="546642CC" w:rsidR="00B964B2" w:rsidRDefault="00B964B2">
          <w:pPr>
            <w:pStyle w:val="Sumrio2"/>
            <w:rPr>
              <w:rFonts w:asciiTheme="minorHAnsi" w:eastAsiaTheme="minorEastAsia" w:hAnsiTheme="minorHAnsi"/>
              <w:noProof/>
              <w:sz w:val="22"/>
              <w:lang w:eastAsia="pt-BR" w:bidi="ar-SA"/>
            </w:rPr>
          </w:pPr>
          <w:hyperlink w:anchor="_Toc68947573" w:history="1">
            <w:r w:rsidRPr="00A5636D">
              <w:rPr>
                <w:rStyle w:val="Hyperlink"/>
                <w:rFonts w:cs="Arial"/>
                <w:noProof/>
              </w:rPr>
              <w:t>2.9</w:t>
            </w:r>
            <w:r>
              <w:rPr>
                <w:rFonts w:asciiTheme="minorHAnsi" w:eastAsiaTheme="minorEastAsia" w:hAnsiTheme="minorHAnsi"/>
                <w:noProof/>
                <w:sz w:val="22"/>
                <w:lang w:eastAsia="pt-BR" w:bidi="ar-SA"/>
              </w:rPr>
              <w:tab/>
            </w:r>
            <w:r w:rsidRPr="00A5636D">
              <w:rPr>
                <w:rStyle w:val="Hyperlink"/>
                <w:rFonts w:cs="Arial"/>
                <w:noProof/>
              </w:rPr>
              <w:t>Number: Alguns Cuidados</w:t>
            </w:r>
            <w:r>
              <w:rPr>
                <w:noProof/>
                <w:webHidden/>
              </w:rPr>
              <w:tab/>
            </w:r>
            <w:r>
              <w:rPr>
                <w:noProof/>
                <w:webHidden/>
              </w:rPr>
              <w:fldChar w:fldCharType="begin"/>
            </w:r>
            <w:r>
              <w:rPr>
                <w:noProof/>
                <w:webHidden/>
              </w:rPr>
              <w:instrText xml:space="preserve"> PAGEREF _Toc68947573 \h </w:instrText>
            </w:r>
            <w:r>
              <w:rPr>
                <w:noProof/>
                <w:webHidden/>
              </w:rPr>
            </w:r>
            <w:r>
              <w:rPr>
                <w:noProof/>
                <w:webHidden/>
              </w:rPr>
              <w:fldChar w:fldCharType="separate"/>
            </w:r>
            <w:r>
              <w:rPr>
                <w:noProof/>
                <w:webHidden/>
              </w:rPr>
              <w:t>9</w:t>
            </w:r>
            <w:r>
              <w:rPr>
                <w:noProof/>
                <w:webHidden/>
              </w:rPr>
              <w:fldChar w:fldCharType="end"/>
            </w:r>
          </w:hyperlink>
        </w:p>
        <w:p w14:paraId="55C99280" w14:textId="451FA45E" w:rsidR="00B964B2" w:rsidRDefault="00B964B2">
          <w:pPr>
            <w:pStyle w:val="Sumrio2"/>
            <w:tabs>
              <w:tab w:val="left" w:pos="1100"/>
            </w:tabs>
            <w:rPr>
              <w:rFonts w:asciiTheme="minorHAnsi" w:eastAsiaTheme="minorEastAsia" w:hAnsiTheme="minorHAnsi"/>
              <w:noProof/>
              <w:sz w:val="22"/>
              <w:lang w:eastAsia="pt-BR" w:bidi="ar-SA"/>
            </w:rPr>
          </w:pPr>
          <w:hyperlink w:anchor="_Toc68947574" w:history="1">
            <w:r w:rsidRPr="00A5636D">
              <w:rPr>
                <w:rStyle w:val="Hyperlink"/>
                <w:rFonts w:cs="Arial"/>
                <w:noProof/>
              </w:rPr>
              <w:t>2.10</w:t>
            </w:r>
            <w:r>
              <w:rPr>
                <w:rFonts w:asciiTheme="minorHAnsi" w:eastAsiaTheme="minorEastAsia" w:hAnsiTheme="minorHAnsi"/>
                <w:noProof/>
                <w:sz w:val="22"/>
                <w:lang w:eastAsia="pt-BR" w:bidi="ar-SA"/>
              </w:rPr>
              <w:tab/>
            </w:r>
            <w:r w:rsidRPr="00A5636D">
              <w:rPr>
                <w:rStyle w:val="Hyperlink"/>
                <w:rFonts w:cs="Arial"/>
                <w:noProof/>
              </w:rPr>
              <w:t>Usando o Math</w:t>
            </w:r>
            <w:r>
              <w:rPr>
                <w:noProof/>
                <w:webHidden/>
              </w:rPr>
              <w:tab/>
            </w:r>
            <w:r>
              <w:rPr>
                <w:noProof/>
                <w:webHidden/>
              </w:rPr>
              <w:fldChar w:fldCharType="begin"/>
            </w:r>
            <w:r>
              <w:rPr>
                <w:noProof/>
                <w:webHidden/>
              </w:rPr>
              <w:instrText xml:space="preserve"> PAGEREF _Toc68947574 \h </w:instrText>
            </w:r>
            <w:r>
              <w:rPr>
                <w:noProof/>
                <w:webHidden/>
              </w:rPr>
            </w:r>
            <w:r>
              <w:rPr>
                <w:noProof/>
                <w:webHidden/>
              </w:rPr>
              <w:fldChar w:fldCharType="separate"/>
            </w:r>
            <w:r>
              <w:rPr>
                <w:noProof/>
                <w:webHidden/>
              </w:rPr>
              <w:t>9</w:t>
            </w:r>
            <w:r>
              <w:rPr>
                <w:noProof/>
                <w:webHidden/>
              </w:rPr>
              <w:fldChar w:fldCharType="end"/>
            </w:r>
          </w:hyperlink>
        </w:p>
        <w:p w14:paraId="31062419" w14:textId="60582822" w:rsidR="00B964B2" w:rsidRDefault="00B964B2">
          <w:pPr>
            <w:pStyle w:val="Sumrio2"/>
            <w:tabs>
              <w:tab w:val="left" w:pos="1100"/>
            </w:tabs>
            <w:rPr>
              <w:rFonts w:asciiTheme="minorHAnsi" w:eastAsiaTheme="minorEastAsia" w:hAnsiTheme="minorHAnsi"/>
              <w:noProof/>
              <w:sz w:val="22"/>
              <w:lang w:eastAsia="pt-BR" w:bidi="ar-SA"/>
            </w:rPr>
          </w:pPr>
          <w:hyperlink w:anchor="_Toc68947575" w:history="1">
            <w:r w:rsidRPr="00A5636D">
              <w:rPr>
                <w:rStyle w:val="Hyperlink"/>
                <w:rFonts w:cs="Arial"/>
                <w:noProof/>
              </w:rPr>
              <w:t>2.11</w:t>
            </w:r>
            <w:r>
              <w:rPr>
                <w:rFonts w:asciiTheme="minorHAnsi" w:eastAsiaTheme="minorEastAsia" w:hAnsiTheme="minorHAnsi"/>
                <w:noProof/>
                <w:sz w:val="22"/>
                <w:lang w:eastAsia="pt-BR" w:bidi="ar-SA"/>
              </w:rPr>
              <w:tab/>
            </w:r>
            <w:r w:rsidRPr="00A5636D">
              <w:rPr>
                <w:rStyle w:val="Hyperlink"/>
                <w:rFonts w:cs="Arial"/>
                <w:noProof/>
              </w:rPr>
              <w:t>Tipos em JavaScript: Strings</w:t>
            </w:r>
            <w:r>
              <w:rPr>
                <w:noProof/>
                <w:webHidden/>
              </w:rPr>
              <w:tab/>
            </w:r>
            <w:r>
              <w:rPr>
                <w:noProof/>
                <w:webHidden/>
              </w:rPr>
              <w:fldChar w:fldCharType="begin"/>
            </w:r>
            <w:r>
              <w:rPr>
                <w:noProof/>
                <w:webHidden/>
              </w:rPr>
              <w:instrText xml:space="preserve"> PAGEREF _Toc68947575 \h </w:instrText>
            </w:r>
            <w:r>
              <w:rPr>
                <w:noProof/>
                <w:webHidden/>
              </w:rPr>
            </w:r>
            <w:r>
              <w:rPr>
                <w:noProof/>
                <w:webHidden/>
              </w:rPr>
              <w:fldChar w:fldCharType="separate"/>
            </w:r>
            <w:r>
              <w:rPr>
                <w:noProof/>
                <w:webHidden/>
              </w:rPr>
              <w:t>9</w:t>
            </w:r>
            <w:r>
              <w:rPr>
                <w:noProof/>
                <w:webHidden/>
              </w:rPr>
              <w:fldChar w:fldCharType="end"/>
            </w:r>
          </w:hyperlink>
        </w:p>
        <w:p w14:paraId="53A3A6A0" w14:textId="5583DC24" w:rsidR="00B964B2" w:rsidRDefault="00B964B2">
          <w:pPr>
            <w:pStyle w:val="Sumrio2"/>
            <w:tabs>
              <w:tab w:val="left" w:pos="1100"/>
            </w:tabs>
            <w:rPr>
              <w:rFonts w:asciiTheme="minorHAnsi" w:eastAsiaTheme="minorEastAsia" w:hAnsiTheme="minorHAnsi"/>
              <w:noProof/>
              <w:sz w:val="22"/>
              <w:lang w:eastAsia="pt-BR" w:bidi="ar-SA"/>
            </w:rPr>
          </w:pPr>
          <w:hyperlink w:anchor="_Toc68947576" w:history="1">
            <w:r w:rsidRPr="00A5636D">
              <w:rPr>
                <w:rStyle w:val="Hyperlink"/>
                <w:rFonts w:cs="Arial"/>
                <w:noProof/>
              </w:rPr>
              <w:t>2.12</w:t>
            </w:r>
            <w:r>
              <w:rPr>
                <w:rFonts w:asciiTheme="minorHAnsi" w:eastAsiaTheme="minorEastAsia" w:hAnsiTheme="minorHAnsi"/>
                <w:noProof/>
                <w:sz w:val="22"/>
                <w:lang w:eastAsia="pt-BR" w:bidi="ar-SA"/>
              </w:rPr>
              <w:tab/>
            </w:r>
            <w:r w:rsidRPr="00A5636D">
              <w:rPr>
                <w:rStyle w:val="Hyperlink"/>
                <w:rFonts w:cs="Arial"/>
                <w:noProof/>
              </w:rPr>
              <w:t>Templates Strings</w:t>
            </w:r>
            <w:r>
              <w:rPr>
                <w:noProof/>
                <w:webHidden/>
              </w:rPr>
              <w:tab/>
            </w:r>
            <w:r>
              <w:rPr>
                <w:noProof/>
                <w:webHidden/>
              </w:rPr>
              <w:fldChar w:fldCharType="begin"/>
            </w:r>
            <w:r>
              <w:rPr>
                <w:noProof/>
                <w:webHidden/>
              </w:rPr>
              <w:instrText xml:space="preserve"> PAGEREF _Toc68947576 \h </w:instrText>
            </w:r>
            <w:r>
              <w:rPr>
                <w:noProof/>
                <w:webHidden/>
              </w:rPr>
            </w:r>
            <w:r>
              <w:rPr>
                <w:noProof/>
                <w:webHidden/>
              </w:rPr>
              <w:fldChar w:fldCharType="separate"/>
            </w:r>
            <w:r>
              <w:rPr>
                <w:noProof/>
                <w:webHidden/>
              </w:rPr>
              <w:t>10</w:t>
            </w:r>
            <w:r>
              <w:rPr>
                <w:noProof/>
                <w:webHidden/>
              </w:rPr>
              <w:fldChar w:fldCharType="end"/>
            </w:r>
          </w:hyperlink>
        </w:p>
        <w:p w14:paraId="483C3645" w14:textId="4D47D957" w:rsidR="00B964B2" w:rsidRDefault="00B964B2">
          <w:pPr>
            <w:pStyle w:val="Sumrio2"/>
            <w:tabs>
              <w:tab w:val="left" w:pos="1100"/>
            </w:tabs>
            <w:rPr>
              <w:rFonts w:asciiTheme="minorHAnsi" w:eastAsiaTheme="minorEastAsia" w:hAnsiTheme="minorHAnsi"/>
              <w:noProof/>
              <w:sz w:val="22"/>
              <w:lang w:eastAsia="pt-BR" w:bidi="ar-SA"/>
            </w:rPr>
          </w:pPr>
          <w:hyperlink w:anchor="_Toc68947577" w:history="1">
            <w:r w:rsidRPr="00A5636D">
              <w:rPr>
                <w:rStyle w:val="Hyperlink"/>
                <w:rFonts w:cs="Arial"/>
                <w:noProof/>
              </w:rPr>
              <w:t>2.13</w:t>
            </w:r>
            <w:r>
              <w:rPr>
                <w:rFonts w:asciiTheme="minorHAnsi" w:eastAsiaTheme="minorEastAsia" w:hAnsiTheme="minorHAnsi"/>
                <w:noProof/>
                <w:sz w:val="22"/>
                <w:lang w:eastAsia="pt-BR" w:bidi="ar-SA"/>
              </w:rPr>
              <w:tab/>
            </w:r>
            <w:r w:rsidRPr="00A5636D">
              <w:rPr>
                <w:rStyle w:val="Hyperlink"/>
                <w:rFonts w:cs="Arial"/>
                <w:noProof/>
              </w:rPr>
              <w:t>Tipos em JavaScript: Booleanos</w:t>
            </w:r>
            <w:r>
              <w:rPr>
                <w:noProof/>
                <w:webHidden/>
              </w:rPr>
              <w:tab/>
            </w:r>
            <w:r>
              <w:rPr>
                <w:noProof/>
                <w:webHidden/>
              </w:rPr>
              <w:fldChar w:fldCharType="begin"/>
            </w:r>
            <w:r>
              <w:rPr>
                <w:noProof/>
                <w:webHidden/>
              </w:rPr>
              <w:instrText xml:space="preserve"> PAGEREF _Toc68947577 \h </w:instrText>
            </w:r>
            <w:r>
              <w:rPr>
                <w:noProof/>
                <w:webHidden/>
              </w:rPr>
            </w:r>
            <w:r>
              <w:rPr>
                <w:noProof/>
                <w:webHidden/>
              </w:rPr>
              <w:fldChar w:fldCharType="separate"/>
            </w:r>
            <w:r>
              <w:rPr>
                <w:noProof/>
                <w:webHidden/>
              </w:rPr>
              <w:t>11</w:t>
            </w:r>
            <w:r>
              <w:rPr>
                <w:noProof/>
                <w:webHidden/>
              </w:rPr>
              <w:fldChar w:fldCharType="end"/>
            </w:r>
          </w:hyperlink>
        </w:p>
        <w:p w14:paraId="48FACF5B" w14:textId="787E0691" w:rsidR="00B964B2" w:rsidRDefault="00B964B2">
          <w:pPr>
            <w:pStyle w:val="Sumrio2"/>
            <w:tabs>
              <w:tab w:val="left" w:pos="1100"/>
            </w:tabs>
            <w:rPr>
              <w:rFonts w:asciiTheme="minorHAnsi" w:eastAsiaTheme="minorEastAsia" w:hAnsiTheme="minorHAnsi"/>
              <w:noProof/>
              <w:sz w:val="22"/>
              <w:lang w:eastAsia="pt-BR" w:bidi="ar-SA"/>
            </w:rPr>
          </w:pPr>
          <w:hyperlink w:anchor="_Toc68947578" w:history="1">
            <w:r w:rsidRPr="00A5636D">
              <w:rPr>
                <w:rStyle w:val="Hyperlink"/>
                <w:rFonts w:cs="Arial"/>
                <w:noProof/>
              </w:rPr>
              <w:t>2.14</w:t>
            </w:r>
            <w:r>
              <w:rPr>
                <w:rFonts w:asciiTheme="minorHAnsi" w:eastAsiaTheme="minorEastAsia" w:hAnsiTheme="minorHAnsi"/>
                <w:noProof/>
                <w:sz w:val="22"/>
                <w:lang w:eastAsia="pt-BR" w:bidi="ar-SA"/>
              </w:rPr>
              <w:tab/>
            </w:r>
            <w:r w:rsidRPr="00A5636D">
              <w:rPr>
                <w:rStyle w:val="Hyperlink"/>
                <w:rFonts w:cs="Arial"/>
                <w:noProof/>
              </w:rPr>
              <w:t>Tipos em JavaScript: Array</w:t>
            </w:r>
            <w:r>
              <w:rPr>
                <w:noProof/>
                <w:webHidden/>
              </w:rPr>
              <w:tab/>
            </w:r>
            <w:r>
              <w:rPr>
                <w:noProof/>
                <w:webHidden/>
              </w:rPr>
              <w:fldChar w:fldCharType="begin"/>
            </w:r>
            <w:r>
              <w:rPr>
                <w:noProof/>
                <w:webHidden/>
              </w:rPr>
              <w:instrText xml:space="preserve"> PAGEREF _Toc68947578 \h </w:instrText>
            </w:r>
            <w:r>
              <w:rPr>
                <w:noProof/>
                <w:webHidden/>
              </w:rPr>
            </w:r>
            <w:r>
              <w:rPr>
                <w:noProof/>
                <w:webHidden/>
              </w:rPr>
              <w:fldChar w:fldCharType="separate"/>
            </w:r>
            <w:r>
              <w:rPr>
                <w:noProof/>
                <w:webHidden/>
              </w:rPr>
              <w:t>12</w:t>
            </w:r>
            <w:r>
              <w:rPr>
                <w:noProof/>
                <w:webHidden/>
              </w:rPr>
              <w:fldChar w:fldCharType="end"/>
            </w:r>
          </w:hyperlink>
        </w:p>
        <w:p w14:paraId="58F1AB2D" w14:textId="54FDAECA" w:rsidR="00B964B2" w:rsidRDefault="00B964B2">
          <w:pPr>
            <w:pStyle w:val="Sumrio2"/>
            <w:tabs>
              <w:tab w:val="left" w:pos="1100"/>
            </w:tabs>
            <w:rPr>
              <w:rFonts w:asciiTheme="minorHAnsi" w:eastAsiaTheme="minorEastAsia" w:hAnsiTheme="minorHAnsi"/>
              <w:noProof/>
              <w:sz w:val="22"/>
              <w:lang w:eastAsia="pt-BR" w:bidi="ar-SA"/>
            </w:rPr>
          </w:pPr>
          <w:hyperlink w:anchor="_Toc68947579" w:history="1">
            <w:r w:rsidRPr="00A5636D">
              <w:rPr>
                <w:rStyle w:val="Hyperlink"/>
                <w:rFonts w:cs="Arial"/>
                <w:noProof/>
              </w:rPr>
              <w:t>2.15</w:t>
            </w:r>
            <w:r>
              <w:rPr>
                <w:rFonts w:asciiTheme="minorHAnsi" w:eastAsiaTheme="minorEastAsia" w:hAnsiTheme="minorHAnsi"/>
                <w:noProof/>
                <w:sz w:val="22"/>
                <w:lang w:eastAsia="pt-BR" w:bidi="ar-SA"/>
              </w:rPr>
              <w:tab/>
            </w:r>
            <w:r w:rsidRPr="00A5636D">
              <w:rPr>
                <w:rStyle w:val="Hyperlink"/>
                <w:rFonts w:cs="Arial"/>
                <w:noProof/>
              </w:rPr>
              <w:t>Tipos em JavaScript: Object</w:t>
            </w:r>
            <w:r>
              <w:rPr>
                <w:noProof/>
                <w:webHidden/>
              </w:rPr>
              <w:tab/>
            </w:r>
            <w:r>
              <w:rPr>
                <w:noProof/>
                <w:webHidden/>
              </w:rPr>
              <w:fldChar w:fldCharType="begin"/>
            </w:r>
            <w:r>
              <w:rPr>
                <w:noProof/>
                <w:webHidden/>
              </w:rPr>
              <w:instrText xml:space="preserve"> PAGEREF _Toc68947579 \h </w:instrText>
            </w:r>
            <w:r>
              <w:rPr>
                <w:noProof/>
                <w:webHidden/>
              </w:rPr>
            </w:r>
            <w:r>
              <w:rPr>
                <w:noProof/>
                <w:webHidden/>
              </w:rPr>
              <w:fldChar w:fldCharType="separate"/>
            </w:r>
            <w:r>
              <w:rPr>
                <w:noProof/>
                <w:webHidden/>
              </w:rPr>
              <w:t>13</w:t>
            </w:r>
            <w:r>
              <w:rPr>
                <w:noProof/>
                <w:webHidden/>
              </w:rPr>
              <w:fldChar w:fldCharType="end"/>
            </w:r>
          </w:hyperlink>
        </w:p>
        <w:p w14:paraId="4A40C460" w14:textId="4A9AE130" w:rsidR="00B964B2" w:rsidRDefault="00B964B2">
          <w:pPr>
            <w:pStyle w:val="Sumrio2"/>
            <w:tabs>
              <w:tab w:val="left" w:pos="1100"/>
            </w:tabs>
            <w:rPr>
              <w:rFonts w:asciiTheme="minorHAnsi" w:eastAsiaTheme="minorEastAsia" w:hAnsiTheme="minorHAnsi"/>
              <w:noProof/>
              <w:sz w:val="22"/>
              <w:lang w:eastAsia="pt-BR" w:bidi="ar-SA"/>
            </w:rPr>
          </w:pPr>
          <w:hyperlink w:anchor="_Toc68947580" w:history="1">
            <w:r w:rsidRPr="00A5636D">
              <w:rPr>
                <w:rStyle w:val="Hyperlink"/>
                <w:rFonts w:cs="Arial"/>
                <w:noProof/>
              </w:rPr>
              <w:t>2.16</w:t>
            </w:r>
            <w:r>
              <w:rPr>
                <w:rFonts w:asciiTheme="minorHAnsi" w:eastAsiaTheme="minorEastAsia" w:hAnsiTheme="minorHAnsi"/>
                <w:noProof/>
                <w:sz w:val="22"/>
                <w:lang w:eastAsia="pt-BR" w:bidi="ar-SA"/>
              </w:rPr>
              <w:tab/>
            </w:r>
            <w:r w:rsidRPr="00A5636D">
              <w:rPr>
                <w:rStyle w:val="Hyperlink"/>
                <w:rFonts w:cs="Arial"/>
                <w:noProof/>
              </w:rPr>
              <w:t>Entendendo o Null &amp; Undefined</w:t>
            </w:r>
            <w:r>
              <w:rPr>
                <w:noProof/>
                <w:webHidden/>
              </w:rPr>
              <w:tab/>
            </w:r>
            <w:r>
              <w:rPr>
                <w:noProof/>
                <w:webHidden/>
              </w:rPr>
              <w:fldChar w:fldCharType="begin"/>
            </w:r>
            <w:r>
              <w:rPr>
                <w:noProof/>
                <w:webHidden/>
              </w:rPr>
              <w:instrText xml:space="preserve"> PAGEREF _Toc68947580 \h </w:instrText>
            </w:r>
            <w:r>
              <w:rPr>
                <w:noProof/>
                <w:webHidden/>
              </w:rPr>
            </w:r>
            <w:r>
              <w:rPr>
                <w:noProof/>
                <w:webHidden/>
              </w:rPr>
              <w:fldChar w:fldCharType="separate"/>
            </w:r>
            <w:r>
              <w:rPr>
                <w:noProof/>
                <w:webHidden/>
              </w:rPr>
              <w:t>13</w:t>
            </w:r>
            <w:r>
              <w:rPr>
                <w:noProof/>
                <w:webHidden/>
              </w:rPr>
              <w:fldChar w:fldCharType="end"/>
            </w:r>
          </w:hyperlink>
        </w:p>
        <w:p w14:paraId="31BA6759" w14:textId="52DF1560" w:rsidR="00B964B2" w:rsidRDefault="00B964B2">
          <w:pPr>
            <w:pStyle w:val="Sumrio2"/>
            <w:tabs>
              <w:tab w:val="left" w:pos="1100"/>
            </w:tabs>
            <w:rPr>
              <w:rFonts w:asciiTheme="minorHAnsi" w:eastAsiaTheme="minorEastAsia" w:hAnsiTheme="minorHAnsi"/>
              <w:noProof/>
              <w:sz w:val="22"/>
              <w:lang w:eastAsia="pt-BR" w:bidi="ar-SA"/>
            </w:rPr>
          </w:pPr>
          <w:hyperlink w:anchor="_Toc68947581" w:history="1">
            <w:r w:rsidRPr="00A5636D">
              <w:rPr>
                <w:rStyle w:val="Hyperlink"/>
                <w:rFonts w:cs="Arial"/>
                <w:noProof/>
              </w:rPr>
              <w:t>2.17</w:t>
            </w:r>
            <w:r>
              <w:rPr>
                <w:rFonts w:asciiTheme="minorHAnsi" w:eastAsiaTheme="minorEastAsia" w:hAnsiTheme="minorHAnsi"/>
                <w:noProof/>
                <w:sz w:val="22"/>
                <w:lang w:eastAsia="pt-BR" w:bidi="ar-SA"/>
              </w:rPr>
              <w:tab/>
            </w:r>
            <w:r w:rsidRPr="00A5636D">
              <w:rPr>
                <w:rStyle w:val="Hyperlink"/>
                <w:rFonts w:cs="Arial"/>
                <w:noProof/>
              </w:rPr>
              <w:t>Quase Tudo é Função</w:t>
            </w:r>
            <w:r>
              <w:rPr>
                <w:noProof/>
                <w:webHidden/>
              </w:rPr>
              <w:tab/>
            </w:r>
            <w:r>
              <w:rPr>
                <w:noProof/>
                <w:webHidden/>
              </w:rPr>
              <w:fldChar w:fldCharType="begin"/>
            </w:r>
            <w:r>
              <w:rPr>
                <w:noProof/>
                <w:webHidden/>
              </w:rPr>
              <w:instrText xml:space="preserve"> PAGEREF _Toc68947581 \h </w:instrText>
            </w:r>
            <w:r>
              <w:rPr>
                <w:noProof/>
                <w:webHidden/>
              </w:rPr>
            </w:r>
            <w:r>
              <w:rPr>
                <w:noProof/>
                <w:webHidden/>
              </w:rPr>
              <w:fldChar w:fldCharType="separate"/>
            </w:r>
            <w:r>
              <w:rPr>
                <w:noProof/>
                <w:webHidden/>
              </w:rPr>
              <w:t>16</w:t>
            </w:r>
            <w:r>
              <w:rPr>
                <w:noProof/>
                <w:webHidden/>
              </w:rPr>
              <w:fldChar w:fldCharType="end"/>
            </w:r>
          </w:hyperlink>
        </w:p>
        <w:p w14:paraId="571B9E51" w14:textId="2DC7DB03" w:rsidR="00B964B2" w:rsidRDefault="00B964B2">
          <w:pPr>
            <w:pStyle w:val="Sumrio2"/>
            <w:tabs>
              <w:tab w:val="left" w:pos="1100"/>
            </w:tabs>
            <w:rPr>
              <w:rFonts w:asciiTheme="minorHAnsi" w:eastAsiaTheme="minorEastAsia" w:hAnsiTheme="minorHAnsi"/>
              <w:noProof/>
              <w:sz w:val="22"/>
              <w:lang w:eastAsia="pt-BR" w:bidi="ar-SA"/>
            </w:rPr>
          </w:pPr>
          <w:hyperlink w:anchor="_Toc68947582" w:history="1">
            <w:r w:rsidRPr="00A5636D">
              <w:rPr>
                <w:rStyle w:val="Hyperlink"/>
                <w:rFonts w:cs="Arial"/>
                <w:noProof/>
              </w:rPr>
              <w:t>2.18</w:t>
            </w:r>
            <w:r>
              <w:rPr>
                <w:rFonts w:asciiTheme="minorHAnsi" w:eastAsiaTheme="minorEastAsia" w:hAnsiTheme="minorHAnsi"/>
                <w:noProof/>
                <w:sz w:val="22"/>
                <w:lang w:eastAsia="pt-BR" w:bidi="ar-SA"/>
              </w:rPr>
              <w:tab/>
            </w:r>
            <w:r w:rsidRPr="00A5636D">
              <w:rPr>
                <w:rStyle w:val="Hyperlink"/>
                <w:rFonts w:cs="Arial"/>
                <w:noProof/>
              </w:rPr>
              <w:t>Exemplos Básicos de Funções #01</w:t>
            </w:r>
            <w:r>
              <w:rPr>
                <w:noProof/>
                <w:webHidden/>
              </w:rPr>
              <w:tab/>
            </w:r>
            <w:r>
              <w:rPr>
                <w:noProof/>
                <w:webHidden/>
              </w:rPr>
              <w:fldChar w:fldCharType="begin"/>
            </w:r>
            <w:r>
              <w:rPr>
                <w:noProof/>
                <w:webHidden/>
              </w:rPr>
              <w:instrText xml:space="preserve"> PAGEREF _Toc68947582 \h </w:instrText>
            </w:r>
            <w:r>
              <w:rPr>
                <w:noProof/>
                <w:webHidden/>
              </w:rPr>
            </w:r>
            <w:r>
              <w:rPr>
                <w:noProof/>
                <w:webHidden/>
              </w:rPr>
              <w:fldChar w:fldCharType="separate"/>
            </w:r>
            <w:r>
              <w:rPr>
                <w:noProof/>
                <w:webHidden/>
              </w:rPr>
              <w:t>16</w:t>
            </w:r>
            <w:r>
              <w:rPr>
                <w:noProof/>
                <w:webHidden/>
              </w:rPr>
              <w:fldChar w:fldCharType="end"/>
            </w:r>
          </w:hyperlink>
        </w:p>
        <w:p w14:paraId="59957339" w14:textId="6E3B2FD4" w:rsidR="00B964B2" w:rsidRDefault="00B964B2">
          <w:pPr>
            <w:pStyle w:val="Sumrio2"/>
            <w:tabs>
              <w:tab w:val="left" w:pos="1100"/>
            </w:tabs>
            <w:rPr>
              <w:rFonts w:asciiTheme="minorHAnsi" w:eastAsiaTheme="minorEastAsia" w:hAnsiTheme="minorHAnsi"/>
              <w:noProof/>
              <w:sz w:val="22"/>
              <w:lang w:eastAsia="pt-BR" w:bidi="ar-SA"/>
            </w:rPr>
          </w:pPr>
          <w:hyperlink w:anchor="_Toc68947583" w:history="1">
            <w:r w:rsidRPr="00A5636D">
              <w:rPr>
                <w:rStyle w:val="Hyperlink"/>
                <w:rFonts w:cs="Arial"/>
                <w:noProof/>
              </w:rPr>
              <w:t>2.19</w:t>
            </w:r>
            <w:r>
              <w:rPr>
                <w:rFonts w:asciiTheme="minorHAnsi" w:eastAsiaTheme="minorEastAsia" w:hAnsiTheme="minorHAnsi"/>
                <w:noProof/>
                <w:sz w:val="22"/>
                <w:lang w:eastAsia="pt-BR" w:bidi="ar-SA"/>
              </w:rPr>
              <w:tab/>
            </w:r>
            <w:r w:rsidRPr="00A5636D">
              <w:rPr>
                <w:rStyle w:val="Hyperlink"/>
                <w:rFonts w:cs="Arial"/>
                <w:noProof/>
              </w:rPr>
              <w:t>Exemplos Básicos de Funções #02</w:t>
            </w:r>
            <w:r>
              <w:rPr>
                <w:noProof/>
                <w:webHidden/>
              </w:rPr>
              <w:tab/>
            </w:r>
            <w:r>
              <w:rPr>
                <w:noProof/>
                <w:webHidden/>
              </w:rPr>
              <w:fldChar w:fldCharType="begin"/>
            </w:r>
            <w:r>
              <w:rPr>
                <w:noProof/>
                <w:webHidden/>
              </w:rPr>
              <w:instrText xml:space="preserve"> PAGEREF _Toc68947583 \h </w:instrText>
            </w:r>
            <w:r>
              <w:rPr>
                <w:noProof/>
                <w:webHidden/>
              </w:rPr>
            </w:r>
            <w:r>
              <w:rPr>
                <w:noProof/>
                <w:webHidden/>
              </w:rPr>
              <w:fldChar w:fldCharType="separate"/>
            </w:r>
            <w:r>
              <w:rPr>
                <w:noProof/>
                <w:webHidden/>
              </w:rPr>
              <w:t>17</w:t>
            </w:r>
            <w:r>
              <w:rPr>
                <w:noProof/>
                <w:webHidden/>
              </w:rPr>
              <w:fldChar w:fldCharType="end"/>
            </w:r>
          </w:hyperlink>
        </w:p>
        <w:p w14:paraId="55723DD4" w14:textId="6740DCF7" w:rsidR="00B964B2" w:rsidRDefault="00B964B2">
          <w:pPr>
            <w:pStyle w:val="Sumrio2"/>
            <w:tabs>
              <w:tab w:val="left" w:pos="1100"/>
            </w:tabs>
            <w:rPr>
              <w:rFonts w:asciiTheme="minorHAnsi" w:eastAsiaTheme="minorEastAsia" w:hAnsiTheme="minorHAnsi"/>
              <w:noProof/>
              <w:sz w:val="22"/>
              <w:lang w:eastAsia="pt-BR" w:bidi="ar-SA"/>
            </w:rPr>
          </w:pPr>
          <w:hyperlink w:anchor="_Toc68947584" w:history="1">
            <w:r w:rsidRPr="00A5636D">
              <w:rPr>
                <w:rStyle w:val="Hyperlink"/>
                <w:rFonts w:cs="Arial"/>
                <w:noProof/>
              </w:rPr>
              <w:t>2.20</w:t>
            </w:r>
            <w:r>
              <w:rPr>
                <w:rFonts w:asciiTheme="minorHAnsi" w:eastAsiaTheme="minorEastAsia" w:hAnsiTheme="minorHAnsi"/>
                <w:noProof/>
                <w:sz w:val="22"/>
                <w:lang w:eastAsia="pt-BR" w:bidi="ar-SA"/>
              </w:rPr>
              <w:tab/>
            </w:r>
            <w:r w:rsidRPr="00A5636D">
              <w:rPr>
                <w:rStyle w:val="Hyperlink"/>
                <w:rFonts w:cs="Arial"/>
                <w:noProof/>
              </w:rPr>
              <w:t>Declaração de Variáveis com Var #01</w:t>
            </w:r>
            <w:r>
              <w:rPr>
                <w:noProof/>
                <w:webHidden/>
              </w:rPr>
              <w:tab/>
            </w:r>
            <w:r>
              <w:rPr>
                <w:noProof/>
                <w:webHidden/>
              </w:rPr>
              <w:fldChar w:fldCharType="begin"/>
            </w:r>
            <w:r>
              <w:rPr>
                <w:noProof/>
                <w:webHidden/>
              </w:rPr>
              <w:instrText xml:space="preserve"> PAGEREF _Toc68947584 \h </w:instrText>
            </w:r>
            <w:r>
              <w:rPr>
                <w:noProof/>
                <w:webHidden/>
              </w:rPr>
            </w:r>
            <w:r>
              <w:rPr>
                <w:noProof/>
                <w:webHidden/>
              </w:rPr>
              <w:fldChar w:fldCharType="separate"/>
            </w:r>
            <w:r>
              <w:rPr>
                <w:noProof/>
                <w:webHidden/>
              </w:rPr>
              <w:t>17</w:t>
            </w:r>
            <w:r>
              <w:rPr>
                <w:noProof/>
                <w:webHidden/>
              </w:rPr>
              <w:fldChar w:fldCharType="end"/>
            </w:r>
          </w:hyperlink>
        </w:p>
        <w:p w14:paraId="1ABACBFA" w14:textId="13387D56" w:rsidR="00B964B2" w:rsidRDefault="00B964B2">
          <w:pPr>
            <w:pStyle w:val="Sumrio2"/>
            <w:tabs>
              <w:tab w:val="left" w:pos="1100"/>
            </w:tabs>
            <w:rPr>
              <w:rFonts w:asciiTheme="minorHAnsi" w:eastAsiaTheme="minorEastAsia" w:hAnsiTheme="minorHAnsi"/>
              <w:noProof/>
              <w:sz w:val="22"/>
              <w:lang w:eastAsia="pt-BR" w:bidi="ar-SA"/>
            </w:rPr>
          </w:pPr>
          <w:hyperlink w:anchor="_Toc68947585" w:history="1">
            <w:r w:rsidRPr="00A5636D">
              <w:rPr>
                <w:rStyle w:val="Hyperlink"/>
                <w:rFonts w:cs="Arial"/>
                <w:noProof/>
              </w:rPr>
              <w:t>2.21</w:t>
            </w:r>
            <w:r>
              <w:rPr>
                <w:rFonts w:asciiTheme="minorHAnsi" w:eastAsiaTheme="minorEastAsia" w:hAnsiTheme="minorHAnsi"/>
                <w:noProof/>
                <w:sz w:val="22"/>
                <w:lang w:eastAsia="pt-BR" w:bidi="ar-SA"/>
              </w:rPr>
              <w:tab/>
            </w:r>
            <w:r w:rsidRPr="00A5636D">
              <w:rPr>
                <w:rStyle w:val="Hyperlink"/>
                <w:rFonts w:cs="Arial"/>
                <w:noProof/>
              </w:rPr>
              <w:t>Declaração de Variáveis com Var #02</w:t>
            </w:r>
            <w:r>
              <w:rPr>
                <w:noProof/>
                <w:webHidden/>
              </w:rPr>
              <w:tab/>
            </w:r>
            <w:r>
              <w:rPr>
                <w:noProof/>
                <w:webHidden/>
              </w:rPr>
              <w:fldChar w:fldCharType="begin"/>
            </w:r>
            <w:r>
              <w:rPr>
                <w:noProof/>
                <w:webHidden/>
              </w:rPr>
              <w:instrText xml:space="preserve"> PAGEREF _Toc68947585 \h </w:instrText>
            </w:r>
            <w:r>
              <w:rPr>
                <w:noProof/>
                <w:webHidden/>
              </w:rPr>
            </w:r>
            <w:r>
              <w:rPr>
                <w:noProof/>
                <w:webHidden/>
              </w:rPr>
              <w:fldChar w:fldCharType="separate"/>
            </w:r>
            <w:r>
              <w:rPr>
                <w:noProof/>
                <w:webHidden/>
              </w:rPr>
              <w:t>18</w:t>
            </w:r>
            <w:r>
              <w:rPr>
                <w:noProof/>
                <w:webHidden/>
              </w:rPr>
              <w:fldChar w:fldCharType="end"/>
            </w:r>
          </w:hyperlink>
        </w:p>
        <w:p w14:paraId="0B30071F" w14:textId="282A81D2" w:rsidR="00B964B2" w:rsidRDefault="00B964B2">
          <w:pPr>
            <w:pStyle w:val="Sumrio2"/>
            <w:tabs>
              <w:tab w:val="left" w:pos="1100"/>
            </w:tabs>
            <w:rPr>
              <w:rFonts w:asciiTheme="minorHAnsi" w:eastAsiaTheme="minorEastAsia" w:hAnsiTheme="minorHAnsi"/>
              <w:noProof/>
              <w:sz w:val="22"/>
              <w:lang w:eastAsia="pt-BR" w:bidi="ar-SA"/>
            </w:rPr>
          </w:pPr>
          <w:hyperlink w:anchor="_Toc68947586" w:history="1">
            <w:r w:rsidRPr="00A5636D">
              <w:rPr>
                <w:rStyle w:val="Hyperlink"/>
                <w:rFonts w:cs="Arial"/>
                <w:noProof/>
              </w:rPr>
              <w:t>2.22</w:t>
            </w:r>
            <w:r>
              <w:rPr>
                <w:rFonts w:asciiTheme="minorHAnsi" w:eastAsiaTheme="minorEastAsia" w:hAnsiTheme="minorHAnsi"/>
                <w:noProof/>
                <w:sz w:val="22"/>
                <w:lang w:eastAsia="pt-BR" w:bidi="ar-SA"/>
              </w:rPr>
              <w:tab/>
            </w:r>
            <w:r w:rsidRPr="00A5636D">
              <w:rPr>
                <w:rStyle w:val="Hyperlink"/>
                <w:rFonts w:cs="Arial"/>
                <w:noProof/>
              </w:rPr>
              <w:t>Declaração de Variáveis com let</w:t>
            </w:r>
            <w:r>
              <w:rPr>
                <w:noProof/>
                <w:webHidden/>
              </w:rPr>
              <w:tab/>
            </w:r>
            <w:r>
              <w:rPr>
                <w:noProof/>
                <w:webHidden/>
              </w:rPr>
              <w:fldChar w:fldCharType="begin"/>
            </w:r>
            <w:r>
              <w:rPr>
                <w:noProof/>
                <w:webHidden/>
              </w:rPr>
              <w:instrText xml:space="preserve"> PAGEREF _Toc68947586 \h </w:instrText>
            </w:r>
            <w:r>
              <w:rPr>
                <w:noProof/>
                <w:webHidden/>
              </w:rPr>
            </w:r>
            <w:r>
              <w:rPr>
                <w:noProof/>
                <w:webHidden/>
              </w:rPr>
              <w:fldChar w:fldCharType="separate"/>
            </w:r>
            <w:r>
              <w:rPr>
                <w:noProof/>
                <w:webHidden/>
              </w:rPr>
              <w:t>18</w:t>
            </w:r>
            <w:r>
              <w:rPr>
                <w:noProof/>
                <w:webHidden/>
              </w:rPr>
              <w:fldChar w:fldCharType="end"/>
            </w:r>
          </w:hyperlink>
        </w:p>
        <w:p w14:paraId="4C8DE6CF" w14:textId="4E479B24" w:rsidR="00B964B2" w:rsidRDefault="00B964B2">
          <w:pPr>
            <w:pStyle w:val="Sumrio2"/>
            <w:tabs>
              <w:tab w:val="left" w:pos="1100"/>
            </w:tabs>
            <w:rPr>
              <w:rFonts w:asciiTheme="minorHAnsi" w:eastAsiaTheme="minorEastAsia" w:hAnsiTheme="minorHAnsi"/>
              <w:noProof/>
              <w:sz w:val="22"/>
              <w:lang w:eastAsia="pt-BR" w:bidi="ar-SA"/>
            </w:rPr>
          </w:pPr>
          <w:hyperlink w:anchor="_Toc68947587" w:history="1">
            <w:r w:rsidRPr="00A5636D">
              <w:rPr>
                <w:rStyle w:val="Hyperlink"/>
                <w:rFonts w:cs="Arial"/>
                <w:noProof/>
              </w:rPr>
              <w:t>2.23</w:t>
            </w:r>
            <w:r>
              <w:rPr>
                <w:rFonts w:asciiTheme="minorHAnsi" w:eastAsiaTheme="minorEastAsia" w:hAnsiTheme="minorHAnsi"/>
                <w:noProof/>
                <w:sz w:val="22"/>
                <w:lang w:eastAsia="pt-BR" w:bidi="ar-SA"/>
              </w:rPr>
              <w:tab/>
            </w:r>
            <w:r w:rsidRPr="00A5636D">
              <w:rPr>
                <w:rStyle w:val="Hyperlink"/>
                <w:rFonts w:cs="Arial"/>
                <w:noProof/>
              </w:rPr>
              <w:t>Usando Var em Loop</w:t>
            </w:r>
            <w:r>
              <w:rPr>
                <w:noProof/>
                <w:webHidden/>
              </w:rPr>
              <w:tab/>
            </w:r>
            <w:r>
              <w:rPr>
                <w:noProof/>
                <w:webHidden/>
              </w:rPr>
              <w:fldChar w:fldCharType="begin"/>
            </w:r>
            <w:r>
              <w:rPr>
                <w:noProof/>
                <w:webHidden/>
              </w:rPr>
              <w:instrText xml:space="preserve"> PAGEREF _Toc68947587 \h </w:instrText>
            </w:r>
            <w:r>
              <w:rPr>
                <w:noProof/>
                <w:webHidden/>
              </w:rPr>
            </w:r>
            <w:r>
              <w:rPr>
                <w:noProof/>
                <w:webHidden/>
              </w:rPr>
              <w:fldChar w:fldCharType="separate"/>
            </w:r>
            <w:r>
              <w:rPr>
                <w:noProof/>
                <w:webHidden/>
              </w:rPr>
              <w:t>18</w:t>
            </w:r>
            <w:r>
              <w:rPr>
                <w:noProof/>
                <w:webHidden/>
              </w:rPr>
              <w:fldChar w:fldCharType="end"/>
            </w:r>
          </w:hyperlink>
        </w:p>
        <w:p w14:paraId="7ADC7607" w14:textId="789E8830" w:rsidR="00B964B2" w:rsidRDefault="00B964B2">
          <w:pPr>
            <w:pStyle w:val="Sumrio2"/>
            <w:tabs>
              <w:tab w:val="left" w:pos="1100"/>
            </w:tabs>
            <w:rPr>
              <w:rFonts w:asciiTheme="minorHAnsi" w:eastAsiaTheme="minorEastAsia" w:hAnsiTheme="minorHAnsi"/>
              <w:noProof/>
              <w:sz w:val="22"/>
              <w:lang w:eastAsia="pt-BR" w:bidi="ar-SA"/>
            </w:rPr>
          </w:pPr>
          <w:hyperlink w:anchor="_Toc68947588" w:history="1">
            <w:r w:rsidRPr="00A5636D">
              <w:rPr>
                <w:rStyle w:val="Hyperlink"/>
                <w:rFonts w:cs="Arial"/>
                <w:noProof/>
              </w:rPr>
              <w:t>2.24</w:t>
            </w:r>
            <w:r>
              <w:rPr>
                <w:rFonts w:asciiTheme="minorHAnsi" w:eastAsiaTheme="minorEastAsia" w:hAnsiTheme="minorHAnsi"/>
                <w:noProof/>
                <w:sz w:val="22"/>
                <w:lang w:eastAsia="pt-BR" w:bidi="ar-SA"/>
              </w:rPr>
              <w:tab/>
            </w:r>
            <w:r w:rsidRPr="00A5636D">
              <w:rPr>
                <w:rStyle w:val="Hyperlink"/>
                <w:rFonts w:cs="Arial"/>
                <w:noProof/>
              </w:rPr>
              <w:t>Usando Let em Loop</w:t>
            </w:r>
            <w:r>
              <w:rPr>
                <w:noProof/>
                <w:webHidden/>
              </w:rPr>
              <w:tab/>
            </w:r>
            <w:r>
              <w:rPr>
                <w:noProof/>
                <w:webHidden/>
              </w:rPr>
              <w:fldChar w:fldCharType="begin"/>
            </w:r>
            <w:r>
              <w:rPr>
                <w:noProof/>
                <w:webHidden/>
              </w:rPr>
              <w:instrText xml:space="preserve"> PAGEREF _Toc68947588 \h </w:instrText>
            </w:r>
            <w:r>
              <w:rPr>
                <w:noProof/>
                <w:webHidden/>
              </w:rPr>
            </w:r>
            <w:r>
              <w:rPr>
                <w:noProof/>
                <w:webHidden/>
              </w:rPr>
              <w:fldChar w:fldCharType="separate"/>
            </w:r>
            <w:r>
              <w:rPr>
                <w:noProof/>
                <w:webHidden/>
              </w:rPr>
              <w:t>19</w:t>
            </w:r>
            <w:r>
              <w:rPr>
                <w:noProof/>
                <w:webHidden/>
              </w:rPr>
              <w:fldChar w:fldCharType="end"/>
            </w:r>
          </w:hyperlink>
        </w:p>
        <w:p w14:paraId="76A8DAC8" w14:textId="46150ACE" w:rsidR="00B964B2" w:rsidRDefault="00B964B2">
          <w:pPr>
            <w:pStyle w:val="Sumrio2"/>
            <w:tabs>
              <w:tab w:val="left" w:pos="1100"/>
            </w:tabs>
            <w:rPr>
              <w:rFonts w:asciiTheme="minorHAnsi" w:eastAsiaTheme="minorEastAsia" w:hAnsiTheme="minorHAnsi"/>
              <w:noProof/>
              <w:sz w:val="22"/>
              <w:lang w:eastAsia="pt-BR" w:bidi="ar-SA"/>
            </w:rPr>
          </w:pPr>
          <w:hyperlink w:anchor="_Toc68947589" w:history="1">
            <w:r w:rsidRPr="00A5636D">
              <w:rPr>
                <w:rStyle w:val="Hyperlink"/>
                <w:noProof/>
              </w:rPr>
              <w:t>2.25</w:t>
            </w:r>
            <w:r>
              <w:rPr>
                <w:rFonts w:asciiTheme="minorHAnsi" w:eastAsiaTheme="minorEastAsia" w:hAnsiTheme="minorHAnsi"/>
                <w:noProof/>
                <w:sz w:val="22"/>
                <w:lang w:eastAsia="pt-BR" w:bidi="ar-SA"/>
              </w:rPr>
              <w:tab/>
            </w:r>
            <w:r w:rsidRPr="00A5636D">
              <w:rPr>
                <w:rStyle w:val="Hyperlink"/>
                <w:rFonts w:cs="Arial"/>
                <w:noProof/>
              </w:rPr>
              <w:t>Entendendo Hoisting</w:t>
            </w:r>
            <w:r>
              <w:rPr>
                <w:noProof/>
                <w:webHidden/>
              </w:rPr>
              <w:tab/>
            </w:r>
            <w:r>
              <w:rPr>
                <w:noProof/>
                <w:webHidden/>
              </w:rPr>
              <w:fldChar w:fldCharType="begin"/>
            </w:r>
            <w:r>
              <w:rPr>
                <w:noProof/>
                <w:webHidden/>
              </w:rPr>
              <w:instrText xml:space="preserve"> PAGEREF _Toc68947589 \h </w:instrText>
            </w:r>
            <w:r>
              <w:rPr>
                <w:noProof/>
                <w:webHidden/>
              </w:rPr>
            </w:r>
            <w:r>
              <w:rPr>
                <w:noProof/>
                <w:webHidden/>
              </w:rPr>
              <w:fldChar w:fldCharType="separate"/>
            </w:r>
            <w:r>
              <w:rPr>
                <w:noProof/>
                <w:webHidden/>
              </w:rPr>
              <w:t>20</w:t>
            </w:r>
            <w:r>
              <w:rPr>
                <w:noProof/>
                <w:webHidden/>
              </w:rPr>
              <w:fldChar w:fldCharType="end"/>
            </w:r>
          </w:hyperlink>
        </w:p>
        <w:p w14:paraId="46DE2EC1" w14:textId="434E3EC3" w:rsidR="00B964B2" w:rsidRDefault="00B964B2">
          <w:pPr>
            <w:pStyle w:val="Sumrio2"/>
            <w:tabs>
              <w:tab w:val="left" w:pos="1100"/>
            </w:tabs>
            <w:rPr>
              <w:rFonts w:asciiTheme="minorHAnsi" w:eastAsiaTheme="minorEastAsia" w:hAnsiTheme="minorHAnsi"/>
              <w:noProof/>
              <w:sz w:val="22"/>
              <w:lang w:eastAsia="pt-BR" w:bidi="ar-SA"/>
            </w:rPr>
          </w:pPr>
          <w:hyperlink w:anchor="_Toc68947590" w:history="1">
            <w:r w:rsidRPr="00A5636D">
              <w:rPr>
                <w:rStyle w:val="Hyperlink"/>
                <w:rFonts w:cs="Arial"/>
                <w:noProof/>
              </w:rPr>
              <w:t>2.26</w:t>
            </w:r>
            <w:r>
              <w:rPr>
                <w:rFonts w:asciiTheme="minorHAnsi" w:eastAsiaTheme="minorEastAsia" w:hAnsiTheme="minorHAnsi"/>
                <w:noProof/>
                <w:sz w:val="22"/>
                <w:lang w:eastAsia="pt-BR" w:bidi="ar-SA"/>
              </w:rPr>
              <w:tab/>
            </w:r>
            <w:r w:rsidRPr="00A5636D">
              <w:rPr>
                <w:rStyle w:val="Hyperlink"/>
                <w:rFonts w:cs="Arial"/>
                <w:noProof/>
              </w:rPr>
              <w:t>Função Vs Objeto</w:t>
            </w:r>
            <w:r>
              <w:rPr>
                <w:noProof/>
                <w:webHidden/>
              </w:rPr>
              <w:tab/>
            </w:r>
            <w:r>
              <w:rPr>
                <w:noProof/>
                <w:webHidden/>
              </w:rPr>
              <w:fldChar w:fldCharType="begin"/>
            </w:r>
            <w:r>
              <w:rPr>
                <w:noProof/>
                <w:webHidden/>
              </w:rPr>
              <w:instrText xml:space="preserve"> PAGEREF _Toc68947590 \h </w:instrText>
            </w:r>
            <w:r>
              <w:rPr>
                <w:noProof/>
                <w:webHidden/>
              </w:rPr>
            </w:r>
            <w:r>
              <w:rPr>
                <w:noProof/>
                <w:webHidden/>
              </w:rPr>
              <w:fldChar w:fldCharType="separate"/>
            </w:r>
            <w:r>
              <w:rPr>
                <w:noProof/>
                <w:webHidden/>
              </w:rPr>
              <w:t>21</w:t>
            </w:r>
            <w:r>
              <w:rPr>
                <w:noProof/>
                <w:webHidden/>
              </w:rPr>
              <w:fldChar w:fldCharType="end"/>
            </w:r>
          </w:hyperlink>
        </w:p>
        <w:p w14:paraId="54B484F1" w14:textId="1488DED2" w:rsidR="00B964B2" w:rsidRDefault="00B964B2">
          <w:pPr>
            <w:pStyle w:val="Sumrio2"/>
            <w:tabs>
              <w:tab w:val="left" w:pos="1100"/>
            </w:tabs>
            <w:rPr>
              <w:rFonts w:asciiTheme="minorHAnsi" w:eastAsiaTheme="minorEastAsia" w:hAnsiTheme="minorHAnsi"/>
              <w:noProof/>
              <w:sz w:val="22"/>
              <w:lang w:eastAsia="pt-BR" w:bidi="ar-SA"/>
            </w:rPr>
          </w:pPr>
          <w:hyperlink w:anchor="_Toc68947591" w:history="1">
            <w:r w:rsidRPr="00A5636D">
              <w:rPr>
                <w:rStyle w:val="Hyperlink"/>
                <w:rFonts w:cs="Arial"/>
                <w:noProof/>
              </w:rPr>
              <w:t>2.27</w:t>
            </w:r>
            <w:r>
              <w:rPr>
                <w:rFonts w:asciiTheme="minorHAnsi" w:eastAsiaTheme="minorEastAsia" w:hAnsiTheme="minorHAnsi"/>
                <w:noProof/>
                <w:sz w:val="22"/>
                <w:lang w:eastAsia="pt-BR" w:bidi="ar-SA"/>
              </w:rPr>
              <w:tab/>
            </w:r>
            <w:r w:rsidRPr="00A5636D">
              <w:rPr>
                <w:rStyle w:val="Hyperlink"/>
                <w:rFonts w:cs="Arial"/>
                <w:noProof/>
              </w:rPr>
              <w:t>Par Nome/Valor</w:t>
            </w:r>
            <w:r>
              <w:rPr>
                <w:noProof/>
                <w:webHidden/>
              </w:rPr>
              <w:tab/>
            </w:r>
            <w:r>
              <w:rPr>
                <w:noProof/>
                <w:webHidden/>
              </w:rPr>
              <w:fldChar w:fldCharType="begin"/>
            </w:r>
            <w:r>
              <w:rPr>
                <w:noProof/>
                <w:webHidden/>
              </w:rPr>
              <w:instrText xml:space="preserve"> PAGEREF _Toc68947591 \h </w:instrText>
            </w:r>
            <w:r>
              <w:rPr>
                <w:noProof/>
                <w:webHidden/>
              </w:rPr>
            </w:r>
            <w:r>
              <w:rPr>
                <w:noProof/>
                <w:webHidden/>
              </w:rPr>
              <w:fldChar w:fldCharType="separate"/>
            </w:r>
            <w:r>
              <w:rPr>
                <w:noProof/>
                <w:webHidden/>
              </w:rPr>
              <w:t>22</w:t>
            </w:r>
            <w:r>
              <w:rPr>
                <w:noProof/>
                <w:webHidden/>
              </w:rPr>
              <w:fldChar w:fldCharType="end"/>
            </w:r>
          </w:hyperlink>
        </w:p>
        <w:p w14:paraId="2C5D01CB" w14:textId="292E1734" w:rsidR="00B964B2" w:rsidRDefault="00B964B2">
          <w:pPr>
            <w:pStyle w:val="Sumrio2"/>
            <w:tabs>
              <w:tab w:val="left" w:pos="1100"/>
            </w:tabs>
            <w:rPr>
              <w:rFonts w:asciiTheme="minorHAnsi" w:eastAsiaTheme="minorEastAsia" w:hAnsiTheme="minorHAnsi"/>
              <w:noProof/>
              <w:sz w:val="22"/>
              <w:lang w:eastAsia="pt-BR" w:bidi="ar-SA"/>
            </w:rPr>
          </w:pPr>
          <w:hyperlink w:anchor="_Toc68947592" w:history="1">
            <w:r w:rsidRPr="00A5636D">
              <w:rPr>
                <w:rStyle w:val="Hyperlink"/>
                <w:rFonts w:cs="Arial"/>
                <w:noProof/>
              </w:rPr>
              <w:t>2.28</w:t>
            </w:r>
            <w:r>
              <w:rPr>
                <w:rFonts w:asciiTheme="minorHAnsi" w:eastAsiaTheme="minorEastAsia" w:hAnsiTheme="minorHAnsi"/>
                <w:noProof/>
                <w:sz w:val="22"/>
                <w:lang w:eastAsia="pt-BR" w:bidi="ar-SA"/>
              </w:rPr>
              <w:tab/>
            </w:r>
            <w:r w:rsidRPr="00A5636D">
              <w:rPr>
                <w:rStyle w:val="Hyperlink"/>
                <w:rFonts w:cs="Arial"/>
                <w:noProof/>
              </w:rPr>
              <w:t>Notação Ponto</w:t>
            </w:r>
            <w:r>
              <w:rPr>
                <w:noProof/>
                <w:webHidden/>
              </w:rPr>
              <w:tab/>
            </w:r>
            <w:r>
              <w:rPr>
                <w:noProof/>
                <w:webHidden/>
              </w:rPr>
              <w:fldChar w:fldCharType="begin"/>
            </w:r>
            <w:r>
              <w:rPr>
                <w:noProof/>
                <w:webHidden/>
              </w:rPr>
              <w:instrText xml:space="preserve"> PAGEREF _Toc68947592 \h </w:instrText>
            </w:r>
            <w:r>
              <w:rPr>
                <w:noProof/>
                <w:webHidden/>
              </w:rPr>
            </w:r>
            <w:r>
              <w:rPr>
                <w:noProof/>
                <w:webHidden/>
              </w:rPr>
              <w:fldChar w:fldCharType="separate"/>
            </w:r>
            <w:r>
              <w:rPr>
                <w:noProof/>
                <w:webHidden/>
              </w:rPr>
              <w:t>23</w:t>
            </w:r>
            <w:r>
              <w:rPr>
                <w:noProof/>
                <w:webHidden/>
              </w:rPr>
              <w:fldChar w:fldCharType="end"/>
            </w:r>
          </w:hyperlink>
        </w:p>
        <w:p w14:paraId="071AA656" w14:textId="1CE3B496" w:rsidR="00B964B2" w:rsidRDefault="00B964B2">
          <w:pPr>
            <w:pStyle w:val="Sumrio2"/>
            <w:tabs>
              <w:tab w:val="left" w:pos="1100"/>
            </w:tabs>
            <w:rPr>
              <w:rFonts w:asciiTheme="minorHAnsi" w:eastAsiaTheme="minorEastAsia" w:hAnsiTheme="minorHAnsi"/>
              <w:noProof/>
              <w:sz w:val="22"/>
              <w:lang w:eastAsia="pt-BR" w:bidi="ar-SA"/>
            </w:rPr>
          </w:pPr>
          <w:hyperlink w:anchor="_Toc68947593" w:history="1">
            <w:r w:rsidRPr="00A5636D">
              <w:rPr>
                <w:rStyle w:val="Hyperlink"/>
                <w:rFonts w:cs="Arial"/>
                <w:noProof/>
              </w:rPr>
              <w:t>2.29</w:t>
            </w:r>
            <w:r>
              <w:rPr>
                <w:rFonts w:asciiTheme="minorHAnsi" w:eastAsiaTheme="minorEastAsia" w:hAnsiTheme="minorHAnsi"/>
                <w:noProof/>
                <w:sz w:val="22"/>
                <w:lang w:eastAsia="pt-BR" w:bidi="ar-SA"/>
              </w:rPr>
              <w:tab/>
            </w:r>
            <w:r w:rsidRPr="00A5636D">
              <w:rPr>
                <w:rStyle w:val="Hyperlink"/>
                <w:rFonts w:cs="Arial"/>
                <w:noProof/>
              </w:rPr>
              <w:t>Operadores: Atribuição</w:t>
            </w:r>
            <w:r>
              <w:rPr>
                <w:noProof/>
                <w:webHidden/>
              </w:rPr>
              <w:tab/>
            </w:r>
            <w:r>
              <w:rPr>
                <w:noProof/>
                <w:webHidden/>
              </w:rPr>
              <w:fldChar w:fldCharType="begin"/>
            </w:r>
            <w:r>
              <w:rPr>
                <w:noProof/>
                <w:webHidden/>
              </w:rPr>
              <w:instrText xml:space="preserve"> PAGEREF _Toc68947593 \h </w:instrText>
            </w:r>
            <w:r>
              <w:rPr>
                <w:noProof/>
                <w:webHidden/>
              </w:rPr>
            </w:r>
            <w:r>
              <w:rPr>
                <w:noProof/>
                <w:webHidden/>
              </w:rPr>
              <w:fldChar w:fldCharType="separate"/>
            </w:r>
            <w:r>
              <w:rPr>
                <w:noProof/>
                <w:webHidden/>
              </w:rPr>
              <w:t>24</w:t>
            </w:r>
            <w:r>
              <w:rPr>
                <w:noProof/>
                <w:webHidden/>
              </w:rPr>
              <w:fldChar w:fldCharType="end"/>
            </w:r>
          </w:hyperlink>
        </w:p>
        <w:p w14:paraId="246BDFB3" w14:textId="4B0EEDE7" w:rsidR="00B964B2" w:rsidRDefault="00B964B2">
          <w:pPr>
            <w:pStyle w:val="Sumrio2"/>
            <w:tabs>
              <w:tab w:val="left" w:pos="1100"/>
            </w:tabs>
            <w:rPr>
              <w:rFonts w:asciiTheme="minorHAnsi" w:eastAsiaTheme="minorEastAsia" w:hAnsiTheme="minorHAnsi"/>
              <w:noProof/>
              <w:sz w:val="22"/>
              <w:lang w:eastAsia="pt-BR" w:bidi="ar-SA"/>
            </w:rPr>
          </w:pPr>
          <w:hyperlink w:anchor="_Toc68947594" w:history="1">
            <w:r w:rsidRPr="00A5636D">
              <w:rPr>
                <w:rStyle w:val="Hyperlink"/>
                <w:rFonts w:cs="Arial"/>
                <w:noProof/>
              </w:rPr>
              <w:t>2.30</w:t>
            </w:r>
            <w:r>
              <w:rPr>
                <w:rFonts w:asciiTheme="minorHAnsi" w:eastAsiaTheme="minorEastAsia" w:hAnsiTheme="minorHAnsi"/>
                <w:noProof/>
                <w:sz w:val="22"/>
                <w:lang w:eastAsia="pt-BR" w:bidi="ar-SA"/>
              </w:rPr>
              <w:tab/>
            </w:r>
            <w:r w:rsidRPr="00A5636D">
              <w:rPr>
                <w:rStyle w:val="Hyperlink"/>
                <w:rFonts w:cs="Arial"/>
                <w:noProof/>
              </w:rPr>
              <w:t>Operadores: Destructing #01</w:t>
            </w:r>
            <w:r>
              <w:rPr>
                <w:noProof/>
                <w:webHidden/>
              </w:rPr>
              <w:tab/>
            </w:r>
            <w:r>
              <w:rPr>
                <w:noProof/>
                <w:webHidden/>
              </w:rPr>
              <w:fldChar w:fldCharType="begin"/>
            </w:r>
            <w:r>
              <w:rPr>
                <w:noProof/>
                <w:webHidden/>
              </w:rPr>
              <w:instrText xml:space="preserve"> PAGEREF _Toc68947594 \h </w:instrText>
            </w:r>
            <w:r>
              <w:rPr>
                <w:noProof/>
                <w:webHidden/>
              </w:rPr>
            </w:r>
            <w:r>
              <w:rPr>
                <w:noProof/>
                <w:webHidden/>
              </w:rPr>
              <w:fldChar w:fldCharType="separate"/>
            </w:r>
            <w:r>
              <w:rPr>
                <w:noProof/>
                <w:webHidden/>
              </w:rPr>
              <w:t>24</w:t>
            </w:r>
            <w:r>
              <w:rPr>
                <w:noProof/>
                <w:webHidden/>
              </w:rPr>
              <w:fldChar w:fldCharType="end"/>
            </w:r>
          </w:hyperlink>
        </w:p>
        <w:p w14:paraId="5971A12E" w14:textId="17E4E88F" w:rsidR="00B964B2" w:rsidRDefault="00B964B2">
          <w:pPr>
            <w:pStyle w:val="Sumrio2"/>
            <w:tabs>
              <w:tab w:val="left" w:pos="1100"/>
            </w:tabs>
            <w:rPr>
              <w:rFonts w:asciiTheme="minorHAnsi" w:eastAsiaTheme="minorEastAsia" w:hAnsiTheme="minorHAnsi"/>
              <w:noProof/>
              <w:sz w:val="22"/>
              <w:lang w:eastAsia="pt-BR" w:bidi="ar-SA"/>
            </w:rPr>
          </w:pPr>
          <w:hyperlink w:anchor="_Toc68947595" w:history="1">
            <w:r w:rsidRPr="00A5636D">
              <w:rPr>
                <w:rStyle w:val="Hyperlink"/>
                <w:rFonts w:cs="Arial"/>
                <w:noProof/>
              </w:rPr>
              <w:t>2.31</w:t>
            </w:r>
            <w:r>
              <w:rPr>
                <w:rFonts w:asciiTheme="minorHAnsi" w:eastAsiaTheme="minorEastAsia" w:hAnsiTheme="minorHAnsi"/>
                <w:noProof/>
                <w:sz w:val="22"/>
                <w:lang w:eastAsia="pt-BR" w:bidi="ar-SA"/>
              </w:rPr>
              <w:tab/>
            </w:r>
            <w:r w:rsidRPr="00A5636D">
              <w:rPr>
                <w:rStyle w:val="Hyperlink"/>
                <w:rFonts w:cs="Arial"/>
                <w:noProof/>
              </w:rPr>
              <w:t>Operadores: Destructing #02</w:t>
            </w:r>
            <w:r>
              <w:rPr>
                <w:noProof/>
                <w:webHidden/>
              </w:rPr>
              <w:tab/>
            </w:r>
            <w:r>
              <w:rPr>
                <w:noProof/>
                <w:webHidden/>
              </w:rPr>
              <w:fldChar w:fldCharType="begin"/>
            </w:r>
            <w:r>
              <w:rPr>
                <w:noProof/>
                <w:webHidden/>
              </w:rPr>
              <w:instrText xml:space="preserve"> PAGEREF _Toc68947595 \h </w:instrText>
            </w:r>
            <w:r>
              <w:rPr>
                <w:noProof/>
                <w:webHidden/>
              </w:rPr>
            </w:r>
            <w:r>
              <w:rPr>
                <w:noProof/>
                <w:webHidden/>
              </w:rPr>
              <w:fldChar w:fldCharType="separate"/>
            </w:r>
            <w:r>
              <w:rPr>
                <w:noProof/>
                <w:webHidden/>
              </w:rPr>
              <w:t>25</w:t>
            </w:r>
            <w:r>
              <w:rPr>
                <w:noProof/>
                <w:webHidden/>
              </w:rPr>
              <w:fldChar w:fldCharType="end"/>
            </w:r>
          </w:hyperlink>
        </w:p>
        <w:p w14:paraId="774142AA" w14:textId="07C2654F" w:rsidR="00B964B2" w:rsidRDefault="00B964B2">
          <w:pPr>
            <w:pStyle w:val="Sumrio2"/>
            <w:tabs>
              <w:tab w:val="left" w:pos="1100"/>
            </w:tabs>
            <w:rPr>
              <w:rFonts w:asciiTheme="minorHAnsi" w:eastAsiaTheme="minorEastAsia" w:hAnsiTheme="minorHAnsi"/>
              <w:noProof/>
              <w:sz w:val="22"/>
              <w:lang w:eastAsia="pt-BR" w:bidi="ar-SA"/>
            </w:rPr>
          </w:pPr>
          <w:hyperlink w:anchor="_Toc68947596" w:history="1">
            <w:r w:rsidRPr="00A5636D">
              <w:rPr>
                <w:rStyle w:val="Hyperlink"/>
                <w:rFonts w:cs="Arial"/>
                <w:noProof/>
              </w:rPr>
              <w:t>2.32</w:t>
            </w:r>
            <w:r>
              <w:rPr>
                <w:rFonts w:asciiTheme="minorHAnsi" w:eastAsiaTheme="minorEastAsia" w:hAnsiTheme="minorHAnsi"/>
                <w:noProof/>
                <w:sz w:val="22"/>
                <w:lang w:eastAsia="pt-BR" w:bidi="ar-SA"/>
              </w:rPr>
              <w:tab/>
            </w:r>
            <w:r w:rsidRPr="00A5636D">
              <w:rPr>
                <w:rStyle w:val="Hyperlink"/>
                <w:rFonts w:cs="Arial"/>
                <w:noProof/>
              </w:rPr>
              <w:t>Operadores: Destructing #03</w:t>
            </w:r>
            <w:r>
              <w:rPr>
                <w:noProof/>
                <w:webHidden/>
              </w:rPr>
              <w:tab/>
            </w:r>
            <w:r>
              <w:rPr>
                <w:noProof/>
                <w:webHidden/>
              </w:rPr>
              <w:fldChar w:fldCharType="begin"/>
            </w:r>
            <w:r>
              <w:rPr>
                <w:noProof/>
                <w:webHidden/>
              </w:rPr>
              <w:instrText xml:space="preserve"> PAGEREF _Toc68947596 \h </w:instrText>
            </w:r>
            <w:r>
              <w:rPr>
                <w:noProof/>
                <w:webHidden/>
              </w:rPr>
            </w:r>
            <w:r>
              <w:rPr>
                <w:noProof/>
                <w:webHidden/>
              </w:rPr>
              <w:fldChar w:fldCharType="separate"/>
            </w:r>
            <w:r>
              <w:rPr>
                <w:noProof/>
                <w:webHidden/>
              </w:rPr>
              <w:t>26</w:t>
            </w:r>
            <w:r>
              <w:rPr>
                <w:noProof/>
                <w:webHidden/>
              </w:rPr>
              <w:fldChar w:fldCharType="end"/>
            </w:r>
          </w:hyperlink>
        </w:p>
        <w:p w14:paraId="1DA7759C" w14:textId="75AD0239" w:rsidR="00B964B2" w:rsidRDefault="00B964B2">
          <w:pPr>
            <w:pStyle w:val="Sumrio2"/>
            <w:tabs>
              <w:tab w:val="left" w:pos="1100"/>
            </w:tabs>
            <w:rPr>
              <w:rFonts w:asciiTheme="minorHAnsi" w:eastAsiaTheme="minorEastAsia" w:hAnsiTheme="minorHAnsi"/>
              <w:noProof/>
              <w:sz w:val="22"/>
              <w:lang w:eastAsia="pt-BR" w:bidi="ar-SA"/>
            </w:rPr>
          </w:pPr>
          <w:hyperlink w:anchor="_Toc68947597" w:history="1">
            <w:r w:rsidRPr="00A5636D">
              <w:rPr>
                <w:rStyle w:val="Hyperlink"/>
                <w:rFonts w:cs="Arial"/>
                <w:noProof/>
              </w:rPr>
              <w:t>2.33</w:t>
            </w:r>
            <w:r>
              <w:rPr>
                <w:rFonts w:asciiTheme="minorHAnsi" w:eastAsiaTheme="minorEastAsia" w:hAnsiTheme="minorHAnsi"/>
                <w:noProof/>
                <w:sz w:val="22"/>
                <w:lang w:eastAsia="pt-BR" w:bidi="ar-SA"/>
              </w:rPr>
              <w:tab/>
            </w:r>
            <w:r w:rsidRPr="00A5636D">
              <w:rPr>
                <w:rStyle w:val="Hyperlink"/>
                <w:rFonts w:cs="Arial"/>
                <w:noProof/>
              </w:rPr>
              <w:t>Operadores: Destructing #04</w:t>
            </w:r>
            <w:r>
              <w:rPr>
                <w:noProof/>
                <w:webHidden/>
              </w:rPr>
              <w:tab/>
            </w:r>
            <w:r>
              <w:rPr>
                <w:noProof/>
                <w:webHidden/>
              </w:rPr>
              <w:fldChar w:fldCharType="begin"/>
            </w:r>
            <w:r>
              <w:rPr>
                <w:noProof/>
                <w:webHidden/>
              </w:rPr>
              <w:instrText xml:space="preserve"> PAGEREF _Toc68947597 \h </w:instrText>
            </w:r>
            <w:r>
              <w:rPr>
                <w:noProof/>
                <w:webHidden/>
              </w:rPr>
            </w:r>
            <w:r>
              <w:rPr>
                <w:noProof/>
                <w:webHidden/>
              </w:rPr>
              <w:fldChar w:fldCharType="separate"/>
            </w:r>
            <w:r>
              <w:rPr>
                <w:noProof/>
                <w:webHidden/>
              </w:rPr>
              <w:t>26</w:t>
            </w:r>
            <w:r>
              <w:rPr>
                <w:noProof/>
                <w:webHidden/>
              </w:rPr>
              <w:fldChar w:fldCharType="end"/>
            </w:r>
          </w:hyperlink>
        </w:p>
        <w:p w14:paraId="3C57B345" w14:textId="23280EDD" w:rsidR="00B964B2" w:rsidRDefault="00B964B2">
          <w:pPr>
            <w:pStyle w:val="Sumrio2"/>
            <w:tabs>
              <w:tab w:val="left" w:pos="1100"/>
            </w:tabs>
            <w:rPr>
              <w:rFonts w:asciiTheme="minorHAnsi" w:eastAsiaTheme="minorEastAsia" w:hAnsiTheme="minorHAnsi"/>
              <w:noProof/>
              <w:sz w:val="22"/>
              <w:lang w:eastAsia="pt-BR" w:bidi="ar-SA"/>
            </w:rPr>
          </w:pPr>
          <w:hyperlink w:anchor="_Toc68947598" w:history="1">
            <w:r w:rsidRPr="00A5636D">
              <w:rPr>
                <w:rStyle w:val="Hyperlink"/>
                <w:rFonts w:cs="Arial"/>
                <w:noProof/>
              </w:rPr>
              <w:t>2.34</w:t>
            </w:r>
            <w:r>
              <w:rPr>
                <w:rFonts w:asciiTheme="minorHAnsi" w:eastAsiaTheme="minorEastAsia" w:hAnsiTheme="minorHAnsi"/>
                <w:noProof/>
                <w:sz w:val="22"/>
                <w:lang w:eastAsia="pt-BR" w:bidi="ar-SA"/>
              </w:rPr>
              <w:tab/>
            </w:r>
            <w:r w:rsidRPr="00A5636D">
              <w:rPr>
                <w:rStyle w:val="Hyperlink"/>
                <w:rFonts w:cs="Arial"/>
                <w:noProof/>
              </w:rPr>
              <w:t>Operadores: Aritméticos</w:t>
            </w:r>
            <w:r>
              <w:rPr>
                <w:noProof/>
                <w:webHidden/>
              </w:rPr>
              <w:tab/>
            </w:r>
            <w:r>
              <w:rPr>
                <w:noProof/>
                <w:webHidden/>
              </w:rPr>
              <w:fldChar w:fldCharType="begin"/>
            </w:r>
            <w:r>
              <w:rPr>
                <w:noProof/>
                <w:webHidden/>
              </w:rPr>
              <w:instrText xml:space="preserve"> PAGEREF _Toc68947598 \h </w:instrText>
            </w:r>
            <w:r>
              <w:rPr>
                <w:noProof/>
                <w:webHidden/>
              </w:rPr>
            </w:r>
            <w:r>
              <w:rPr>
                <w:noProof/>
                <w:webHidden/>
              </w:rPr>
              <w:fldChar w:fldCharType="separate"/>
            </w:r>
            <w:r>
              <w:rPr>
                <w:noProof/>
                <w:webHidden/>
              </w:rPr>
              <w:t>27</w:t>
            </w:r>
            <w:r>
              <w:rPr>
                <w:noProof/>
                <w:webHidden/>
              </w:rPr>
              <w:fldChar w:fldCharType="end"/>
            </w:r>
          </w:hyperlink>
        </w:p>
        <w:p w14:paraId="0B85307E" w14:textId="5C4A8937" w:rsidR="00B964B2" w:rsidRDefault="00B964B2">
          <w:pPr>
            <w:pStyle w:val="Sumrio2"/>
            <w:tabs>
              <w:tab w:val="left" w:pos="1100"/>
            </w:tabs>
            <w:rPr>
              <w:rFonts w:asciiTheme="minorHAnsi" w:eastAsiaTheme="minorEastAsia" w:hAnsiTheme="minorHAnsi"/>
              <w:noProof/>
              <w:sz w:val="22"/>
              <w:lang w:eastAsia="pt-BR" w:bidi="ar-SA"/>
            </w:rPr>
          </w:pPr>
          <w:hyperlink w:anchor="_Toc68947599" w:history="1">
            <w:r w:rsidRPr="00A5636D">
              <w:rPr>
                <w:rStyle w:val="Hyperlink"/>
                <w:rFonts w:cs="Arial"/>
                <w:noProof/>
              </w:rPr>
              <w:t>2.35</w:t>
            </w:r>
            <w:r>
              <w:rPr>
                <w:rFonts w:asciiTheme="minorHAnsi" w:eastAsiaTheme="minorEastAsia" w:hAnsiTheme="minorHAnsi"/>
                <w:noProof/>
                <w:sz w:val="22"/>
                <w:lang w:eastAsia="pt-BR" w:bidi="ar-SA"/>
              </w:rPr>
              <w:tab/>
            </w:r>
            <w:r w:rsidRPr="00A5636D">
              <w:rPr>
                <w:rStyle w:val="Hyperlink"/>
                <w:rFonts w:cs="Arial"/>
                <w:noProof/>
              </w:rPr>
              <w:t>Operadores: Relacionais</w:t>
            </w:r>
            <w:r>
              <w:rPr>
                <w:noProof/>
                <w:webHidden/>
              </w:rPr>
              <w:tab/>
            </w:r>
            <w:r>
              <w:rPr>
                <w:noProof/>
                <w:webHidden/>
              </w:rPr>
              <w:fldChar w:fldCharType="begin"/>
            </w:r>
            <w:r>
              <w:rPr>
                <w:noProof/>
                <w:webHidden/>
              </w:rPr>
              <w:instrText xml:space="preserve"> PAGEREF _Toc68947599 \h </w:instrText>
            </w:r>
            <w:r>
              <w:rPr>
                <w:noProof/>
                <w:webHidden/>
              </w:rPr>
            </w:r>
            <w:r>
              <w:rPr>
                <w:noProof/>
                <w:webHidden/>
              </w:rPr>
              <w:fldChar w:fldCharType="separate"/>
            </w:r>
            <w:r>
              <w:rPr>
                <w:noProof/>
                <w:webHidden/>
              </w:rPr>
              <w:t>27</w:t>
            </w:r>
            <w:r>
              <w:rPr>
                <w:noProof/>
                <w:webHidden/>
              </w:rPr>
              <w:fldChar w:fldCharType="end"/>
            </w:r>
          </w:hyperlink>
        </w:p>
        <w:p w14:paraId="0FA1FDC2" w14:textId="61C9EC01" w:rsidR="00B964B2" w:rsidRDefault="00B964B2">
          <w:pPr>
            <w:pStyle w:val="Sumrio2"/>
            <w:tabs>
              <w:tab w:val="left" w:pos="1100"/>
            </w:tabs>
            <w:rPr>
              <w:rFonts w:asciiTheme="minorHAnsi" w:eastAsiaTheme="minorEastAsia" w:hAnsiTheme="minorHAnsi"/>
              <w:noProof/>
              <w:sz w:val="22"/>
              <w:lang w:eastAsia="pt-BR" w:bidi="ar-SA"/>
            </w:rPr>
          </w:pPr>
          <w:hyperlink w:anchor="_Toc68947600" w:history="1">
            <w:r w:rsidRPr="00A5636D">
              <w:rPr>
                <w:rStyle w:val="Hyperlink"/>
                <w:rFonts w:cs="Arial"/>
                <w:noProof/>
              </w:rPr>
              <w:t>2.36</w:t>
            </w:r>
            <w:r>
              <w:rPr>
                <w:rFonts w:asciiTheme="minorHAnsi" w:eastAsiaTheme="minorEastAsia" w:hAnsiTheme="minorHAnsi"/>
                <w:noProof/>
                <w:sz w:val="22"/>
                <w:lang w:eastAsia="pt-BR" w:bidi="ar-SA"/>
              </w:rPr>
              <w:tab/>
            </w:r>
            <w:r w:rsidRPr="00A5636D">
              <w:rPr>
                <w:rStyle w:val="Hyperlink"/>
                <w:rFonts w:cs="Arial"/>
                <w:noProof/>
              </w:rPr>
              <w:t>Operadores: Lógicos</w:t>
            </w:r>
            <w:r>
              <w:rPr>
                <w:noProof/>
                <w:webHidden/>
              </w:rPr>
              <w:tab/>
            </w:r>
            <w:r>
              <w:rPr>
                <w:noProof/>
                <w:webHidden/>
              </w:rPr>
              <w:fldChar w:fldCharType="begin"/>
            </w:r>
            <w:r>
              <w:rPr>
                <w:noProof/>
                <w:webHidden/>
              </w:rPr>
              <w:instrText xml:space="preserve"> PAGEREF _Toc68947600 \h </w:instrText>
            </w:r>
            <w:r>
              <w:rPr>
                <w:noProof/>
                <w:webHidden/>
              </w:rPr>
            </w:r>
            <w:r>
              <w:rPr>
                <w:noProof/>
                <w:webHidden/>
              </w:rPr>
              <w:fldChar w:fldCharType="separate"/>
            </w:r>
            <w:r>
              <w:rPr>
                <w:noProof/>
                <w:webHidden/>
              </w:rPr>
              <w:t>28</w:t>
            </w:r>
            <w:r>
              <w:rPr>
                <w:noProof/>
                <w:webHidden/>
              </w:rPr>
              <w:fldChar w:fldCharType="end"/>
            </w:r>
          </w:hyperlink>
        </w:p>
        <w:p w14:paraId="5490C6DA" w14:textId="5CFEF654" w:rsidR="00B964B2" w:rsidRDefault="00B964B2">
          <w:pPr>
            <w:pStyle w:val="Sumrio2"/>
            <w:tabs>
              <w:tab w:val="left" w:pos="1100"/>
            </w:tabs>
            <w:rPr>
              <w:rFonts w:asciiTheme="minorHAnsi" w:eastAsiaTheme="minorEastAsia" w:hAnsiTheme="minorHAnsi"/>
              <w:noProof/>
              <w:sz w:val="22"/>
              <w:lang w:eastAsia="pt-BR" w:bidi="ar-SA"/>
            </w:rPr>
          </w:pPr>
          <w:hyperlink w:anchor="_Toc68947601" w:history="1">
            <w:r w:rsidRPr="00A5636D">
              <w:rPr>
                <w:rStyle w:val="Hyperlink"/>
                <w:rFonts w:cs="Arial"/>
                <w:noProof/>
              </w:rPr>
              <w:t>2.37</w:t>
            </w:r>
            <w:r>
              <w:rPr>
                <w:rFonts w:asciiTheme="minorHAnsi" w:eastAsiaTheme="minorEastAsia" w:hAnsiTheme="minorHAnsi"/>
                <w:noProof/>
                <w:sz w:val="22"/>
                <w:lang w:eastAsia="pt-BR" w:bidi="ar-SA"/>
              </w:rPr>
              <w:tab/>
            </w:r>
            <w:r w:rsidRPr="00A5636D">
              <w:rPr>
                <w:rStyle w:val="Hyperlink"/>
                <w:rFonts w:cs="Arial"/>
                <w:noProof/>
              </w:rPr>
              <w:t>Operadores: Unário</w:t>
            </w:r>
            <w:r>
              <w:rPr>
                <w:noProof/>
                <w:webHidden/>
              </w:rPr>
              <w:tab/>
            </w:r>
            <w:r>
              <w:rPr>
                <w:noProof/>
                <w:webHidden/>
              </w:rPr>
              <w:fldChar w:fldCharType="begin"/>
            </w:r>
            <w:r>
              <w:rPr>
                <w:noProof/>
                <w:webHidden/>
              </w:rPr>
              <w:instrText xml:space="preserve"> PAGEREF _Toc68947601 \h </w:instrText>
            </w:r>
            <w:r>
              <w:rPr>
                <w:noProof/>
                <w:webHidden/>
              </w:rPr>
            </w:r>
            <w:r>
              <w:rPr>
                <w:noProof/>
                <w:webHidden/>
              </w:rPr>
              <w:fldChar w:fldCharType="separate"/>
            </w:r>
            <w:r>
              <w:rPr>
                <w:noProof/>
                <w:webHidden/>
              </w:rPr>
              <w:t>30</w:t>
            </w:r>
            <w:r>
              <w:rPr>
                <w:noProof/>
                <w:webHidden/>
              </w:rPr>
              <w:fldChar w:fldCharType="end"/>
            </w:r>
          </w:hyperlink>
        </w:p>
        <w:p w14:paraId="51298F0F" w14:textId="108BD2BC" w:rsidR="00B964B2" w:rsidRDefault="00B964B2">
          <w:pPr>
            <w:pStyle w:val="Sumrio2"/>
            <w:tabs>
              <w:tab w:val="left" w:pos="1100"/>
            </w:tabs>
            <w:rPr>
              <w:rFonts w:asciiTheme="minorHAnsi" w:eastAsiaTheme="minorEastAsia" w:hAnsiTheme="minorHAnsi"/>
              <w:noProof/>
              <w:sz w:val="22"/>
              <w:lang w:eastAsia="pt-BR" w:bidi="ar-SA"/>
            </w:rPr>
          </w:pPr>
          <w:hyperlink w:anchor="_Toc68947602" w:history="1">
            <w:r w:rsidRPr="00A5636D">
              <w:rPr>
                <w:rStyle w:val="Hyperlink"/>
                <w:rFonts w:cs="Arial"/>
                <w:noProof/>
              </w:rPr>
              <w:t>2.38</w:t>
            </w:r>
            <w:r>
              <w:rPr>
                <w:rFonts w:asciiTheme="minorHAnsi" w:eastAsiaTheme="minorEastAsia" w:hAnsiTheme="minorHAnsi"/>
                <w:noProof/>
                <w:sz w:val="22"/>
                <w:lang w:eastAsia="pt-BR" w:bidi="ar-SA"/>
              </w:rPr>
              <w:tab/>
            </w:r>
            <w:r w:rsidRPr="00A5636D">
              <w:rPr>
                <w:rStyle w:val="Hyperlink"/>
                <w:rFonts w:cs="Arial"/>
                <w:noProof/>
              </w:rPr>
              <w:t>Operadores: Ternário</w:t>
            </w:r>
            <w:r>
              <w:rPr>
                <w:noProof/>
                <w:webHidden/>
              </w:rPr>
              <w:tab/>
            </w:r>
            <w:r>
              <w:rPr>
                <w:noProof/>
                <w:webHidden/>
              </w:rPr>
              <w:fldChar w:fldCharType="begin"/>
            </w:r>
            <w:r>
              <w:rPr>
                <w:noProof/>
                <w:webHidden/>
              </w:rPr>
              <w:instrText xml:space="preserve"> PAGEREF _Toc68947602 \h </w:instrText>
            </w:r>
            <w:r>
              <w:rPr>
                <w:noProof/>
                <w:webHidden/>
              </w:rPr>
            </w:r>
            <w:r>
              <w:rPr>
                <w:noProof/>
                <w:webHidden/>
              </w:rPr>
              <w:fldChar w:fldCharType="separate"/>
            </w:r>
            <w:r>
              <w:rPr>
                <w:noProof/>
                <w:webHidden/>
              </w:rPr>
              <w:t>30</w:t>
            </w:r>
            <w:r>
              <w:rPr>
                <w:noProof/>
                <w:webHidden/>
              </w:rPr>
              <w:fldChar w:fldCharType="end"/>
            </w:r>
          </w:hyperlink>
        </w:p>
        <w:p w14:paraId="42620193" w14:textId="702B30C7" w:rsidR="00B964B2" w:rsidRDefault="00B964B2">
          <w:pPr>
            <w:pStyle w:val="Sumrio2"/>
            <w:tabs>
              <w:tab w:val="left" w:pos="1100"/>
            </w:tabs>
            <w:rPr>
              <w:rFonts w:asciiTheme="minorHAnsi" w:eastAsiaTheme="minorEastAsia" w:hAnsiTheme="minorHAnsi"/>
              <w:noProof/>
              <w:sz w:val="22"/>
              <w:lang w:eastAsia="pt-BR" w:bidi="ar-SA"/>
            </w:rPr>
          </w:pPr>
          <w:hyperlink w:anchor="_Toc68947603" w:history="1">
            <w:r w:rsidRPr="00A5636D">
              <w:rPr>
                <w:rStyle w:val="Hyperlink"/>
                <w:rFonts w:cs="Arial"/>
                <w:noProof/>
              </w:rPr>
              <w:t>2.39</w:t>
            </w:r>
            <w:r>
              <w:rPr>
                <w:rFonts w:asciiTheme="minorHAnsi" w:eastAsiaTheme="minorEastAsia" w:hAnsiTheme="minorHAnsi"/>
                <w:noProof/>
                <w:sz w:val="22"/>
                <w:lang w:eastAsia="pt-BR" w:bidi="ar-SA"/>
              </w:rPr>
              <w:tab/>
            </w:r>
            <w:r w:rsidRPr="00A5636D">
              <w:rPr>
                <w:rStyle w:val="Hyperlink"/>
                <w:rFonts w:cs="Arial"/>
                <w:noProof/>
              </w:rPr>
              <w:t>Contexto de Execução: Browser x Node</w:t>
            </w:r>
            <w:r>
              <w:rPr>
                <w:noProof/>
                <w:webHidden/>
              </w:rPr>
              <w:tab/>
            </w:r>
            <w:r>
              <w:rPr>
                <w:noProof/>
                <w:webHidden/>
              </w:rPr>
              <w:fldChar w:fldCharType="begin"/>
            </w:r>
            <w:r>
              <w:rPr>
                <w:noProof/>
                <w:webHidden/>
              </w:rPr>
              <w:instrText xml:space="preserve"> PAGEREF _Toc68947603 \h </w:instrText>
            </w:r>
            <w:r>
              <w:rPr>
                <w:noProof/>
                <w:webHidden/>
              </w:rPr>
            </w:r>
            <w:r>
              <w:rPr>
                <w:noProof/>
                <w:webHidden/>
              </w:rPr>
              <w:fldChar w:fldCharType="separate"/>
            </w:r>
            <w:r>
              <w:rPr>
                <w:noProof/>
                <w:webHidden/>
              </w:rPr>
              <w:t>31</w:t>
            </w:r>
            <w:r>
              <w:rPr>
                <w:noProof/>
                <w:webHidden/>
              </w:rPr>
              <w:fldChar w:fldCharType="end"/>
            </w:r>
          </w:hyperlink>
        </w:p>
        <w:p w14:paraId="44E3370C" w14:textId="030B401F" w:rsidR="00B964B2" w:rsidRDefault="00B964B2">
          <w:pPr>
            <w:pStyle w:val="Sumrio1"/>
            <w:rPr>
              <w:rFonts w:asciiTheme="minorHAnsi" w:eastAsiaTheme="minorEastAsia" w:hAnsiTheme="minorHAnsi"/>
              <w:noProof/>
              <w:sz w:val="22"/>
            </w:rPr>
          </w:pPr>
          <w:hyperlink w:anchor="_Toc68947604" w:history="1">
            <w:r w:rsidRPr="00A5636D">
              <w:rPr>
                <w:rStyle w:val="Hyperlink"/>
                <w:noProof/>
              </w:rPr>
              <w:t>3</w:t>
            </w:r>
            <w:r>
              <w:rPr>
                <w:rFonts w:asciiTheme="minorHAnsi" w:eastAsiaTheme="minorEastAsia" w:hAnsiTheme="minorHAnsi"/>
                <w:noProof/>
                <w:sz w:val="22"/>
              </w:rPr>
              <w:tab/>
            </w:r>
            <w:r w:rsidRPr="00A5636D">
              <w:rPr>
                <w:rStyle w:val="Hyperlink"/>
                <w:rFonts w:cs="Arial"/>
                <w:noProof/>
              </w:rPr>
              <w:t>Estruturas de Controle</w:t>
            </w:r>
            <w:r>
              <w:rPr>
                <w:noProof/>
                <w:webHidden/>
              </w:rPr>
              <w:tab/>
            </w:r>
            <w:r>
              <w:rPr>
                <w:noProof/>
                <w:webHidden/>
              </w:rPr>
              <w:fldChar w:fldCharType="begin"/>
            </w:r>
            <w:r>
              <w:rPr>
                <w:noProof/>
                <w:webHidden/>
              </w:rPr>
              <w:instrText xml:space="preserve"> PAGEREF _Toc68947604 \h </w:instrText>
            </w:r>
            <w:r>
              <w:rPr>
                <w:noProof/>
                <w:webHidden/>
              </w:rPr>
            </w:r>
            <w:r>
              <w:rPr>
                <w:noProof/>
                <w:webHidden/>
              </w:rPr>
              <w:fldChar w:fldCharType="separate"/>
            </w:r>
            <w:r>
              <w:rPr>
                <w:noProof/>
                <w:webHidden/>
              </w:rPr>
              <w:t>32</w:t>
            </w:r>
            <w:r>
              <w:rPr>
                <w:noProof/>
                <w:webHidden/>
              </w:rPr>
              <w:fldChar w:fldCharType="end"/>
            </w:r>
          </w:hyperlink>
        </w:p>
        <w:p w14:paraId="5BC3AE9C" w14:textId="36F0360A" w:rsidR="00B964B2" w:rsidRDefault="00B964B2">
          <w:pPr>
            <w:pStyle w:val="Sumrio2"/>
            <w:rPr>
              <w:rFonts w:asciiTheme="minorHAnsi" w:eastAsiaTheme="minorEastAsia" w:hAnsiTheme="minorHAnsi"/>
              <w:noProof/>
              <w:sz w:val="22"/>
              <w:lang w:eastAsia="pt-BR" w:bidi="ar-SA"/>
            </w:rPr>
          </w:pPr>
          <w:hyperlink w:anchor="_Toc68947605" w:history="1">
            <w:r w:rsidRPr="00A5636D">
              <w:rPr>
                <w:rStyle w:val="Hyperlink"/>
                <w:rFonts w:cs="Arial"/>
                <w:noProof/>
              </w:rPr>
              <w:t>3.1</w:t>
            </w:r>
            <w:r>
              <w:rPr>
                <w:rFonts w:asciiTheme="minorHAnsi" w:eastAsiaTheme="minorEastAsia" w:hAnsiTheme="minorHAnsi"/>
                <w:noProof/>
                <w:sz w:val="22"/>
                <w:lang w:eastAsia="pt-BR" w:bidi="ar-SA"/>
              </w:rPr>
              <w:tab/>
            </w:r>
            <w:r w:rsidRPr="00A5636D">
              <w:rPr>
                <w:rStyle w:val="Hyperlink"/>
                <w:rFonts w:cs="Arial"/>
                <w:noProof/>
              </w:rPr>
              <w:t>Usando a Estrutura IF #01</w:t>
            </w:r>
            <w:r>
              <w:rPr>
                <w:noProof/>
                <w:webHidden/>
              </w:rPr>
              <w:tab/>
            </w:r>
            <w:r>
              <w:rPr>
                <w:noProof/>
                <w:webHidden/>
              </w:rPr>
              <w:fldChar w:fldCharType="begin"/>
            </w:r>
            <w:r>
              <w:rPr>
                <w:noProof/>
                <w:webHidden/>
              </w:rPr>
              <w:instrText xml:space="preserve"> PAGEREF _Toc68947605 \h </w:instrText>
            </w:r>
            <w:r>
              <w:rPr>
                <w:noProof/>
                <w:webHidden/>
              </w:rPr>
            </w:r>
            <w:r>
              <w:rPr>
                <w:noProof/>
                <w:webHidden/>
              </w:rPr>
              <w:fldChar w:fldCharType="separate"/>
            </w:r>
            <w:r>
              <w:rPr>
                <w:noProof/>
                <w:webHidden/>
              </w:rPr>
              <w:t>32</w:t>
            </w:r>
            <w:r>
              <w:rPr>
                <w:noProof/>
                <w:webHidden/>
              </w:rPr>
              <w:fldChar w:fldCharType="end"/>
            </w:r>
          </w:hyperlink>
        </w:p>
        <w:p w14:paraId="7D0E7C0C" w14:textId="22C27D64" w:rsidR="00B964B2" w:rsidRDefault="00B964B2">
          <w:pPr>
            <w:pStyle w:val="Sumrio2"/>
            <w:rPr>
              <w:rFonts w:asciiTheme="minorHAnsi" w:eastAsiaTheme="minorEastAsia" w:hAnsiTheme="minorHAnsi"/>
              <w:noProof/>
              <w:sz w:val="22"/>
              <w:lang w:eastAsia="pt-BR" w:bidi="ar-SA"/>
            </w:rPr>
          </w:pPr>
          <w:hyperlink w:anchor="_Toc68947606" w:history="1">
            <w:r w:rsidRPr="00A5636D">
              <w:rPr>
                <w:rStyle w:val="Hyperlink"/>
                <w:rFonts w:cs="Arial"/>
                <w:noProof/>
              </w:rPr>
              <w:t>3.2</w:t>
            </w:r>
            <w:r>
              <w:rPr>
                <w:rFonts w:asciiTheme="minorHAnsi" w:eastAsiaTheme="minorEastAsia" w:hAnsiTheme="minorHAnsi"/>
                <w:noProof/>
                <w:sz w:val="22"/>
                <w:lang w:eastAsia="pt-BR" w:bidi="ar-SA"/>
              </w:rPr>
              <w:tab/>
            </w:r>
            <w:r w:rsidRPr="00A5636D">
              <w:rPr>
                <w:rStyle w:val="Hyperlink"/>
                <w:rFonts w:cs="Arial"/>
                <w:noProof/>
              </w:rPr>
              <w:t>Usando a Estrutura IF #02</w:t>
            </w:r>
            <w:r>
              <w:rPr>
                <w:noProof/>
                <w:webHidden/>
              </w:rPr>
              <w:tab/>
            </w:r>
            <w:r>
              <w:rPr>
                <w:noProof/>
                <w:webHidden/>
              </w:rPr>
              <w:fldChar w:fldCharType="begin"/>
            </w:r>
            <w:r>
              <w:rPr>
                <w:noProof/>
                <w:webHidden/>
              </w:rPr>
              <w:instrText xml:space="preserve"> PAGEREF _Toc68947606 \h </w:instrText>
            </w:r>
            <w:r>
              <w:rPr>
                <w:noProof/>
                <w:webHidden/>
              </w:rPr>
            </w:r>
            <w:r>
              <w:rPr>
                <w:noProof/>
                <w:webHidden/>
              </w:rPr>
              <w:fldChar w:fldCharType="separate"/>
            </w:r>
            <w:r>
              <w:rPr>
                <w:noProof/>
                <w:webHidden/>
              </w:rPr>
              <w:t>32</w:t>
            </w:r>
            <w:r>
              <w:rPr>
                <w:noProof/>
                <w:webHidden/>
              </w:rPr>
              <w:fldChar w:fldCharType="end"/>
            </w:r>
          </w:hyperlink>
        </w:p>
        <w:p w14:paraId="2FB9CF59" w14:textId="2D58A1BC" w:rsidR="00B964B2" w:rsidRDefault="00B964B2">
          <w:pPr>
            <w:pStyle w:val="Sumrio2"/>
            <w:rPr>
              <w:rFonts w:asciiTheme="minorHAnsi" w:eastAsiaTheme="minorEastAsia" w:hAnsiTheme="minorHAnsi"/>
              <w:noProof/>
              <w:sz w:val="22"/>
              <w:lang w:eastAsia="pt-BR" w:bidi="ar-SA"/>
            </w:rPr>
          </w:pPr>
          <w:hyperlink w:anchor="_Toc68947607" w:history="1">
            <w:r w:rsidRPr="00A5636D">
              <w:rPr>
                <w:rStyle w:val="Hyperlink"/>
                <w:rFonts w:cs="Arial"/>
                <w:noProof/>
              </w:rPr>
              <w:t>3.3</w:t>
            </w:r>
            <w:r>
              <w:rPr>
                <w:rFonts w:asciiTheme="minorHAnsi" w:eastAsiaTheme="minorEastAsia" w:hAnsiTheme="minorHAnsi"/>
                <w:noProof/>
                <w:sz w:val="22"/>
                <w:lang w:eastAsia="pt-BR" w:bidi="ar-SA"/>
              </w:rPr>
              <w:tab/>
            </w:r>
            <w:r w:rsidRPr="00A5636D">
              <w:rPr>
                <w:rStyle w:val="Hyperlink"/>
                <w:rFonts w:cs="Arial"/>
                <w:noProof/>
              </w:rPr>
              <w:t>Usando a Estrutura IF/ELSE</w:t>
            </w:r>
            <w:r>
              <w:rPr>
                <w:noProof/>
                <w:webHidden/>
              </w:rPr>
              <w:tab/>
            </w:r>
            <w:r>
              <w:rPr>
                <w:noProof/>
                <w:webHidden/>
              </w:rPr>
              <w:fldChar w:fldCharType="begin"/>
            </w:r>
            <w:r>
              <w:rPr>
                <w:noProof/>
                <w:webHidden/>
              </w:rPr>
              <w:instrText xml:space="preserve"> PAGEREF _Toc68947607 \h </w:instrText>
            </w:r>
            <w:r>
              <w:rPr>
                <w:noProof/>
                <w:webHidden/>
              </w:rPr>
            </w:r>
            <w:r>
              <w:rPr>
                <w:noProof/>
                <w:webHidden/>
              </w:rPr>
              <w:fldChar w:fldCharType="separate"/>
            </w:r>
            <w:r>
              <w:rPr>
                <w:noProof/>
                <w:webHidden/>
              </w:rPr>
              <w:t>33</w:t>
            </w:r>
            <w:r>
              <w:rPr>
                <w:noProof/>
                <w:webHidden/>
              </w:rPr>
              <w:fldChar w:fldCharType="end"/>
            </w:r>
          </w:hyperlink>
        </w:p>
        <w:p w14:paraId="06544DE5" w14:textId="1466ECC0" w:rsidR="00B964B2" w:rsidRDefault="00B964B2">
          <w:pPr>
            <w:pStyle w:val="Sumrio2"/>
            <w:rPr>
              <w:rFonts w:asciiTheme="minorHAnsi" w:eastAsiaTheme="minorEastAsia" w:hAnsiTheme="minorHAnsi"/>
              <w:noProof/>
              <w:sz w:val="22"/>
              <w:lang w:eastAsia="pt-BR" w:bidi="ar-SA"/>
            </w:rPr>
          </w:pPr>
          <w:hyperlink w:anchor="_Toc68947608" w:history="1">
            <w:r w:rsidRPr="00A5636D">
              <w:rPr>
                <w:rStyle w:val="Hyperlink"/>
                <w:rFonts w:cs="Arial"/>
                <w:noProof/>
              </w:rPr>
              <w:t>3.4</w:t>
            </w:r>
            <w:r>
              <w:rPr>
                <w:rFonts w:asciiTheme="minorHAnsi" w:eastAsiaTheme="minorEastAsia" w:hAnsiTheme="minorHAnsi"/>
                <w:noProof/>
                <w:sz w:val="22"/>
                <w:lang w:eastAsia="pt-BR" w:bidi="ar-SA"/>
              </w:rPr>
              <w:tab/>
            </w:r>
            <w:r w:rsidRPr="00A5636D">
              <w:rPr>
                <w:rStyle w:val="Hyperlink"/>
                <w:rFonts w:cs="Arial"/>
                <w:noProof/>
              </w:rPr>
              <w:t>Estrutura IF/ELSE IF</w:t>
            </w:r>
            <w:r>
              <w:rPr>
                <w:noProof/>
                <w:webHidden/>
              </w:rPr>
              <w:tab/>
            </w:r>
            <w:r>
              <w:rPr>
                <w:noProof/>
                <w:webHidden/>
              </w:rPr>
              <w:fldChar w:fldCharType="begin"/>
            </w:r>
            <w:r>
              <w:rPr>
                <w:noProof/>
                <w:webHidden/>
              </w:rPr>
              <w:instrText xml:space="preserve"> PAGEREF _Toc68947608 \h </w:instrText>
            </w:r>
            <w:r>
              <w:rPr>
                <w:noProof/>
                <w:webHidden/>
              </w:rPr>
            </w:r>
            <w:r>
              <w:rPr>
                <w:noProof/>
                <w:webHidden/>
              </w:rPr>
              <w:fldChar w:fldCharType="separate"/>
            </w:r>
            <w:r>
              <w:rPr>
                <w:noProof/>
                <w:webHidden/>
              </w:rPr>
              <w:t>34</w:t>
            </w:r>
            <w:r>
              <w:rPr>
                <w:noProof/>
                <w:webHidden/>
              </w:rPr>
              <w:fldChar w:fldCharType="end"/>
            </w:r>
          </w:hyperlink>
        </w:p>
        <w:p w14:paraId="6B3D0562" w14:textId="7E5D5E57" w:rsidR="00B964B2" w:rsidRDefault="00B964B2">
          <w:pPr>
            <w:pStyle w:val="Sumrio2"/>
            <w:rPr>
              <w:rFonts w:asciiTheme="minorHAnsi" w:eastAsiaTheme="minorEastAsia" w:hAnsiTheme="minorHAnsi"/>
              <w:noProof/>
              <w:sz w:val="22"/>
              <w:lang w:eastAsia="pt-BR" w:bidi="ar-SA"/>
            </w:rPr>
          </w:pPr>
          <w:hyperlink w:anchor="_Toc68947609" w:history="1">
            <w:r w:rsidRPr="00A5636D">
              <w:rPr>
                <w:rStyle w:val="Hyperlink"/>
                <w:rFonts w:cs="Arial"/>
                <w:noProof/>
              </w:rPr>
              <w:t>3.5</w:t>
            </w:r>
            <w:r>
              <w:rPr>
                <w:rFonts w:asciiTheme="minorHAnsi" w:eastAsiaTheme="minorEastAsia" w:hAnsiTheme="minorHAnsi"/>
                <w:noProof/>
                <w:sz w:val="22"/>
                <w:lang w:eastAsia="pt-BR" w:bidi="ar-SA"/>
              </w:rPr>
              <w:tab/>
            </w:r>
            <w:r w:rsidRPr="00A5636D">
              <w:rPr>
                <w:rStyle w:val="Hyperlink"/>
                <w:rFonts w:cs="Arial"/>
                <w:noProof/>
              </w:rPr>
              <w:t>Usando a Estrutura Switch</w:t>
            </w:r>
            <w:r>
              <w:rPr>
                <w:noProof/>
                <w:webHidden/>
              </w:rPr>
              <w:tab/>
            </w:r>
            <w:r>
              <w:rPr>
                <w:noProof/>
                <w:webHidden/>
              </w:rPr>
              <w:fldChar w:fldCharType="begin"/>
            </w:r>
            <w:r>
              <w:rPr>
                <w:noProof/>
                <w:webHidden/>
              </w:rPr>
              <w:instrText xml:space="preserve"> PAGEREF _Toc68947609 \h </w:instrText>
            </w:r>
            <w:r>
              <w:rPr>
                <w:noProof/>
                <w:webHidden/>
              </w:rPr>
            </w:r>
            <w:r>
              <w:rPr>
                <w:noProof/>
                <w:webHidden/>
              </w:rPr>
              <w:fldChar w:fldCharType="separate"/>
            </w:r>
            <w:r>
              <w:rPr>
                <w:noProof/>
                <w:webHidden/>
              </w:rPr>
              <w:t>35</w:t>
            </w:r>
            <w:r>
              <w:rPr>
                <w:noProof/>
                <w:webHidden/>
              </w:rPr>
              <w:fldChar w:fldCharType="end"/>
            </w:r>
          </w:hyperlink>
        </w:p>
        <w:p w14:paraId="1F046D7A" w14:textId="0417005A" w:rsidR="00B964B2" w:rsidRDefault="00B964B2">
          <w:pPr>
            <w:pStyle w:val="Sumrio2"/>
            <w:rPr>
              <w:rFonts w:asciiTheme="minorHAnsi" w:eastAsiaTheme="minorEastAsia" w:hAnsiTheme="minorHAnsi"/>
              <w:noProof/>
              <w:sz w:val="22"/>
              <w:lang w:eastAsia="pt-BR" w:bidi="ar-SA"/>
            </w:rPr>
          </w:pPr>
          <w:hyperlink w:anchor="_Toc68947610" w:history="1">
            <w:r w:rsidRPr="00A5636D">
              <w:rPr>
                <w:rStyle w:val="Hyperlink"/>
                <w:rFonts w:cs="Arial"/>
                <w:noProof/>
              </w:rPr>
              <w:t>3.6</w:t>
            </w:r>
            <w:r>
              <w:rPr>
                <w:rFonts w:asciiTheme="minorHAnsi" w:eastAsiaTheme="minorEastAsia" w:hAnsiTheme="minorHAnsi"/>
                <w:noProof/>
                <w:sz w:val="22"/>
                <w:lang w:eastAsia="pt-BR" w:bidi="ar-SA"/>
              </w:rPr>
              <w:tab/>
            </w:r>
            <w:r w:rsidRPr="00A5636D">
              <w:rPr>
                <w:rStyle w:val="Hyperlink"/>
                <w:rFonts w:cs="Arial"/>
                <w:noProof/>
              </w:rPr>
              <w:t>Estrutura While</w:t>
            </w:r>
            <w:r>
              <w:rPr>
                <w:noProof/>
                <w:webHidden/>
              </w:rPr>
              <w:tab/>
            </w:r>
            <w:r>
              <w:rPr>
                <w:noProof/>
                <w:webHidden/>
              </w:rPr>
              <w:fldChar w:fldCharType="begin"/>
            </w:r>
            <w:r>
              <w:rPr>
                <w:noProof/>
                <w:webHidden/>
              </w:rPr>
              <w:instrText xml:space="preserve"> PAGEREF _Toc68947610 \h </w:instrText>
            </w:r>
            <w:r>
              <w:rPr>
                <w:noProof/>
                <w:webHidden/>
              </w:rPr>
            </w:r>
            <w:r>
              <w:rPr>
                <w:noProof/>
                <w:webHidden/>
              </w:rPr>
              <w:fldChar w:fldCharType="separate"/>
            </w:r>
            <w:r>
              <w:rPr>
                <w:noProof/>
                <w:webHidden/>
              </w:rPr>
              <w:t>36</w:t>
            </w:r>
            <w:r>
              <w:rPr>
                <w:noProof/>
                <w:webHidden/>
              </w:rPr>
              <w:fldChar w:fldCharType="end"/>
            </w:r>
          </w:hyperlink>
        </w:p>
        <w:p w14:paraId="07E891F4" w14:textId="1D567880" w:rsidR="00B964B2" w:rsidRDefault="00B964B2">
          <w:pPr>
            <w:pStyle w:val="Sumrio2"/>
            <w:rPr>
              <w:rFonts w:asciiTheme="minorHAnsi" w:eastAsiaTheme="minorEastAsia" w:hAnsiTheme="minorHAnsi"/>
              <w:noProof/>
              <w:sz w:val="22"/>
              <w:lang w:eastAsia="pt-BR" w:bidi="ar-SA"/>
            </w:rPr>
          </w:pPr>
          <w:hyperlink w:anchor="_Toc68947611" w:history="1">
            <w:r w:rsidRPr="00A5636D">
              <w:rPr>
                <w:rStyle w:val="Hyperlink"/>
                <w:rFonts w:cs="Arial"/>
                <w:noProof/>
              </w:rPr>
              <w:t>3.7</w:t>
            </w:r>
            <w:r>
              <w:rPr>
                <w:rFonts w:asciiTheme="minorHAnsi" w:eastAsiaTheme="minorEastAsia" w:hAnsiTheme="minorHAnsi"/>
                <w:noProof/>
                <w:sz w:val="22"/>
                <w:lang w:eastAsia="pt-BR" w:bidi="ar-SA"/>
              </w:rPr>
              <w:tab/>
            </w:r>
            <w:r w:rsidRPr="00A5636D">
              <w:rPr>
                <w:rStyle w:val="Hyperlink"/>
                <w:rFonts w:cs="Arial"/>
                <w:noProof/>
              </w:rPr>
              <w:t>Estrutura FOR/IN</w:t>
            </w:r>
            <w:r>
              <w:rPr>
                <w:noProof/>
                <w:webHidden/>
              </w:rPr>
              <w:tab/>
            </w:r>
            <w:r>
              <w:rPr>
                <w:noProof/>
                <w:webHidden/>
              </w:rPr>
              <w:fldChar w:fldCharType="begin"/>
            </w:r>
            <w:r>
              <w:rPr>
                <w:noProof/>
                <w:webHidden/>
              </w:rPr>
              <w:instrText xml:space="preserve"> PAGEREF _Toc68947611 \h </w:instrText>
            </w:r>
            <w:r>
              <w:rPr>
                <w:noProof/>
                <w:webHidden/>
              </w:rPr>
            </w:r>
            <w:r>
              <w:rPr>
                <w:noProof/>
                <w:webHidden/>
              </w:rPr>
              <w:fldChar w:fldCharType="separate"/>
            </w:r>
            <w:r>
              <w:rPr>
                <w:noProof/>
                <w:webHidden/>
              </w:rPr>
              <w:t>36</w:t>
            </w:r>
            <w:r>
              <w:rPr>
                <w:noProof/>
                <w:webHidden/>
              </w:rPr>
              <w:fldChar w:fldCharType="end"/>
            </w:r>
          </w:hyperlink>
        </w:p>
        <w:p w14:paraId="0033ECB3" w14:textId="220CA7A8" w:rsidR="00B964B2" w:rsidRDefault="00B964B2">
          <w:pPr>
            <w:pStyle w:val="Sumrio2"/>
            <w:rPr>
              <w:rFonts w:asciiTheme="minorHAnsi" w:eastAsiaTheme="minorEastAsia" w:hAnsiTheme="minorHAnsi"/>
              <w:noProof/>
              <w:sz w:val="22"/>
              <w:lang w:eastAsia="pt-BR" w:bidi="ar-SA"/>
            </w:rPr>
          </w:pPr>
          <w:hyperlink w:anchor="_Toc68947612" w:history="1">
            <w:r w:rsidRPr="00A5636D">
              <w:rPr>
                <w:rStyle w:val="Hyperlink"/>
                <w:rFonts w:cs="Arial"/>
                <w:noProof/>
              </w:rPr>
              <w:t>3.8</w:t>
            </w:r>
            <w:r>
              <w:rPr>
                <w:rFonts w:asciiTheme="minorHAnsi" w:eastAsiaTheme="minorEastAsia" w:hAnsiTheme="minorHAnsi"/>
                <w:noProof/>
                <w:sz w:val="22"/>
                <w:lang w:eastAsia="pt-BR" w:bidi="ar-SA"/>
              </w:rPr>
              <w:tab/>
            </w:r>
            <w:r w:rsidRPr="00A5636D">
              <w:rPr>
                <w:rStyle w:val="Hyperlink"/>
                <w:rFonts w:cs="Arial"/>
                <w:noProof/>
              </w:rPr>
              <w:t>Usando break/continue</w:t>
            </w:r>
            <w:r>
              <w:rPr>
                <w:noProof/>
                <w:webHidden/>
              </w:rPr>
              <w:tab/>
            </w:r>
            <w:r>
              <w:rPr>
                <w:noProof/>
                <w:webHidden/>
              </w:rPr>
              <w:fldChar w:fldCharType="begin"/>
            </w:r>
            <w:r>
              <w:rPr>
                <w:noProof/>
                <w:webHidden/>
              </w:rPr>
              <w:instrText xml:space="preserve"> PAGEREF _Toc68947612 \h </w:instrText>
            </w:r>
            <w:r>
              <w:rPr>
                <w:noProof/>
                <w:webHidden/>
              </w:rPr>
            </w:r>
            <w:r>
              <w:rPr>
                <w:noProof/>
                <w:webHidden/>
              </w:rPr>
              <w:fldChar w:fldCharType="separate"/>
            </w:r>
            <w:r>
              <w:rPr>
                <w:noProof/>
                <w:webHidden/>
              </w:rPr>
              <w:t>37</w:t>
            </w:r>
            <w:r>
              <w:rPr>
                <w:noProof/>
                <w:webHidden/>
              </w:rPr>
              <w:fldChar w:fldCharType="end"/>
            </w:r>
          </w:hyperlink>
        </w:p>
        <w:p w14:paraId="630C4533" w14:textId="64C1F3FE" w:rsidR="00B964B2" w:rsidRDefault="00B964B2">
          <w:pPr>
            <w:pStyle w:val="Sumrio1"/>
            <w:rPr>
              <w:rFonts w:asciiTheme="minorHAnsi" w:eastAsiaTheme="minorEastAsia" w:hAnsiTheme="minorHAnsi"/>
              <w:noProof/>
              <w:sz w:val="22"/>
            </w:rPr>
          </w:pPr>
          <w:hyperlink w:anchor="_Toc68947613" w:history="1">
            <w:r w:rsidRPr="00A5636D">
              <w:rPr>
                <w:rStyle w:val="Hyperlink"/>
                <w:noProof/>
              </w:rPr>
              <w:t>4</w:t>
            </w:r>
            <w:r>
              <w:rPr>
                <w:rFonts w:asciiTheme="minorHAnsi" w:eastAsiaTheme="minorEastAsia" w:hAnsiTheme="minorHAnsi"/>
                <w:noProof/>
                <w:sz w:val="22"/>
              </w:rPr>
              <w:tab/>
            </w:r>
            <w:r w:rsidRPr="00A5636D">
              <w:rPr>
                <w:rStyle w:val="Hyperlink"/>
                <w:rFonts w:cs="Arial"/>
                <w:noProof/>
              </w:rPr>
              <w:t>Funções</w:t>
            </w:r>
            <w:r>
              <w:rPr>
                <w:noProof/>
                <w:webHidden/>
              </w:rPr>
              <w:tab/>
            </w:r>
            <w:r>
              <w:rPr>
                <w:noProof/>
                <w:webHidden/>
              </w:rPr>
              <w:fldChar w:fldCharType="begin"/>
            </w:r>
            <w:r>
              <w:rPr>
                <w:noProof/>
                <w:webHidden/>
              </w:rPr>
              <w:instrText xml:space="preserve"> PAGEREF _Toc68947613 \h </w:instrText>
            </w:r>
            <w:r>
              <w:rPr>
                <w:noProof/>
                <w:webHidden/>
              </w:rPr>
            </w:r>
            <w:r>
              <w:rPr>
                <w:noProof/>
                <w:webHidden/>
              </w:rPr>
              <w:fldChar w:fldCharType="separate"/>
            </w:r>
            <w:r>
              <w:rPr>
                <w:noProof/>
                <w:webHidden/>
              </w:rPr>
              <w:t>38</w:t>
            </w:r>
            <w:r>
              <w:rPr>
                <w:noProof/>
                <w:webHidden/>
              </w:rPr>
              <w:fldChar w:fldCharType="end"/>
            </w:r>
          </w:hyperlink>
        </w:p>
        <w:p w14:paraId="68C79BE1" w14:textId="302053A2" w:rsidR="00B964B2" w:rsidRDefault="00B964B2">
          <w:pPr>
            <w:pStyle w:val="Sumrio2"/>
            <w:rPr>
              <w:rFonts w:asciiTheme="minorHAnsi" w:eastAsiaTheme="minorEastAsia" w:hAnsiTheme="minorHAnsi"/>
              <w:noProof/>
              <w:sz w:val="22"/>
              <w:lang w:eastAsia="pt-BR" w:bidi="ar-SA"/>
            </w:rPr>
          </w:pPr>
          <w:hyperlink w:anchor="_Toc68947614" w:history="1">
            <w:r w:rsidRPr="00A5636D">
              <w:rPr>
                <w:rStyle w:val="Hyperlink"/>
                <w:rFonts w:cs="Arial"/>
                <w:noProof/>
              </w:rPr>
              <w:t>4.1</w:t>
            </w:r>
            <w:r>
              <w:rPr>
                <w:rFonts w:asciiTheme="minorHAnsi" w:eastAsiaTheme="minorEastAsia" w:hAnsiTheme="minorHAnsi"/>
                <w:noProof/>
                <w:sz w:val="22"/>
                <w:lang w:eastAsia="pt-BR" w:bidi="ar-SA"/>
              </w:rPr>
              <w:tab/>
            </w:r>
            <w:r w:rsidRPr="00A5636D">
              <w:rPr>
                <w:rStyle w:val="Hyperlink"/>
                <w:rFonts w:cs="Arial"/>
                <w:noProof/>
              </w:rPr>
              <w:t>Cidadão de Primeira Linha</w:t>
            </w:r>
            <w:r>
              <w:rPr>
                <w:noProof/>
                <w:webHidden/>
              </w:rPr>
              <w:tab/>
            </w:r>
            <w:r>
              <w:rPr>
                <w:noProof/>
                <w:webHidden/>
              </w:rPr>
              <w:fldChar w:fldCharType="begin"/>
            </w:r>
            <w:r>
              <w:rPr>
                <w:noProof/>
                <w:webHidden/>
              </w:rPr>
              <w:instrText xml:space="preserve"> PAGEREF _Toc68947614 \h </w:instrText>
            </w:r>
            <w:r>
              <w:rPr>
                <w:noProof/>
                <w:webHidden/>
              </w:rPr>
            </w:r>
            <w:r>
              <w:rPr>
                <w:noProof/>
                <w:webHidden/>
              </w:rPr>
              <w:fldChar w:fldCharType="separate"/>
            </w:r>
            <w:r>
              <w:rPr>
                <w:noProof/>
                <w:webHidden/>
              </w:rPr>
              <w:t>38</w:t>
            </w:r>
            <w:r>
              <w:rPr>
                <w:noProof/>
                <w:webHidden/>
              </w:rPr>
              <w:fldChar w:fldCharType="end"/>
            </w:r>
          </w:hyperlink>
        </w:p>
        <w:p w14:paraId="4CB3F39C" w14:textId="6F1C013B" w:rsidR="00B964B2" w:rsidRDefault="00B964B2">
          <w:pPr>
            <w:pStyle w:val="Sumrio2"/>
            <w:rPr>
              <w:rFonts w:asciiTheme="minorHAnsi" w:eastAsiaTheme="minorEastAsia" w:hAnsiTheme="minorHAnsi"/>
              <w:noProof/>
              <w:sz w:val="22"/>
              <w:lang w:eastAsia="pt-BR" w:bidi="ar-SA"/>
            </w:rPr>
          </w:pPr>
          <w:hyperlink w:anchor="_Toc68947615" w:history="1">
            <w:r w:rsidRPr="00A5636D">
              <w:rPr>
                <w:rStyle w:val="Hyperlink"/>
                <w:rFonts w:cs="Arial"/>
                <w:noProof/>
              </w:rPr>
              <w:t>4.2</w:t>
            </w:r>
            <w:r>
              <w:rPr>
                <w:rFonts w:asciiTheme="minorHAnsi" w:eastAsiaTheme="minorEastAsia" w:hAnsiTheme="minorHAnsi"/>
                <w:noProof/>
                <w:sz w:val="22"/>
                <w:lang w:eastAsia="pt-BR" w:bidi="ar-SA"/>
              </w:rPr>
              <w:tab/>
            </w:r>
            <w:r w:rsidRPr="00A5636D">
              <w:rPr>
                <w:rStyle w:val="Hyperlink"/>
                <w:rFonts w:cs="Arial"/>
                <w:noProof/>
              </w:rPr>
              <w:t>Parâmetros e retorno são opcionais</w:t>
            </w:r>
            <w:r>
              <w:rPr>
                <w:noProof/>
                <w:webHidden/>
              </w:rPr>
              <w:tab/>
            </w:r>
            <w:r>
              <w:rPr>
                <w:noProof/>
                <w:webHidden/>
              </w:rPr>
              <w:fldChar w:fldCharType="begin"/>
            </w:r>
            <w:r>
              <w:rPr>
                <w:noProof/>
                <w:webHidden/>
              </w:rPr>
              <w:instrText xml:space="preserve"> PAGEREF _Toc68947615 \h </w:instrText>
            </w:r>
            <w:r>
              <w:rPr>
                <w:noProof/>
                <w:webHidden/>
              </w:rPr>
            </w:r>
            <w:r>
              <w:rPr>
                <w:noProof/>
                <w:webHidden/>
              </w:rPr>
              <w:fldChar w:fldCharType="separate"/>
            </w:r>
            <w:r>
              <w:rPr>
                <w:noProof/>
                <w:webHidden/>
              </w:rPr>
              <w:t>39</w:t>
            </w:r>
            <w:r>
              <w:rPr>
                <w:noProof/>
                <w:webHidden/>
              </w:rPr>
              <w:fldChar w:fldCharType="end"/>
            </w:r>
          </w:hyperlink>
        </w:p>
        <w:p w14:paraId="2E957E97" w14:textId="034B4568" w:rsidR="00B964B2" w:rsidRDefault="00B964B2">
          <w:pPr>
            <w:pStyle w:val="Sumrio2"/>
            <w:rPr>
              <w:rFonts w:asciiTheme="minorHAnsi" w:eastAsiaTheme="minorEastAsia" w:hAnsiTheme="minorHAnsi"/>
              <w:noProof/>
              <w:sz w:val="22"/>
              <w:lang w:eastAsia="pt-BR" w:bidi="ar-SA"/>
            </w:rPr>
          </w:pPr>
          <w:hyperlink w:anchor="_Toc68947616" w:history="1">
            <w:r w:rsidRPr="00A5636D">
              <w:rPr>
                <w:rStyle w:val="Hyperlink"/>
                <w:rFonts w:cs="Arial"/>
                <w:noProof/>
              </w:rPr>
              <w:t>4.3</w:t>
            </w:r>
            <w:r>
              <w:rPr>
                <w:rFonts w:asciiTheme="minorHAnsi" w:eastAsiaTheme="minorEastAsia" w:hAnsiTheme="minorHAnsi"/>
                <w:noProof/>
                <w:sz w:val="22"/>
                <w:lang w:eastAsia="pt-BR" w:bidi="ar-SA"/>
              </w:rPr>
              <w:tab/>
            </w:r>
            <w:r w:rsidRPr="00A5636D">
              <w:rPr>
                <w:rStyle w:val="Hyperlink"/>
                <w:rFonts w:cs="Arial"/>
                <w:noProof/>
              </w:rPr>
              <w:t>Parâmetros Variáveis</w:t>
            </w:r>
            <w:r>
              <w:rPr>
                <w:noProof/>
                <w:webHidden/>
              </w:rPr>
              <w:tab/>
            </w:r>
            <w:r>
              <w:rPr>
                <w:noProof/>
                <w:webHidden/>
              </w:rPr>
              <w:fldChar w:fldCharType="begin"/>
            </w:r>
            <w:r>
              <w:rPr>
                <w:noProof/>
                <w:webHidden/>
              </w:rPr>
              <w:instrText xml:space="preserve"> PAGEREF _Toc68947616 \h </w:instrText>
            </w:r>
            <w:r>
              <w:rPr>
                <w:noProof/>
                <w:webHidden/>
              </w:rPr>
            </w:r>
            <w:r>
              <w:rPr>
                <w:noProof/>
                <w:webHidden/>
              </w:rPr>
              <w:fldChar w:fldCharType="separate"/>
            </w:r>
            <w:r>
              <w:rPr>
                <w:noProof/>
                <w:webHidden/>
              </w:rPr>
              <w:t>39</w:t>
            </w:r>
            <w:r>
              <w:rPr>
                <w:noProof/>
                <w:webHidden/>
              </w:rPr>
              <w:fldChar w:fldCharType="end"/>
            </w:r>
          </w:hyperlink>
        </w:p>
        <w:p w14:paraId="3826354E" w14:textId="5BE3B217" w:rsidR="00B964B2" w:rsidRDefault="00B964B2">
          <w:pPr>
            <w:pStyle w:val="Sumrio2"/>
            <w:rPr>
              <w:rFonts w:asciiTheme="minorHAnsi" w:eastAsiaTheme="minorEastAsia" w:hAnsiTheme="minorHAnsi"/>
              <w:noProof/>
              <w:sz w:val="22"/>
              <w:lang w:eastAsia="pt-BR" w:bidi="ar-SA"/>
            </w:rPr>
          </w:pPr>
          <w:hyperlink w:anchor="_Toc68947617" w:history="1">
            <w:r w:rsidRPr="00A5636D">
              <w:rPr>
                <w:rStyle w:val="Hyperlink"/>
                <w:rFonts w:cs="Arial"/>
                <w:noProof/>
              </w:rPr>
              <w:t>4.4</w:t>
            </w:r>
            <w:r>
              <w:rPr>
                <w:rFonts w:asciiTheme="minorHAnsi" w:eastAsiaTheme="minorEastAsia" w:hAnsiTheme="minorHAnsi"/>
                <w:noProof/>
                <w:sz w:val="22"/>
                <w:lang w:eastAsia="pt-BR" w:bidi="ar-SA"/>
              </w:rPr>
              <w:tab/>
            </w:r>
            <w:r w:rsidRPr="00A5636D">
              <w:rPr>
                <w:rStyle w:val="Hyperlink"/>
                <w:rFonts w:cs="Arial"/>
                <w:noProof/>
              </w:rPr>
              <w:t>Parâmetro Padrão</w:t>
            </w:r>
            <w:r>
              <w:rPr>
                <w:noProof/>
                <w:webHidden/>
              </w:rPr>
              <w:tab/>
            </w:r>
            <w:r>
              <w:rPr>
                <w:noProof/>
                <w:webHidden/>
              </w:rPr>
              <w:fldChar w:fldCharType="begin"/>
            </w:r>
            <w:r>
              <w:rPr>
                <w:noProof/>
                <w:webHidden/>
              </w:rPr>
              <w:instrText xml:space="preserve"> PAGEREF _Toc68947617 \h </w:instrText>
            </w:r>
            <w:r>
              <w:rPr>
                <w:noProof/>
                <w:webHidden/>
              </w:rPr>
            </w:r>
            <w:r>
              <w:rPr>
                <w:noProof/>
                <w:webHidden/>
              </w:rPr>
              <w:fldChar w:fldCharType="separate"/>
            </w:r>
            <w:r>
              <w:rPr>
                <w:noProof/>
                <w:webHidden/>
              </w:rPr>
              <w:t>41</w:t>
            </w:r>
            <w:r>
              <w:rPr>
                <w:noProof/>
                <w:webHidden/>
              </w:rPr>
              <w:fldChar w:fldCharType="end"/>
            </w:r>
          </w:hyperlink>
        </w:p>
        <w:p w14:paraId="2CD7D1FF" w14:textId="5BA32C03" w:rsidR="00B964B2" w:rsidRDefault="00B964B2">
          <w:pPr>
            <w:pStyle w:val="Sumrio2"/>
            <w:rPr>
              <w:rFonts w:asciiTheme="minorHAnsi" w:eastAsiaTheme="minorEastAsia" w:hAnsiTheme="minorHAnsi"/>
              <w:noProof/>
              <w:sz w:val="22"/>
              <w:lang w:eastAsia="pt-BR" w:bidi="ar-SA"/>
            </w:rPr>
          </w:pPr>
          <w:hyperlink w:anchor="_Toc68947618" w:history="1">
            <w:r w:rsidRPr="00A5636D">
              <w:rPr>
                <w:rStyle w:val="Hyperlink"/>
                <w:rFonts w:cs="Arial"/>
                <w:noProof/>
              </w:rPr>
              <w:t>4.5</w:t>
            </w:r>
            <w:r>
              <w:rPr>
                <w:rFonts w:asciiTheme="minorHAnsi" w:eastAsiaTheme="minorEastAsia" w:hAnsiTheme="minorHAnsi"/>
                <w:noProof/>
                <w:sz w:val="22"/>
                <w:lang w:eastAsia="pt-BR" w:bidi="ar-SA"/>
              </w:rPr>
              <w:tab/>
            </w:r>
            <w:r w:rsidRPr="00A5636D">
              <w:rPr>
                <w:rStyle w:val="Hyperlink"/>
                <w:rFonts w:cs="Arial"/>
                <w:noProof/>
              </w:rPr>
              <w:t>‘this’ pode variar</w:t>
            </w:r>
            <w:r>
              <w:rPr>
                <w:noProof/>
                <w:webHidden/>
              </w:rPr>
              <w:tab/>
            </w:r>
            <w:r>
              <w:rPr>
                <w:noProof/>
                <w:webHidden/>
              </w:rPr>
              <w:fldChar w:fldCharType="begin"/>
            </w:r>
            <w:r>
              <w:rPr>
                <w:noProof/>
                <w:webHidden/>
              </w:rPr>
              <w:instrText xml:space="preserve"> PAGEREF _Toc68947618 \h </w:instrText>
            </w:r>
            <w:r>
              <w:rPr>
                <w:noProof/>
                <w:webHidden/>
              </w:rPr>
            </w:r>
            <w:r>
              <w:rPr>
                <w:noProof/>
                <w:webHidden/>
              </w:rPr>
              <w:fldChar w:fldCharType="separate"/>
            </w:r>
            <w:r>
              <w:rPr>
                <w:noProof/>
                <w:webHidden/>
              </w:rPr>
              <w:t>42</w:t>
            </w:r>
            <w:r>
              <w:rPr>
                <w:noProof/>
                <w:webHidden/>
              </w:rPr>
              <w:fldChar w:fldCharType="end"/>
            </w:r>
          </w:hyperlink>
        </w:p>
        <w:p w14:paraId="6E9FE340" w14:textId="52D1A079" w:rsidR="00B964B2" w:rsidRDefault="00B964B2">
          <w:pPr>
            <w:pStyle w:val="Sumrio2"/>
            <w:rPr>
              <w:rFonts w:asciiTheme="minorHAnsi" w:eastAsiaTheme="minorEastAsia" w:hAnsiTheme="minorHAnsi"/>
              <w:noProof/>
              <w:sz w:val="22"/>
              <w:lang w:eastAsia="pt-BR" w:bidi="ar-SA"/>
            </w:rPr>
          </w:pPr>
          <w:hyperlink w:anchor="_Toc68947619" w:history="1">
            <w:r w:rsidRPr="00A5636D">
              <w:rPr>
                <w:rStyle w:val="Hyperlink"/>
                <w:rFonts w:cs="Arial"/>
                <w:noProof/>
              </w:rPr>
              <w:t>4.6</w:t>
            </w:r>
            <w:r>
              <w:rPr>
                <w:rFonts w:asciiTheme="minorHAnsi" w:eastAsiaTheme="minorEastAsia" w:hAnsiTheme="minorHAnsi"/>
                <w:noProof/>
                <w:sz w:val="22"/>
                <w:lang w:eastAsia="pt-BR" w:bidi="ar-SA"/>
              </w:rPr>
              <w:tab/>
            </w:r>
            <w:r w:rsidRPr="00A5636D">
              <w:rPr>
                <w:rStyle w:val="Hyperlink"/>
                <w:rFonts w:cs="Arial"/>
                <w:noProof/>
              </w:rPr>
              <w:t>‘this’ e a função bind #01</w:t>
            </w:r>
            <w:r>
              <w:rPr>
                <w:noProof/>
                <w:webHidden/>
              </w:rPr>
              <w:tab/>
            </w:r>
            <w:r>
              <w:rPr>
                <w:noProof/>
                <w:webHidden/>
              </w:rPr>
              <w:fldChar w:fldCharType="begin"/>
            </w:r>
            <w:r>
              <w:rPr>
                <w:noProof/>
                <w:webHidden/>
              </w:rPr>
              <w:instrText xml:space="preserve"> PAGEREF _Toc68947619 \h </w:instrText>
            </w:r>
            <w:r>
              <w:rPr>
                <w:noProof/>
                <w:webHidden/>
              </w:rPr>
            </w:r>
            <w:r>
              <w:rPr>
                <w:noProof/>
                <w:webHidden/>
              </w:rPr>
              <w:fldChar w:fldCharType="separate"/>
            </w:r>
            <w:r>
              <w:rPr>
                <w:noProof/>
                <w:webHidden/>
              </w:rPr>
              <w:t>42</w:t>
            </w:r>
            <w:r>
              <w:rPr>
                <w:noProof/>
                <w:webHidden/>
              </w:rPr>
              <w:fldChar w:fldCharType="end"/>
            </w:r>
          </w:hyperlink>
        </w:p>
        <w:p w14:paraId="06DDF043" w14:textId="29F0FF90" w:rsidR="00B964B2" w:rsidRDefault="00B964B2">
          <w:pPr>
            <w:pStyle w:val="Sumrio2"/>
            <w:rPr>
              <w:rFonts w:asciiTheme="minorHAnsi" w:eastAsiaTheme="minorEastAsia" w:hAnsiTheme="minorHAnsi"/>
              <w:noProof/>
              <w:sz w:val="22"/>
              <w:lang w:eastAsia="pt-BR" w:bidi="ar-SA"/>
            </w:rPr>
          </w:pPr>
          <w:hyperlink w:anchor="_Toc68947620" w:history="1">
            <w:r w:rsidRPr="00A5636D">
              <w:rPr>
                <w:rStyle w:val="Hyperlink"/>
                <w:rFonts w:cs="Arial"/>
                <w:noProof/>
              </w:rPr>
              <w:t>4.7</w:t>
            </w:r>
            <w:r>
              <w:rPr>
                <w:rFonts w:asciiTheme="minorHAnsi" w:eastAsiaTheme="minorEastAsia" w:hAnsiTheme="minorHAnsi"/>
                <w:noProof/>
                <w:sz w:val="22"/>
                <w:lang w:eastAsia="pt-BR" w:bidi="ar-SA"/>
              </w:rPr>
              <w:tab/>
            </w:r>
            <w:r w:rsidRPr="00A5636D">
              <w:rPr>
                <w:rStyle w:val="Hyperlink"/>
                <w:rFonts w:cs="Arial"/>
                <w:noProof/>
              </w:rPr>
              <w:t>‘this’ e a função bind #02</w:t>
            </w:r>
            <w:r>
              <w:rPr>
                <w:noProof/>
                <w:webHidden/>
              </w:rPr>
              <w:tab/>
            </w:r>
            <w:r>
              <w:rPr>
                <w:noProof/>
                <w:webHidden/>
              </w:rPr>
              <w:fldChar w:fldCharType="begin"/>
            </w:r>
            <w:r>
              <w:rPr>
                <w:noProof/>
                <w:webHidden/>
              </w:rPr>
              <w:instrText xml:space="preserve"> PAGEREF _Toc68947620 \h </w:instrText>
            </w:r>
            <w:r>
              <w:rPr>
                <w:noProof/>
                <w:webHidden/>
              </w:rPr>
            </w:r>
            <w:r>
              <w:rPr>
                <w:noProof/>
                <w:webHidden/>
              </w:rPr>
              <w:fldChar w:fldCharType="separate"/>
            </w:r>
            <w:r>
              <w:rPr>
                <w:noProof/>
                <w:webHidden/>
              </w:rPr>
              <w:t>43</w:t>
            </w:r>
            <w:r>
              <w:rPr>
                <w:noProof/>
                <w:webHidden/>
              </w:rPr>
              <w:fldChar w:fldCharType="end"/>
            </w:r>
          </w:hyperlink>
        </w:p>
        <w:p w14:paraId="0B56DDEF" w14:textId="30A9F299" w:rsidR="00B964B2" w:rsidRDefault="00B964B2">
          <w:pPr>
            <w:pStyle w:val="Sumrio2"/>
            <w:rPr>
              <w:rFonts w:asciiTheme="minorHAnsi" w:eastAsiaTheme="minorEastAsia" w:hAnsiTheme="minorHAnsi"/>
              <w:noProof/>
              <w:sz w:val="22"/>
              <w:lang w:eastAsia="pt-BR" w:bidi="ar-SA"/>
            </w:rPr>
          </w:pPr>
          <w:hyperlink w:anchor="_Toc68947621" w:history="1">
            <w:r w:rsidRPr="00A5636D">
              <w:rPr>
                <w:rStyle w:val="Hyperlink"/>
                <w:rFonts w:cs="Arial"/>
                <w:noProof/>
              </w:rPr>
              <w:t>4.8</w:t>
            </w:r>
            <w:r>
              <w:rPr>
                <w:rFonts w:asciiTheme="minorHAnsi" w:eastAsiaTheme="minorEastAsia" w:hAnsiTheme="minorHAnsi"/>
                <w:noProof/>
                <w:sz w:val="22"/>
                <w:lang w:eastAsia="pt-BR" w:bidi="ar-SA"/>
              </w:rPr>
              <w:tab/>
            </w:r>
            <w:r w:rsidRPr="00A5636D">
              <w:rPr>
                <w:rStyle w:val="Hyperlink"/>
                <w:rFonts w:cs="Arial"/>
                <w:noProof/>
              </w:rPr>
              <w:t>Funções Arrow #01</w:t>
            </w:r>
            <w:r>
              <w:rPr>
                <w:noProof/>
                <w:webHidden/>
              </w:rPr>
              <w:tab/>
            </w:r>
            <w:r>
              <w:rPr>
                <w:noProof/>
                <w:webHidden/>
              </w:rPr>
              <w:fldChar w:fldCharType="begin"/>
            </w:r>
            <w:r>
              <w:rPr>
                <w:noProof/>
                <w:webHidden/>
              </w:rPr>
              <w:instrText xml:space="preserve"> PAGEREF _Toc68947621 \h </w:instrText>
            </w:r>
            <w:r>
              <w:rPr>
                <w:noProof/>
                <w:webHidden/>
              </w:rPr>
            </w:r>
            <w:r>
              <w:rPr>
                <w:noProof/>
                <w:webHidden/>
              </w:rPr>
              <w:fldChar w:fldCharType="separate"/>
            </w:r>
            <w:r>
              <w:rPr>
                <w:noProof/>
                <w:webHidden/>
              </w:rPr>
              <w:t>44</w:t>
            </w:r>
            <w:r>
              <w:rPr>
                <w:noProof/>
                <w:webHidden/>
              </w:rPr>
              <w:fldChar w:fldCharType="end"/>
            </w:r>
          </w:hyperlink>
        </w:p>
        <w:p w14:paraId="1E8CD804" w14:textId="2BD015E3" w:rsidR="00B964B2" w:rsidRDefault="00B964B2">
          <w:pPr>
            <w:pStyle w:val="Sumrio2"/>
            <w:rPr>
              <w:rFonts w:asciiTheme="minorHAnsi" w:eastAsiaTheme="minorEastAsia" w:hAnsiTheme="minorHAnsi"/>
              <w:noProof/>
              <w:sz w:val="22"/>
              <w:lang w:eastAsia="pt-BR" w:bidi="ar-SA"/>
            </w:rPr>
          </w:pPr>
          <w:hyperlink w:anchor="_Toc68947622" w:history="1">
            <w:r w:rsidRPr="00A5636D">
              <w:rPr>
                <w:rStyle w:val="Hyperlink"/>
                <w:rFonts w:cs="Arial"/>
                <w:noProof/>
              </w:rPr>
              <w:t>4.9</w:t>
            </w:r>
            <w:r>
              <w:rPr>
                <w:rFonts w:asciiTheme="minorHAnsi" w:eastAsiaTheme="minorEastAsia" w:hAnsiTheme="minorHAnsi"/>
                <w:noProof/>
                <w:sz w:val="22"/>
                <w:lang w:eastAsia="pt-BR" w:bidi="ar-SA"/>
              </w:rPr>
              <w:tab/>
            </w:r>
            <w:r w:rsidRPr="00A5636D">
              <w:rPr>
                <w:rStyle w:val="Hyperlink"/>
                <w:rFonts w:cs="Arial"/>
                <w:noProof/>
              </w:rPr>
              <w:t>Funções Arrow #02</w:t>
            </w:r>
            <w:r>
              <w:rPr>
                <w:noProof/>
                <w:webHidden/>
              </w:rPr>
              <w:tab/>
            </w:r>
            <w:r>
              <w:rPr>
                <w:noProof/>
                <w:webHidden/>
              </w:rPr>
              <w:fldChar w:fldCharType="begin"/>
            </w:r>
            <w:r>
              <w:rPr>
                <w:noProof/>
                <w:webHidden/>
              </w:rPr>
              <w:instrText xml:space="preserve"> PAGEREF _Toc68947622 \h </w:instrText>
            </w:r>
            <w:r>
              <w:rPr>
                <w:noProof/>
                <w:webHidden/>
              </w:rPr>
            </w:r>
            <w:r>
              <w:rPr>
                <w:noProof/>
                <w:webHidden/>
              </w:rPr>
              <w:fldChar w:fldCharType="separate"/>
            </w:r>
            <w:r>
              <w:rPr>
                <w:noProof/>
                <w:webHidden/>
              </w:rPr>
              <w:t>45</w:t>
            </w:r>
            <w:r>
              <w:rPr>
                <w:noProof/>
                <w:webHidden/>
              </w:rPr>
              <w:fldChar w:fldCharType="end"/>
            </w:r>
          </w:hyperlink>
        </w:p>
        <w:p w14:paraId="1C47E227" w14:textId="24872C7A" w:rsidR="00B964B2" w:rsidRDefault="00B964B2">
          <w:pPr>
            <w:pStyle w:val="Sumrio2"/>
            <w:tabs>
              <w:tab w:val="left" w:pos="1100"/>
            </w:tabs>
            <w:rPr>
              <w:rFonts w:asciiTheme="minorHAnsi" w:eastAsiaTheme="minorEastAsia" w:hAnsiTheme="minorHAnsi"/>
              <w:noProof/>
              <w:sz w:val="22"/>
              <w:lang w:eastAsia="pt-BR" w:bidi="ar-SA"/>
            </w:rPr>
          </w:pPr>
          <w:hyperlink w:anchor="_Toc68947623" w:history="1">
            <w:r w:rsidRPr="00A5636D">
              <w:rPr>
                <w:rStyle w:val="Hyperlink"/>
                <w:rFonts w:cs="Arial"/>
                <w:noProof/>
              </w:rPr>
              <w:t>4.10</w:t>
            </w:r>
            <w:r>
              <w:rPr>
                <w:rFonts w:asciiTheme="minorHAnsi" w:eastAsiaTheme="minorEastAsia" w:hAnsiTheme="minorHAnsi"/>
                <w:noProof/>
                <w:sz w:val="22"/>
                <w:lang w:eastAsia="pt-BR" w:bidi="ar-SA"/>
              </w:rPr>
              <w:tab/>
            </w:r>
            <w:r w:rsidRPr="00A5636D">
              <w:rPr>
                <w:rStyle w:val="Hyperlink"/>
                <w:rFonts w:cs="Arial"/>
                <w:noProof/>
              </w:rPr>
              <w:t>Funções Arrow #03</w:t>
            </w:r>
            <w:r>
              <w:rPr>
                <w:noProof/>
                <w:webHidden/>
              </w:rPr>
              <w:tab/>
            </w:r>
            <w:r>
              <w:rPr>
                <w:noProof/>
                <w:webHidden/>
              </w:rPr>
              <w:fldChar w:fldCharType="begin"/>
            </w:r>
            <w:r>
              <w:rPr>
                <w:noProof/>
                <w:webHidden/>
              </w:rPr>
              <w:instrText xml:space="preserve"> PAGEREF _Toc68947623 \h </w:instrText>
            </w:r>
            <w:r>
              <w:rPr>
                <w:noProof/>
                <w:webHidden/>
              </w:rPr>
            </w:r>
            <w:r>
              <w:rPr>
                <w:noProof/>
                <w:webHidden/>
              </w:rPr>
              <w:fldChar w:fldCharType="separate"/>
            </w:r>
            <w:r>
              <w:rPr>
                <w:noProof/>
                <w:webHidden/>
              </w:rPr>
              <w:t>45</w:t>
            </w:r>
            <w:r>
              <w:rPr>
                <w:noProof/>
                <w:webHidden/>
              </w:rPr>
              <w:fldChar w:fldCharType="end"/>
            </w:r>
          </w:hyperlink>
        </w:p>
        <w:p w14:paraId="0CBBBDB3" w14:textId="0B436541" w:rsidR="00B964B2" w:rsidRDefault="00B964B2">
          <w:pPr>
            <w:pStyle w:val="Sumrio2"/>
            <w:tabs>
              <w:tab w:val="left" w:pos="1100"/>
            </w:tabs>
            <w:rPr>
              <w:rFonts w:asciiTheme="minorHAnsi" w:eastAsiaTheme="minorEastAsia" w:hAnsiTheme="minorHAnsi"/>
              <w:noProof/>
              <w:sz w:val="22"/>
              <w:lang w:eastAsia="pt-BR" w:bidi="ar-SA"/>
            </w:rPr>
          </w:pPr>
          <w:hyperlink w:anchor="_Toc68947624" w:history="1">
            <w:r w:rsidRPr="00A5636D">
              <w:rPr>
                <w:rStyle w:val="Hyperlink"/>
                <w:rFonts w:cs="Arial"/>
                <w:noProof/>
              </w:rPr>
              <w:t>4.11</w:t>
            </w:r>
            <w:r>
              <w:rPr>
                <w:rFonts w:asciiTheme="minorHAnsi" w:eastAsiaTheme="minorEastAsia" w:hAnsiTheme="minorHAnsi"/>
                <w:noProof/>
                <w:sz w:val="22"/>
                <w:lang w:eastAsia="pt-BR" w:bidi="ar-SA"/>
              </w:rPr>
              <w:tab/>
            </w:r>
            <w:r w:rsidRPr="00A5636D">
              <w:rPr>
                <w:rStyle w:val="Hyperlink"/>
                <w:rFonts w:cs="Arial"/>
                <w:noProof/>
              </w:rPr>
              <w:t>Funções Anônimas</w:t>
            </w:r>
            <w:r>
              <w:rPr>
                <w:noProof/>
                <w:webHidden/>
              </w:rPr>
              <w:tab/>
            </w:r>
            <w:r>
              <w:rPr>
                <w:noProof/>
                <w:webHidden/>
              </w:rPr>
              <w:fldChar w:fldCharType="begin"/>
            </w:r>
            <w:r>
              <w:rPr>
                <w:noProof/>
                <w:webHidden/>
              </w:rPr>
              <w:instrText xml:space="preserve"> PAGEREF _Toc68947624 \h </w:instrText>
            </w:r>
            <w:r>
              <w:rPr>
                <w:noProof/>
                <w:webHidden/>
              </w:rPr>
            </w:r>
            <w:r>
              <w:rPr>
                <w:noProof/>
                <w:webHidden/>
              </w:rPr>
              <w:fldChar w:fldCharType="separate"/>
            </w:r>
            <w:r>
              <w:rPr>
                <w:noProof/>
                <w:webHidden/>
              </w:rPr>
              <w:t>46</w:t>
            </w:r>
            <w:r>
              <w:rPr>
                <w:noProof/>
                <w:webHidden/>
              </w:rPr>
              <w:fldChar w:fldCharType="end"/>
            </w:r>
          </w:hyperlink>
        </w:p>
        <w:p w14:paraId="1969331A" w14:textId="10840303" w:rsidR="00B964B2" w:rsidRDefault="00B964B2">
          <w:pPr>
            <w:pStyle w:val="Sumrio2"/>
            <w:tabs>
              <w:tab w:val="left" w:pos="1100"/>
            </w:tabs>
            <w:rPr>
              <w:rFonts w:asciiTheme="minorHAnsi" w:eastAsiaTheme="minorEastAsia" w:hAnsiTheme="minorHAnsi"/>
              <w:noProof/>
              <w:sz w:val="22"/>
              <w:lang w:eastAsia="pt-BR" w:bidi="ar-SA"/>
            </w:rPr>
          </w:pPr>
          <w:hyperlink w:anchor="_Toc68947625" w:history="1">
            <w:r w:rsidRPr="00A5636D">
              <w:rPr>
                <w:rStyle w:val="Hyperlink"/>
                <w:rFonts w:cs="Arial"/>
                <w:noProof/>
              </w:rPr>
              <w:t>4.12</w:t>
            </w:r>
            <w:r>
              <w:rPr>
                <w:rFonts w:asciiTheme="minorHAnsi" w:eastAsiaTheme="minorEastAsia" w:hAnsiTheme="minorHAnsi"/>
                <w:noProof/>
                <w:sz w:val="22"/>
                <w:lang w:eastAsia="pt-BR" w:bidi="ar-SA"/>
              </w:rPr>
              <w:tab/>
            </w:r>
            <w:r w:rsidRPr="00A5636D">
              <w:rPr>
                <w:rStyle w:val="Hyperlink"/>
                <w:rFonts w:cs="Arial"/>
                <w:noProof/>
              </w:rPr>
              <w:t>Funções Callback #01</w:t>
            </w:r>
            <w:r>
              <w:rPr>
                <w:noProof/>
                <w:webHidden/>
              </w:rPr>
              <w:tab/>
            </w:r>
            <w:r>
              <w:rPr>
                <w:noProof/>
                <w:webHidden/>
              </w:rPr>
              <w:fldChar w:fldCharType="begin"/>
            </w:r>
            <w:r>
              <w:rPr>
                <w:noProof/>
                <w:webHidden/>
              </w:rPr>
              <w:instrText xml:space="preserve"> PAGEREF _Toc68947625 \h </w:instrText>
            </w:r>
            <w:r>
              <w:rPr>
                <w:noProof/>
                <w:webHidden/>
              </w:rPr>
            </w:r>
            <w:r>
              <w:rPr>
                <w:noProof/>
                <w:webHidden/>
              </w:rPr>
              <w:fldChar w:fldCharType="separate"/>
            </w:r>
            <w:r>
              <w:rPr>
                <w:noProof/>
                <w:webHidden/>
              </w:rPr>
              <w:t>47</w:t>
            </w:r>
            <w:r>
              <w:rPr>
                <w:noProof/>
                <w:webHidden/>
              </w:rPr>
              <w:fldChar w:fldCharType="end"/>
            </w:r>
          </w:hyperlink>
        </w:p>
        <w:p w14:paraId="73DA3353" w14:textId="30DA9D0A" w:rsidR="00B964B2" w:rsidRDefault="00B964B2">
          <w:pPr>
            <w:pStyle w:val="Sumrio2"/>
            <w:tabs>
              <w:tab w:val="left" w:pos="1100"/>
            </w:tabs>
            <w:rPr>
              <w:rFonts w:asciiTheme="minorHAnsi" w:eastAsiaTheme="minorEastAsia" w:hAnsiTheme="minorHAnsi"/>
              <w:noProof/>
              <w:sz w:val="22"/>
              <w:lang w:eastAsia="pt-BR" w:bidi="ar-SA"/>
            </w:rPr>
          </w:pPr>
          <w:hyperlink w:anchor="_Toc68947626" w:history="1">
            <w:r w:rsidRPr="00A5636D">
              <w:rPr>
                <w:rStyle w:val="Hyperlink"/>
                <w:rFonts w:cs="Arial"/>
                <w:noProof/>
              </w:rPr>
              <w:t>4.13</w:t>
            </w:r>
            <w:r>
              <w:rPr>
                <w:rFonts w:asciiTheme="minorHAnsi" w:eastAsiaTheme="minorEastAsia" w:hAnsiTheme="minorHAnsi"/>
                <w:noProof/>
                <w:sz w:val="22"/>
                <w:lang w:eastAsia="pt-BR" w:bidi="ar-SA"/>
              </w:rPr>
              <w:tab/>
            </w:r>
            <w:r w:rsidRPr="00A5636D">
              <w:rPr>
                <w:rStyle w:val="Hyperlink"/>
                <w:rFonts w:cs="Arial"/>
                <w:noProof/>
              </w:rPr>
              <w:t>Funções Callback #02</w:t>
            </w:r>
            <w:r>
              <w:rPr>
                <w:noProof/>
                <w:webHidden/>
              </w:rPr>
              <w:tab/>
            </w:r>
            <w:r>
              <w:rPr>
                <w:noProof/>
                <w:webHidden/>
              </w:rPr>
              <w:fldChar w:fldCharType="begin"/>
            </w:r>
            <w:r>
              <w:rPr>
                <w:noProof/>
                <w:webHidden/>
              </w:rPr>
              <w:instrText xml:space="preserve"> PAGEREF _Toc68947626 \h </w:instrText>
            </w:r>
            <w:r>
              <w:rPr>
                <w:noProof/>
                <w:webHidden/>
              </w:rPr>
            </w:r>
            <w:r>
              <w:rPr>
                <w:noProof/>
                <w:webHidden/>
              </w:rPr>
              <w:fldChar w:fldCharType="separate"/>
            </w:r>
            <w:r>
              <w:rPr>
                <w:noProof/>
                <w:webHidden/>
              </w:rPr>
              <w:t>48</w:t>
            </w:r>
            <w:r>
              <w:rPr>
                <w:noProof/>
                <w:webHidden/>
              </w:rPr>
              <w:fldChar w:fldCharType="end"/>
            </w:r>
          </w:hyperlink>
        </w:p>
        <w:p w14:paraId="14EFF0EA" w14:textId="2B4B41E4" w:rsidR="00B964B2" w:rsidRDefault="00B964B2">
          <w:pPr>
            <w:pStyle w:val="Sumrio2"/>
            <w:tabs>
              <w:tab w:val="left" w:pos="1100"/>
            </w:tabs>
            <w:rPr>
              <w:rFonts w:asciiTheme="minorHAnsi" w:eastAsiaTheme="minorEastAsia" w:hAnsiTheme="minorHAnsi"/>
              <w:noProof/>
              <w:sz w:val="22"/>
              <w:lang w:eastAsia="pt-BR" w:bidi="ar-SA"/>
            </w:rPr>
          </w:pPr>
          <w:hyperlink w:anchor="_Toc68947627" w:history="1">
            <w:r w:rsidRPr="00A5636D">
              <w:rPr>
                <w:rStyle w:val="Hyperlink"/>
                <w:rFonts w:cs="Arial"/>
                <w:noProof/>
              </w:rPr>
              <w:t>4.14</w:t>
            </w:r>
            <w:r>
              <w:rPr>
                <w:rFonts w:asciiTheme="minorHAnsi" w:eastAsiaTheme="minorEastAsia" w:hAnsiTheme="minorHAnsi"/>
                <w:noProof/>
                <w:sz w:val="22"/>
                <w:lang w:eastAsia="pt-BR" w:bidi="ar-SA"/>
              </w:rPr>
              <w:tab/>
            </w:r>
            <w:r w:rsidRPr="00A5636D">
              <w:rPr>
                <w:rStyle w:val="Hyperlink"/>
                <w:rFonts w:cs="Arial"/>
                <w:noProof/>
              </w:rPr>
              <w:t>Funções Callback #03</w:t>
            </w:r>
            <w:r>
              <w:rPr>
                <w:noProof/>
                <w:webHidden/>
              </w:rPr>
              <w:tab/>
            </w:r>
            <w:r>
              <w:rPr>
                <w:noProof/>
                <w:webHidden/>
              </w:rPr>
              <w:fldChar w:fldCharType="begin"/>
            </w:r>
            <w:r>
              <w:rPr>
                <w:noProof/>
                <w:webHidden/>
              </w:rPr>
              <w:instrText xml:space="preserve"> PAGEREF _Toc68947627 \h </w:instrText>
            </w:r>
            <w:r>
              <w:rPr>
                <w:noProof/>
                <w:webHidden/>
              </w:rPr>
            </w:r>
            <w:r>
              <w:rPr>
                <w:noProof/>
                <w:webHidden/>
              </w:rPr>
              <w:fldChar w:fldCharType="separate"/>
            </w:r>
            <w:r>
              <w:rPr>
                <w:noProof/>
                <w:webHidden/>
              </w:rPr>
              <w:t>49</w:t>
            </w:r>
            <w:r>
              <w:rPr>
                <w:noProof/>
                <w:webHidden/>
              </w:rPr>
              <w:fldChar w:fldCharType="end"/>
            </w:r>
          </w:hyperlink>
        </w:p>
        <w:p w14:paraId="53F9FAED" w14:textId="6C2E2D09" w:rsidR="00B964B2" w:rsidRDefault="00B964B2">
          <w:pPr>
            <w:pStyle w:val="Sumrio2"/>
            <w:tabs>
              <w:tab w:val="left" w:pos="1100"/>
            </w:tabs>
            <w:rPr>
              <w:rFonts w:asciiTheme="minorHAnsi" w:eastAsiaTheme="minorEastAsia" w:hAnsiTheme="minorHAnsi"/>
              <w:noProof/>
              <w:sz w:val="22"/>
              <w:lang w:eastAsia="pt-BR" w:bidi="ar-SA"/>
            </w:rPr>
          </w:pPr>
          <w:hyperlink w:anchor="_Toc68947628" w:history="1">
            <w:r w:rsidRPr="00A5636D">
              <w:rPr>
                <w:rStyle w:val="Hyperlink"/>
                <w:rFonts w:cs="Arial"/>
                <w:noProof/>
              </w:rPr>
              <w:t>4.15</w:t>
            </w:r>
            <w:r>
              <w:rPr>
                <w:rFonts w:asciiTheme="minorHAnsi" w:eastAsiaTheme="minorEastAsia" w:hAnsiTheme="minorHAnsi"/>
                <w:noProof/>
                <w:sz w:val="22"/>
                <w:lang w:eastAsia="pt-BR" w:bidi="ar-SA"/>
              </w:rPr>
              <w:tab/>
            </w:r>
            <w:r w:rsidRPr="00A5636D">
              <w:rPr>
                <w:rStyle w:val="Hyperlink"/>
                <w:rFonts w:cs="Arial"/>
                <w:noProof/>
              </w:rPr>
              <w:t>Funções construtoras</w:t>
            </w:r>
            <w:r>
              <w:rPr>
                <w:noProof/>
                <w:webHidden/>
              </w:rPr>
              <w:tab/>
            </w:r>
            <w:r>
              <w:rPr>
                <w:noProof/>
                <w:webHidden/>
              </w:rPr>
              <w:fldChar w:fldCharType="begin"/>
            </w:r>
            <w:r>
              <w:rPr>
                <w:noProof/>
                <w:webHidden/>
              </w:rPr>
              <w:instrText xml:space="preserve"> PAGEREF _Toc68947628 \h </w:instrText>
            </w:r>
            <w:r>
              <w:rPr>
                <w:noProof/>
                <w:webHidden/>
              </w:rPr>
            </w:r>
            <w:r>
              <w:rPr>
                <w:noProof/>
                <w:webHidden/>
              </w:rPr>
              <w:fldChar w:fldCharType="separate"/>
            </w:r>
            <w:r>
              <w:rPr>
                <w:noProof/>
                <w:webHidden/>
              </w:rPr>
              <w:t>49</w:t>
            </w:r>
            <w:r>
              <w:rPr>
                <w:noProof/>
                <w:webHidden/>
              </w:rPr>
              <w:fldChar w:fldCharType="end"/>
            </w:r>
          </w:hyperlink>
        </w:p>
        <w:p w14:paraId="381C3F99" w14:textId="0EE34A7E" w:rsidR="00B964B2" w:rsidRDefault="00B964B2">
          <w:pPr>
            <w:pStyle w:val="Sumrio2"/>
            <w:tabs>
              <w:tab w:val="left" w:pos="1100"/>
            </w:tabs>
            <w:rPr>
              <w:rFonts w:asciiTheme="minorHAnsi" w:eastAsiaTheme="minorEastAsia" w:hAnsiTheme="minorHAnsi"/>
              <w:noProof/>
              <w:sz w:val="22"/>
              <w:lang w:eastAsia="pt-BR" w:bidi="ar-SA"/>
            </w:rPr>
          </w:pPr>
          <w:hyperlink w:anchor="_Toc68947629" w:history="1">
            <w:r w:rsidRPr="00A5636D">
              <w:rPr>
                <w:rStyle w:val="Hyperlink"/>
                <w:rFonts w:cs="Arial"/>
                <w:noProof/>
              </w:rPr>
              <w:t>4.16</w:t>
            </w:r>
            <w:r>
              <w:rPr>
                <w:rFonts w:asciiTheme="minorHAnsi" w:eastAsiaTheme="minorEastAsia" w:hAnsiTheme="minorHAnsi"/>
                <w:noProof/>
                <w:sz w:val="22"/>
                <w:lang w:eastAsia="pt-BR" w:bidi="ar-SA"/>
              </w:rPr>
              <w:tab/>
            </w:r>
            <w:r w:rsidRPr="00A5636D">
              <w:rPr>
                <w:rStyle w:val="Hyperlink"/>
                <w:rFonts w:cs="Arial"/>
                <w:noProof/>
              </w:rPr>
              <w:t>Tipos de Declaração</w:t>
            </w:r>
            <w:r>
              <w:rPr>
                <w:noProof/>
                <w:webHidden/>
              </w:rPr>
              <w:tab/>
            </w:r>
            <w:r>
              <w:rPr>
                <w:noProof/>
                <w:webHidden/>
              </w:rPr>
              <w:fldChar w:fldCharType="begin"/>
            </w:r>
            <w:r>
              <w:rPr>
                <w:noProof/>
                <w:webHidden/>
              </w:rPr>
              <w:instrText xml:space="preserve"> PAGEREF _Toc68947629 \h </w:instrText>
            </w:r>
            <w:r>
              <w:rPr>
                <w:noProof/>
                <w:webHidden/>
              </w:rPr>
            </w:r>
            <w:r>
              <w:rPr>
                <w:noProof/>
                <w:webHidden/>
              </w:rPr>
              <w:fldChar w:fldCharType="separate"/>
            </w:r>
            <w:r>
              <w:rPr>
                <w:noProof/>
                <w:webHidden/>
              </w:rPr>
              <w:t>50</w:t>
            </w:r>
            <w:r>
              <w:rPr>
                <w:noProof/>
                <w:webHidden/>
              </w:rPr>
              <w:fldChar w:fldCharType="end"/>
            </w:r>
          </w:hyperlink>
        </w:p>
        <w:p w14:paraId="2EC0A0D5" w14:textId="69940D1D" w:rsidR="00B964B2" w:rsidRDefault="00B964B2">
          <w:pPr>
            <w:pStyle w:val="Sumrio2"/>
            <w:tabs>
              <w:tab w:val="left" w:pos="1100"/>
            </w:tabs>
            <w:rPr>
              <w:rFonts w:asciiTheme="minorHAnsi" w:eastAsiaTheme="minorEastAsia" w:hAnsiTheme="minorHAnsi"/>
              <w:noProof/>
              <w:sz w:val="22"/>
              <w:lang w:eastAsia="pt-BR" w:bidi="ar-SA"/>
            </w:rPr>
          </w:pPr>
          <w:hyperlink w:anchor="_Toc68947630" w:history="1">
            <w:r w:rsidRPr="00A5636D">
              <w:rPr>
                <w:rStyle w:val="Hyperlink"/>
                <w:rFonts w:cs="Arial"/>
                <w:noProof/>
              </w:rPr>
              <w:t>4.17</w:t>
            </w:r>
            <w:r>
              <w:rPr>
                <w:rFonts w:asciiTheme="minorHAnsi" w:eastAsiaTheme="minorEastAsia" w:hAnsiTheme="minorHAnsi"/>
                <w:noProof/>
                <w:sz w:val="22"/>
                <w:lang w:eastAsia="pt-BR" w:bidi="ar-SA"/>
              </w:rPr>
              <w:tab/>
            </w:r>
            <w:r w:rsidRPr="00A5636D">
              <w:rPr>
                <w:rStyle w:val="Hyperlink"/>
                <w:rFonts w:cs="Arial"/>
                <w:noProof/>
              </w:rPr>
              <w:t>Contexto Léxico</w:t>
            </w:r>
            <w:r>
              <w:rPr>
                <w:noProof/>
                <w:webHidden/>
              </w:rPr>
              <w:tab/>
            </w:r>
            <w:r>
              <w:rPr>
                <w:noProof/>
                <w:webHidden/>
              </w:rPr>
              <w:fldChar w:fldCharType="begin"/>
            </w:r>
            <w:r>
              <w:rPr>
                <w:noProof/>
                <w:webHidden/>
              </w:rPr>
              <w:instrText xml:space="preserve"> PAGEREF _Toc68947630 \h </w:instrText>
            </w:r>
            <w:r>
              <w:rPr>
                <w:noProof/>
                <w:webHidden/>
              </w:rPr>
            </w:r>
            <w:r>
              <w:rPr>
                <w:noProof/>
                <w:webHidden/>
              </w:rPr>
              <w:fldChar w:fldCharType="separate"/>
            </w:r>
            <w:r>
              <w:rPr>
                <w:noProof/>
                <w:webHidden/>
              </w:rPr>
              <w:t>51</w:t>
            </w:r>
            <w:r>
              <w:rPr>
                <w:noProof/>
                <w:webHidden/>
              </w:rPr>
              <w:fldChar w:fldCharType="end"/>
            </w:r>
          </w:hyperlink>
        </w:p>
        <w:p w14:paraId="2EE6D376" w14:textId="1C1931E4" w:rsidR="00B964B2" w:rsidRDefault="00B964B2">
          <w:pPr>
            <w:pStyle w:val="Sumrio2"/>
            <w:tabs>
              <w:tab w:val="left" w:pos="1100"/>
            </w:tabs>
            <w:rPr>
              <w:rFonts w:asciiTheme="minorHAnsi" w:eastAsiaTheme="minorEastAsia" w:hAnsiTheme="minorHAnsi"/>
              <w:noProof/>
              <w:sz w:val="22"/>
              <w:lang w:eastAsia="pt-BR" w:bidi="ar-SA"/>
            </w:rPr>
          </w:pPr>
          <w:hyperlink w:anchor="_Toc68947631" w:history="1">
            <w:r w:rsidRPr="00A5636D">
              <w:rPr>
                <w:rStyle w:val="Hyperlink"/>
                <w:rFonts w:cs="Arial"/>
                <w:noProof/>
              </w:rPr>
              <w:t>4.18</w:t>
            </w:r>
            <w:r>
              <w:rPr>
                <w:rFonts w:asciiTheme="minorHAnsi" w:eastAsiaTheme="minorEastAsia" w:hAnsiTheme="minorHAnsi"/>
                <w:noProof/>
                <w:sz w:val="22"/>
                <w:lang w:eastAsia="pt-BR" w:bidi="ar-SA"/>
              </w:rPr>
              <w:tab/>
            </w:r>
            <w:r w:rsidRPr="00A5636D">
              <w:rPr>
                <w:rStyle w:val="Hyperlink"/>
                <w:rFonts w:cs="Arial"/>
                <w:noProof/>
              </w:rPr>
              <w:t>Closures</w:t>
            </w:r>
            <w:r>
              <w:rPr>
                <w:noProof/>
                <w:webHidden/>
              </w:rPr>
              <w:tab/>
            </w:r>
            <w:r>
              <w:rPr>
                <w:noProof/>
                <w:webHidden/>
              </w:rPr>
              <w:fldChar w:fldCharType="begin"/>
            </w:r>
            <w:r>
              <w:rPr>
                <w:noProof/>
                <w:webHidden/>
              </w:rPr>
              <w:instrText xml:space="preserve"> PAGEREF _Toc68947631 \h </w:instrText>
            </w:r>
            <w:r>
              <w:rPr>
                <w:noProof/>
                <w:webHidden/>
              </w:rPr>
            </w:r>
            <w:r>
              <w:rPr>
                <w:noProof/>
                <w:webHidden/>
              </w:rPr>
              <w:fldChar w:fldCharType="separate"/>
            </w:r>
            <w:r>
              <w:rPr>
                <w:noProof/>
                <w:webHidden/>
              </w:rPr>
              <w:t>51</w:t>
            </w:r>
            <w:r>
              <w:rPr>
                <w:noProof/>
                <w:webHidden/>
              </w:rPr>
              <w:fldChar w:fldCharType="end"/>
            </w:r>
          </w:hyperlink>
        </w:p>
        <w:p w14:paraId="684B25AA" w14:textId="3F3B8066" w:rsidR="00B964B2" w:rsidRDefault="00B964B2">
          <w:pPr>
            <w:pStyle w:val="Sumrio2"/>
            <w:tabs>
              <w:tab w:val="left" w:pos="1100"/>
            </w:tabs>
            <w:rPr>
              <w:rFonts w:asciiTheme="minorHAnsi" w:eastAsiaTheme="minorEastAsia" w:hAnsiTheme="minorHAnsi"/>
              <w:noProof/>
              <w:sz w:val="22"/>
              <w:lang w:eastAsia="pt-BR" w:bidi="ar-SA"/>
            </w:rPr>
          </w:pPr>
          <w:hyperlink w:anchor="_Toc68947632" w:history="1">
            <w:r w:rsidRPr="00A5636D">
              <w:rPr>
                <w:rStyle w:val="Hyperlink"/>
                <w:rFonts w:cs="Arial"/>
                <w:noProof/>
              </w:rPr>
              <w:t>4.19</w:t>
            </w:r>
            <w:r>
              <w:rPr>
                <w:rFonts w:asciiTheme="minorHAnsi" w:eastAsiaTheme="minorEastAsia" w:hAnsiTheme="minorHAnsi"/>
                <w:noProof/>
                <w:sz w:val="22"/>
                <w:lang w:eastAsia="pt-BR" w:bidi="ar-SA"/>
              </w:rPr>
              <w:tab/>
            </w:r>
            <w:r w:rsidRPr="00A5636D">
              <w:rPr>
                <w:rStyle w:val="Hyperlink"/>
                <w:rFonts w:cs="Arial"/>
                <w:noProof/>
              </w:rPr>
              <w:t>Função Factory</w:t>
            </w:r>
            <w:r>
              <w:rPr>
                <w:noProof/>
                <w:webHidden/>
              </w:rPr>
              <w:tab/>
            </w:r>
            <w:r>
              <w:rPr>
                <w:noProof/>
                <w:webHidden/>
              </w:rPr>
              <w:fldChar w:fldCharType="begin"/>
            </w:r>
            <w:r>
              <w:rPr>
                <w:noProof/>
                <w:webHidden/>
              </w:rPr>
              <w:instrText xml:space="preserve"> PAGEREF _Toc68947632 \h </w:instrText>
            </w:r>
            <w:r>
              <w:rPr>
                <w:noProof/>
                <w:webHidden/>
              </w:rPr>
            </w:r>
            <w:r>
              <w:rPr>
                <w:noProof/>
                <w:webHidden/>
              </w:rPr>
              <w:fldChar w:fldCharType="separate"/>
            </w:r>
            <w:r>
              <w:rPr>
                <w:noProof/>
                <w:webHidden/>
              </w:rPr>
              <w:t>52</w:t>
            </w:r>
            <w:r>
              <w:rPr>
                <w:noProof/>
                <w:webHidden/>
              </w:rPr>
              <w:fldChar w:fldCharType="end"/>
            </w:r>
          </w:hyperlink>
        </w:p>
        <w:p w14:paraId="25F0D5C2" w14:textId="3DFF18AA" w:rsidR="00B964B2" w:rsidRDefault="00B964B2">
          <w:pPr>
            <w:pStyle w:val="Sumrio2"/>
            <w:tabs>
              <w:tab w:val="left" w:pos="1100"/>
            </w:tabs>
            <w:rPr>
              <w:rFonts w:asciiTheme="minorHAnsi" w:eastAsiaTheme="minorEastAsia" w:hAnsiTheme="minorHAnsi"/>
              <w:noProof/>
              <w:sz w:val="22"/>
              <w:lang w:eastAsia="pt-BR" w:bidi="ar-SA"/>
            </w:rPr>
          </w:pPr>
          <w:hyperlink w:anchor="_Toc68947633" w:history="1">
            <w:r w:rsidRPr="00A5636D">
              <w:rPr>
                <w:rStyle w:val="Hyperlink"/>
                <w:rFonts w:cs="Arial"/>
                <w:noProof/>
              </w:rPr>
              <w:t>4.20</w:t>
            </w:r>
            <w:r>
              <w:rPr>
                <w:rFonts w:asciiTheme="minorHAnsi" w:eastAsiaTheme="minorEastAsia" w:hAnsiTheme="minorHAnsi"/>
                <w:noProof/>
                <w:sz w:val="22"/>
                <w:lang w:eastAsia="pt-BR" w:bidi="ar-SA"/>
              </w:rPr>
              <w:tab/>
            </w:r>
            <w:r w:rsidRPr="00A5636D">
              <w:rPr>
                <w:rStyle w:val="Hyperlink"/>
                <w:rFonts w:cs="Arial"/>
                <w:noProof/>
              </w:rPr>
              <w:t>Classe vs Função Factory</w:t>
            </w:r>
            <w:r>
              <w:rPr>
                <w:noProof/>
                <w:webHidden/>
              </w:rPr>
              <w:tab/>
            </w:r>
            <w:r>
              <w:rPr>
                <w:noProof/>
                <w:webHidden/>
              </w:rPr>
              <w:fldChar w:fldCharType="begin"/>
            </w:r>
            <w:r>
              <w:rPr>
                <w:noProof/>
                <w:webHidden/>
              </w:rPr>
              <w:instrText xml:space="preserve"> PAGEREF _Toc68947633 \h </w:instrText>
            </w:r>
            <w:r>
              <w:rPr>
                <w:noProof/>
                <w:webHidden/>
              </w:rPr>
            </w:r>
            <w:r>
              <w:rPr>
                <w:noProof/>
                <w:webHidden/>
              </w:rPr>
              <w:fldChar w:fldCharType="separate"/>
            </w:r>
            <w:r>
              <w:rPr>
                <w:noProof/>
                <w:webHidden/>
              </w:rPr>
              <w:t>53</w:t>
            </w:r>
            <w:r>
              <w:rPr>
                <w:noProof/>
                <w:webHidden/>
              </w:rPr>
              <w:fldChar w:fldCharType="end"/>
            </w:r>
          </w:hyperlink>
        </w:p>
        <w:p w14:paraId="234535A4" w14:textId="181A1084" w:rsidR="00B964B2" w:rsidRDefault="00B964B2">
          <w:pPr>
            <w:pStyle w:val="Sumrio2"/>
            <w:tabs>
              <w:tab w:val="left" w:pos="1100"/>
            </w:tabs>
            <w:rPr>
              <w:rFonts w:asciiTheme="minorHAnsi" w:eastAsiaTheme="minorEastAsia" w:hAnsiTheme="minorHAnsi"/>
              <w:noProof/>
              <w:sz w:val="22"/>
              <w:lang w:eastAsia="pt-BR" w:bidi="ar-SA"/>
            </w:rPr>
          </w:pPr>
          <w:hyperlink w:anchor="_Toc68947634" w:history="1">
            <w:r w:rsidRPr="00A5636D">
              <w:rPr>
                <w:rStyle w:val="Hyperlink"/>
                <w:rFonts w:cs="Arial"/>
                <w:noProof/>
                <w:lang w:val="en-US"/>
              </w:rPr>
              <w:t>4.21</w:t>
            </w:r>
            <w:r>
              <w:rPr>
                <w:rFonts w:asciiTheme="minorHAnsi" w:eastAsiaTheme="minorEastAsia" w:hAnsiTheme="minorHAnsi"/>
                <w:noProof/>
                <w:sz w:val="22"/>
                <w:lang w:eastAsia="pt-BR" w:bidi="ar-SA"/>
              </w:rPr>
              <w:tab/>
            </w:r>
            <w:r w:rsidRPr="00A5636D">
              <w:rPr>
                <w:rStyle w:val="Hyperlink"/>
                <w:rFonts w:cs="Arial"/>
                <w:noProof/>
                <w:lang w:val="en-US"/>
              </w:rPr>
              <w:t>Immediately Invoked Function Expression (IIFE)</w:t>
            </w:r>
            <w:r>
              <w:rPr>
                <w:noProof/>
                <w:webHidden/>
              </w:rPr>
              <w:tab/>
            </w:r>
            <w:r>
              <w:rPr>
                <w:noProof/>
                <w:webHidden/>
              </w:rPr>
              <w:fldChar w:fldCharType="begin"/>
            </w:r>
            <w:r>
              <w:rPr>
                <w:noProof/>
                <w:webHidden/>
              </w:rPr>
              <w:instrText xml:space="preserve"> PAGEREF _Toc68947634 \h </w:instrText>
            </w:r>
            <w:r>
              <w:rPr>
                <w:noProof/>
                <w:webHidden/>
              </w:rPr>
            </w:r>
            <w:r>
              <w:rPr>
                <w:noProof/>
                <w:webHidden/>
              </w:rPr>
              <w:fldChar w:fldCharType="separate"/>
            </w:r>
            <w:r>
              <w:rPr>
                <w:noProof/>
                <w:webHidden/>
              </w:rPr>
              <w:t>54</w:t>
            </w:r>
            <w:r>
              <w:rPr>
                <w:noProof/>
                <w:webHidden/>
              </w:rPr>
              <w:fldChar w:fldCharType="end"/>
            </w:r>
          </w:hyperlink>
        </w:p>
        <w:p w14:paraId="312796F7" w14:textId="0E749869" w:rsidR="00B964B2" w:rsidRDefault="00B964B2">
          <w:pPr>
            <w:pStyle w:val="Sumrio2"/>
            <w:tabs>
              <w:tab w:val="left" w:pos="1100"/>
            </w:tabs>
            <w:rPr>
              <w:rFonts w:asciiTheme="minorHAnsi" w:eastAsiaTheme="minorEastAsia" w:hAnsiTheme="minorHAnsi"/>
              <w:noProof/>
              <w:sz w:val="22"/>
              <w:lang w:eastAsia="pt-BR" w:bidi="ar-SA"/>
            </w:rPr>
          </w:pPr>
          <w:hyperlink w:anchor="_Toc68947635" w:history="1">
            <w:r w:rsidRPr="00A5636D">
              <w:rPr>
                <w:rStyle w:val="Hyperlink"/>
                <w:rFonts w:cs="Arial"/>
                <w:noProof/>
              </w:rPr>
              <w:t>4.22</w:t>
            </w:r>
            <w:r>
              <w:rPr>
                <w:rFonts w:asciiTheme="minorHAnsi" w:eastAsiaTheme="minorEastAsia" w:hAnsiTheme="minorHAnsi"/>
                <w:noProof/>
                <w:sz w:val="22"/>
                <w:lang w:eastAsia="pt-BR" w:bidi="ar-SA"/>
              </w:rPr>
              <w:tab/>
            </w:r>
            <w:r w:rsidRPr="00A5636D">
              <w:rPr>
                <w:rStyle w:val="Hyperlink"/>
                <w:rFonts w:cs="Arial"/>
                <w:noProof/>
              </w:rPr>
              <w:t>Call &amp; Apply</w:t>
            </w:r>
            <w:r>
              <w:rPr>
                <w:noProof/>
                <w:webHidden/>
              </w:rPr>
              <w:tab/>
            </w:r>
            <w:r>
              <w:rPr>
                <w:noProof/>
                <w:webHidden/>
              </w:rPr>
              <w:fldChar w:fldCharType="begin"/>
            </w:r>
            <w:r>
              <w:rPr>
                <w:noProof/>
                <w:webHidden/>
              </w:rPr>
              <w:instrText xml:space="preserve"> PAGEREF _Toc68947635 \h </w:instrText>
            </w:r>
            <w:r>
              <w:rPr>
                <w:noProof/>
                <w:webHidden/>
              </w:rPr>
            </w:r>
            <w:r>
              <w:rPr>
                <w:noProof/>
                <w:webHidden/>
              </w:rPr>
              <w:fldChar w:fldCharType="separate"/>
            </w:r>
            <w:r>
              <w:rPr>
                <w:noProof/>
                <w:webHidden/>
              </w:rPr>
              <w:t>54</w:t>
            </w:r>
            <w:r>
              <w:rPr>
                <w:noProof/>
                <w:webHidden/>
              </w:rPr>
              <w:fldChar w:fldCharType="end"/>
            </w:r>
          </w:hyperlink>
        </w:p>
        <w:p w14:paraId="56D75905" w14:textId="648A5028" w:rsidR="00B964B2" w:rsidRDefault="00B964B2">
          <w:pPr>
            <w:pStyle w:val="Sumrio1"/>
            <w:rPr>
              <w:rFonts w:asciiTheme="minorHAnsi" w:eastAsiaTheme="minorEastAsia" w:hAnsiTheme="minorHAnsi"/>
              <w:noProof/>
              <w:sz w:val="22"/>
            </w:rPr>
          </w:pPr>
          <w:hyperlink w:anchor="_Toc68947636" w:history="1">
            <w:r w:rsidRPr="00A5636D">
              <w:rPr>
                <w:rStyle w:val="Hyperlink"/>
                <w:noProof/>
              </w:rPr>
              <w:t>5</w:t>
            </w:r>
            <w:r>
              <w:rPr>
                <w:rFonts w:asciiTheme="minorHAnsi" w:eastAsiaTheme="minorEastAsia" w:hAnsiTheme="minorHAnsi"/>
                <w:noProof/>
                <w:sz w:val="22"/>
              </w:rPr>
              <w:tab/>
            </w:r>
            <w:r w:rsidRPr="00A5636D">
              <w:rPr>
                <w:rStyle w:val="Hyperlink"/>
                <w:rFonts w:cs="Arial"/>
                <w:noProof/>
              </w:rPr>
              <w:t>Objetos &amp; OO</w:t>
            </w:r>
            <w:r>
              <w:rPr>
                <w:noProof/>
                <w:webHidden/>
              </w:rPr>
              <w:tab/>
            </w:r>
            <w:r>
              <w:rPr>
                <w:noProof/>
                <w:webHidden/>
              </w:rPr>
              <w:fldChar w:fldCharType="begin"/>
            </w:r>
            <w:r>
              <w:rPr>
                <w:noProof/>
                <w:webHidden/>
              </w:rPr>
              <w:instrText xml:space="preserve"> PAGEREF _Toc68947636 \h </w:instrText>
            </w:r>
            <w:r>
              <w:rPr>
                <w:noProof/>
                <w:webHidden/>
              </w:rPr>
            </w:r>
            <w:r>
              <w:rPr>
                <w:noProof/>
                <w:webHidden/>
              </w:rPr>
              <w:fldChar w:fldCharType="separate"/>
            </w:r>
            <w:r>
              <w:rPr>
                <w:noProof/>
                <w:webHidden/>
              </w:rPr>
              <w:t>55</w:t>
            </w:r>
            <w:r>
              <w:rPr>
                <w:noProof/>
                <w:webHidden/>
              </w:rPr>
              <w:fldChar w:fldCharType="end"/>
            </w:r>
          </w:hyperlink>
        </w:p>
        <w:p w14:paraId="1E7F061C" w14:textId="5D5DDBCA" w:rsidR="00B964B2" w:rsidRDefault="00B964B2">
          <w:pPr>
            <w:pStyle w:val="Sumrio2"/>
            <w:rPr>
              <w:rFonts w:asciiTheme="minorHAnsi" w:eastAsiaTheme="minorEastAsia" w:hAnsiTheme="minorHAnsi"/>
              <w:noProof/>
              <w:sz w:val="22"/>
              <w:lang w:eastAsia="pt-BR" w:bidi="ar-SA"/>
            </w:rPr>
          </w:pPr>
          <w:hyperlink w:anchor="_Toc68947637" w:history="1">
            <w:r w:rsidRPr="00A5636D">
              <w:rPr>
                <w:rStyle w:val="Hyperlink"/>
                <w:rFonts w:cs="Arial"/>
                <w:noProof/>
              </w:rPr>
              <w:t>5.1</w:t>
            </w:r>
            <w:r>
              <w:rPr>
                <w:rFonts w:asciiTheme="minorHAnsi" w:eastAsiaTheme="minorEastAsia" w:hAnsiTheme="minorHAnsi"/>
                <w:noProof/>
                <w:sz w:val="22"/>
                <w:lang w:eastAsia="pt-BR" w:bidi="ar-SA"/>
              </w:rPr>
              <w:tab/>
            </w:r>
            <w:r w:rsidRPr="00A5636D">
              <w:rPr>
                <w:rStyle w:val="Hyperlink"/>
                <w:rFonts w:cs="Arial"/>
                <w:noProof/>
              </w:rPr>
              <w:t>Introdução à OO</w:t>
            </w:r>
            <w:r>
              <w:rPr>
                <w:noProof/>
                <w:webHidden/>
              </w:rPr>
              <w:tab/>
            </w:r>
            <w:r>
              <w:rPr>
                <w:noProof/>
                <w:webHidden/>
              </w:rPr>
              <w:fldChar w:fldCharType="begin"/>
            </w:r>
            <w:r>
              <w:rPr>
                <w:noProof/>
                <w:webHidden/>
              </w:rPr>
              <w:instrText xml:space="preserve"> PAGEREF _Toc68947637 \h </w:instrText>
            </w:r>
            <w:r>
              <w:rPr>
                <w:noProof/>
                <w:webHidden/>
              </w:rPr>
            </w:r>
            <w:r>
              <w:rPr>
                <w:noProof/>
                <w:webHidden/>
              </w:rPr>
              <w:fldChar w:fldCharType="separate"/>
            </w:r>
            <w:r>
              <w:rPr>
                <w:noProof/>
                <w:webHidden/>
              </w:rPr>
              <w:t>55</w:t>
            </w:r>
            <w:r>
              <w:rPr>
                <w:noProof/>
                <w:webHidden/>
              </w:rPr>
              <w:fldChar w:fldCharType="end"/>
            </w:r>
          </w:hyperlink>
        </w:p>
        <w:p w14:paraId="0A1A2C3A" w14:textId="71AB2E57" w:rsidR="00B964B2" w:rsidRDefault="00B964B2">
          <w:pPr>
            <w:pStyle w:val="Sumrio2"/>
            <w:rPr>
              <w:rFonts w:asciiTheme="minorHAnsi" w:eastAsiaTheme="minorEastAsia" w:hAnsiTheme="minorHAnsi"/>
              <w:noProof/>
              <w:sz w:val="22"/>
              <w:lang w:eastAsia="pt-BR" w:bidi="ar-SA"/>
            </w:rPr>
          </w:pPr>
          <w:hyperlink w:anchor="_Toc68947638" w:history="1">
            <w:r w:rsidRPr="00A5636D">
              <w:rPr>
                <w:rStyle w:val="Hyperlink"/>
                <w:rFonts w:cs="Arial"/>
                <w:noProof/>
              </w:rPr>
              <w:t>5.2</w:t>
            </w:r>
            <w:r>
              <w:rPr>
                <w:rFonts w:asciiTheme="minorHAnsi" w:eastAsiaTheme="minorEastAsia" w:hAnsiTheme="minorHAnsi"/>
                <w:noProof/>
                <w:sz w:val="22"/>
                <w:lang w:eastAsia="pt-BR" w:bidi="ar-SA"/>
              </w:rPr>
              <w:tab/>
            </w:r>
            <w:r w:rsidRPr="00A5636D">
              <w:rPr>
                <w:rStyle w:val="Hyperlink"/>
                <w:rFonts w:cs="Arial"/>
                <w:noProof/>
              </w:rPr>
              <w:t>Revisão sobre Objeto</w:t>
            </w:r>
            <w:r>
              <w:rPr>
                <w:noProof/>
                <w:webHidden/>
              </w:rPr>
              <w:tab/>
            </w:r>
            <w:r>
              <w:rPr>
                <w:noProof/>
                <w:webHidden/>
              </w:rPr>
              <w:fldChar w:fldCharType="begin"/>
            </w:r>
            <w:r>
              <w:rPr>
                <w:noProof/>
                <w:webHidden/>
              </w:rPr>
              <w:instrText xml:space="preserve"> PAGEREF _Toc68947638 \h </w:instrText>
            </w:r>
            <w:r>
              <w:rPr>
                <w:noProof/>
                <w:webHidden/>
              </w:rPr>
            </w:r>
            <w:r>
              <w:rPr>
                <w:noProof/>
                <w:webHidden/>
              </w:rPr>
              <w:fldChar w:fldCharType="separate"/>
            </w:r>
            <w:r>
              <w:rPr>
                <w:noProof/>
                <w:webHidden/>
              </w:rPr>
              <w:t>57</w:t>
            </w:r>
            <w:r>
              <w:rPr>
                <w:noProof/>
                <w:webHidden/>
              </w:rPr>
              <w:fldChar w:fldCharType="end"/>
            </w:r>
          </w:hyperlink>
        </w:p>
        <w:p w14:paraId="291F6E8F" w14:textId="3F8A6A66" w:rsidR="00B964B2" w:rsidRDefault="00B964B2">
          <w:pPr>
            <w:pStyle w:val="Sumrio2"/>
            <w:rPr>
              <w:rFonts w:asciiTheme="minorHAnsi" w:eastAsiaTheme="minorEastAsia" w:hAnsiTheme="minorHAnsi"/>
              <w:noProof/>
              <w:sz w:val="22"/>
              <w:lang w:eastAsia="pt-BR" w:bidi="ar-SA"/>
            </w:rPr>
          </w:pPr>
          <w:hyperlink w:anchor="_Toc68947639" w:history="1">
            <w:r w:rsidRPr="00A5636D">
              <w:rPr>
                <w:rStyle w:val="Hyperlink"/>
                <w:rFonts w:cs="Arial"/>
                <w:noProof/>
              </w:rPr>
              <w:t>5.3</w:t>
            </w:r>
            <w:r>
              <w:rPr>
                <w:rFonts w:asciiTheme="minorHAnsi" w:eastAsiaTheme="minorEastAsia" w:hAnsiTheme="minorHAnsi"/>
                <w:noProof/>
                <w:sz w:val="22"/>
                <w:lang w:eastAsia="pt-BR" w:bidi="ar-SA"/>
              </w:rPr>
              <w:tab/>
            </w:r>
            <w:r w:rsidRPr="00A5636D">
              <w:rPr>
                <w:rStyle w:val="Hyperlink"/>
                <w:rFonts w:cs="Arial"/>
                <w:noProof/>
              </w:rPr>
              <w:t>Estratégias para Criação de Objetos</w:t>
            </w:r>
            <w:r>
              <w:rPr>
                <w:noProof/>
                <w:webHidden/>
              </w:rPr>
              <w:tab/>
            </w:r>
            <w:r>
              <w:rPr>
                <w:noProof/>
                <w:webHidden/>
              </w:rPr>
              <w:fldChar w:fldCharType="begin"/>
            </w:r>
            <w:r>
              <w:rPr>
                <w:noProof/>
                <w:webHidden/>
              </w:rPr>
              <w:instrText xml:space="preserve"> PAGEREF _Toc68947639 \h </w:instrText>
            </w:r>
            <w:r>
              <w:rPr>
                <w:noProof/>
                <w:webHidden/>
              </w:rPr>
            </w:r>
            <w:r>
              <w:rPr>
                <w:noProof/>
                <w:webHidden/>
              </w:rPr>
              <w:fldChar w:fldCharType="separate"/>
            </w:r>
            <w:r>
              <w:rPr>
                <w:noProof/>
                <w:webHidden/>
              </w:rPr>
              <w:t>58</w:t>
            </w:r>
            <w:r>
              <w:rPr>
                <w:noProof/>
                <w:webHidden/>
              </w:rPr>
              <w:fldChar w:fldCharType="end"/>
            </w:r>
          </w:hyperlink>
        </w:p>
        <w:p w14:paraId="35E13459" w14:textId="4A80868F" w:rsidR="00B964B2" w:rsidRDefault="00B964B2">
          <w:pPr>
            <w:pStyle w:val="Sumrio2"/>
            <w:rPr>
              <w:rFonts w:asciiTheme="minorHAnsi" w:eastAsiaTheme="minorEastAsia" w:hAnsiTheme="minorHAnsi"/>
              <w:noProof/>
              <w:sz w:val="22"/>
              <w:lang w:eastAsia="pt-BR" w:bidi="ar-SA"/>
            </w:rPr>
          </w:pPr>
          <w:hyperlink w:anchor="_Toc68947640" w:history="1">
            <w:r w:rsidRPr="00A5636D">
              <w:rPr>
                <w:rStyle w:val="Hyperlink"/>
                <w:rFonts w:cs="Arial"/>
                <w:noProof/>
              </w:rPr>
              <w:t>5.4</w:t>
            </w:r>
            <w:r>
              <w:rPr>
                <w:rFonts w:asciiTheme="minorHAnsi" w:eastAsiaTheme="minorEastAsia" w:hAnsiTheme="minorHAnsi"/>
                <w:noProof/>
                <w:sz w:val="22"/>
                <w:lang w:eastAsia="pt-BR" w:bidi="ar-SA"/>
              </w:rPr>
              <w:tab/>
            </w:r>
            <w:r w:rsidRPr="00A5636D">
              <w:rPr>
                <w:rStyle w:val="Hyperlink"/>
                <w:rFonts w:cs="Arial"/>
                <w:noProof/>
              </w:rPr>
              <w:t>Objetos Constantes</w:t>
            </w:r>
            <w:r>
              <w:rPr>
                <w:noProof/>
                <w:webHidden/>
              </w:rPr>
              <w:tab/>
            </w:r>
            <w:r>
              <w:rPr>
                <w:noProof/>
                <w:webHidden/>
              </w:rPr>
              <w:fldChar w:fldCharType="begin"/>
            </w:r>
            <w:r>
              <w:rPr>
                <w:noProof/>
                <w:webHidden/>
              </w:rPr>
              <w:instrText xml:space="preserve"> PAGEREF _Toc68947640 \h </w:instrText>
            </w:r>
            <w:r>
              <w:rPr>
                <w:noProof/>
                <w:webHidden/>
              </w:rPr>
            </w:r>
            <w:r>
              <w:rPr>
                <w:noProof/>
                <w:webHidden/>
              </w:rPr>
              <w:fldChar w:fldCharType="separate"/>
            </w:r>
            <w:r>
              <w:rPr>
                <w:noProof/>
                <w:webHidden/>
              </w:rPr>
              <w:t>60</w:t>
            </w:r>
            <w:r>
              <w:rPr>
                <w:noProof/>
                <w:webHidden/>
              </w:rPr>
              <w:fldChar w:fldCharType="end"/>
            </w:r>
          </w:hyperlink>
        </w:p>
        <w:p w14:paraId="1BA2105A" w14:textId="684A9819" w:rsidR="00B964B2" w:rsidRDefault="00B964B2">
          <w:pPr>
            <w:pStyle w:val="Sumrio2"/>
            <w:rPr>
              <w:rFonts w:asciiTheme="minorHAnsi" w:eastAsiaTheme="minorEastAsia" w:hAnsiTheme="minorHAnsi"/>
              <w:noProof/>
              <w:sz w:val="22"/>
              <w:lang w:eastAsia="pt-BR" w:bidi="ar-SA"/>
            </w:rPr>
          </w:pPr>
          <w:hyperlink w:anchor="_Toc68947641" w:history="1">
            <w:r w:rsidRPr="00A5636D">
              <w:rPr>
                <w:rStyle w:val="Hyperlink"/>
                <w:rFonts w:cs="Arial"/>
                <w:noProof/>
              </w:rPr>
              <w:t>5.5</w:t>
            </w:r>
            <w:r>
              <w:rPr>
                <w:rFonts w:asciiTheme="minorHAnsi" w:eastAsiaTheme="minorEastAsia" w:hAnsiTheme="minorHAnsi"/>
                <w:noProof/>
                <w:sz w:val="22"/>
                <w:lang w:eastAsia="pt-BR" w:bidi="ar-SA"/>
              </w:rPr>
              <w:tab/>
            </w:r>
            <w:r w:rsidRPr="00A5636D">
              <w:rPr>
                <w:rStyle w:val="Hyperlink"/>
                <w:rFonts w:cs="Arial"/>
                <w:noProof/>
              </w:rPr>
              <w:t>Notação Literal</w:t>
            </w:r>
            <w:r>
              <w:rPr>
                <w:noProof/>
                <w:webHidden/>
              </w:rPr>
              <w:tab/>
            </w:r>
            <w:r>
              <w:rPr>
                <w:noProof/>
                <w:webHidden/>
              </w:rPr>
              <w:fldChar w:fldCharType="begin"/>
            </w:r>
            <w:r>
              <w:rPr>
                <w:noProof/>
                <w:webHidden/>
              </w:rPr>
              <w:instrText xml:space="preserve"> PAGEREF _Toc68947641 \h </w:instrText>
            </w:r>
            <w:r>
              <w:rPr>
                <w:noProof/>
                <w:webHidden/>
              </w:rPr>
            </w:r>
            <w:r>
              <w:rPr>
                <w:noProof/>
                <w:webHidden/>
              </w:rPr>
              <w:fldChar w:fldCharType="separate"/>
            </w:r>
            <w:r>
              <w:rPr>
                <w:noProof/>
                <w:webHidden/>
              </w:rPr>
              <w:t>60</w:t>
            </w:r>
            <w:r>
              <w:rPr>
                <w:noProof/>
                <w:webHidden/>
              </w:rPr>
              <w:fldChar w:fldCharType="end"/>
            </w:r>
          </w:hyperlink>
        </w:p>
        <w:p w14:paraId="335A1441" w14:textId="0651A73F" w:rsidR="00B964B2" w:rsidRDefault="00B964B2">
          <w:pPr>
            <w:pStyle w:val="Sumrio2"/>
            <w:rPr>
              <w:rFonts w:asciiTheme="minorHAnsi" w:eastAsiaTheme="minorEastAsia" w:hAnsiTheme="minorHAnsi"/>
              <w:noProof/>
              <w:sz w:val="22"/>
              <w:lang w:eastAsia="pt-BR" w:bidi="ar-SA"/>
            </w:rPr>
          </w:pPr>
          <w:hyperlink w:anchor="_Toc68947642" w:history="1">
            <w:r w:rsidRPr="00A5636D">
              <w:rPr>
                <w:rStyle w:val="Hyperlink"/>
                <w:rFonts w:cs="Arial"/>
                <w:noProof/>
              </w:rPr>
              <w:t>5.6</w:t>
            </w:r>
            <w:r>
              <w:rPr>
                <w:rFonts w:asciiTheme="minorHAnsi" w:eastAsiaTheme="minorEastAsia" w:hAnsiTheme="minorHAnsi"/>
                <w:noProof/>
                <w:sz w:val="22"/>
                <w:lang w:eastAsia="pt-BR" w:bidi="ar-SA"/>
              </w:rPr>
              <w:tab/>
            </w:r>
            <w:r w:rsidRPr="00A5636D">
              <w:rPr>
                <w:rStyle w:val="Hyperlink"/>
                <w:rFonts w:cs="Arial"/>
                <w:noProof/>
              </w:rPr>
              <w:t>Getters e Setters</w:t>
            </w:r>
            <w:r>
              <w:rPr>
                <w:noProof/>
                <w:webHidden/>
              </w:rPr>
              <w:tab/>
            </w:r>
            <w:r>
              <w:rPr>
                <w:noProof/>
                <w:webHidden/>
              </w:rPr>
              <w:fldChar w:fldCharType="begin"/>
            </w:r>
            <w:r>
              <w:rPr>
                <w:noProof/>
                <w:webHidden/>
              </w:rPr>
              <w:instrText xml:space="preserve"> PAGEREF _Toc68947642 \h </w:instrText>
            </w:r>
            <w:r>
              <w:rPr>
                <w:noProof/>
                <w:webHidden/>
              </w:rPr>
            </w:r>
            <w:r>
              <w:rPr>
                <w:noProof/>
                <w:webHidden/>
              </w:rPr>
              <w:fldChar w:fldCharType="separate"/>
            </w:r>
            <w:r>
              <w:rPr>
                <w:noProof/>
                <w:webHidden/>
              </w:rPr>
              <w:t>62</w:t>
            </w:r>
            <w:r>
              <w:rPr>
                <w:noProof/>
                <w:webHidden/>
              </w:rPr>
              <w:fldChar w:fldCharType="end"/>
            </w:r>
          </w:hyperlink>
        </w:p>
        <w:p w14:paraId="21C7C700" w14:textId="5E04ECB0" w:rsidR="00B964B2" w:rsidRDefault="00B964B2">
          <w:pPr>
            <w:pStyle w:val="Sumrio2"/>
            <w:rPr>
              <w:rFonts w:asciiTheme="minorHAnsi" w:eastAsiaTheme="minorEastAsia" w:hAnsiTheme="minorHAnsi"/>
              <w:noProof/>
              <w:sz w:val="22"/>
              <w:lang w:eastAsia="pt-BR" w:bidi="ar-SA"/>
            </w:rPr>
          </w:pPr>
          <w:hyperlink w:anchor="_Toc68947643" w:history="1">
            <w:r w:rsidRPr="00A5636D">
              <w:rPr>
                <w:rStyle w:val="Hyperlink"/>
                <w:rFonts w:cs="Arial"/>
                <w:noProof/>
              </w:rPr>
              <w:t>5.7</w:t>
            </w:r>
            <w:r>
              <w:rPr>
                <w:rFonts w:asciiTheme="minorHAnsi" w:eastAsiaTheme="minorEastAsia" w:hAnsiTheme="minorHAnsi"/>
                <w:noProof/>
                <w:sz w:val="22"/>
                <w:lang w:eastAsia="pt-BR" w:bidi="ar-SA"/>
              </w:rPr>
              <w:tab/>
            </w:r>
            <w:r w:rsidRPr="00A5636D">
              <w:rPr>
                <w:rStyle w:val="Hyperlink"/>
                <w:rFonts w:cs="Arial"/>
                <w:noProof/>
              </w:rPr>
              <w:t>Funções Importantes de Objetos</w:t>
            </w:r>
            <w:r>
              <w:rPr>
                <w:noProof/>
                <w:webHidden/>
              </w:rPr>
              <w:tab/>
            </w:r>
            <w:r>
              <w:rPr>
                <w:noProof/>
                <w:webHidden/>
              </w:rPr>
              <w:fldChar w:fldCharType="begin"/>
            </w:r>
            <w:r>
              <w:rPr>
                <w:noProof/>
                <w:webHidden/>
              </w:rPr>
              <w:instrText xml:space="preserve"> PAGEREF _Toc68947643 \h </w:instrText>
            </w:r>
            <w:r>
              <w:rPr>
                <w:noProof/>
                <w:webHidden/>
              </w:rPr>
            </w:r>
            <w:r>
              <w:rPr>
                <w:noProof/>
                <w:webHidden/>
              </w:rPr>
              <w:fldChar w:fldCharType="separate"/>
            </w:r>
            <w:r>
              <w:rPr>
                <w:noProof/>
                <w:webHidden/>
              </w:rPr>
              <w:t>63</w:t>
            </w:r>
            <w:r>
              <w:rPr>
                <w:noProof/>
                <w:webHidden/>
              </w:rPr>
              <w:fldChar w:fldCharType="end"/>
            </w:r>
          </w:hyperlink>
        </w:p>
        <w:p w14:paraId="082A061F" w14:textId="3F6E452C" w:rsidR="00B964B2" w:rsidRDefault="00B964B2">
          <w:pPr>
            <w:pStyle w:val="Sumrio2"/>
            <w:rPr>
              <w:rFonts w:asciiTheme="minorHAnsi" w:eastAsiaTheme="minorEastAsia" w:hAnsiTheme="minorHAnsi"/>
              <w:noProof/>
              <w:sz w:val="22"/>
              <w:lang w:eastAsia="pt-BR" w:bidi="ar-SA"/>
            </w:rPr>
          </w:pPr>
          <w:hyperlink w:anchor="_Toc68947644" w:history="1">
            <w:r w:rsidRPr="00A5636D">
              <w:rPr>
                <w:rStyle w:val="Hyperlink"/>
                <w:rFonts w:cs="Arial"/>
                <w:noProof/>
              </w:rPr>
              <w:t>5.8</w:t>
            </w:r>
            <w:r>
              <w:rPr>
                <w:rFonts w:asciiTheme="minorHAnsi" w:eastAsiaTheme="minorEastAsia" w:hAnsiTheme="minorHAnsi"/>
                <w:noProof/>
                <w:sz w:val="22"/>
                <w:lang w:eastAsia="pt-BR" w:bidi="ar-SA"/>
              </w:rPr>
              <w:tab/>
            </w:r>
            <w:r w:rsidRPr="00A5636D">
              <w:rPr>
                <w:rStyle w:val="Hyperlink"/>
                <w:rFonts w:cs="Arial"/>
                <w:noProof/>
              </w:rPr>
              <w:t>Herança #01</w:t>
            </w:r>
            <w:r>
              <w:rPr>
                <w:noProof/>
                <w:webHidden/>
              </w:rPr>
              <w:tab/>
            </w:r>
            <w:r>
              <w:rPr>
                <w:noProof/>
                <w:webHidden/>
              </w:rPr>
              <w:fldChar w:fldCharType="begin"/>
            </w:r>
            <w:r>
              <w:rPr>
                <w:noProof/>
                <w:webHidden/>
              </w:rPr>
              <w:instrText xml:space="preserve"> PAGEREF _Toc68947644 \h </w:instrText>
            </w:r>
            <w:r>
              <w:rPr>
                <w:noProof/>
                <w:webHidden/>
              </w:rPr>
            </w:r>
            <w:r>
              <w:rPr>
                <w:noProof/>
                <w:webHidden/>
              </w:rPr>
              <w:fldChar w:fldCharType="separate"/>
            </w:r>
            <w:r>
              <w:rPr>
                <w:noProof/>
                <w:webHidden/>
              </w:rPr>
              <w:t>64</w:t>
            </w:r>
            <w:r>
              <w:rPr>
                <w:noProof/>
                <w:webHidden/>
              </w:rPr>
              <w:fldChar w:fldCharType="end"/>
            </w:r>
          </w:hyperlink>
        </w:p>
        <w:p w14:paraId="4F3992CD" w14:textId="47EB1B21" w:rsidR="00B964B2" w:rsidRDefault="00B964B2">
          <w:pPr>
            <w:pStyle w:val="Sumrio2"/>
            <w:rPr>
              <w:rFonts w:asciiTheme="minorHAnsi" w:eastAsiaTheme="minorEastAsia" w:hAnsiTheme="minorHAnsi"/>
              <w:noProof/>
              <w:sz w:val="22"/>
              <w:lang w:eastAsia="pt-BR" w:bidi="ar-SA"/>
            </w:rPr>
          </w:pPr>
          <w:hyperlink w:anchor="_Toc68947645" w:history="1">
            <w:r w:rsidRPr="00A5636D">
              <w:rPr>
                <w:rStyle w:val="Hyperlink"/>
                <w:rFonts w:cs="Arial"/>
                <w:noProof/>
              </w:rPr>
              <w:t>5.9</w:t>
            </w:r>
            <w:r>
              <w:rPr>
                <w:rFonts w:asciiTheme="minorHAnsi" w:eastAsiaTheme="minorEastAsia" w:hAnsiTheme="minorHAnsi"/>
                <w:noProof/>
                <w:sz w:val="22"/>
                <w:lang w:eastAsia="pt-BR" w:bidi="ar-SA"/>
              </w:rPr>
              <w:tab/>
            </w:r>
            <w:r w:rsidRPr="00A5636D">
              <w:rPr>
                <w:rStyle w:val="Hyperlink"/>
                <w:rFonts w:cs="Arial"/>
                <w:noProof/>
              </w:rPr>
              <w:t>Herança #02</w:t>
            </w:r>
            <w:r>
              <w:rPr>
                <w:noProof/>
                <w:webHidden/>
              </w:rPr>
              <w:tab/>
            </w:r>
            <w:r>
              <w:rPr>
                <w:noProof/>
                <w:webHidden/>
              </w:rPr>
              <w:fldChar w:fldCharType="begin"/>
            </w:r>
            <w:r>
              <w:rPr>
                <w:noProof/>
                <w:webHidden/>
              </w:rPr>
              <w:instrText xml:space="preserve"> PAGEREF _Toc68947645 \h </w:instrText>
            </w:r>
            <w:r>
              <w:rPr>
                <w:noProof/>
                <w:webHidden/>
              </w:rPr>
            </w:r>
            <w:r>
              <w:rPr>
                <w:noProof/>
                <w:webHidden/>
              </w:rPr>
              <w:fldChar w:fldCharType="separate"/>
            </w:r>
            <w:r>
              <w:rPr>
                <w:noProof/>
                <w:webHidden/>
              </w:rPr>
              <w:t>65</w:t>
            </w:r>
            <w:r>
              <w:rPr>
                <w:noProof/>
                <w:webHidden/>
              </w:rPr>
              <w:fldChar w:fldCharType="end"/>
            </w:r>
          </w:hyperlink>
        </w:p>
        <w:p w14:paraId="6EC19D82" w14:textId="7ED00942" w:rsidR="00B964B2" w:rsidRDefault="00B964B2">
          <w:pPr>
            <w:pStyle w:val="Sumrio2"/>
            <w:tabs>
              <w:tab w:val="left" w:pos="1100"/>
            </w:tabs>
            <w:rPr>
              <w:rFonts w:asciiTheme="minorHAnsi" w:eastAsiaTheme="minorEastAsia" w:hAnsiTheme="minorHAnsi"/>
              <w:noProof/>
              <w:sz w:val="22"/>
              <w:lang w:eastAsia="pt-BR" w:bidi="ar-SA"/>
            </w:rPr>
          </w:pPr>
          <w:hyperlink w:anchor="_Toc68947646" w:history="1">
            <w:r w:rsidRPr="00A5636D">
              <w:rPr>
                <w:rStyle w:val="Hyperlink"/>
                <w:rFonts w:cs="Arial"/>
                <w:noProof/>
              </w:rPr>
              <w:t>5.10</w:t>
            </w:r>
            <w:r>
              <w:rPr>
                <w:rFonts w:asciiTheme="minorHAnsi" w:eastAsiaTheme="minorEastAsia" w:hAnsiTheme="minorHAnsi"/>
                <w:noProof/>
                <w:sz w:val="22"/>
                <w:lang w:eastAsia="pt-BR" w:bidi="ar-SA"/>
              </w:rPr>
              <w:tab/>
            </w:r>
            <w:r w:rsidRPr="00A5636D">
              <w:rPr>
                <w:rStyle w:val="Hyperlink"/>
                <w:rFonts w:cs="Arial"/>
                <w:noProof/>
              </w:rPr>
              <w:t>Herança #03</w:t>
            </w:r>
            <w:r>
              <w:rPr>
                <w:noProof/>
                <w:webHidden/>
              </w:rPr>
              <w:tab/>
            </w:r>
            <w:r>
              <w:rPr>
                <w:noProof/>
                <w:webHidden/>
              </w:rPr>
              <w:fldChar w:fldCharType="begin"/>
            </w:r>
            <w:r>
              <w:rPr>
                <w:noProof/>
                <w:webHidden/>
              </w:rPr>
              <w:instrText xml:space="preserve"> PAGEREF _Toc68947646 \h </w:instrText>
            </w:r>
            <w:r>
              <w:rPr>
                <w:noProof/>
                <w:webHidden/>
              </w:rPr>
            </w:r>
            <w:r>
              <w:rPr>
                <w:noProof/>
                <w:webHidden/>
              </w:rPr>
              <w:fldChar w:fldCharType="separate"/>
            </w:r>
            <w:r>
              <w:rPr>
                <w:noProof/>
                <w:webHidden/>
              </w:rPr>
              <w:t>67</w:t>
            </w:r>
            <w:r>
              <w:rPr>
                <w:noProof/>
                <w:webHidden/>
              </w:rPr>
              <w:fldChar w:fldCharType="end"/>
            </w:r>
          </w:hyperlink>
        </w:p>
        <w:p w14:paraId="14C478AB" w14:textId="0BC970A2" w:rsidR="00B964B2" w:rsidRDefault="00B964B2">
          <w:pPr>
            <w:pStyle w:val="Sumrio2"/>
            <w:tabs>
              <w:tab w:val="left" w:pos="1100"/>
            </w:tabs>
            <w:rPr>
              <w:rFonts w:asciiTheme="minorHAnsi" w:eastAsiaTheme="minorEastAsia" w:hAnsiTheme="minorHAnsi"/>
              <w:noProof/>
              <w:sz w:val="22"/>
              <w:lang w:eastAsia="pt-BR" w:bidi="ar-SA"/>
            </w:rPr>
          </w:pPr>
          <w:hyperlink w:anchor="_Toc68947647" w:history="1">
            <w:r w:rsidRPr="00A5636D">
              <w:rPr>
                <w:rStyle w:val="Hyperlink"/>
                <w:rFonts w:cs="Arial"/>
                <w:noProof/>
              </w:rPr>
              <w:t>5.11</w:t>
            </w:r>
            <w:r>
              <w:rPr>
                <w:rFonts w:asciiTheme="minorHAnsi" w:eastAsiaTheme="minorEastAsia" w:hAnsiTheme="minorHAnsi"/>
                <w:noProof/>
                <w:sz w:val="22"/>
                <w:lang w:eastAsia="pt-BR" w:bidi="ar-SA"/>
              </w:rPr>
              <w:tab/>
            </w:r>
            <w:r w:rsidRPr="00A5636D">
              <w:rPr>
                <w:rStyle w:val="Hyperlink"/>
                <w:rFonts w:cs="Arial"/>
                <w:noProof/>
              </w:rPr>
              <w:t>Herança #04</w:t>
            </w:r>
            <w:r>
              <w:rPr>
                <w:noProof/>
                <w:webHidden/>
              </w:rPr>
              <w:tab/>
            </w:r>
            <w:r>
              <w:rPr>
                <w:noProof/>
                <w:webHidden/>
              </w:rPr>
              <w:fldChar w:fldCharType="begin"/>
            </w:r>
            <w:r>
              <w:rPr>
                <w:noProof/>
                <w:webHidden/>
              </w:rPr>
              <w:instrText xml:space="preserve"> PAGEREF _Toc68947647 \h </w:instrText>
            </w:r>
            <w:r>
              <w:rPr>
                <w:noProof/>
                <w:webHidden/>
              </w:rPr>
            </w:r>
            <w:r>
              <w:rPr>
                <w:noProof/>
                <w:webHidden/>
              </w:rPr>
              <w:fldChar w:fldCharType="separate"/>
            </w:r>
            <w:r>
              <w:rPr>
                <w:noProof/>
                <w:webHidden/>
              </w:rPr>
              <w:t>67</w:t>
            </w:r>
            <w:r>
              <w:rPr>
                <w:noProof/>
                <w:webHidden/>
              </w:rPr>
              <w:fldChar w:fldCharType="end"/>
            </w:r>
          </w:hyperlink>
        </w:p>
        <w:p w14:paraId="5055F616" w14:textId="72CCCC91" w:rsidR="00B964B2" w:rsidRDefault="00B964B2">
          <w:pPr>
            <w:pStyle w:val="Sumrio2"/>
            <w:tabs>
              <w:tab w:val="left" w:pos="1100"/>
            </w:tabs>
            <w:rPr>
              <w:rFonts w:asciiTheme="minorHAnsi" w:eastAsiaTheme="minorEastAsia" w:hAnsiTheme="minorHAnsi"/>
              <w:noProof/>
              <w:sz w:val="22"/>
              <w:lang w:eastAsia="pt-BR" w:bidi="ar-SA"/>
            </w:rPr>
          </w:pPr>
          <w:hyperlink w:anchor="_Toc68947648" w:history="1">
            <w:r w:rsidRPr="00A5636D">
              <w:rPr>
                <w:rStyle w:val="Hyperlink"/>
                <w:rFonts w:cs="Arial"/>
                <w:noProof/>
              </w:rPr>
              <w:t>5.12</w:t>
            </w:r>
            <w:r>
              <w:rPr>
                <w:rFonts w:asciiTheme="minorHAnsi" w:eastAsiaTheme="minorEastAsia" w:hAnsiTheme="minorHAnsi"/>
                <w:noProof/>
                <w:sz w:val="22"/>
                <w:lang w:eastAsia="pt-BR" w:bidi="ar-SA"/>
              </w:rPr>
              <w:tab/>
            </w:r>
            <w:r w:rsidRPr="00A5636D">
              <w:rPr>
                <w:rStyle w:val="Hyperlink"/>
                <w:rFonts w:cs="Arial"/>
                <w:noProof/>
              </w:rPr>
              <w:t>Herança #05</w:t>
            </w:r>
            <w:r>
              <w:rPr>
                <w:noProof/>
                <w:webHidden/>
              </w:rPr>
              <w:tab/>
            </w:r>
            <w:r>
              <w:rPr>
                <w:noProof/>
                <w:webHidden/>
              </w:rPr>
              <w:fldChar w:fldCharType="begin"/>
            </w:r>
            <w:r>
              <w:rPr>
                <w:noProof/>
                <w:webHidden/>
              </w:rPr>
              <w:instrText xml:space="preserve"> PAGEREF _Toc68947648 \h </w:instrText>
            </w:r>
            <w:r>
              <w:rPr>
                <w:noProof/>
                <w:webHidden/>
              </w:rPr>
            </w:r>
            <w:r>
              <w:rPr>
                <w:noProof/>
                <w:webHidden/>
              </w:rPr>
              <w:fldChar w:fldCharType="separate"/>
            </w:r>
            <w:r>
              <w:rPr>
                <w:noProof/>
                <w:webHidden/>
              </w:rPr>
              <w:t>69</w:t>
            </w:r>
            <w:r>
              <w:rPr>
                <w:noProof/>
                <w:webHidden/>
              </w:rPr>
              <w:fldChar w:fldCharType="end"/>
            </w:r>
          </w:hyperlink>
        </w:p>
        <w:p w14:paraId="0CCE8C27" w14:textId="14271DB1" w:rsidR="00B964B2" w:rsidRDefault="00B964B2">
          <w:pPr>
            <w:pStyle w:val="Sumrio2"/>
            <w:tabs>
              <w:tab w:val="left" w:pos="1100"/>
            </w:tabs>
            <w:rPr>
              <w:rFonts w:asciiTheme="minorHAnsi" w:eastAsiaTheme="minorEastAsia" w:hAnsiTheme="minorHAnsi"/>
              <w:noProof/>
              <w:sz w:val="22"/>
              <w:lang w:eastAsia="pt-BR" w:bidi="ar-SA"/>
            </w:rPr>
          </w:pPr>
          <w:hyperlink w:anchor="_Toc68947649" w:history="1">
            <w:r w:rsidRPr="00A5636D">
              <w:rPr>
                <w:rStyle w:val="Hyperlink"/>
                <w:rFonts w:cs="Arial"/>
                <w:noProof/>
              </w:rPr>
              <w:t>5.13</w:t>
            </w:r>
            <w:r>
              <w:rPr>
                <w:rFonts w:asciiTheme="minorHAnsi" w:eastAsiaTheme="minorEastAsia" w:hAnsiTheme="minorHAnsi"/>
                <w:noProof/>
                <w:sz w:val="22"/>
                <w:lang w:eastAsia="pt-BR" w:bidi="ar-SA"/>
              </w:rPr>
              <w:tab/>
            </w:r>
            <w:r w:rsidRPr="00A5636D">
              <w:rPr>
                <w:rStyle w:val="Hyperlink"/>
                <w:rFonts w:cs="Arial"/>
                <w:noProof/>
              </w:rPr>
              <w:t>Herança #06</w:t>
            </w:r>
            <w:r>
              <w:rPr>
                <w:noProof/>
                <w:webHidden/>
              </w:rPr>
              <w:tab/>
            </w:r>
            <w:r>
              <w:rPr>
                <w:noProof/>
                <w:webHidden/>
              </w:rPr>
              <w:fldChar w:fldCharType="begin"/>
            </w:r>
            <w:r>
              <w:rPr>
                <w:noProof/>
                <w:webHidden/>
              </w:rPr>
              <w:instrText xml:space="preserve"> PAGEREF _Toc68947649 \h </w:instrText>
            </w:r>
            <w:r>
              <w:rPr>
                <w:noProof/>
                <w:webHidden/>
              </w:rPr>
            </w:r>
            <w:r>
              <w:rPr>
                <w:noProof/>
                <w:webHidden/>
              </w:rPr>
              <w:fldChar w:fldCharType="separate"/>
            </w:r>
            <w:r>
              <w:rPr>
                <w:noProof/>
                <w:webHidden/>
              </w:rPr>
              <w:t>69</w:t>
            </w:r>
            <w:r>
              <w:rPr>
                <w:noProof/>
                <w:webHidden/>
              </w:rPr>
              <w:fldChar w:fldCharType="end"/>
            </w:r>
          </w:hyperlink>
        </w:p>
        <w:p w14:paraId="6AE365B1" w14:textId="4CB7F6BB" w:rsidR="00B964B2" w:rsidRDefault="00B964B2">
          <w:pPr>
            <w:pStyle w:val="Sumrio2"/>
            <w:tabs>
              <w:tab w:val="left" w:pos="1100"/>
            </w:tabs>
            <w:rPr>
              <w:rFonts w:asciiTheme="minorHAnsi" w:eastAsiaTheme="minorEastAsia" w:hAnsiTheme="minorHAnsi"/>
              <w:noProof/>
              <w:sz w:val="22"/>
              <w:lang w:eastAsia="pt-BR" w:bidi="ar-SA"/>
            </w:rPr>
          </w:pPr>
          <w:hyperlink w:anchor="_Toc68947650" w:history="1">
            <w:r w:rsidRPr="00A5636D">
              <w:rPr>
                <w:rStyle w:val="Hyperlink"/>
                <w:rFonts w:cs="Arial"/>
                <w:noProof/>
              </w:rPr>
              <w:t>5.14</w:t>
            </w:r>
            <w:r>
              <w:rPr>
                <w:rFonts w:asciiTheme="minorHAnsi" w:eastAsiaTheme="minorEastAsia" w:hAnsiTheme="minorHAnsi"/>
                <w:noProof/>
                <w:sz w:val="22"/>
                <w:lang w:eastAsia="pt-BR" w:bidi="ar-SA"/>
              </w:rPr>
              <w:tab/>
            </w:r>
            <w:r w:rsidRPr="00A5636D">
              <w:rPr>
                <w:rStyle w:val="Hyperlink"/>
                <w:rFonts w:cs="Arial"/>
                <w:noProof/>
              </w:rPr>
              <w:t>Evitando Modificações</w:t>
            </w:r>
            <w:r>
              <w:rPr>
                <w:noProof/>
                <w:webHidden/>
              </w:rPr>
              <w:tab/>
            </w:r>
            <w:r>
              <w:rPr>
                <w:noProof/>
                <w:webHidden/>
              </w:rPr>
              <w:fldChar w:fldCharType="begin"/>
            </w:r>
            <w:r>
              <w:rPr>
                <w:noProof/>
                <w:webHidden/>
              </w:rPr>
              <w:instrText xml:space="preserve"> PAGEREF _Toc68947650 \h </w:instrText>
            </w:r>
            <w:r>
              <w:rPr>
                <w:noProof/>
                <w:webHidden/>
              </w:rPr>
            </w:r>
            <w:r>
              <w:rPr>
                <w:noProof/>
                <w:webHidden/>
              </w:rPr>
              <w:fldChar w:fldCharType="separate"/>
            </w:r>
            <w:r>
              <w:rPr>
                <w:noProof/>
                <w:webHidden/>
              </w:rPr>
              <w:t>70</w:t>
            </w:r>
            <w:r>
              <w:rPr>
                <w:noProof/>
                <w:webHidden/>
              </w:rPr>
              <w:fldChar w:fldCharType="end"/>
            </w:r>
          </w:hyperlink>
        </w:p>
        <w:p w14:paraId="30C139FA" w14:textId="0CC41A14" w:rsidR="00B964B2" w:rsidRDefault="00B964B2">
          <w:pPr>
            <w:pStyle w:val="Sumrio2"/>
            <w:tabs>
              <w:tab w:val="left" w:pos="1100"/>
            </w:tabs>
            <w:rPr>
              <w:rFonts w:asciiTheme="minorHAnsi" w:eastAsiaTheme="minorEastAsia" w:hAnsiTheme="minorHAnsi"/>
              <w:noProof/>
              <w:sz w:val="22"/>
              <w:lang w:eastAsia="pt-BR" w:bidi="ar-SA"/>
            </w:rPr>
          </w:pPr>
          <w:hyperlink w:anchor="_Toc68947651" w:history="1">
            <w:r w:rsidRPr="00A5636D">
              <w:rPr>
                <w:rStyle w:val="Hyperlink"/>
                <w:rFonts w:cs="Arial"/>
                <w:noProof/>
              </w:rPr>
              <w:t>5.15</w:t>
            </w:r>
            <w:r>
              <w:rPr>
                <w:rFonts w:asciiTheme="minorHAnsi" w:eastAsiaTheme="minorEastAsia" w:hAnsiTheme="minorHAnsi"/>
                <w:noProof/>
                <w:sz w:val="22"/>
                <w:lang w:eastAsia="pt-BR" w:bidi="ar-SA"/>
              </w:rPr>
              <w:tab/>
            </w:r>
            <w:r w:rsidRPr="00A5636D">
              <w:rPr>
                <w:rStyle w:val="Hyperlink"/>
                <w:rFonts w:cs="Arial"/>
                <w:noProof/>
              </w:rPr>
              <w:t>JSON vs Objeto</w:t>
            </w:r>
            <w:r>
              <w:rPr>
                <w:noProof/>
                <w:webHidden/>
              </w:rPr>
              <w:tab/>
            </w:r>
            <w:r>
              <w:rPr>
                <w:noProof/>
                <w:webHidden/>
              </w:rPr>
              <w:fldChar w:fldCharType="begin"/>
            </w:r>
            <w:r>
              <w:rPr>
                <w:noProof/>
                <w:webHidden/>
              </w:rPr>
              <w:instrText xml:space="preserve"> PAGEREF _Toc68947651 \h </w:instrText>
            </w:r>
            <w:r>
              <w:rPr>
                <w:noProof/>
                <w:webHidden/>
              </w:rPr>
            </w:r>
            <w:r>
              <w:rPr>
                <w:noProof/>
                <w:webHidden/>
              </w:rPr>
              <w:fldChar w:fldCharType="separate"/>
            </w:r>
            <w:r>
              <w:rPr>
                <w:noProof/>
                <w:webHidden/>
              </w:rPr>
              <w:t>70</w:t>
            </w:r>
            <w:r>
              <w:rPr>
                <w:noProof/>
                <w:webHidden/>
              </w:rPr>
              <w:fldChar w:fldCharType="end"/>
            </w:r>
          </w:hyperlink>
        </w:p>
        <w:p w14:paraId="7FD9FD44" w14:textId="02535A26" w:rsidR="00B964B2" w:rsidRDefault="00B964B2">
          <w:pPr>
            <w:pStyle w:val="Sumrio2"/>
            <w:tabs>
              <w:tab w:val="left" w:pos="1100"/>
            </w:tabs>
            <w:rPr>
              <w:rFonts w:asciiTheme="minorHAnsi" w:eastAsiaTheme="minorEastAsia" w:hAnsiTheme="minorHAnsi"/>
              <w:noProof/>
              <w:sz w:val="22"/>
              <w:lang w:eastAsia="pt-BR" w:bidi="ar-SA"/>
            </w:rPr>
          </w:pPr>
          <w:hyperlink w:anchor="_Toc68947652" w:history="1">
            <w:r w:rsidRPr="00A5636D">
              <w:rPr>
                <w:rStyle w:val="Hyperlink"/>
                <w:rFonts w:cs="Arial"/>
                <w:noProof/>
              </w:rPr>
              <w:t>5.16</w:t>
            </w:r>
            <w:r>
              <w:rPr>
                <w:rFonts w:asciiTheme="minorHAnsi" w:eastAsiaTheme="minorEastAsia" w:hAnsiTheme="minorHAnsi"/>
                <w:noProof/>
                <w:sz w:val="22"/>
                <w:lang w:eastAsia="pt-BR" w:bidi="ar-SA"/>
              </w:rPr>
              <w:tab/>
            </w:r>
            <w:r w:rsidRPr="00A5636D">
              <w:rPr>
                <w:rStyle w:val="Hyperlink"/>
                <w:rFonts w:cs="Arial"/>
                <w:noProof/>
              </w:rPr>
              <w:t>Classe #01</w:t>
            </w:r>
            <w:r>
              <w:rPr>
                <w:noProof/>
                <w:webHidden/>
              </w:rPr>
              <w:tab/>
            </w:r>
            <w:r>
              <w:rPr>
                <w:noProof/>
                <w:webHidden/>
              </w:rPr>
              <w:fldChar w:fldCharType="begin"/>
            </w:r>
            <w:r>
              <w:rPr>
                <w:noProof/>
                <w:webHidden/>
              </w:rPr>
              <w:instrText xml:space="preserve"> PAGEREF _Toc68947652 \h </w:instrText>
            </w:r>
            <w:r>
              <w:rPr>
                <w:noProof/>
                <w:webHidden/>
              </w:rPr>
            </w:r>
            <w:r>
              <w:rPr>
                <w:noProof/>
                <w:webHidden/>
              </w:rPr>
              <w:fldChar w:fldCharType="separate"/>
            </w:r>
            <w:r>
              <w:rPr>
                <w:noProof/>
                <w:webHidden/>
              </w:rPr>
              <w:t>71</w:t>
            </w:r>
            <w:r>
              <w:rPr>
                <w:noProof/>
                <w:webHidden/>
              </w:rPr>
              <w:fldChar w:fldCharType="end"/>
            </w:r>
          </w:hyperlink>
        </w:p>
        <w:p w14:paraId="68D6048C" w14:textId="44E591F0" w:rsidR="00B964B2" w:rsidRDefault="00B964B2">
          <w:pPr>
            <w:pStyle w:val="Sumrio2"/>
            <w:tabs>
              <w:tab w:val="left" w:pos="1100"/>
            </w:tabs>
            <w:rPr>
              <w:rFonts w:asciiTheme="minorHAnsi" w:eastAsiaTheme="minorEastAsia" w:hAnsiTheme="minorHAnsi"/>
              <w:noProof/>
              <w:sz w:val="22"/>
              <w:lang w:eastAsia="pt-BR" w:bidi="ar-SA"/>
            </w:rPr>
          </w:pPr>
          <w:hyperlink w:anchor="_Toc68947653" w:history="1">
            <w:r w:rsidRPr="00A5636D">
              <w:rPr>
                <w:rStyle w:val="Hyperlink"/>
                <w:rFonts w:cs="Arial"/>
                <w:noProof/>
              </w:rPr>
              <w:t>5.17</w:t>
            </w:r>
            <w:r>
              <w:rPr>
                <w:rFonts w:asciiTheme="minorHAnsi" w:eastAsiaTheme="minorEastAsia" w:hAnsiTheme="minorHAnsi"/>
                <w:noProof/>
                <w:sz w:val="22"/>
                <w:lang w:eastAsia="pt-BR" w:bidi="ar-SA"/>
              </w:rPr>
              <w:tab/>
            </w:r>
            <w:r w:rsidRPr="00A5636D">
              <w:rPr>
                <w:rStyle w:val="Hyperlink"/>
                <w:rFonts w:cs="Arial"/>
                <w:noProof/>
              </w:rPr>
              <w:t>Classe #02</w:t>
            </w:r>
            <w:r>
              <w:rPr>
                <w:noProof/>
                <w:webHidden/>
              </w:rPr>
              <w:tab/>
            </w:r>
            <w:r>
              <w:rPr>
                <w:noProof/>
                <w:webHidden/>
              </w:rPr>
              <w:fldChar w:fldCharType="begin"/>
            </w:r>
            <w:r>
              <w:rPr>
                <w:noProof/>
                <w:webHidden/>
              </w:rPr>
              <w:instrText xml:space="preserve"> PAGEREF _Toc68947653 \h </w:instrText>
            </w:r>
            <w:r>
              <w:rPr>
                <w:noProof/>
                <w:webHidden/>
              </w:rPr>
            </w:r>
            <w:r>
              <w:rPr>
                <w:noProof/>
                <w:webHidden/>
              </w:rPr>
              <w:fldChar w:fldCharType="separate"/>
            </w:r>
            <w:r>
              <w:rPr>
                <w:noProof/>
                <w:webHidden/>
              </w:rPr>
              <w:t>72</w:t>
            </w:r>
            <w:r>
              <w:rPr>
                <w:noProof/>
                <w:webHidden/>
              </w:rPr>
              <w:fldChar w:fldCharType="end"/>
            </w:r>
          </w:hyperlink>
        </w:p>
        <w:p w14:paraId="75796FF5" w14:textId="3F4021FE" w:rsidR="00B964B2" w:rsidRDefault="00B964B2">
          <w:pPr>
            <w:pStyle w:val="Sumrio1"/>
            <w:rPr>
              <w:rFonts w:asciiTheme="minorHAnsi" w:eastAsiaTheme="minorEastAsia" w:hAnsiTheme="minorHAnsi"/>
              <w:noProof/>
              <w:sz w:val="22"/>
            </w:rPr>
          </w:pPr>
          <w:hyperlink w:anchor="_Toc68947654" w:history="1">
            <w:r w:rsidRPr="00A5636D">
              <w:rPr>
                <w:rStyle w:val="Hyperlink"/>
                <w:noProof/>
              </w:rPr>
              <w:t>6</w:t>
            </w:r>
            <w:r>
              <w:rPr>
                <w:rFonts w:asciiTheme="minorHAnsi" w:eastAsiaTheme="minorEastAsia" w:hAnsiTheme="minorHAnsi"/>
                <w:noProof/>
                <w:sz w:val="22"/>
              </w:rPr>
              <w:tab/>
            </w:r>
            <w:r w:rsidRPr="00A5636D">
              <w:rPr>
                <w:rStyle w:val="Hyperlink"/>
                <w:rFonts w:cs="Arial"/>
                <w:noProof/>
              </w:rPr>
              <w:t>Array</w:t>
            </w:r>
            <w:r>
              <w:rPr>
                <w:noProof/>
                <w:webHidden/>
              </w:rPr>
              <w:tab/>
            </w:r>
            <w:r>
              <w:rPr>
                <w:noProof/>
                <w:webHidden/>
              </w:rPr>
              <w:fldChar w:fldCharType="begin"/>
            </w:r>
            <w:r>
              <w:rPr>
                <w:noProof/>
                <w:webHidden/>
              </w:rPr>
              <w:instrText xml:space="preserve"> PAGEREF _Toc68947654 \h </w:instrText>
            </w:r>
            <w:r>
              <w:rPr>
                <w:noProof/>
                <w:webHidden/>
              </w:rPr>
            </w:r>
            <w:r>
              <w:rPr>
                <w:noProof/>
                <w:webHidden/>
              </w:rPr>
              <w:fldChar w:fldCharType="separate"/>
            </w:r>
            <w:r>
              <w:rPr>
                <w:noProof/>
                <w:webHidden/>
              </w:rPr>
              <w:t>73</w:t>
            </w:r>
            <w:r>
              <w:rPr>
                <w:noProof/>
                <w:webHidden/>
              </w:rPr>
              <w:fldChar w:fldCharType="end"/>
            </w:r>
          </w:hyperlink>
        </w:p>
        <w:p w14:paraId="4EC908EF" w14:textId="23392ABE" w:rsidR="00B964B2" w:rsidRDefault="00B964B2">
          <w:pPr>
            <w:pStyle w:val="Sumrio2"/>
            <w:rPr>
              <w:rFonts w:asciiTheme="minorHAnsi" w:eastAsiaTheme="minorEastAsia" w:hAnsiTheme="minorHAnsi"/>
              <w:noProof/>
              <w:sz w:val="22"/>
              <w:lang w:eastAsia="pt-BR" w:bidi="ar-SA"/>
            </w:rPr>
          </w:pPr>
          <w:hyperlink w:anchor="_Toc68947655" w:history="1">
            <w:r w:rsidRPr="00A5636D">
              <w:rPr>
                <w:rStyle w:val="Hyperlink"/>
                <w:bCs/>
                <w:noProof/>
              </w:rPr>
              <w:t>6.1</w:t>
            </w:r>
            <w:r>
              <w:rPr>
                <w:rFonts w:asciiTheme="minorHAnsi" w:eastAsiaTheme="minorEastAsia" w:hAnsiTheme="minorHAnsi"/>
                <w:noProof/>
                <w:sz w:val="22"/>
                <w:lang w:eastAsia="pt-BR" w:bidi="ar-SA"/>
              </w:rPr>
              <w:tab/>
            </w:r>
            <w:r w:rsidRPr="00A5636D">
              <w:rPr>
                <w:rStyle w:val="Hyperlink"/>
                <w:rFonts w:cs="Arial"/>
                <w:noProof/>
              </w:rPr>
              <w:t>Visão Geral</w:t>
            </w:r>
            <w:r>
              <w:rPr>
                <w:noProof/>
                <w:webHidden/>
              </w:rPr>
              <w:tab/>
            </w:r>
            <w:r>
              <w:rPr>
                <w:noProof/>
                <w:webHidden/>
              </w:rPr>
              <w:fldChar w:fldCharType="begin"/>
            </w:r>
            <w:r>
              <w:rPr>
                <w:noProof/>
                <w:webHidden/>
              </w:rPr>
              <w:instrText xml:space="preserve"> PAGEREF _Toc68947655 \h </w:instrText>
            </w:r>
            <w:r>
              <w:rPr>
                <w:noProof/>
                <w:webHidden/>
              </w:rPr>
            </w:r>
            <w:r>
              <w:rPr>
                <w:noProof/>
                <w:webHidden/>
              </w:rPr>
              <w:fldChar w:fldCharType="separate"/>
            </w:r>
            <w:r>
              <w:rPr>
                <w:noProof/>
                <w:webHidden/>
              </w:rPr>
              <w:t>73</w:t>
            </w:r>
            <w:r>
              <w:rPr>
                <w:noProof/>
                <w:webHidden/>
              </w:rPr>
              <w:fldChar w:fldCharType="end"/>
            </w:r>
          </w:hyperlink>
        </w:p>
        <w:p w14:paraId="11688747" w14:textId="1B964A40" w:rsidR="00B964B2" w:rsidRDefault="00B964B2">
          <w:pPr>
            <w:pStyle w:val="Sumrio2"/>
            <w:rPr>
              <w:rFonts w:asciiTheme="minorHAnsi" w:eastAsiaTheme="minorEastAsia" w:hAnsiTheme="minorHAnsi"/>
              <w:noProof/>
              <w:sz w:val="22"/>
              <w:lang w:eastAsia="pt-BR" w:bidi="ar-SA"/>
            </w:rPr>
          </w:pPr>
          <w:hyperlink w:anchor="_Toc68947656" w:history="1">
            <w:r w:rsidRPr="00A5636D">
              <w:rPr>
                <w:rStyle w:val="Hyperlink"/>
                <w:bCs/>
                <w:noProof/>
              </w:rPr>
              <w:t>6.2</w:t>
            </w:r>
            <w:r>
              <w:rPr>
                <w:rFonts w:asciiTheme="minorHAnsi" w:eastAsiaTheme="minorEastAsia" w:hAnsiTheme="minorHAnsi"/>
                <w:noProof/>
                <w:sz w:val="22"/>
                <w:lang w:eastAsia="pt-BR" w:bidi="ar-SA"/>
              </w:rPr>
              <w:tab/>
            </w:r>
            <w:r w:rsidRPr="00A5636D">
              <w:rPr>
                <w:rStyle w:val="Hyperlink"/>
                <w:rFonts w:cs="Arial"/>
                <w:noProof/>
              </w:rPr>
              <w:t>Array: Métodos Importantes</w:t>
            </w:r>
            <w:r>
              <w:rPr>
                <w:noProof/>
                <w:webHidden/>
              </w:rPr>
              <w:tab/>
            </w:r>
            <w:r>
              <w:rPr>
                <w:noProof/>
                <w:webHidden/>
              </w:rPr>
              <w:fldChar w:fldCharType="begin"/>
            </w:r>
            <w:r>
              <w:rPr>
                <w:noProof/>
                <w:webHidden/>
              </w:rPr>
              <w:instrText xml:space="preserve"> PAGEREF _Toc68947656 \h </w:instrText>
            </w:r>
            <w:r>
              <w:rPr>
                <w:noProof/>
                <w:webHidden/>
              </w:rPr>
            </w:r>
            <w:r>
              <w:rPr>
                <w:noProof/>
                <w:webHidden/>
              </w:rPr>
              <w:fldChar w:fldCharType="separate"/>
            </w:r>
            <w:r>
              <w:rPr>
                <w:noProof/>
                <w:webHidden/>
              </w:rPr>
              <w:t>75</w:t>
            </w:r>
            <w:r>
              <w:rPr>
                <w:noProof/>
                <w:webHidden/>
              </w:rPr>
              <w:fldChar w:fldCharType="end"/>
            </w:r>
          </w:hyperlink>
        </w:p>
        <w:p w14:paraId="721A6916" w14:textId="21DD4F44" w:rsidR="00B964B2" w:rsidRDefault="00B964B2">
          <w:pPr>
            <w:pStyle w:val="Sumrio2"/>
            <w:rPr>
              <w:rFonts w:asciiTheme="minorHAnsi" w:eastAsiaTheme="minorEastAsia" w:hAnsiTheme="minorHAnsi"/>
              <w:noProof/>
              <w:sz w:val="22"/>
              <w:lang w:eastAsia="pt-BR" w:bidi="ar-SA"/>
            </w:rPr>
          </w:pPr>
          <w:hyperlink w:anchor="_Toc68947657" w:history="1">
            <w:r w:rsidRPr="00A5636D">
              <w:rPr>
                <w:rStyle w:val="Hyperlink"/>
                <w:bCs/>
                <w:noProof/>
              </w:rPr>
              <w:t>6.3</w:t>
            </w:r>
            <w:r>
              <w:rPr>
                <w:rFonts w:asciiTheme="minorHAnsi" w:eastAsiaTheme="minorEastAsia" w:hAnsiTheme="minorHAnsi"/>
                <w:noProof/>
                <w:sz w:val="22"/>
                <w:lang w:eastAsia="pt-BR" w:bidi="ar-SA"/>
              </w:rPr>
              <w:tab/>
            </w:r>
            <w:r w:rsidRPr="00A5636D">
              <w:rPr>
                <w:rStyle w:val="Hyperlink"/>
                <w:rFonts w:cs="Arial"/>
                <w:noProof/>
              </w:rPr>
              <w:t>Simulando Array com Objeto</w:t>
            </w:r>
            <w:r>
              <w:rPr>
                <w:noProof/>
                <w:webHidden/>
              </w:rPr>
              <w:tab/>
            </w:r>
            <w:r>
              <w:rPr>
                <w:noProof/>
                <w:webHidden/>
              </w:rPr>
              <w:fldChar w:fldCharType="begin"/>
            </w:r>
            <w:r>
              <w:rPr>
                <w:noProof/>
                <w:webHidden/>
              </w:rPr>
              <w:instrText xml:space="preserve"> PAGEREF _Toc68947657 \h </w:instrText>
            </w:r>
            <w:r>
              <w:rPr>
                <w:noProof/>
                <w:webHidden/>
              </w:rPr>
            </w:r>
            <w:r>
              <w:rPr>
                <w:noProof/>
                <w:webHidden/>
              </w:rPr>
              <w:fldChar w:fldCharType="separate"/>
            </w:r>
            <w:r>
              <w:rPr>
                <w:noProof/>
                <w:webHidden/>
              </w:rPr>
              <w:t>76</w:t>
            </w:r>
            <w:r>
              <w:rPr>
                <w:noProof/>
                <w:webHidden/>
              </w:rPr>
              <w:fldChar w:fldCharType="end"/>
            </w:r>
          </w:hyperlink>
        </w:p>
        <w:p w14:paraId="7A3E56F7" w14:textId="6479ECBB" w:rsidR="00B964B2" w:rsidRDefault="00B964B2">
          <w:pPr>
            <w:pStyle w:val="Sumrio2"/>
            <w:rPr>
              <w:rFonts w:asciiTheme="minorHAnsi" w:eastAsiaTheme="minorEastAsia" w:hAnsiTheme="minorHAnsi"/>
              <w:noProof/>
              <w:sz w:val="22"/>
              <w:lang w:eastAsia="pt-BR" w:bidi="ar-SA"/>
            </w:rPr>
          </w:pPr>
          <w:hyperlink w:anchor="_Toc68947658" w:history="1">
            <w:r w:rsidRPr="00A5636D">
              <w:rPr>
                <w:rStyle w:val="Hyperlink"/>
                <w:bCs/>
                <w:noProof/>
              </w:rPr>
              <w:t>6.4</w:t>
            </w:r>
            <w:r>
              <w:rPr>
                <w:rFonts w:asciiTheme="minorHAnsi" w:eastAsiaTheme="minorEastAsia" w:hAnsiTheme="minorHAnsi"/>
                <w:noProof/>
                <w:sz w:val="22"/>
                <w:lang w:eastAsia="pt-BR" w:bidi="ar-SA"/>
              </w:rPr>
              <w:tab/>
            </w:r>
            <w:r w:rsidRPr="00A5636D">
              <w:rPr>
                <w:rStyle w:val="Hyperlink"/>
                <w:rFonts w:cs="Arial"/>
                <w:noProof/>
              </w:rPr>
              <w:t>Foreach #01</w:t>
            </w:r>
            <w:r>
              <w:rPr>
                <w:noProof/>
                <w:webHidden/>
              </w:rPr>
              <w:tab/>
            </w:r>
            <w:r>
              <w:rPr>
                <w:noProof/>
                <w:webHidden/>
              </w:rPr>
              <w:fldChar w:fldCharType="begin"/>
            </w:r>
            <w:r>
              <w:rPr>
                <w:noProof/>
                <w:webHidden/>
              </w:rPr>
              <w:instrText xml:space="preserve"> PAGEREF _Toc68947658 \h </w:instrText>
            </w:r>
            <w:r>
              <w:rPr>
                <w:noProof/>
                <w:webHidden/>
              </w:rPr>
            </w:r>
            <w:r>
              <w:rPr>
                <w:noProof/>
                <w:webHidden/>
              </w:rPr>
              <w:fldChar w:fldCharType="separate"/>
            </w:r>
            <w:r>
              <w:rPr>
                <w:noProof/>
                <w:webHidden/>
              </w:rPr>
              <w:t>76</w:t>
            </w:r>
            <w:r>
              <w:rPr>
                <w:noProof/>
                <w:webHidden/>
              </w:rPr>
              <w:fldChar w:fldCharType="end"/>
            </w:r>
          </w:hyperlink>
        </w:p>
        <w:p w14:paraId="449B4A2D" w14:textId="463D2BDF" w:rsidR="00B964B2" w:rsidRDefault="00B964B2">
          <w:pPr>
            <w:pStyle w:val="Sumrio2"/>
            <w:rPr>
              <w:rFonts w:asciiTheme="minorHAnsi" w:eastAsiaTheme="minorEastAsia" w:hAnsiTheme="minorHAnsi"/>
              <w:noProof/>
              <w:sz w:val="22"/>
              <w:lang w:eastAsia="pt-BR" w:bidi="ar-SA"/>
            </w:rPr>
          </w:pPr>
          <w:hyperlink w:anchor="_Toc68947659" w:history="1">
            <w:r w:rsidRPr="00A5636D">
              <w:rPr>
                <w:rStyle w:val="Hyperlink"/>
                <w:bCs/>
                <w:noProof/>
              </w:rPr>
              <w:t>6.5</w:t>
            </w:r>
            <w:r>
              <w:rPr>
                <w:rFonts w:asciiTheme="minorHAnsi" w:eastAsiaTheme="minorEastAsia" w:hAnsiTheme="minorHAnsi"/>
                <w:noProof/>
                <w:sz w:val="22"/>
                <w:lang w:eastAsia="pt-BR" w:bidi="ar-SA"/>
              </w:rPr>
              <w:tab/>
            </w:r>
            <w:r w:rsidRPr="00A5636D">
              <w:rPr>
                <w:rStyle w:val="Hyperlink"/>
                <w:rFonts w:cs="Arial"/>
                <w:noProof/>
              </w:rPr>
              <w:t>Foreach #02</w:t>
            </w:r>
            <w:r>
              <w:rPr>
                <w:noProof/>
                <w:webHidden/>
              </w:rPr>
              <w:tab/>
            </w:r>
            <w:r>
              <w:rPr>
                <w:noProof/>
                <w:webHidden/>
              </w:rPr>
              <w:fldChar w:fldCharType="begin"/>
            </w:r>
            <w:r>
              <w:rPr>
                <w:noProof/>
                <w:webHidden/>
              </w:rPr>
              <w:instrText xml:space="preserve"> PAGEREF _Toc68947659 \h </w:instrText>
            </w:r>
            <w:r>
              <w:rPr>
                <w:noProof/>
                <w:webHidden/>
              </w:rPr>
            </w:r>
            <w:r>
              <w:rPr>
                <w:noProof/>
                <w:webHidden/>
              </w:rPr>
              <w:fldChar w:fldCharType="separate"/>
            </w:r>
            <w:r>
              <w:rPr>
                <w:noProof/>
                <w:webHidden/>
              </w:rPr>
              <w:t>77</w:t>
            </w:r>
            <w:r>
              <w:rPr>
                <w:noProof/>
                <w:webHidden/>
              </w:rPr>
              <w:fldChar w:fldCharType="end"/>
            </w:r>
          </w:hyperlink>
        </w:p>
        <w:p w14:paraId="14797159" w14:textId="38F811E6" w:rsidR="00B964B2" w:rsidRDefault="00B964B2">
          <w:pPr>
            <w:pStyle w:val="Sumrio2"/>
            <w:rPr>
              <w:rFonts w:asciiTheme="minorHAnsi" w:eastAsiaTheme="minorEastAsia" w:hAnsiTheme="minorHAnsi"/>
              <w:noProof/>
              <w:sz w:val="22"/>
              <w:lang w:eastAsia="pt-BR" w:bidi="ar-SA"/>
            </w:rPr>
          </w:pPr>
          <w:hyperlink w:anchor="_Toc68947660" w:history="1">
            <w:r w:rsidRPr="00A5636D">
              <w:rPr>
                <w:rStyle w:val="Hyperlink"/>
                <w:bCs/>
                <w:noProof/>
              </w:rPr>
              <w:t>6.6</w:t>
            </w:r>
            <w:r>
              <w:rPr>
                <w:rFonts w:asciiTheme="minorHAnsi" w:eastAsiaTheme="minorEastAsia" w:hAnsiTheme="minorHAnsi"/>
                <w:noProof/>
                <w:sz w:val="22"/>
                <w:lang w:eastAsia="pt-BR" w:bidi="ar-SA"/>
              </w:rPr>
              <w:tab/>
            </w:r>
            <w:r w:rsidRPr="00A5636D">
              <w:rPr>
                <w:rStyle w:val="Hyperlink"/>
                <w:rFonts w:cs="Arial"/>
                <w:noProof/>
              </w:rPr>
              <w:t>Map #01</w:t>
            </w:r>
            <w:r>
              <w:rPr>
                <w:noProof/>
                <w:webHidden/>
              </w:rPr>
              <w:tab/>
            </w:r>
            <w:r>
              <w:rPr>
                <w:noProof/>
                <w:webHidden/>
              </w:rPr>
              <w:fldChar w:fldCharType="begin"/>
            </w:r>
            <w:r>
              <w:rPr>
                <w:noProof/>
                <w:webHidden/>
              </w:rPr>
              <w:instrText xml:space="preserve"> PAGEREF _Toc68947660 \h </w:instrText>
            </w:r>
            <w:r>
              <w:rPr>
                <w:noProof/>
                <w:webHidden/>
              </w:rPr>
            </w:r>
            <w:r>
              <w:rPr>
                <w:noProof/>
                <w:webHidden/>
              </w:rPr>
              <w:fldChar w:fldCharType="separate"/>
            </w:r>
            <w:r>
              <w:rPr>
                <w:noProof/>
                <w:webHidden/>
              </w:rPr>
              <w:t>77</w:t>
            </w:r>
            <w:r>
              <w:rPr>
                <w:noProof/>
                <w:webHidden/>
              </w:rPr>
              <w:fldChar w:fldCharType="end"/>
            </w:r>
          </w:hyperlink>
        </w:p>
        <w:p w14:paraId="11FE245F" w14:textId="76D3FE01" w:rsidR="00B964B2" w:rsidRDefault="00B964B2">
          <w:pPr>
            <w:pStyle w:val="Sumrio2"/>
            <w:rPr>
              <w:rFonts w:asciiTheme="minorHAnsi" w:eastAsiaTheme="minorEastAsia" w:hAnsiTheme="minorHAnsi"/>
              <w:noProof/>
              <w:sz w:val="22"/>
              <w:lang w:eastAsia="pt-BR" w:bidi="ar-SA"/>
            </w:rPr>
          </w:pPr>
          <w:hyperlink w:anchor="_Toc68947661" w:history="1">
            <w:r w:rsidRPr="00A5636D">
              <w:rPr>
                <w:rStyle w:val="Hyperlink"/>
                <w:bCs/>
                <w:noProof/>
              </w:rPr>
              <w:t>6.7</w:t>
            </w:r>
            <w:r>
              <w:rPr>
                <w:rFonts w:asciiTheme="minorHAnsi" w:eastAsiaTheme="minorEastAsia" w:hAnsiTheme="minorHAnsi"/>
                <w:noProof/>
                <w:sz w:val="22"/>
                <w:lang w:eastAsia="pt-BR" w:bidi="ar-SA"/>
              </w:rPr>
              <w:tab/>
            </w:r>
            <w:r w:rsidRPr="00A5636D">
              <w:rPr>
                <w:rStyle w:val="Hyperlink"/>
                <w:rFonts w:cs="Arial"/>
                <w:noProof/>
              </w:rPr>
              <w:t>Map #02</w:t>
            </w:r>
            <w:r>
              <w:rPr>
                <w:noProof/>
                <w:webHidden/>
              </w:rPr>
              <w:tab/>
            </w:r>
            <w:r>
              <w:rPr>
                <w:noProof/>
                <w:webHidden/>
              </w:rPr>
              <w:fldChar w:fldCharType="begin"/>
            </w:r>
            <w:r>
              <w:rPr>
                <w:noProof/>
                <w:webHidden/>
              </w:rPr>
              <w:instrText xml:space="preserve"> PAGEREF _Toc68947661 \h </w:instrText>
            </w:r>
            <w:r>
              <w:rPr>
                <w:noProof/>
                <w:webHidden/>
              </w:rPr>
            </w:r>
            <w:r>
              <w:rPr>
                <w:noProof/>
                <w:webHidden/>
              </w:rPr>
              <w:fldChar w:fldCharType="separate"/>
            </w:r>
            <w:r>
              <w:rPr>
                <w:noProof/>
                <w:webHidden/>
              </w:rPr>
              <w:t>78</w:t>
            </w:r>
            <w:r>
              <w:rPr>
                <w:noProof/>
                <w:webHidden/>
              </w:rPr>
              <w:fldChar w:fldCharType="end"/>
            </w:r>
          </w:hyperlink>
        </w:p>
        <w:p w14:paraId="5DC61D76" w14:textId="2D2D6EE9" w:rsidR="00B964B2" w:rsidRDefault="00B964B2">
          <w:pPr>
            <w:pStyle w:val="Sumrio2"/>
            <w:rPr>
              <w:rFonts w:asciiTheme="minorHAnsi" w:eastAsiaTheme="minorEastAsia" w:hAnsiTheme="minorHAnsi"/>
              <w:noProof/>
              <w:sz w:val="22"/>
              <w:lang w:eastAsia="pt-BR" w:bidi="ar-SA"/>
            </w:rPr>
          </w:pPr>
          <w:hyperlink w:anchor="_Toc68947662" w:history="1">
            <w:r w:rsidRPr="00A5636D">
              <w:rPr>
                <w:rStyle w:val="Hyperlink"/>
                <w:bCs/>
                <w:noProof/>
              </w:rPr>
              <w:t>6.8</w:t>
            </w:r>
            <w:r>
              <w:rPr>
                <w:rFonts w:asciiTheme="minorHAnsi" w:eastAsiaTheme="minorEastAsia" w:hAnsiTheme="minorHAnsi"/>
                <w:noProof/>
                <w:sz w:val="22"/>
                <w:lang w:eastAsia="pt-BR" w:bidi="ar-SA"/>
              </w:rPr>
              <w:tab/>
            </w:r>
            <w:r w:rsidRPr="00A5636D">
              <w:rPr>
                <w:rStyle w:val="Hyperlink"/>
                <w:rFonts w:cs="Arial"/>
                <w:noProof/>
              </w:rPr>
              <w:t>Map #03</w:t>
            </w:r>
            <w:r>
              <w:rPr>
                <w:noProof/>
                <w:webHidden/>
              </w:rPr>
              <w:tab/>
            </w:r>
            <w:r>
              <w:rPr>
                <w:noProof/>
                <w:webHidden/>
              </w:rPr>
              <w:fldChar w:fldCharType="begin"/>
            </w:r>
            <w:r>
              <w:rPr>
                <w:noProof/>
                <w:webHidden/>
              </w:rPr>
              <w:instrText xml:space="preserve"> PAGEREF _Toc68947662 \h </w:instrText>
            </w:r>
            <w:r>
              <w:rPr>
                <w:noProof/>
                <w:webHidden/>
              </w:rPr>
            </w:r>
            <w:r>
              <w:rPr>
                <w:noProof/>
                <w:webHidden/>
              </w:rPr>
              <w:fldChar w:fldCharType="separate"/>
            </w:r>
            <w:r>
              <w:rPr>
                <w:noProof/>
                <w:webHidden/>
              </w:rPr>
              <w:t>78</w:t>
            </w:r>
            <w:r>
              <w:rPr>
                <w:noProof/>
                <w:webHidden/>
              </w:rPr>
              <w:fldChar w:fldCharType="end"/>
            </w:r>
          </w:hyperlink>
        </w:p>
        <w:p w14:paraId="1465269D" w14:textId="1A6B2BE6" w:rsidR="00B964B2" w:rsidRDefault="00B964B2">
          <w:pPr>
            <w:pStyle w:val="Sumrio2"/>
            <w:rPr>
              <w:rFonts w:asciiTheme="minorHAnsi" w:eastAsiaTheme="minorEastAsia" w:hAnsiTheme="minorHAnsi"/>
              <w:noProof/>
              <w:sz w:val="22"/>
              <w:lang w:eastAsia="pt-BR" w:bidi="ar-SA"/>
            </w:rPr>
          </w:pPr>
          <w:hyperlink w:anchor="_Toc68947663" w:history="1">
            <w:r w:rsidRPr="00A5636D">
              <w:rPr>
                <w:rStyle w:val="Hyperlink"/>
                <w:bCs/>
                <w:noProof/>
              </w:rPr>
              <w:t>6.9</w:t>
            </w:r>
            <w:r>
              <w:rPr>
                <w:rFonts w:asciiTheme="minorHAnsi" w:eastAsiaTheme="minorEastAsia" w:hAnsiTheme="minorHAnsi"/>
                <w:noProof/>
                <w:sz w:val="22"/>
                <w:lang w:eastAsia="pt-BR" w:bidi="ar-SA"/>
              </w:rPr>
              <w:tab/>
            </w:r>
            <w:r w:rsidRPr="00A5636D">
              <w:rPr>
                <w:rStyle w:val="Hyperlink"/>
                <w:rFonts w:cs="Arial"/>
                <w:noProof/>
              </w:rPr>
              <w:t>Filter #01</w:t>
            </w:r>
            <w:r>
              <w:rPr>
                <w:noProof/>
                <w:webHidden/>
              </w:rPr>
              <w:tab/>
            </w:r>
            <w:r>
              <w:rPr>
                <w:noProof/>
                <w:webHidden/>
              </w:rPr>
              <w:fldChar w:fldCharType="begin"/>
            </w:r>
            <w:r>
              <w:rPr>
                <w:noProof/>
                <w:webHidden/>
              </w:rPr>
              <w:instrText xml:space="preserve"> PAGEREF _Toc68947663 \h </w:instrText>
            </w:r>
            <w:r>
              <w:rPr>
                <w:noProof/>
                <w:webHidden/>
              </w:rPr>
            </w:r>
            <w:r>
              <w:rPr>
                <w:noProof/>
                <w:webHidden/>
              </w:rPr>
              <w:fldChar w:fldCharType="separate"/>
            </w:r>
            <w:r>
              <w:rPr>
                <w:noProof/>
                <w:webHidden/>
              </w:rPr>
              <w:t>79</w:t>
            </w:r>
            <w:r>
              <w:rPr>
                <w:noProof/>
                <w:webHidden/>
              </w:rPr>
              <w:fldChar w:fldCharType="end"/>
            </w:r>
          </w:hyperlink>
        </w:p>
        <w:p w14:paraId="07871A59" w14:textId="04FC1F3A" w:rsidR="00B964B2" w:rsidRDefault="00B964B2">
          <w:pPr>
            <w:pStyle w:val="Sumrio2"/>
            <w:tabs>
              <w:tab w:val="left" w:pos="1100"/>
            </w:tabs>
            <w:rPr>
              <w:rFonts w:asciiTheme="minorHAnsi" w:eastAsiaTheme="minorEastAsia" w:hAnsiTheme="minorHAnsi"/>
              <w:noProof/>
              <w:sz w:val="22"/>
              <w:lang w:eastAsia="pt-BR" w:bidi="ar-SA"/>
            </w:rPr>
          </w:pPr>
          <w:hyperlink w:anchor="_Toc68947664" w:history="1">
            <w:r w:rsidRPr="00A5636D">
              <w:rPr>
                <w:rStyle w:val="Hyperlink"/>
                <w:bCs/>
                <w:noProof/>
              </w:rPr>
              <w:t>6.10</w:t>
            </w:r>
            <w:r>
              <w:rPr>
                <w:rFonts w:asciiTheme="minorHAnsi" w:eastAsiaTheme="minorEastAsia" w:hAnsiTheme="minorHAnsi"/>
                <w:noProof/>
                <w:sz w:val="22"/>
                <w:lang w:eastAsia="pt-BR" w:bidi="ar-SA"/>
              </w:rPr>
              <w:tab/>
            </w:r>
            <w:r w:rsidRPr="00A5636D">
              <w:rPr>
                <w:rStyle w:val="Hyperlink"/>
                <w:rFonts w:cs="Arial"/>
                <w:noProof/>
              </w:rPr>
              <w:t>Filter #02</w:t>
            </w:r>
            <w:r>
              <w:rPr>
                <w:noProof/>
                <w:webHidden/>
              </w:rPr>
              <w:tab/>
            </w:r>
            <w:r>
              <w:rPr>
                <w:noProof/>
                <w:webHidden/>
              </w:rPr>
              <w:fldChar w:fldCharType="begin"/>
            </w:r>
            <w:r>
              <w:rPr>
                <w:noProof/>
                <w:webHidden/>
              </w:rPr>
              <w:instrText xml:space="preserve"> PAGEREF _Toc68947664 \h </w:instrText>
            </w:r>
            <w:r>
              <w:rPr>
                <w:noProof/>
                <w:webHidden/>
              </w:rPr>
            </w:r>
            <w:r>
              <w:rPr>
                <w:noProof/>
                <w:webHidden/>
              </w:rPr>
              <w:fldChar w:fldCharType="separate"/>
            </w:r>
            <w:r>
              <w:rPr>
                <w:noProof/>
                <w:webHidden/>
              </w:rPr>
              <w:t>80</w:t>
            </w:r>
            <w:r>
              <w:rPr>
                <w:noProof/>
                <w:webHidden/>
              </w:rPr>
              <w:fldChar w:fldCharType="end"/>
            </w:r>
          </w:hyperlink>
        </w:p>
        <w:p w14:paraId="650A7C7B" w14:textId="2E9D475B" w:rsidR="00B964B2" w:rsidRDefault="00B964B2">
          <w:pPr>
            <w:pStyle w:val="Sumrio2"/>
            <w:tabs>
              <w:tab w:val="left" w:pos="1100"/>
            </w:tabs>
            <w:rPr>
              <w:rFonts w:asciiTheme="minorHAnsi" w:eastAsiaTheme="minorEastAsia" w:hAnsiTheme="minorHAnsi"/>
              <w:noProof/>
              <w:sz w:val="22"/>
              <w:lang w:eastAsia="pt-BR" w:bidi="ar-SA"/>
            </w:rPr>
          </w:pPr>
          <w:hyperlink w:anchor="_Toc68947665" w:history="1">
            <w:r w:rsidRPr="00A5636D">
              <w:rPr>
                <w:rStyle w:val="Hyperlink"/>
                <w:bCs/>
                <w:noProof/>
              </w:rPr>
              <w:t>6.11</w:t>
            </w:r>
            <w:r>
              <w:rPr>
                <w:rFonts w:asciiTheme="minorHAnsi" w:eastAsiaTheme="minorEastAsia" w:hAnsiTheme="minorHAnsi"/>
                <w:noProof/>
                <w:sz w:val="22"/>
                <w:lang w:eastAsia="pt-BR" w:bidi="ar-SA"/>
              </w:rPr>
              <w:tab/>
            </w:r>
            <w:r w:rsidRPr="00A5636D">
              <w:rPr>
                <w:rStyle w:val="Hyperlink"/>
                <w:rFonts w:cs="Arial"/>
                <w:noProof/>
              </w:rPr>
              <w:t>Reduce #01</w:t>
            </w:r>
            <w:r>
              <w:rPr>
                <w:noProof/>
                <w:webHidden/>
              </w:rPr>
              <w:tab/>
            </w:r>
            <w:r>
              <w:rPr>
                <w:noProof/>
                <w:webHidden/>
              </w:rPr>
              <w:fldChar w:fldCharType="begin"/>
            </w:r>
            <w:r>
              <w:rPr>
                <w:noProof/>
                <w:webHidden/>
              </w:rPr>
              <w:instrText xml:space="preserve"> PAGEREF _Toc68947665 \h </w:instrText>
            </w:r>
            <w:r>
              <w:rPr>
                <w:noProof/>
                <w:webHidden/>
              </w:rPr>
            </w:r>
            <w:r>
              <w:rPr>
                <w:noProof/>
                <w:webHidden/>
              </w:rPr>
              <w:fldChar w:fldCharType="separate"/>
            </w:r>
            <w:r>
              <w:rPr>
                <w:noProof/>
                <w:webHidden/>
              </w:rPr>
              <w:t>81</w:t>
            </w:r>
            <w:r>
              <w:rPr>
                <w:noProof/>
                <w:webHidden/>
              </w:rPr>
              <w:fldChar w:fldCharType="end"/>
            </w:r>
          </w:hyperlink>
        </w:p>
        <w:p w14:paraId="5E5664B5" w14:textId="348B29C3" w:rsidR="00B964B2" w:rsidRDefault="00B964B2">
          <w:pPr>
            <w:pStyle w:val="Sumrio2"/>
            <w:tabs>
              <w:tab w:val="left" w:pos="1100"/>
            </w:tabs>
            <w:rPr>
              <w:rFonts w:asciiTheme="minorHAnsi" w:eastAsiaTheme="minorEastAsia" w:hAnsiTheme="minorHAnsi"/>
              <w:noProof/>
              <w:sz w:val="22"/>
              <w:lang w:eastAsia="pt-BR" w:bidi="ar-SA"/>
            </w:rPr>
          </w:pPr>
          <w:hyperlink w:anchor="_Toc68947666" w:history="1">
            <w:r w:rsidRPr="00A5636D">
              <w:rPr>
                <w:rStyle w:val="Hyperlink"/>
                <w:bCs/>
                <w:noProof/>
              </w:rPr>
              <w:t>6.12</w:t>
            </w:r>
            <w:r>
              <w:rPr>
                <w:rFonts w:asciiTheme="minorHAnsi" w:eastAsiaTheme="minorEastAsia" w:hAnsiTheme="minorHAnsi"/>
                <w:noProof/>
                <w:sz w:val="22"/>
                <w:lang w:eastAsia="pt-BR" w:bidi="ar-SA"/>
              </w:rPr>
              <w:tab/>
            </w:r>
            <w:r w:rsidRPr="00A5636D">
              <w:rPr>
                <w:rStyle w:val="Hyperlink"/>
                <w:rFonts w:cs="Arial"/>
                <w:noProof/>
              </w:rPr>
              <w:t>Reduce #02</w:t>
            </w:r>
            <w:r>
              <w:rPr>
                <w:noProof/>
                <w:webHidden/>
              </w:rPr>
              <w:tab/>
            </w:r>
            <w:r>
              <w:rPr>
                <w:noProof/>
                <w:webHidden/>
              </w:rPr>
              <w:fldChar w:fldCharType="begin"/>
            </w:r>
            <w:r>
              <w:rPr>
                <w:noProof/>
                <w:webHidden/>
              </w:rPr>
              <w:instrText xml:space="preserve"> PAGEREF _Toc68947666 \h </w:instrText>
            </w:r>
            <w:r>
              <w:rPr>
                <w:noProof/>
                <w:webHidden/>
              </w:rPr>
            </w:r>
            <w:r>
              <w:rPr>
                <w:noProof/>
                <w:webHidden/>
              </w:rPr>
              <w:fldChar w:fldCharType="separate"/>
            </w:r>
            <w:r>
              <w:rPr>
                <w:noProof/>
                <w:webHidden/>
              </w:rPr>
              <w:t>82</w:t>
            </w:r>
            <w:r>
              <w:rPr>
                <w:noProof/>
                <w:webHidden/>
              </w:rPr>
              <w:fldChar w:fldCharType="end"/>
            </w:r>
          </w:hyperlink>
        </w:p>
        <w:p w14:paraId="33624E6B" w14:textId="3C48A929" w:rsidR="00B964B2" w:rsidRDefault="00B964B2">
          <w:pPr>
            <w:pStyle w:val="Sumrio2"/>
            <w:tabs>
              <w:tab w:val="left" w:pos="1100"/>
            </w:tabs>
            <w:rPr>
              <w:rFonts w:asciiTheme="minorHAnsi" w:eastAsiaTheme="minorEastAsia" w:hAnsiTheme="minorHAnsi"/>
              <w:noProof/>
              <w:sz w:val="22"/>
              <w:lang w:eastAsia="pt-BR" w:bidi="ar-SA"/>
            </w:rPr>
          </w:pPr>
          <w:hyperlink w:anchor="_Toc68947667" w:history="1">
            <w:r w:rsidRPr="00A5636D">
              <w:rPr>
                <w:rStyle w:val="Hyperlink"/>
                <w:rFonts w:cs="Arial"/>
                <w:noProof/>
              </w:rPr>
              <w:t>6.13</w:t>
            </w:r>
            <w:r>
              <w:rPr>
                <w:rFonts w:asciiTheme="minorHAnsi" w:eastAsiaTheme="minorEastAsia" w:hAnsiTheme="minorHAnsi"/>
                <w:noProof/>
                <w:sz w:val="22"/>
                <w:lang w:eastAsia="pt-BR" w:bidi="ar-SA"/>
              </w:rPr>
              <w:tab/>
            </w:r>
            <w:r w:rsidRPr="00A5636D">
              <w:rPr>
                <w:rStyle w:val="Hyperlink"/>
                <w:rFonts w:cs="Arial"/>
                <w:noProof/>
              </w:rPr>
              <w:t>Reduce #03</w:t>
            </w:r>
            <w:r>
              <w:rPr>
                <w:noProof/>
                <w:webHidden/>
              </w:rPr>
              <w:tab/>
            </w:r>
            <w:r>
              <w:rPr>
                <w:noProof/>
                <w:webHidden/>
              </w:rPr>
              <w:fldChar w:fldCharType="begin"/>
            </w:r>
            <w:r>
              <w:rPr>
                <w:noProof/>
                <w:webHidden/>
              </w:rPr>
              <w:instrText xml:space="preserve"> PAGEREF _Toc68947667 \h </w:instrText>
            </w:r>
            <w:r>
              <w:rPr>
                <w:noProof/>
                <w:webHidden/>
              </w:rPr>
            </w:r>
            <w:r>
              <w:rPr>
                <w:noProof/>
                <w:webHidden/>
              </w:rPr>
              <w:fldChar w:fldCharType="separate"/>
            </w:r>
            <w:r>
              <w:rPr>
                <w:noProof/>
                <w:webHidden/>
              </w:rPr>
              <w:t>83</w:t>
            </w:r>
            <w:r>
              <w:rPr>
                <w:noProof/>
                <w:webHidden/>
              </w:rPr>
              <w:fldChar w:fldCharType="end"/>
            </w:r>
          </w:hyperlink>
        </w:p>
        <w:p w14:paraId="5D673077" w14:textId="6AFB0A2D" w:rsidR="00B964B2" w:rsidRDefault="00B964B2">
          <w:pPr>
            <w:pStyle w:val="Sumrio2"/>
            <w:tabs>
              <w:tab w:val="left" w:pos="1100"/>
            </w:tabs>
            <w:rPr>
              <w:rFonts w:asciiTheme="minorHAnsi" w:eastAsiaTheme="minorEastAsia" w:hAnsiTheme="minorHAnsi"/>
              <w:noProof/>
              <w:sz w:val="22"/>
              <w:lang w:eastAsia="pt-BR" w:bidi="ar-SA"/>
            </w:rPr>
          </w:pPr>
          <w:hyperlink w:anchor="_Toc68947668" w:history="1">
            <w:r w:rsidRPr="00A5636D">
              <w:rPr>
                <w:rStyle w:val="Hyperlink"/>
                <w:rFonts w:cs="Arial"/>
                <w:noProof/>
              </w:rPr>
              <w:t>6.14</w:t>
            </w:r>
            <w:r>
              <w:rPr>
                <w:rFonts w:asciiTheme="minorHAnsi" w:eastAsiaTheme="minorEastAsia" w:hAnsiTheme="minorHAnsi"/>
                <w:noProof/>
                <w:sz w:val="22"/>
                <w:lang w:eastAsia="pt-BR" w:bidi="ar-SA"/>
              </w:rPr>
              <w:tab/>
            </w:r>
            <w:r w:rsidRPr="00A5636D">
              <w:rPr>
                <w:rStyle w:val="Hyperlink"/>
                <w:rFonts w:cs="Arial"/>
                <w:noProof/>
              </w:rPr>
              <w:t>Declarativo x Imperativo</w:t>
            </w:r>
            <w:r>
              <w:rPr>
                <w:noProof/>
                <w:webHidden/>
              </w:rPr>
              <w:tab/>
            </w:r>
            <w:r>
              <w:rPr>
                <w:noProof/>
                <w:webHidden/>
              </w:rPr>
              <w:fldChar w:fldCharType="begin"/>
            </w:r>
            <w:r>
              <w:rPr>
                <w:noProof/>
                <w:webHidden/>
              </w:rPr>
              <w:instrText xml:space="preserve"> PAGEREF _Toc68947668 \h </w:instrText>
            </w:r>
            <w:r>
              <w:rPr>
                <w:noProof/>
                <w:webHidden/>
              </w:rPr>
            </w:r>
            <w:r>
              <w:rPr>
                <w:noProof/>
                <w:webHidden/>
              </w:rPr>
              <w:fldChar w:fldCharType="separate"/>
            </w:r>
            <w:r>
              <w:rPr>
                <w:noProof/>
                <w:webHidden/>
              </w:rPr>
              <w:t>83</w:t>
            </w:r>
            <w:r>
              <w:rPr>
                <w:noProof/>
                <w:webHidden/>
              </w:rPr>
              <w:fldChar w:fldCharType="end"/>
            </w:r>
          </w:hyperlink>
        </w:p>
        <w:p w14:paraId="5ABB3E03" w14:textId="5DA85FD0" w:rsidR="00B964B2" w:rsidRDefault="00B964B2">
          <w:pPr>
            <w:pStyle w:val="Sumrio2"/>
            <w:tabs>
              <w:tab w:val="left" w:pos="1100"/>
            </w:tabs>
            <w:rPr>
              <w:rFonts w:asciiTheme="minorHAnsi" w:eastAsiaTheme="minorEastAsia" w:hAnsiTheme="minorHAnsi"/>
              <w:noProof/>
              <w:sz w:val="22"/>
              <w:lang w:eastAsia="pt-BR" w:bidi="ar-SA"/>
            </w:rPr>
          </w:pPr>
          <w:hyperlink w:anchor="_Toc68947669" w:history="1">
            <w:r w:rsidRPr="00A5636D">
              <w:rPr>
                <w:rStyle w:val="Hyperlink"/>
                <w:rFonts w:cs="Arial"/>
                <w:noProof/>
              </w:rPr>
              <w:t>6.15</w:t>
            </w:r>
            <w:r>
              <w:rPr>
                <w:rFonts w:asciiTheme="minorHAnsi" w:eastAsiaTheme="minorEastAsia" w:hAnsiTheme="minorHAnsi"/>
                <w:noProof/>
                <w:sz w:val="22"/>
                <w:lang w:eastAsia="pt-BR" w:bidi="ar-SA"/>
              </w:rPr>
              <w:tab/>
            </w:r>
            <w:r w:rsidRPr="00A5636D">
              <w:rPr>
                <w:rStyle w:val="Hyperlink"/>
                <w:rFonts w:cs="Arial"/>
                <w:noProof/>
              </w:rPr>
              <w:t>Concat</w:t>
            </w:r>
            <w:r>
              <w:rPr>
                <w:noProof/>
                <w:webHidden/>
              </w:rPr>
              <w:tab/>
            </w:r>
            <w:r>
              <w:rPr>
                <w:noProof/>
                <w:webHidden/>
              </w:rPr>
              <w:fldChar w:fldCharType="begin"/>
            </w:r>
            <w:r>
              <w:rPr>
                <w:noProof/>
                <w:webHidden/>
              </w:rPr>
              <w:instrText xml:space="preserve"> PAGEREF _Toc68947669 \h </w:instrText>
            </w:r>
            <w:r>
              <w:rPr>
                <w:noProof/>
                <w:webHidden/>
              </w:rPr>
            </w:r>
            <w:r>
              <w:rPr>
                <w:noProof/>
                <w:webHidden/>
              </w:rPr>
              <w:fldChar w:fldCharType="separate"/>
            </w:r>
            <w:r>
              <w:rPr>
                <w:noProof/>
                <w:webHidden/>
              </w:rPr>
              <w:t>84</w:t>
            </w:r>
            <w:r>
              <w:rPr>
                <w:noProof/>
                <w:webHidden/>
              </w:rPr>
              <w:fldChar w:fldCharType="end"/>
            </w:r>
          </w:hyperlink>
        </w:p>
        <w:p w14:paraId="5C46F1CC" w14:textId="19894CA5" w:rsidR="00B964B2" w:rsidRDefault="00B964B2">
          <w:pPr>
            <w:pStyle w:val="Sumrio2"/>
            <w:tabs>
              <w:tab w:val="left" w:pos="1100"/>
            </w:tabs>
            <w:rPr>
              <w:rFonts w:asciiTheme="minorHAnsi" w:eastAsiaTheme="minorEastAsia" w:hAnsiTheme="minorHAnsi"/>
              <w:noProof/>
              <w:sz w:val="22"/>
              <w:lang w:eastAsia="pt-BR" w:bidi="ar-SA"/>
            </w:rPr>
          </w:pPr>
          <w:hyperlink w:anchor="_Toc68947670" w:history="1">
            <w:r w:rsidRPr="00A5636D">
              <w:rPr>
                <w:rStyle w:val="Hyperlink"/>
                <w:rFonts w:cs="Arial"/>
                <w:noProof/>
              </w:rPr>
              <w:t>6.16</w:t>
            </w:r>
            <w:r>
              <w:rPr>
                <w:rFonts w:asciiTheme="minorHAnsi" w:eastAsiaTheme="minorEastAsia" w:hAnsiTheme="minorHAnsi"/>
                <w:noProof/>
                <w:sz w:val="22"/>
                <w:lang w:eastAsia="pt-BR" w:bidi="ar-SA"/>
              </w:rPr>
              <w:tab/>
            </w:r>
            <w:r w:rsidRPr="00A5636D">
              <w:rPr>
                <w:rStyle w:val="Hyperlink"/>
                <w:rFonts w:cs="Arial"/>
                <w:noProof/>
              </w:rPr>
              <w:t>FlatMap</w:t>
            </w:r>
            <w:r>
              <w:rPr>
                <w:noProof/>
                <w:webHidden/>
              </w:rPr>
              <w:tab/>
            </w:r>
            <w:r>
              <w:rPr>
                <w:noProof/>
                <w:webHidden/>
              </w:rPr>
              <w:fldChar w:fldCharType="begin"/>
            </w:r>
            <w:r>
              <w:rPr>
                <w:noProof/>
                <w:webHidden/>
              </w:rPr>
              <w:instrText xml:space="preserve"> PAGEREF _Toc68947670 \h </w:instrText>
            </w:r>
            <w:r>
              <w:rPr>
                <w:noProof/>
                <w:webHidden/>
              </w:rPr>
            </w:r>
            <w:r>
              <w:rPr>
                <w:noProof/>
                <w:webHidden/>
              </w:rPr>
              <w:fldChar w:fldCharType="separate"/>
            </w:r>
            <w:r>
              <w:rPr>
                <w:noProof/>
                <w:webHidden/>
              </w:rPr>
              <w:t>85</w:t>
            </w:r>
            <w:r>
              <w:rPr>
                <w:noProof/>
                <w:webHidden/>
              </w:rPr>
              <w:fldChar w:fldCharType="end"/>
            </w:r>
          </w:hyperlink>
        </w:p>
        <w:p w14:paraId="28B710DA" w14:textId="54F719BF" w:rsidR="00B964B2" w:rsidRDefault="00B964B2">
          <w:pPr>
            <w:pStyle w:val="Sumrio1"/>
            <w:rPr>
              <w:rFonts w:asciiTheme="minorHAnsi" w:eastAsiaTheme="minorEastAsia" w:hAnsiTheme="minorHAnsi"/>
              <w:noProof/>
              <w:sz w:val="22"/>
            </w:rPr>
          </w:pPr>
          <w:hyperlink w:anchor="_Toc68947671" w:history="1">
            <w:r w:rsidRPr="00A5636D">
              <w:rPr>
                <w:rStyle w:val="Hyperlink"/>
                <w:noProof/>
              </w:rPr>
              <w:t>7</w:t>
            </w:r>
            <w:r>
              <w:rPr>
                <w:rFonts w:asciiTheme="minorHAnsi" w:eastAsiaTheme="minorEastAsia" w:hAnsiTheme="minorHAnsi"/>
                <w:noProof/>
                <w:sz w:val="22"/>
              </w:rPr>
              <w:tab/>
            </w:r>
            <w:r w:rsidRPr="00A5636D">
              <w:rPr>
                <w:rStyle w:val="Hyperlink"/>
                <w:rFonts w:cs="Arial"/>
                <w:noProof/>
              </w:rPr>
              <w:t>Node</w:t>
            </w:r>
            <w:r>
              <w:rPr>
                <w:noProof/>
                <w:webHidden/>
              </w:rPr>
              <w:tab/>
            </w:r>
            <w:r>
              <w:rPr>
                <w:noProof/>
                <w:webHidden/>
              </w:rPr>
              <w:fldChar w:fldCharType="begin"/>
            </w:r>
            <w:r>
              <w:rPr>
                <w:noProof/>
                <w:webHidden/>
              </w:rPr>
              <w:instrText xml:space="preserve"> PAGEREF _Toc68947671 \h </w:instrText>
            </w:r>
            <w:r>
              <w:rPr>
                <w:noProof/>
                <w:webHidden/>
              </w:rPr>
            </w:r>
            <w:r>
              <w:rPr>
                <w:noProof/>
                <w:webHidden/>
              </w:rPr>
              <w:fldChar w:fldCharType="separate"/>
            </w:r>
            <w:r>
              <w:rPr>
                <w:noProof/>
                <w:webHidden/>
              </w:rPr>
              <w:t>86</w:t>
            </w:r>
            <w:r>
              <w:rPr>
                <w:noProof/>
                <w:webHidden/>
              </w:rPr>
              <w:fldChar w:fldCharType="end"/>
            </w:r>
          </w:hyperlink>
        </w:p>
        <w:p w14:paraId="120E4AB3" w14:textId="755C2C7A" w:rsidR="00B964B2" w:rsidRDefault="00B964B2">
          <w:pPr>
            <w:pStyle w:val="Sumrio2"/>
            <w:rPr>
              <w:rFonts w:asciiTheme="minorHAnsi" w:eastAsiaTheme="minorEastAsia" w:hAnsiTheme="minorHAnsi"/>
              <w:noProof/>
              <w:sz w:val="22"/>
              <w:lang w:eastAsia="pt-BR" w:bidi="ar-SA"/>
            </w:rPr>
          </w:pPr>
          <w:hyperlink w:anchor="_Toc68947672" w:history="1">
            <w:r w:rsidRPr="00A5636D">
              <w:rPr>
                <w:rStyle w:val="Hyperlink"/>
                <w:rFonts w:cs="Arial"/>
                <w:noProof/>
              </w:rPr>
              <w:t>7.1</w:t>
            </w:r>
            <w:r>
              <w:rPr>
                <w:rFonts w:asciiTheme="minorHAnsi" w:eastAsiaTheme="minorEastAsia" w:hAnsiTheme="minorHAnsi"/>
                <w:noProof/>
                <w:sz w:val="22"/>
                <w:lang w:eastAsia="pt-BR" w:bidi="ar-SA"/>
              </w:rPr>
              <w:tab/>
            </w:r>
            <w:r w:rsidRPr="00A5636D">
              <w:rPr>
                <w:rStyle w:val="Hyperlink"/>
                <w:rFonts w:cs="Arial"/>
                <w:noProof/>
              </w:rPr>
              <w:t>Visão Geral</w:t>
            </w:r>
            <w:r>
              <w:rPr>
                <w:noProof/>
                <w:webHidden/>
              </w:rPr>
              <w:tab/>
            </w:r>
            <w:r>
              <w:rPr>
                <w:noProof/>
                <w:webHidden/>
              </w:rPr>
              <w:fldChar w:fldCharType="begin"/>
            </w:r>
            <w:r>
              <w:rPr>
                <w:noProof/>
                <w:webHidden/>
              </w:rPr>
              <w:instrText xml:space="preserve"> PAGEREF _Toc68947672 \h </w:instrText>
            </w:r>
            <w:r>
              <w:rPr>
                <w:noProof/>
                <w:webHidden/>
              </w:rPr>
            </w:r>
            <w:r>
              <w:rPr>
                <w:noProof/>
                <w:webHidden/>
              </w:rPr>
              <w:fldChar w:fldCharType="separate"/>
            </w:r>
            <w:r>
              <w:rPr>
                <w:noProof/>
                <w:webHidden/>
              </w:rPr>
              <w:t>86</w:t>
            </w:r>
            <w:r>
              <w:rPr>
                <w:noProof/>
                <w:webHidden/>
              </w:rPr>
              <w:fldChar w:fldCharType="end"/>
            </w:r>
          </w:hyperlink>
        </w:p>
        <w:p w14:paraId="49545DCA" w14:textId="2BD9E3B3" w:rsidR="00B964B2" w:rsidRDefault="00B964B2">
          <w:pPr>
            <w:pStyle w:val="Sumrio2"/>
            <w:rPr>
              <w:rFonts w:asciiTheme="minorHAnsi" w:eastAsiaTheme="minorEastAsia" w:hAnsiTheme="minorHAnsi"/>
              <w:noProof/>
              <w:sz w:val="22"/>
              <w:lang w:eastAsia="pt-BR" w:bidi="ar-SA"/>
            </w:rPr>
          </w:pPr>
          <w:hyperlink w:anchor="_Toc68947673" w:history="1">
            <w:r w:rsidRPr="00A5636D">
              <w:rPr>
                <w:rStyle w:val="Hyperlink"/>
                <w:rFonts w:cs="Arial"/>
                <w:noProof/>
              </w:rPr>
              <w:t>7.2</w:t>
            </w:r>
            <w:r>
              <w:rPr>
                <w:rFonts w:asciiTheme="minorHAnsi" w:eastAsiaTheme="minorEastAsia" w:hAnsiTheme="minorHAnsi"/>
                <w:noProof/>
                <w:sz w:val="22"/>
                <w:lang w:eastAsia="pt-BR" w:bidi="ar-SA"/>
              </w:rPr>
              <w:tab/>
            </w:r>
            <w:r w:rsidRPr="00A5636D">
              <w:rPr>
                <w:rStyle w:val="Hyperlink"/>
                <w:rFonts w:cs="Arial"/>
                <w:noProof/>
              </w:rPr>
              <w:t>Sistema de Módulos</w:t>
            </w:r>
            <w:r>
              <w:rPr>
                <w:noProof/>
                <w:webHidden/>
              </w:rPr>
              <w:tab/>
            </w:r>
            <w:r>
              <w:rPr>
                <w:noProof/>
                <w:webHidden/>
              </w:rPr>
              <w:fldChar w:fldCharType="begin"/>
            </w:r>
            <w:r>
              <w:rPr>
                <w:noProof/>
                <w:webHidden/>
              </w:rPr>
              <w:instrText xml:space="preserve"> PAGEREF _Toc68947673 \h </w:instrText>
            </w:r>
            <w:r>
              <w:rPr>
                <w:noProof/>
                <w:webHidden/>
              </w:rPr>
            </w:r>
            <w:r>
              <w:rPr>
                <w:noProof/>
                <w:webHidden/>
              </w:rPr>
              <w:fldChar w:fldCharType="separate"/>
            </w:r>
            <w:r>
              <w:rPr>
                <w:noProof/>
                <w:webHidden/>
              </w:rPr>
              <w:t>87</w:t>
            </w:r>
            <w:r>
              <w:rPr>
                <w:noProof/>
                <w:webHidden/>
              </w:rPr>
              <w:fldChar w:fldCharType="end"/>
            </w:r>
          </w:hyperlink>
        </w:p>
        <w:p w14:paraId="449EE107" w14:textId="558648EC" w:rsidR="00B964B2" w:rsidRDefault="00B964B2">
          <w:pPr>
            <w:pStyle w:val="Sumrio2"/>
            <w:rPr>
              <w:rFonts w:asciiTheme="minorHAnsi" w:eastAsiaTheme="minorEastAsia" w:hAnsiTheme="minorHAnsi"/>
              <w:noProof/>
              <w:sz w:val="22"/>
              <w:lang w:eastAsia="pt-BR" w:bidi="ar-SA"/>
            </w:rPr>
          </w:pPr>
          <w:hyperlink w:anchor="_Toc68947674" w:history="1">
            <w:r w:rsidRPr="00A5636D">
              <w:rPr>
                <w:rStyle w:val="Hyperlink"/>
                <w:rFonts w:cs="Arial"/>
                <w:noProof/>
              </w:rPr>
              <w:t>7.3</w:t>
            </w:r>
            <w:r>
              <w:rPr>
                <w:rFonts w:asciiTheme="minorHAnsi" w:eastAsiaTheme="minorEastAsia" w:hAnsiTheme="minorHAnsi"/>
                <w:noProof/>
                <w:sz w:val="22"/>
                <w:lang w:eastAsia="pt-BR" w:bidi="ar-SA"/>
              </w:rPr>
              <w:tab/>
            </w:r>
            <w:r w:rsidRPr="00A5636D">
              <w:rPr>
                <w:rStyle w:val="Hyperlink"/>
                <w:rFonts w:cs="Arial"/>
                <w:noProof/>
              </w:rPr>
              <w:t>Usando Módulos de Terceiros</w:t>
            </w:r>
            <w:r>
              <w:rPr>
                <w:noProof/>
                <w:webHidden/>
              </w:rPr>
              <w:tab/>
            </w:r>
            <w:r>
              <w:rPr>
                <w:noProof/>
                <w:webHidden/>
              </w:rPr>
              <w:fldChar w:fldCharType="begin"/>
            </w:r>
            <w:r>
              <w:rPr>
                <w:noProof/>
                <w:webHidden/>
              </w:rPr>
              <w:instrText xml:space="preserve"> PAGEREF _Toc68947674 \h </w:instrText>
            </w:r>
            <w:r>
              <w:rPr>
                <w:noProof/>
                <w:webHidden/>
              </w:rPr>
            </w:r>
            <w:r>
              <w:rPr>
                <w:noProof/>
                <w:webHidden/>
              </w:rPr>
              <w:fldChar w:fldCharType="separate"/>
            </w:r>
            <w:r>
              <w:rPr>
                <w:noProof/>
                <w:webHidden/>
              </w:rPr>
              <w:t>87</w:t>
            </w:r>
            <w:r>
              <w:rPr>
                <w:noProof/>
                <w:webHidden/>
              </w:rPr>
              <w:fldChar w:fldCharType="end"/>
            </w:r>
          </w:hyperlink>
        </w:p>
        <w:p w14:paraId="1E2BB0CC" w14:textId="0B95C164" w:rsidR="00B964B2" w:rsidRDefault="00B964B2">
          <w:pPr>
            <w:pStyle w:val="Sumrio2"/>
            <w:rPr>
              <w:rFonts w:asciiTheme="minorHAnsi" w:eastAsiaTheme="minorEastAsia" w:hAnsiTheme="minorHAnsi"/>
              <w:noProof/>
              <w:sz w:val="22"/>
              <w:lang w:eastAsia="pt-BR" w:bidi="ar-SA"/>
            </w:rPr>
          </w:pPr>
          <w:hyperlink w:anchor="_Toc68947675" w:history="1">
            <w:r w:rsidRPr="00A5636D">
              <w:rPr>
                <w:rStyle w:val="Hyperlink"/>
                <w:rFonts w:cs="Arial"/>
                <w:noProof/>
              </w:rPr>
              <w:t>7.4</w:t>
            </w:r>
            <w:r>
              <w:rPr>
                <w:rFonts w:asciiTheme="minorHAnsi" w:eastAsiaTheme="minorEastAsia" w:hAnsiTheme="minorHAnsi"/>
                <w:noProof/>
                <w:sz w:val="22"/>
                <w:lang w:eastAsia="pt-BR" w:bidi="ar-SA"/>
              </w:rPr>
              <w:tab/>
            </w:r>
            <w:r w:rsidRPr="00A5636D">
              <w:rPr>
                <w:rStyle w:val="Hyperlink"/>
                <w:rFonts w:cs="Arial"/>
                <w:noProof/>
              </w:rPr>
              <w:t>Sistema de Módulos: Require</w:t>
            </w:r>
            <w:r>
              <w:rPr>
                <w:noProof/>
                <w:webHidden/>
              </w:rPr>
              <w:tab/>
            </w:r>
            <w:r>
              <w:rPr>
                <w:noProof/>
                <w:webHidden/>
              </w:rPr>
              <w:fldChar w:fldCharType="begin"/>
            </w:r>
            <w:r>
              <w:rPr>
                <w:noProof/>
                <w:webHidden/>
              </w:rPr>
              <w:instrText xml:space="preserve"> PAGEREF _Toc68947675 \h </w:instrText>
            </w:r>
            <w:r>
              <w:rPr>
                <w:noProof/>
                <w:webHidden/>
              </w:rPr>
            </w:r>
            <w:r>
              <w:rPr>
                <w:noProof/>
                <w:webHidden/>
              </w:rPr>
              <w:fldChar w:fldCharType="separate"/>
            </w:r>
            <w:r>
              <w:rPr>
                <w:noProof/>
                <w:webHidden/>
              </w:rPr>
              <w:t>87</w:t>
            </w:r>
            <w:r>
              <w:rPr>
                <w:noProof/>
                <w:webHidden/>
              </w:rPr>
              <w:fldChar w:fldCharType="end"/>
            </w:r>
          </w:hyperlink>
        </w:p>
        <w:p w14:paraId="0D2A4121" w14:textId="111F553F" w:rsidR="00B964B2" w:rsidRDefault="00B964B2">
          <w:pPr>
            <w:pStyle w:val="Sumrio2"/>
            <w:rPr>
              <w:rFonts w:asciiTheme="minorHAnsi" w:eastAsiaTheme="minorEastAsia" w:hAnsiTheme="minorHAnsi"/>
              <w:noProof/>
              <w:sz w:val="22"/>
              <w:lang w:eastAsia="pt-BR" w:bidi="ar-SA"/>
            </w:rPr>
          </w:pPr>
          <w:hyperlink w:anchor="_Toc68947676" w:history="1">
            <w:r w:rsidRPr="00A5636D">
              <w:rPr>
                <w:rStyle w:val="Hyperlink"/>
                <w:rFonts w:cs="Arial"/>
                <w:noProof/>
              </w:rPr>
              <w:t>7.5</w:t>
            </w:r>
            <w:r>
              <w:rPr>
                <w:rFonts w:asciiTheme="minorHAnsi" w:eastAsiaTheme="minorEastAsia" w:hAnsiTheme="minorHAnsi"/>
                <w:noProof/>
                <w:sz w:val="22"/>
                <w:lang w:eastAsia="pt-BR" w:bidi="ar-SA"/>
              </w:rPr>
              <w:tab/>
            </w:r>
            <w:r w:rsidRPr="00A5636D">
              <w:rPr>
                <w:rStyle w:val="Hyperlink"/>
                <w:rFonts w:cs="Arial"/>
                <w:noProof/>
              </w:rPr>
              <w:t>Sistema de Módulos: Exports</w:t>
            </w:r>
            <w:r>
              <w:rPr>
                <w:noProof/>
                <w:webHidden/>
              </w:rPr>
              <w:tab/>
            </w:r>
            <w:r>
              <w:rPr>
                <w:noProof/>
                <w:webHidden/>
              </w:rPr>
              <w:fldChar w:fldCharType="begin"/>
            </w:r>
            <w:r>
              <w:rPr>
                <w:noProof/>
                <w:webHidden/>
              </w:rPr>
              <w:instrText xml:space="preserve"> PAGEREF _Toc68947676 \h </w:instrText>
            </w:r>
            <w:r>
              <w:rPr>
                <w:noProof/>
                <w:webHidden/>
              </w:rPr>
            </w:r>
            <w:r>
              <w:rPr>
                <w:noProof/>
                <w:webHidden/>
              </w:rPr>
              <w:fldChar w:fldCharType="separate"/>
            </w:r>
            <w:r>
              <w:rPr>
                <w:noProof/>
                <w:webHidden/>
              </w:rPr>
              <w:t>88</w:t>
            </w:r>
            <w:r>
              <w:rPr>
                <w:noProof/>
                <w:webHidden/>
              </w:rPr>
              <w:fldChar w:fldCharType="end"/>
            </w:r>
          </w:hyperlink>
        </w:p>
        <w:p w14:paraId="29113940" w14:textId="4F035824" w:rsidR="00B964B2" w:rsidRDefault="00B964B2">
          <w:pPr>
            <w:pStyle w:val="Sumrio2"/>
            <w:rPr>
              <w:rFonts w:asciiTheme="minorHAnsi" w:eastAsiaTheme="minorEastAsia" w:hAnsiTheme="minorHAnsi"/>
              <w:noProof/>
              <w:sz w:val="22"/>
              <w:lang w:eastAsia="pt-BR" w:bidi="ar-SA"/>
            </w:rPr>
          </w:pPr>
          <w:hyperlink w:anchor="_Toc68947677" w:history="1">
            <w:r w:rsidRPr="00A5636D">
              <w:rPr>
                <w:rStyle w:val="Hyperlink"/>
                <w:rFonts w:cs="Arial"/>
                <w:noProof/>
              </w:rPr>
              <w:t>7.6</w:t>
            </w:r>
            <w:r>
              <w:rPr>
                <w:rFonts w:asciiTheme="minorHAnsi" w:eastAsiaTheme="minorEastAsia" w:hAnsiTheme="minorHAnsi"/>
                <w:noProof/>
                <w:sz w:val="22"/>
                <w:lang w:eastAsia="pt-BR" w:bidi="ar-SA"/>
              </w:rPr>
              <w:tab/>
            </w:r>
            <w:r w:rsidRPr="00A5636D">
              <w:rPr>
                <w:rStyle w:val="Hyperlink"/>
                <w:rFonts w:cs="Arial"/>
                <w:noProof/>
              </w:rPr>
              <w:t>Arquivo package.json</w:t>
            </w:r>
            <w:r>
              <w:rPr>
                <w:noProof/>
                <w:webHidden/>
              </w:rPr>
              <w:tab/>
            </w:r>
            <w:r>
              <w:rPr>
                <w:noProof/>
                <w:webHidden/>
              </w:rPr>
              <w:fldChar w:fldCharType="begin"/>
            </w:r>
            <w:r>
              <w:rPr>
                <w:noProof/>
                <w:webHidden/>
              </w:rPr>
              <w:instrText xml:space="preserve"> PAGEREF _Toc68947677 \h </w:instrText>
            </w:r>
            <w:r>
              <w:rPr>
                <w:noProof/>
                <w:webHidden/>
              </w:rPr>
            </w:r>
            <w:r>
              <w:rPr>
                <w:noProof/>
                <w:webHidden/>
              </w:rPr>
              <w:fldChar w:fldCharType="separate"/>
            </w:r>
            <w:r>
              <w:rPr>
                <w:noProof/>
                <w:webHidden/>
              </w:rPr>
              <w:t>89</w:t>
            </w:r>
            <w:r>
              <w:rPr>
                <w:noProof/>
                <w:webHidden/>
              </w:rPr>
              <w:fldChar w:fldCharType="end"/>
            </w:r>
          </w:hyperlink>
        </w:p>
        <w:p w14:paraId="14CE10D0" w14:textId="3F202378" w:rsidR="00B964B2" w:rsidRDefault="00B964B2">
          <w:pPr>
            <w:pStyle w:val="Sumrio2"/>
            <w:rPr>
              <w:rFonts w:asciiTheme="minorHAnsi" w:eastAsiaTheme="minorEastAsia" w:hAnsiTheme="minorHAnsi"/>
              <w:noProof/>
              <w:sz w:val="22"/>
              <w:lang w:eastAsia="pt-BR" w:bidi="ar-SA"/>
            </w:rPr>
          </w:pPr>
          <w:hyperlink w:anchor="_Toc68947678" w:history="1">
            <w:r w:rsidRPr="00A5636D">
              <w:rPr>
                <w:rStyle w:val="Hyperlink"/>
                <w:rFonts w:cs="Arial"/>
                <w:noProof/>
              </w:rPr>
              <w:t>7.7</w:t>
            </w:r>
            <w:r>
              <w:rPr>
                <w:rFonts w:asciiTheme="minorHAnsi" w:eastAsiaTheme="minorEastAsia" w:hAnsiTheme="minorHAnsi"/>
                <w:noProof/>
                <w:sz w:val="22"/>
                <w:lang w:eastAsia="pt-BR" w:bidi="ar-SA"/>
              </w:rPr>
              <w:tab/>
            </w:r>
            <w:r w:rsidRPr="00A5636D">
              <w:rPr>
                <w:rStyle w:val="Hyperlink"/>
                <w:rFonts w:cs="Arial"/>
                <w:noProof/>
              </w:rPr>
              <w:t>Instância Única vs Nova Instância</w:t>
            </w:r>
            <w:r>
              <w:rPr>
                <w:noProof/>
                <w:webHidden/>
              </w:rPr>
              <w:tab/>
            </w:r>
            <w:r>
              <w:rPr>
                <w:noProof/>
                <w:webHidden/>
              </w:rPr>
              <w:fldChar w:fldCharType="begin"/>
            </w:r>
            <w:r>
              <w:rPr>
                <w:noProof/>
                <w:webHidden/>
              </w:rPr>
              <w:instrText xml:space="preserve"> PAGEREF _Toc68947678 \h </w:instrText>
            </w:r>
            <w:r>
              <w:rPr>
                <w:noProof/>
                <w:webHidden/>
              </w:rPr>
            </w:r>
            <w:r>
              <w:rPr>
                <w:noProof/>
                <w:webHidden/>
              </w:rPr>
              <w:fldChar w:fldCharType="separate"/>
            </w:r>
            <w:r>
              <w:rPr>
                <w:noProof/>
                <w:webHidden/>
              </w:rPr>
              <w:t>89</w:t>
            </w:r>
            <w:r>
              <w:rPr>
                <w:noProof/>
                <w:webHidden/>
              </w:rPr>
              <w:fldChar w:fldCharType="end"/>
            </w:r>
          </w:hyperlink>
        </w:p>
        <w:p w14:paraId="4067B6C2" w14:textId="2EB281EF" w:rsidR="00B964B2" w:rsidRDefault="00B964B2">
          <w:pPr>
            <w:pStyle w:val="Sumrio2"/>
            <w:rPr>
              <w:rFonts w:asciiTheme="minorHAnsi" w:eastAsiaTheme="minorEastAsia" w:hAnsiTheme="minorHAnsi"/>
              <w:noProof/>
              <w:sz w:val="22"/>
              <w:lang w:eastAsia="pt-BR" w:bidi="ar-SA"/>
            </w:rPr>
          </w:pPr>
          <w:hyperlink w:anchor="_Toc68947679" w:history="1">
            <w:r w:rsidRPr="00A5636D">
              <w:rPr>
                <w:rStyle w:val="Hyperlink"/>
                <w:rFonts w:cs="Arial"/>
                <w:noProof/>
              </w:rPr>
              <w:t>7.8</w:t>
            </w:r>
            <w:r>
              <w:rPr>
                <w:rFonts w:asciiTheme="minorHAnsi" w:eastAsiaTheme="minorEastAsia" w:hAnsiTheme="minorHAnsi"/>
                <w:noProof/>
                <w:sz w:val="22"/>
                <w:lang w:eastAsia="pt-BR" w:bidi="ar-SA"/>
              </w:rPr>
              <w:tab/>
            </w:r>
            <w:r w:rsidRPr="00A5636D">
              <w:rPr>
                <w:rStyle w:val="Hyperlink"/>
                <w:rFonts w:cs="Arial"/>
                <w:noProof/>
              </w:rPr>
              <w:t>Objeto Global do node</w:t>
            </w:r>
            <w:r>
              <w:rPr>
                <w:noProof/>
                <w:webHidden/>
              </w:rPr>
              <w:tab/>
            </w:r>
            <w:r>
              <w:rPr>
                <w:noProof/>
                <w:webHidden/>
              </w:rPr>
              <w:fldChar w:fldCharType="begin"/>
            </w:r>
            <w:r>
              <w:rPr>
                <w:noProof/>
                <w:webHidden/>
              </w:rPr>
              <w:instrText xml:space="preserve"> PAGEREF _Toc68947679 \h </w:instrText>
            </w:r>
            <w:r>
              <w:rPr>
                <w:noProof/>
                <w:webHidden/>
              </w:rPr>
            </w:r>
            <w:r>
              <w:rPr>
                <w:noProof/>
                <w:webHidden/>
              </w:rPr>
              <w:fldChar w:fldCharType="separate"/>
            </w:r>
            <w:r>
              <w:rPr>
                <w:noProof/>
                <w:webHidden/>
              </w:rPr>
              <w:t>91</w:t>
            </w:r>
            <w:r>
              <w:rPr>
                <w:noProof/>
                <w:webHidden/>
              </w:rPr>
              <w:fldChar w:fldCharType="end"/>
            </w:r>
          </w:hyperlink>
        </w:p>
        <w:p w14:paraId="65DAF6FB" w14:textId="5D00100B" w:rsidR="00B964B2" w:rsidRDefault="00B964B2">
          <w:pPr>
            <w:pStyle w:val="Sumrio2"/>
            <w:rPr>
              <w:rFonts w:asciiTheme="minorHAnsi" w:eastAsiaTheme="minorEastAsia" w:hAnsiTheme="minorHAnsi"/>
              <w:noProof/>
              <w:sz w:val="22"/>
              <w:lang w:eastAsia="pt-BR" w:bidi="ar-SA"/>
            </w:rPr>
          </w:pPr>
          <w:hyperlink w:anchor="_Toc68947680" w:history="1">
            <w:r w:rsidRPr="00A5636D">
              <w:rPr>
                <w:rStyle w:val="Hyperlink"/>
                <w:rFonts w:cs="Arial"/>
                <w:noProof/>
              </w:rPr>
              <w:t>7.9</w:t>
            </w:r>
            <w:r>
              <w:rPr>
                <w:rFonts w:asciiTheme="minorHAnsi" w:eastAsiaTheme="minorEastAsia" w:hAnsiTheme="minorHAnsi"/>
                <w:noProof/>
                <w:sz w:val="22"/>
                <w:lang w:eastAsia="pt-BR" w:bidi="ar-SA"/>
              </w:rPr>
              <w:tab/>
            </w:r>
            <w:r w:rsidRPr="00A5636D">
              <w:rPr>
                <w:rStyle w:val="Hyperlink"/>
                <w:rFonts w:cs="Arial"/>
                <w:noProof/>
              </w:rPr>
              <w:t>Entendendo o this</w:t>
            </w:r>
            <w:r>
              <w:rPr>
                <w:noProof/>
                <w:webHidden/>
              </w:rPr>
              <w:tab/>
            </w:r>
            <w:r>
              <w:rPr>
                <w:noProof/>
                <w:webHidden/>
              </w:rPr>
              <w:fldChar w:fldCharType="begin"/>
            </w:r>
            <w:r>
              <w:rPr>
                <w:noProof/>
                <w:webHidden/>
              </w:rPr>
              <w:instrText xml:space="preserve"> PAGEREF _Toc68947680 \h </w:instrText>
            </w:r>
            <w:r>
              <w:rPr>
                <w:noProof/>
                <w:webHidden/>
              </w:rPr>
            </w:r>
            <w:r>
              <w:rPr>
                <w:noProof/>
                <w:webHidden/>
              </w:rPr>
              <w:fldChar w:fldCharType="separate"/>
            </w:r>
            <w:r>
              <w:rPr>
                <w:noProof/>
                <w:webHidden/>
              </w:rPr>
              <w:t>92</w:t>
            </w:r>
            <w:r>
              <w:rPr>
                <w:noProof/>
                <w:webHidden/>
              </w:rPr>
              <w:fldChar w:fldCharType="end"/>
            </w:r>
          </w:hyperlink>
        </w:p>
        <w:p w14:paraId="1C41F877" w14:textId="2F82630C" w:rsidR="00B964B2" w:rsidRDefault="00B964B2">
          <w:pPr>
            <w:pStyle w:val="Sumrio2"/>
            <w:tabs>
              <w:tab w:val="left" w:pos="1100"/>
            </w:tabs>
            <w:rPr>
              <w:rFonts w:asciiTheme="minorHAnsi" w:eastAsiaTheme="minorEastAsia" w:hAnsiTheme="minorHAnsi"/>
              <w:noProof/>
              <w:sz w:val="22"/>
              <w:lang w:eastAsia="pt-BR" w:bidi="ar-SA"/>
            </w:rPr>
          </w:pPr>
          <w:hyperlink w:anchor="_Toc68947681" w:history="1">
            <w:r w:rsidRPr="00A5636D">
              <w:rPr>
                <w:rStyle w:val="Hyperlink"/>
                <w:rFonts w:cs="Arial"/>
                <w:noProof/>
              </w:rPr>
              <w:t>7.10</w:t>
            </w:r>
            <w:r>
              <w:rPr>
                <w:rFonts w:asciiTheme="minorHAnsi" w:eastAsiaTheme="minorEastAsia" w:hAnsiTheme="minorHAnsi"/>
                <w:noProof/>
                <w:sz w:val="22"/>
                <w:lang w:eastAsia="pt-BR" w:bidi="ar-SA"/>
              </w:rPr>
              <w:tab/>
            </w:r>
            <w:r w:rsidRPr="00A5636D">
              <w:rPr>
                <w:rStyle w:val="Hyperlink"/>
                <w:rFonts w:cs="Arial"/>
                <w:noProof/>
              </w:rPr>
              <w:t>Passando parâmetros entre os módulos</w:t>
            </w:r>
            <w:r>
              <w:rPr>
                <w:noProof/>
                <w:webHidden/>
              </w:rPr>
              <w:tab/>
            </w:r>
            <w:r>
              <w:rPr>
                <w:noProof/>
                <w:webHidden/>
              </w:rPr>
              <w:fldChar w:fldCharType="begin"/>
            </w:r>
            <w:r>
              <w:rPr>
                <w:noProof/>
                <w:webHidden/>
              </w:rPr>
              <w:instrText xml:space="preserve"> PAGEREF _Toc68947681 \h </w:instrText>
            </w:r>
            <w:r>
              <w:rPr>
                <w:noProof/>
                <w:webHidden/>
              </w:rPr>
            </w:r>
            <w:r>
              <w:rPr>
                <w:noProof/>
                <w:webHidden/>
              </w:rPr>
              <w:fldChar w:fldCharType="separate"/>
            </w:r>
            <w:r>
              <w:rPr>
                <w:noProof/>
                <w:webHidden/>
              </w:rPr>
              <w:t>93</w:t>
            </w:r>
            <w:r>
              <w:rPr>
                <w:noProof/>
                <w:webHidden/>
              </w:rPr>
              <w:fldChar w:fldCharType="end"/>
            </w:r>
          </w:hyperlink>
        </w:p>
        <w:p w14:paraId="29E5BBAF" w14:textId="78434D7E" w:rsidR="00B964B2" w:rsidRDefault="00B964B2">
          <w:pPr>
            <w:pStyle w:val="Sumrio2"/>
            <w:tabs>
              <w:tab w:val="left" w:pos="1100"/>
            </w:tabs>
            <w:rPr>
              <w:rFonts w:asciiTheme="minorHAnsi" w:eastAsiaTheme="minorEastAsia" w:hAnsiTheme="minorHAnsi"/>
              <w:noProof/>
              <w:sz w:val="22"/>
              <w:lang w:eastAsia="pt-BR" w:bidi="ar-SA"/>
            </w:rPr>
          </w:pPr>
          <w:hyperlink w:anchor="_Toc68947682" w:history="1">
            <w:r w:rsidRPr="00A5636D">
              <w:rPr>
                <w:rStyle w:val="Hyperlink"/>
                <w:rFonts w:cs="Arial"/>
                <w:noProof/>
              </w:rPr>
              <w:t>7.11</w:t>
            </w:r>
            <w:r>
              <w:rPr>
                <w:rFonts w:asciiTheme="minorHAnsi" w:eastAsiaTheme="minorEastAsia" w:hAnsiTheme="minorHAnsi"/>
                <w:noProof/>
                <w:sz w:val="22"/>
                <w:lang w:eastAsia="pt-BR" w:bidi="ar-SA"/>
              </w:rPr>
              <w:tab/>
            </w:r>
            <w:r w:rsidRPr="00A5636D">
              <w:rPr>
                <w:rStyle w:val="Hyperlink"/>
                <w:rFonts w:cs="Arial"/>
                <w:noProof/>
              </w:rPr>
              <w:t>Instalando Deps &amp; Scripts</w:t>
            </w:r>
            <w:r>
              <w:rPr>
                <w:noProof/>
                <w:webHidden/>
              </w:rPr>
              <w:tab/>
            </w:r>
            <w:r>
              <w:rPr>
                <w:noProof/>
                <w:webHidden/>
              </w:rPr>
              <w:fldChar w:fldCharType="begin"/>
            </w:r>
            <w:r>
              <w:rPr>
                <w:noProof/>
                <w:webHidden/>
              </w:rPr>
              <w:instrText xml:space="preserve"> PAGEREF _Toc68947682 \h </w:instrText>
            </w:r>
            <w:r>
              <w:rPr>
                <w:noProof/>
                <w:webHidden/>
              </w:rPr>
            </w:r>
            <w:r>
              <w:rPr>
                <w:noProof/>
                <w:webHidden/>
              </w:rPr>
              <w:fldChar w:fldCharType="separate"/>
            </w:r>
            <w:r>
              <w:rPr>
                <w:noProof/>
                <w:webHidden/>
              </w:rPr>
              <w:t>93</w:t>
            </w:r>
            <w:r>
              <w:rPr>
                <w:noProof/>
                <w:webHidden/>
              </w:rPr>
              <w:fldChar w:fldCharType="end"/>
            </w:r>
          </w:hyperlink>
        </w:p>
        <w:p w14:paraId="6D5DE2DE" w14:textId="5E5973D6" w:rsidR="00B964B2" w:rsidRDefault="00B964B2">
          <w:pPr>
            <w:pStyle w:val="Sumrio2"/>
            <w:tabs>
              <w:tab w:val="left" w:pos="1100"/>
            </w:tabs>
            <w:rPr>
              <w:rFonts w:asciiTheme="minorHAnsi" w:eastAsiaTheme="minorEastAsia" w:hAnsiTheme="minorHAnsi"/>
              <w:noProof/>
              <w:sz w:val="22"/>
              <w:lang w:eastAsia="pt-BR" w:bidi="ar-SA"/>
            </w:rPr>
          </w:pPr>
          <w:hyperlink w:anchor="_Toc68947683" w:history="1">
            <w:r w:rsidRPr="00A5636D">
              <w:rPr>
                <w:rStyle w:val="Hyperlink"/>
                <w:rFonts w:cs="Arial"/>
                <w:noProof/>
              </w:rPr>
              <w:t>7.12</w:t>
            </w:r>
            <w:r>
              <w:rPr>
                <w:rFonts w:asciiTheme="minorHAnsi" w:eastAsiaTheme="minorEastAsia" w:hAnsiTheme="minorHAnsi"/>
                <w:noProof/>
                <w:sz w:val="22"/>
                <w:lang w:eastAsia="pt-BR" w:bidi="ar-SA"/>
              </w:rPr>
              <w:tab/>
            </w:r>
            <w:r w:rsidRPr="00A5636D">
              <w:rPr>
                <w:rStyle w:val="Hyperlink"/>
                <w:rFonts w:cs="Arial"/>
                <w:noProof/>
              </w:rPr>
              <w:t>Lendo Arquivos</w:t>
            </w:r>
            <w:r>
              <w:rPr>
                <w:noProof/>
                <w:webHidden/>
              </w:rPr>
              <w:tab/>
            </w:r>
            <w:r>
              <w:rPr>
                <w:noProof/>
                <w:webHidden/>
              </w:rPr>
              <w:fldChar w:fldCharType="begin"/>
            </w:r>
            <w:r>
              <w:rPr>
                <w:noProof/>
                <w:webHidden/>
              </w:rPr>
              <w:instrText xml:space="preserve"> PAGEREF _Toc68947683 \h </w:instrText>
            </w:r>
            <w:r>
              <w:rPr>
                <w:noProof/>
                <w:webHidden/>
              </w:rPr>
            </w:r>
            <w:r>
              <w:rPr>
                <w:noProof/>
                <w:webHidden/>
              </w:rPr>
              <w:fldChar w:fldCharType="separate"/>
            </w:r>
            <w:r>
              <w:rPr>
                <w:noProof/>
                <w:webHidden/>
              </w:rPr>
              <w:t>94</w:t>
            </w:r>
            <w:r>
              <w:rPr>
                <w:noProof/>
                <w:webHidden/>
              </w:rPr>
              <w:fldChar w:fldCharType="end"/>
            </w:r>
          </w:hyperlink>
        </w:p>
        <w:p w14:paraId="45D544A0" w14:textId="30A9AFDE" w:rsidR="00B964B2" w:rsidRDefault="00B964B2">
          <w:pPr>
            <w:pStyle w:val="Sumrio2"/>
            <w:tabs>
              <w:tab w:val="left" w:pos="1100"/>
            </w:tabs>
            <w:rPr>
              <w:rFonts w:asciiTheme="minorHAnsi" w:eastAsiaTheme="minorEastAsia" w:hAnsiTheme="minorHAnsi"/>
              <w:noProof/>
              <w:sz w:val="22"/>
              <w:lang w:eastAsia="pt-BR" w:bidi="ar-SA"/>
            </w:rPr>
          </w:pPr>
          <w:hyperlink w:anchor="_Toc68947684" w:history="1">
            <w:r w:rsidRPr="00A5636D">
              <w:rPr>
                <w:rStyle w:val="Hyperlink"/>
                <w:rFonts w:cs="Arial"/>
                <w:noProof/>
              </w:rPr>
              <w:t>7.13</w:t>
            </w:r>
            <w:r>
              <w:rPr>
                <w:rFonts w:asciiTheme="minorHAnsi" w:eastAsiaTheme="minorEastAsia" w:hAnsiTheme="minorHAnsi"/>
                <w:noProof/>
                <w:sz w:val="22"/>
                <w:lang w:eastAsia="pt-BR" w:bidi="ar-SA"/>
              </w:rPr>
              <w:tab/>
            </w:r>
            <w:r w:rsidRPr="00A5636D">
              <w:rPr>
                <w:rStyle w:val="Hyperlink"/>
                <w:rFonts w:cs="Arial"/>
                <w:noProof/>
              </w:rPr>
              <w:t>Escrevendo Arquivos</w:t>
            </w:r>
            <w:r>
              <w:rPr>
                <w:noProof/>
                <w:webHidden/>
              </w:rPr>
              <w:tab/>
            </w:r>
            <w:r>
              <w:rPr>
                <w:noProof/>
                <w:webHidden/>
              </w:rPr>
              <w:fldChar w:fldCharType="begin"/>
            </w:r>
            <w:r>
              <w:rPr>
                <w:noProof/>
                <w:webHidden/>
              </w:rPr>
              <w:instrText xml:space="preserve"> PAGEREF _Toc68947684 \h </w:instrText>
            </w:r>
            <w:r>
              <w:rPr>
                <w:noProof/>
                <w:webHidden/>
              </w:rPr>
            </w:r>
            <w:r>
              <w:rPr>
                <w:noProof/>
                <w:webHidden/>
              </w:rPr>
              <w:fldChar w:fldCharType="separate"/>
            </w:r>
            <w:r>
              <w:rPr>
                <w:noProof/>
                <w:webHidden/>
              </w:rPr>
              <w:t>95</w:t>
            </w:r>
            <w:r>
              <w:rPr>
                <w:noProof/>
                <w:webHidden/>
              </w:rPr>
              <w:fldChar w:fldCharType="end"/>
            </w:r>
          </w:hyperlink>
        </w:p>
        <w:p w14:paraId="21B69035" w14:textId="51AC78AD" w:rsidR="00B964B2" w:rsidRDefault="00B964B2">
          <w:pPr>
            <w:pStyle w:val="Sumrio2"/>
            <w:tabs>
              <w:tab w:val="left" w:pos="1100"/>
            </w:tabs>
            <w:rPr>
              <w:rFonts w:asciiTheme="minorHAnsi" w:eastAsiaTheme="minorEastAsia" w:hAnsiTheme="minorHAnsi"/>
              <w:noProof/>
              <w:sz w:val="22"/>
              <w:lang w:eastAsia="pt-BR" w:bidi="ar-SA"/>
            </w:rPr>
          </w:pPr>
          <w:hyperlink w:anchor="_Toc68947685" w:history="1">
            <w:r w:rsidRPr="00A5636D">
              <w:rPr>
                <w:rStyle w:val="Hyperlink"/>
                <w:rFonts w:cs="Arial"/>
                <w:noProof/>
              </w:rPr>
              <w:t>7.14</w:t>
            </w:r>
            <w:r>
              <w:rPr>
                <w:rFonts w:asciiTheme="minorHAnsi" w:eastAsiaTheme="minorEastAsia" w:hAnsiTheme="minorHAnsi"/>
                <w:noProof/>
                <w:sz w:val="22"/>
                <w:lang w:eastAsia="pt-BR" w:bidi="ar-SA"/>
              </w:rPr>
              <w:tab/>
            </w:r>
            <w:r w:rsidRPr="00A5636D">
              <w:rPr>
                <w:rStyle w:val="Hyperlink"/>
                <w:rFonts w:cs="Arial"/>
                <w:noProof/>
              </w:rPr>
              <w:t>Frameworks Web</w:t>
            </w:r>
            <w:r>
              <w:rPr>
                <w:noProof/>
                <w:webHidden/>
              </w:rPr>
              <w:tab/>
            </w:r>
            <w:r>
              <w:rPr>
                <w:noProof/>
                <w:webHidden/>
              </w:rPr>
              <w:fldChar w:fldCharType="begin"/>
            </w:r>
            <w:r>
              <w:rPr>
                <w:noProof/>
                <w:webHidden/>
              </w:rPr>
              <w:instrText xml:space="preserve"> PAGEREF _Toc68947685 \h </w:instrText>
            </w:r>
            <w:r>
              <w:rPr>
                <w:noProof/>
                <w:webHidden/>
              </w:rPr>
            </w:r>
            <w:r>
              <w:rPr>
                <w:noProof/>
                <w:webHidden/>
              </w:rPr>
              <w:fldChar w:fldCharType="separate"/>
            </w:r>
            <w:r>
              <w:rPr>
                <w:noProof/>
                <w:webHidden/>
              </w:rPr>
              <w:t>95</w:t>
            </w:r>
            <w:r>
              <w:rPr>
                <w:noProof/>
                <w:webHidden/>
              </w:rPr>
              <w:fldChar w:fldCharType="end"/>
            </w:r>
          </w:hyperlink>
        </w:p>
        <w:p w14:paraId="73C7122C" w14:textId="3BF74D37" w:rsidR="00B964B2" w:rsidRDefault="00B964B2">
          <w:pPr>
            <w:pStyle w:val="Sumrio2"/>
            <w:tabs>
              <w:tab w:val="left" w:pos="1100"/>
            </w:tabs>
            <w:rPr>
              <w:rFonts w:asciiTheme="minorHAnsi" w:eastAsiaTheme="minorEastAsia" w:hAnsiTheme="minorHAnsi"/>
              <w:noProof/>
              <w:sz w:val="22"/>
              <w:lang w:eastAsia="pt-BR" w:bidi="ar-SA"/>
            </w:rPr>
          </w:pPr>
          <w:hyperlink w:anchor="_Toc68947686" w:history="1">
            <w:r w:rsidRPr="00A5636D">
              <w:rPr>
                <w:rStyle w:val="Hyperlink"/>
                <w:rFonts w:cs="Arial"/>
                <w:noProof/>
              </w:rPr>
              <w:t>7.15</w:t>
            </w:r>
            <w:r>
              <w:rPr>
                <w:rFonts w:asciiTheme="minorHAnsi" w:eastAsiaTheme="minorEastAsia" w:hAnsiTheme="minorHAnsi"/>
                <w:noProof/>
                <w:sz w:val="22"/>
                <w:lang w:eastAsia="pt-BR" w:bidi="ar-SA"/>
              </w:rPr>
              <w:tab/>
            </w:r>
            <w:r w:rsidRPr="00A5636D">
              <w:rPr>
                <w:rStyle w:val="Hyperlink"/>
                <w:rFonts w:cs="Arial"/>
                <w:noProof/>
              </w:rPr>
              <w:t>Padrão Middleware #01</w:t>
            </w:r>
            <w:r>
              <w:rPr>
                <w:noProof/>
                <w:webHidden/>
              </w:rPr>
              <w:tab/>
            </w:r>
            <w:r>
              <w:rPr>
                <w:noProof/>
                <w:webHidden/>
              </w:rPr>
              <w:fldChar w:fldCharType="begin"/>
            </w:r>
            <w:r>
              <w:rPr>
                <w:noProof/>
                <w:webHidden/>
              </w:rPr>
              <w:instrText xml:space="preserve"> PAGEREF _Toc68947686 \h </w:instrText>
            </w:r>
            <w:r>
              <w:rPr>
                <w:noProof/>
                <w:webHidden/>
              </w:rPr>
            </w:r>
            <w:r>
              <w:rPr>
                <w:noProof/>
                <w:webHidden/>
              </w:rPr>
              <w:fldChar w:fldCharType="separate"/>
            </w:r>
            <w:r>
              <w:rPr>
                <w:noProof/>
                <w:webHidden/>
              </w:rPr>
              <w:t>95</w:t>
            </w:r>
            <w:r>
              <w:rPr>
                <w:noProof/>
                <w:webHidden/>
              </w:rPr>
              <w:fldChar w:fldCharType="end"/>
            </w:r>
          </w:hyperlink>
        </w:p>
        <w:p w14:paraId="371128C8" w14:textId="6D026EBA" w:rsidR="00B964B2" w:rsidRDefault="00B964B2">
          <w:pPr>
            <w:pStyle w:val="Sumrio2"/>
            <w:tabs>
              <w:tab w:val="left" w:pos="1100"/>
            </w:tabs>
            <w:rPr>
              <w:rFonts w:asciiTheme="minorHAnsi" w:eastAsiaTheme="minorEastAsia" w:hAnsiTheme="minorHAnsi"/>
              <w:noProof/>
              <w:sz w:val="22"/>
              <w:lang w:eastAsia="pt-BR" w:bidi="ar-SA"/>
            </w:rPr>
          </w:pPr>
          <w:hyperlink w:anchor="_Toc68947687" w:history="1">
            <w:r w:rsidRPr="00A5636D">
              <w:rPr>
                <w:rStyle w:val="Hyperlink"/>
                <w:rFonts w:cs="Arial"/>
                <w:noProof/>
              </w:rPr>
              <w:t>7.16</w:t>
            </w:r>
            <w:r>
              <w:rPr>
                <w:rFonts w:asciiTheme="minorHAnsi" w:eastAsiaTheme="minorEastAsia" w:hAnsiTheme="minorHAnsi"/>
                <w:noProof/>
                <w:sz w:val="22"/>
                <w:lang w:eastAsia="pt-BR" w:bidi="ar-SA"/>
              </w:rPr>
              <w:tab/>
            </w:r>
            <w:r w:rsidRPr="00A5636D">
              <w:rPr>
                <w:rStyle w:val="Hyperlink"/>
                <w:rFonts w:cs="Arial"/>
                <w:noProof/>
              </w:rPr>
              <w:t>Padrão Middleware #02</w:t>
            </w:r>
            <w:r>
              <w:rPr>
                <w:noProof/>
                <w:webHidden/>
              </w:rPr>
              <w:tab/>
            </w:r>
            <w:r>
              <w:rPr>
                <w:noProof/>
                <w:webHidden/>
              </w:rPr>
              <w:fldChar w:fldCharType="begin"/>
            </w:r>
            <w:r>
              <w:rPr>
                <w:noProof/>
                <w:webHidden/>
              </w:rPr>
              <w:instrText xml:space="preserve"> PAGEREF _Toc68947687 \h </w:instrText>
            </w:r>
            <w:r>
              <w:rPr>
                <w:noProof/>
                <w:webHidden/>
              </w:rPr>
            </w:r>
            <w:r>
              <w:rPr>
                <w:noProof/>
                <w:webHidden/>
              </w:rPr>
              <w:fldChar w:fldCharType="separate"/>
            </w:r>
            <w:r>
              <w:rPr>
                <w:noProof/>
                <w:webHidden/>
              </w:rPr>
              <w:t>96</w:t>
            </w:r>
            <w:r>
              <w:rPr>
                <w:noProof/>
                <w:webHidden/>
              </w:rPr>
              <w:fldChar w:fldCharType="end"/>
            </w:r>
          </w:hyperlink>
        </w:p>
        <w:p w14:paraId="285651CE" w14:textId="22DE5CAD" w:rsidR="00B964B2" w:rsidRDefault="00B964B2">
          <w:pPr>
            <w:pStyle w:val="Sumrio2"/>
            <w:tabs>
              <w:tab w:val="left" w:pos="1100"/>
            </w:tabs>
            <w:rPr>
              <w:rFonts w:asciiTheme="minorHAnsi" w:eastAsiaTheme="minorEastAsia" w:hAnsiTheme="minorHAnsi"/>
              <w:noProof/>
              <w:sz w:val="22"/>
              <w:lang w:eastAsia="pt-BR" w:bidi="ar-SA"/>
            </w:rPr>
          </w:pPr>
          <w:hyperlink w:anchor="_Toc68947688" w:history="1">
            <w:r w:rsidRPr="00A5636D">
              <w:rPr>
                <w:rStyle w:val="Hyperlink"/>
                <w:rFonts w:cs="Arial"/>
                <w:noProof/>
              </w:rPr>
              <w:t>7.17</w:t>
            </w:r>
            <w:r>
              <w:rPr>
                <w:rFonts w:asciiTheme="minorHAnsi" w:eastAsiaTheme="minorEastAsia" w:hAnsiTheme="minorHAnsi"/>
                <w:noProof/>
                <w:sz w:val="22"/>
                <w:lang w:eastAsia="pt-BR" w:bidi="ar-SA"/>
              </w:rPr>
              <w:tab/>
            </w:r>
            <w:r w:rsidRPr="00A5636D">
              <w:rPr>
                <w:rStyle w:val="Hyperlink"/>
                <w:rFonts w:cs="Arial"/>
                <w:noProof/>
              </w:rPr>
              <w:t>Instalando o Postman</w:t>
            </w:r>
            <w:r>
              <w:rPr>
                <w:noProof/>
                <w:webHidden/>
              </w:rPr>
              <w:tab/>
            </w:r>
            <w:r>
              <w:rPr>
                <w:noProof/>
                <w:webHidden/>
              </w:rPr>
              <w:fldChar w:fldCharType="begin"/>
            </w:r>
            <w:r>
              <w:rPr>
                <w:noProof/>
                <w:webHidden/>
              </w:rPr>
              <w:instrText xml:space="preserve"> PAGEREF _Toc68947688 \h </w:instrText>
            </w:r>
            <w:r>
              <w:rPr>
                <w:noProof/>
                <w:webHidden/>
              </w:rPr>
            </w:r>
            <w:r>
              <w:rPr>
                <w:noProof/>
                <w:webHidden/>
              </w:rPr>
              <w:fldChar w:fldCharType="separate"/>
            </w:r>
            <w:r>
              <w:rPr>
                <w:noProof/>
                <w:webHidden/>
              </w:rPr>
              <w:t>97</w:t>
            </w:r>
            <w:r>
              <w:rPr>
                <w:noProof/>
                <w:webHidden/>
              </w:rPr>
              <w:fldChar w:fldCharType="end"/>
            </w:r>
          </w:hyperlink>
        </w:p>
        <w:p w14:paraId="128D1AD0" w14:textId="35462E4A" w:rsidR="00B964B2" w:rsidRDefault="00B964B2">
          <w:pPr>
            <w:pStyle w:val="Sumrio2"/>
            <w:tabs>
              <w:tab w:val="left" w:pos="1100"/>
            </w:tabs>
            <w:rPr>
              <w:rFonts w:asciiTheme="minorHAnsi" w:eastAsiaTheme="minorEastAsia" w:hAnsiTheme="minorHAnsi"/>
              <w:noProof/>
              <w:sz w:val="22"/>
              <w:lang w:eastAsia="pt-BR" w:bidi="ar-SA"/>
            </w:rPr>
          </w:pPr>
          <w:hyperlink w:anchor="_Toc68947689" w:history="1">
            <w:r w:rsidRPr="00A5636D">
              <w:rPr>
                <w:rStyle w:val="Hyperlink"/>
                <w:rFonts w:cs="Arial"/>
                <w:noProof/>
              </w:rPr>
              <w:t>7.18</w:t>
            </w:r>
            <w:r>
              <w:rPr>
                <w:rFonts w:asciiTheme="minorHAnsi" w:eastAsiaTheme="minorEastAsia" w:hAnsiTheme="minorHAnsi"/>
                <w:noProof/>
                <w:sz w:val="22"/>
                <w:lang w:eastAsia="pt-BR" w:bidi="ar-SA"/>
              </w:rPr>
              <w:tab/>
            </w:r>
            <w:r w:rsidRPr="00A5636D">
              <w:rPr>
                <w:rStyle w:val="Hyperlink"/>
                <w:rFonts w:cs="Arial"/>
                <w:noProof/>
              </w:rPr>
              <w:t>Projeto: API com Express</w:t>
            </w:r>
            <w:r>
              <w:rPr>
                <w:noProof/>
                <w:webHidden/>
              </w:rPr>
              <w:tab/>
            </w:r>
            <w:r>
              <w:rPr>
                <w:noProof/>
                <w:webHidden/>
              </w:rPr>
              <w:fldChar w:fldCharType="begin"/>
            </w:r>
            <w:r>
              <w:rPr>
                <w:noProof/>
                <w:webHidden/>
              </w:rPr>
              <w:instrText xml:space="preserve"> PAGEREF _Toc68947689 \h </w:instrText>
            </w:r>
            <w:r>
              <w:rPr>
                <w:noProof/>
                <w:webHidden/>
              </w:rPr>
            </w:r>
            <w:r>
              <w:rPr>
                <w:noProof/>
                <w:webHidden/>
              </w:rPr>
              <w:fldChar w:fldCharType="separate"/>
            </w:r>
            <w:r>
              <w:rPr>
                <w:noProof/>
                <w:webHidden/>
              </w:rPr>
              <w:t>97</w:t>
            </w:r>
            <w:r>
              <w:rPr>
                <w:noProof/>
                <w:webHidden/>
              </w:rPr>
              <w:fldChar w:fldCharType="end"/>
            </w:r>
          </w:hyperlink>
        </w:p>
        <w:p w14:paraId="4A4A6245" w14:textId="3E446B93" w:rsidR="00B964B2" w:rsidRDefault="00B964B2">
          <w:pPr>
            <w:pStyle w:val="Sumrio2"/>
            <w:tabs>
              <w:tab w:val="left" w:pos="1100"/>
            </w:tabs>
            <w:rPr>
              <w:rFonts w:asciiTheme="minorHAnsi" w:eastAsiaTheme="minorEastAsia" w:hAnsiTheme="minorHAnsi"/>
              <w:noProof/>
              <w:sz w:val="22"/>
              <w:lang w:eastAsia="pt-BR" w:bidi="ar-SA"/>
            </w:rPr>
          </w:pPr>
          <w:hyperlink w:anchor="_Toc68947690" w:history="1">
            <w:r w:rsidRPr="00A5636D">
              <w:rPr>
                <w:rStyle w:val="Hyperlink"/>
                <w:rFonts w:cs="Arial"/>
                <w:noProof/>
              </w:rPr>
              <w:t>7.19</w:t>
            </w:r>
            <w:r>
              <w:rPr>
                <w:rFonts w:asciiTheme="minorHAnsi" w:eastAsiaTheme="minorEastAsia" w:hAnsiTheme="minorHAnsi"/>
                <w:noProof/>
                <w:sz w:val="22"/>
                <w:lang w:eastAsia="pt-BR" w:bidi="ar-SA"/>
              </w:rPr>
              <w:tab/>
            </w:r>
            <w:r w:rsidRPr="00A5636D">
              <w:rPr>
                <w:rStyle w:val="Hyperlink"/>
                <w:rFonts w:cs="Arial"/>
                <w:noProof/>
              </w:rPr>
              <w:t>Tarefas Agendadas com temporizador</w:t>
            </w:r>
            <w:r>
              <w:rPr>
                <w:noProof/>
                <w:webHidden/>
              </w:rPr>
              <w:tab/>
            </w:r>
            <w:r>
              <w:rPr>
                <w:noProof/>
                <w:webHidden/>
              </w:rPr>
              <w:fldChar w:fldCharType="begin"/>
            </w:r>
            <w:r>
              <w:rPr>
                <w:noProof/>
                <w:webHidden/>
              </w:rPr>
              <w:instrText xml:space="preserve"> PAGEREF _Toc68947690 \h </w:instrText>
            </w:r>
            <w:r>
              <w:rPr>
                <w:noProof/>
                <w:webHidden/>
              </w:rPr>
            </w:r>
            <w:r>
              <w:rPr>
                <w:noProof/>
                <w:webHidden/>
              </w:rPr>
              <w:fldChar w:fldCharType="separate"/>
            </w:r>
            <w:r>
              <w:rPr>
                <w:noProof/>
                <w:webHidden/>
              </w:rPr>
              <w:t>100</w:t>
            </w:r>
            <w:r>
              <w:rPr>
                <w:noProof/>
                <w:webHidden/>
              </w:rPr>
              <w:fldChar w:fldCharType="end"/>
            </w:r>
          </w:hyperlink>
        </w:p>
        <w:p w14:paraId="22A8E090" w14:textId="4B10D9BB" w:rsidR="00B964B2" w:rsidRDefault="00B964B2">
          <w:pPr>
            <w:pStyle w:val="Sumrio2"/>
            <w:tabs>
              <w:tab w:val="left" w:pos="1100"/>
            </w:tabs>
            <w:rPr>
              <w:rFonts w:asciiTheme="minorHAnsi" w:eastAsiaTheme="minorEastAsia" w:hAnsiTheme="minorHAnsi"/>
              <w:noProof/>
              <w:sz w:val="22"/>
              <w:lang w:eastAsia="pt-BR" w:bidi="ar-SA"/>
            </w:rPr>
          </w:pPr>
          <w:hyperlink w:anchor="_Toc68947691" w:history="1">
            <w:r w:rsidRPr="00A5636D">
              <w:rPr>
                <w:rStyle w:val="Hyperlink"/>
                <w:rFonts w:cs="Arial"/>
                <w:noProof/>
              </w:rPr>
              <w:t>7.20</w:t>
            </w:r>
            <w:r>
              <w:rPr>
                <w:rFonts w:asciiTheme="minorHAnsi" w:eastAsiaTheme="minorEastAsia" w:hAnsiTheme="minorHAnsi"/>
                <w:noProof/>
                <w:sz w:val="22"/>
                <w:lang w:eastAsia="pt-BR" w:bidi="ar-SA"/>
              </w:rPr>
              <w:tab/>
            </w:r>
            <w:r w:rsidRPr="00A5636D">
              <w:rPr>
                <w:rStyle w:val="Hyperlink"/>
                <w:rFonts w:cs="Arial"/>
                <w:noProof/>
              </w:rPr>
              <w:t>Process: Entrada e Saída Padrão</w:t>
            </w:r>
            <w:r>
              <w:rPr>
                <w:noProof/>
                <w:webHidden/>
              </w:rPr>
              <w:tab/>
            </w:r>
            <w:r>
              <w:rPr>
                <w:noProof/>
                <w:webHidden/>
              </w:rPr>
              <w:fldChar w:fldCharType="begin"/>
            </w:r>
            <w:r>
              <w:rPr>
                <w:noProof/>
                <w:webHidden/>
              </w:rPr>
              <w:instrText xml:space="preserve"> PAGEREF _Toc68947691 \h </w:instrText>
            </w:r>
            <w:r>
              <w:rPr>
                <w:noProof/>
                <w:webHidden/>
              </w:rPr>
            </w:r>
            <w:r>
              <w:rPr>
                <w:noProof/>
                <w:webHidden/>
              </w:rPr>
              <w:fldChar w:fldCharType="separate"/>
            </w:r>
            <w:r>
              <w:rPr>
                <w:noProof/>
                <w:webHidden/>
              </w:rPr>
              <w:t>100</w:t>
            </w:r>
            <w:r>
              <w:rPr>
                <w:noProof/>
                <w:webHidden/>
              </w:rPr>
              <w:fldChar w:fldCharType="end"/>
            </w:r>
          </w:hyperlink>
        </w:p>
        <w:p w14:paraId="43BBB294" w14:textId="16A3D7E1" w:rsidR="00B964B2" w:rsidRDefault="00B964B2">
          <w:pPr>
            <w:pStyle w:val="Sumrio1"/>
            <w:rPr>
              <w:rFonts w:asciiTheme="minorHAnsi" w:eastAsiaTheme="minorEastAsia" w:hAnsiTheme="minorHAnsi"/>
              <w:noProof/>
              <w:sz w:val="22"/>
            </w:rPr>
          </w:pPr>
          <w:hyperlink w:anchor="_Toc68947692" w:history="1">
            <w:r w:rsidRPr="00A5636D">
              <w:rPr>
                <w:rStyle w:val="Hyperlink"/>
                <w:noProof/>
              </w:rPr>
              <w:t>8</w:t>
            </w:r>
            <w:r>
              <w:rPr>
                <w:rFonts w:asciiTheme="minorHAnsi" w:eastAsiaTheme="minorEastAsia" w:hAnsiTheme="minorHAnsi"/>
                <w:noProof/>
                <w:sz w:val="22"/>
              </w:rPr>
              <w:tab/>
            </w:r>
            <w:r w:rsidRPr="00A5636D">
              <w:rPr>
                <w:rStyle w:val="Hyperlink"/>
                <w:rFonts w:cs="Arial"/>
                <w:noProof/>
              </w:rPr>
              <w:t>ES Next... 6,7,8</w:t>
            </w:r>
            <w:r>
              <w:rPr>
                <w:noProof/>
                <w:webHidden/>
              </w:rPr>
              <w:tab/>
            </w:r>
            <w:r>
              <w:rPr>
                <w:noProof/>
                <w:webHidden/>
              </w:rPr>
              <w:fldChar w:fldCharType="begin"/>
            </w:r>
            <w:r>
              <w:rPr>
                <w:noProof/>
                <w:webHidden/>
              </w:rPr>
              <w:instrText xml:space="preserve"> PAGEREF _Toc68947692 \h </w:instrText>
            </w:r>
            <w:r>
              <w:rPr>
                <w:noProof/>
                <w:webHidden/>
              </w:rPr>
            </w:r>
            <w:r>
              <w:rPr>
                <w:noProof/>
                <w:webHidden/>
              </w:rPr>
              <w:fldChar w:fldCharType="separate"/>
            </w:r>
            <w:r>
              <w:rPr>
                <w:noProof/>
                <w:webHidden/>
              </w:rPr>
              <w:t>101</w:t>
            </w:r>
            <w:r>
              <w:rPr>
                <w:noProof/>
                <w:webHidden/>
              </w:rPr>
              <w:fldChar w:fldCharType="end"/>
            </w:r>
          </w:hyperlink>
        </w:p>
        <w:p w14:paraId="12BEAF6F" w14:textId="4918EB29" w:rsidR="00B964B2" w:rsidRDefault="00B964B2">
          <w:pPr>
            <w:pStyle w:val="Sumrio2"/>
            <w:rPr>
              <w:rFonts w:asciiTheme="minorHAnsi" w:eastAsiaTheme="minorEastAsia" w:hAnsiTheme="minorHAnsi"/>
              <w:noProof/>
              <w:sz w:val="22"/>
              <w:lang w:eastAsia="pt-BR" w:bidi="ar-SA"/>
            </w:rPr>
          </w:pPr>
          <w:hyperlink w:anchor="_Toc68947693" w:history="1">
            <w:r w:rsidRPr="00A5636D">
              <w:rPr>
                <w:rStyle w:val="Hyperlink"/>
                <w:rFonts w:cs="Arial"/>
                <w:noProof/>
              </w:rPr>
              <w:t>8.1</w:t>
            </w:r>
            <w:r>
              <w:rPr>
                <w:rFonts w:asciiTheme="minorHAnsi" w:eastAsiaTheme="minorEastAsia" w:hAnsiTheme="minorHAnsi"/>
                <w:noProof/>
                <w:sz w:val="22"/>
                <w:lang w:eastAsia="pt-BR" w:bidi="ar-SA"/>
              </w:rPr>
              <w:tab/>
            </w:r>
            <w:r w:rsidRPr="00A5636D">
              <w:rPr>
                <w:rStyle w:val="Hyperlink"/>
                <w:rFonts w:cs="Arial"/>
                <w:noProof/>
              </w:rPr>
              <w:t>Revisão #01</w:t>
            </w:r>
            <w:r>
              <w:rPr>
                <w:noProof/>
                <w:webHidden/>
              </w:rPr>
              <w:tab/>
            </w:r>
            <w:r>
              <w:rPr>
                <w:noProof/>
                <w:webHidden/>
              </w:rPr>
              <w:fldChar w:fldCharType="begin"/>
            </w:r>
            <w:r>
              <w:rPr>
                <w:noProof/>
                <w:webHidden/>
              </w:rPr>
              <w:instrText xml:space="preserve"> PAGEREF _Toc68947693 \h </w:instrText>
            </w:r>
            <w:r>
              <w:rPr>
                <w:noProof/>
                <w:webHidden/>
              </w:rPr>
            </w:r>
            <w:r>
              <w:rPr>
                <w:noProof/>
                <w:webHidden/>
              </w:rPr>
              <w:fldChar w:fldCharType="separate"/>
            </w:r>
            <w:r>
              <w:rPr>
                <w:noProof/>
                <w:webHidden/>
              </w:rPr>
              <w:t>101</w:t>
            </w:r>
            <w:r>
              <w:rPr>
                <w:noProof/>
                <w:webHidden/>
              </w:rPr>
              <w:fldChar w:fldCharType="end"/>
            </w:r>
          </w:hyperlink>
        </w:p>
        <w:p w14:paraId="385CFCBB" w14:textId="62070EFF" w:rsidR="00B964B2" w:rsidRDefault="00B964B2">
          <w:pPr>
            <w:pStyle w:val="Sumrio2"/>
            <w:rPr>
              <w:rFonts w:asciiTheme="minorHAnsi" w:eastAsiaTheme="minorEastAsia" w:hAnsiTheme="minorHAnsi"/>
              <w:noProof/>
              <w:sz w:val="22"/>
              <w:lang w:eastAsia="pt-BR" w:bidi="ar-SA"/>
            </w:rPr>
          </w:pPr>
          <w:hyperlink w:anchor="_Toc68947694" w:history="1">
            <w:r w:rsidRPr="00A5636D">
              <w:rPr>
                <w:rStyle w:val="Hyperlink"/>
                <w:rFonts w:cs="Arial"/>
                <w:noProof/>
              </w:rPr>
              <w:t>8.2</w:t>
            </w:r>
            <w:r>
              <w:rPr>
                <w:rFonts w:asciiTheme="minorHAnsi" w:eastAsiaTheme="minorEastAsia" w:hAnsiTheme="minorHAnsi"/>
                <w:noProof/>
                <w:sz w:val="22"/>
                <w:lang w:eastAsia="pt-BR" w:bidi="ar-SA"/>
              </w:rPr>
              <w:tab/>
            </w:r>
            <w:r w:rsidRPr="00A5636D">
              <w:rPr>
                <w:rStyle w:val="Hyperlink"/>
                <w:rFonts w:cs="Arial"/>
                <w:noProof/>
              </w:rPr>
              <w:t>Revisão #02</w:t>
            </w:r>
            <w:r>
              <w:rPr>
                <w:noProof/>
                <w:webHidden/>
              </w:rPr>
              <w:tab/>
            </w:r>
            <w:r>
              <w:rPr>
                <w:noProof/>
                <w:webHidden/>
              </w:rPr>
              <w:fldChar w:fldCharType="begin"/>
            </w:r>
            <w:r>
              <w:rPr>
                <w:noProof/>
                <w:webHidden/>
              </w:rPr>
              <w:instrText xml:space="preserve"> PAGEREF _Toc68947694 \h </w:instrText>
            </w:r>
            <w:r>
              <w:rPr>
                <w:noProof/>
                <w:webHidden/>
              </w:rPr>
            </w:r>
            <w:r>
              <w:rPr>
                <w:noProof/>
                <w:webHidden/>
              </w:rPr>
              <w:fldChar w:fldCharType="separate"/>
            </w:r>
            <w:r>
              <w:rPr>
                <w:noProof/>
                <w:webHidden/>
              </w:rPr>
              <w:t>102</w:t>
            </w:r>
            <w:r>
              <w:rPr>
                <w:noProof/>
                <w:webHidden/>
              </w:rPr>
              <w:fldChar w:fldCharType="end"/>
            </w:r>
          </w:hyperlink>
        </w:p>
        <w:p w14:paraId="62586FBE" w14:textId="263D18D2" w:rsidR="00B964B2" w:rsidRDefault="00B964B2">
          <w:pPr>
            <w:pStyle w:val="Sumrio2"/>
            <w:rPr>
              <w:rFonts w:asciiTheme="minorHAnsi" w:eastAsiaTheme="minorEastAsia" w:hAnsiTheme="minorHAnsi"/>
              <w:noProof/>
              <w:sz w:val="22"/>
              <w:lang w:eastAsia="pt-BR" w:bidi="ar-SA"/>
            </w:rPr>
          </w:pPr>
          <w:hyperlink w:anchor="_Toc68947695" w:history="1">
            <w:r w:rsidRPr="00A5636D">
              <w:rPr>
                <w:rStyle w:val="Hyperlink"/>
                <w:rFonts w:cs="Arial"/>
                <w:noProof/>
              </w:rPr>
              <w:t>8.3</w:t>
            </w:r>
            <w:r>
              <w:rPr>
                <w:rFonts w:asciiTheme="minorHAnsi" w:eastAsiaTheme="minorEastAsia" w:hAnsiTheme="minorHAnsi"/>
                <w:noProof/>
                <w:sz w:val="22"/>
                <w:lang w:eastAsia="pt-BR" w:bidi="ar-SA"/>
              </w:rPr>
              <w:tab/>
            </w:r>
            <w:r w:rsidRPr="00A5636D">
              <w:rPr>
                <w:rStyle w:val="Hyperlink"/>
                <w:rFonts w:cs="Arial"/>
                <w:noProof/>
              </w:rPr>
              <w:t>Revisão #03</w:t>
            </w:r>
            <w:r>
              <w:rPr>
                <w:noProof/>
                <w:webHidden/>
              </w:rPr>
              <w:tab/>
            </w:r>
            <w:r>
              <w:rPr>
                <w:noProof/>
                <w:webHidden/>
              </w:rPr>
              <w:fldChar w:fldCharType="begin"/>
            </w:r>
            <w:r>
              <w:rPr>
                <w:noProof/>
                <w:webHidden/>
              </w:rPr>
              <w:instrText xml:space="preserve"> PAGEREF _Toc68947695 \h </w:instrText>
            </w:r>
            <w:r>
              <w:rPr>
                <w:noProof/>
                <w:webHidden/>
              </w:rPr>
            </w:r>
            <w:r>
              <w:rPr>
                <w:noProof/>
                <w:webHidden/>
              </w:rPr>
              <w:fldChar w:fldCharType="separate"/>
            </w:r>
            <w:r>
              <w:rPr>
                <w:noProof/>
                <w:webHidden/>
              </w:rPr>
              <w:t>102</w:t>
            </w:r>
            <w:r>
              <w:rPr>
                <w:noProof/>
                <w:webHidden/>
              </w:rPr>
              <w:fldChar w:fldCharType="end"/>
            </w:r>
          </w:hyperlink>
        </w:p>
        <w:p w14:paraId="75C3B5BF" w14:textId="641FE91D" w:rsidR="00B964B2" w:rsidRDefault="00B964B2">
          <w:pPr>
            <w:pStyle w:val="Sumrio2"/>
            <w:rPr>
              <w:rFonts w:asciiTheme="minorHAnsi" w:eastAsiaTheme="minorEastAsia" w:hAnsiTheme="minorHAnsi"/>
              <w:noProof/>
              <w:sz w:val="22"/>
              <w:lang w:eastAsia="pt-BR" w:bidi="ar-SA"/>
            </w:rPr>
          </w:pPr>
          <w:hyperlink w:anchor="_Toc68947696" w:history="1">
            <w:r w:rsidRPr="00A5636D">
              <w:rPr>
                <w:rStyle w:val="Hyperlink"/>
                <w:rFonts w:cs="Arial"/>
                <w:noProof/>
              </w:rPr>
              <w:t>8.4</w:t>
            </w:r>
            <w:r>
              <w:rPr>
                <w:rFonts w:asciiTheme="minorHAnsi" w:eastAsiaTheme="minorEastAsia" w:hAnsiTheme="minorHAnsi"/>
                <w:noProof/>
                <w:sz w:val="22"/>
                <w:lang w:eastAsia="pt-BR" w:bidi="ar-SA"/>
              </w:rPr>
              <w:tab/>
            </w:r>
            <w:r w:rsidRPr="00A5636D">
              <w:rPr>
                <w:rStyle w:val="Hyperlink"/>
                <w:rFonts w:cs="Arial"/>
                <w:noProof/>
              </w:rPr>
              <w:t>Tagged Template</w:t>
            </w:r>
            <w:r>
              <w:rPr>
                <w:noProof/>
                <w:webHidden/>
              </w:rPr>
              <w:tab/>
            </w:r>
            <w:r>
              <w:rPr>
                <w:noProof/>
                <w:webHidden/>
              </w:rPr>
              <w:fldChar w:fldCharType="begin"/>
            </w:r>
            <w:r>
              <w:rPr>
                <w:noProof/>
                <w:webHidden/>
              </w:rPr>
              <w:instrText xml:space="preserve"> PAGEREF _Toc68947696 \h </w:instrText>
            </w:r>
            <w:r>
              <w:rPr>
                <w:noProof/>
                <w:webHidden/>
              </w:rPr>
            </w:r>
            <w:r>
              <w:rPr>
                <w:noProof/>
                <w:webHidden/>
              </w:rPr>
              <w:fldChar w:fldCharType="separate"/>
            </w:r>
            <w:r>
              <w:rPr>
                <w:noProof/>
                <w:webHidden/>
              </w:rPr>
              <w:t>102</w:t>
            </w:r>
            <w:r>
              <w:rPr>
                <w:noProof/>
                <w:webHidden/>
              </w:rPr>
              <w:fldChar w:fldCharType="end"/>
            </w:r>
          </w:hyperlink>
        </w:p>
        <w:p w14:paraId="7020458A" w14:textId="498639FE" w:rsidR="00B964B2" w:rsidRDefault="00B964B2">
          <w:pPr>
            <w:pStyle w:val="Sumrio1"/>
            <w:rPr>
              <w:rFonts w:asciiTheme="minorHAnsi" w:eastAsiaTheme="minorEastAsia" w:hAnsiTheme="minorHAnsi"/>
              <w:noProof/>
              <w:sz w:val="22"/>
            </w:rPr>
          </w:pPr>
          <w:hyperlink w:anchor="_Toc68947697" w:history="1">
            <w:r w:rsidRPr="00A5636D">
              <w:rPr>
                <w:rStyle w:val="Hyperlink"/>
                <w:rFonts w:cs="Arial"/>
                <w:noProof/>
              </w:rPr>
              <w:t>9</w:t>
            </w:r>
            <w:r>
              <w:rPr>
                <w:rFonts w:asciiTheme="minorHAnsi" w:eastAsiaTheme="minorEastAsia" w:hAnsiTheme="minorHAnsi"/>
                <w:noProof/>
                <w:sz w:val="22"/>
              </w:rPr>
              <w:tab/>
            </w:r>
            <w:r w:rsidRPr="00A5636D">
              <w:rPr>
                <w:rStyle w:val="Hyperlink"/>
                <w:rFonts w:cs="Arial"/>
                <w:noProof/>
              </w:rPr>
              <w:t>Fundamentos da Web</w:t>
            </w:r>
            <w:r>
              <w:rPr>
                <w:noProof/>
                <w:webHidden/>
              </w:rPr>
              <w:tab/>
            </w:r>
            <w:r>
              <w:rPr>
                <w:noProof/>
                <w:webHidden/>
              </w:rPr>
              <w:fldChar w:fldCharType="begin"/>
            </w:r>
            <w:r>
              <w:rPr>
                <w:noProof/>
                <w:webHidden/>
              </w:rPr>
              <w:instrText xml:space="preserve"> PAGEREF _Toc68947697 \h </w:instrText>
            </w:r>
            <w:r>
              <w:rPr>
                <w:noProof/>
                <w:webHidden/>
              </w:rPr>
            </w:r>
            <w:r>
              <w:rPr>
                <w:noProof/>
                <w:webHidden/>
              </w:rPr>
              <w:fldChar w:fldCharType="separate"/>
            </w:r>
            <w:r>
              <w:rPr>
                <w:noProof/>
                <w:webHidden/>
              </w:rPr>
              <w:t>102</w:t>
            </w:r>
            <w:r>
              <w:rPr>
                <w:noProof/>
                <w:webHidden/>
              </w:rPr>
              <w:fldChar w:fldCharType="end"/>
            </w:r>
          </w:hyperlink>
        </w:p>
        <w:p w14:paraId="2118A15E" w14:textId="35B50901" w:rsidR="00B964B2" w:rsidRDefault="00B964B2">
          <w:pPr>
            <w:pStyle w:val="Sumrio1"/>
            <w:tabs>
              <w:tab w:val="left" w:pos="709"/>
            </w:tabs>
            <w:rPr>
              <w:rFonts w:asciiTheme="minorHAnsi" w:eastAsiaTheme="minorEastAsia" w:hAnsiTheme="minorHAnsi"/>
              <w:noProof/>
              <w:sz w:val="22"/>
            </w:rPr>
          </w:pPr>
          <w:hyperlink w:anchor="_Toc68947698" w:history="1">
            <w:r w:rsidRPr="00A5636D">
              <w:rPr>
                <w:rStyle w:val="Hyperlink"/>
                <w:noProof/>
              </w:rPr>
              <w:t>10</w:t>
            </w:r>
            <w:r>
              <w:rPr>
                <w:rFonts w:asciiTheme="minorHAnsi" w:eastAsiaTheme="minorEastAsia" w:hAnsiTheme="minorHAnsi"/>
                <w:noProof/>
                <w:sz w:val="22"/>
              </w:rPr>
              <w:tab/>
            </w:r>
            <w:r w:rsidRPr="00A5636D">
              <w:rPr>
                <w:rStyle w:val="Hyperlink"/>
                <w:rFonts w:cs="Arial"/>
                <w:noProof/>
              </w:rPr>
              <w:t>HTML</w:t>
            </w:r>
            <w:r>
              <w:rPr>
                <w:noProof/>
                <w:webHidden/>
              </w:rPr>
              <w:tab/>
            </w:r>
            <w:r>
              <w:rPr>
                <w:noProof/>
                <w:webHidden/>
              </w:rPr>
              <w:fldChar w:fldCharType="begin"/>
            </w:r>
            <w:r>
              <w:rPr>
                <w:noProof/>
                <w:webHidden/>
              </w:rPr>
              <w:instrText xml:space="preserve"> PAGEREF _Toc68947698 \h </w:instrText>
            </w:r>
            <w:r>
              <w:rPr>
                <w:noProof/>
                <w:webHidden/>
              </w:rPr>
            </w:r>
            <w:r>
              <w:rPr>
                <w:noProof/>
                <w:webHidden/>
              </w:rPr>
              <w:fldChar w:fldCharType="separate"/>
            </w:r>
            <w:r>
              <w:rPr>
                <w:noProof/>
                <w:webHidden/>
              </w:rPr>
              <w:t>102</w:t>
            </w:r>
            <w:r>
              <w:rPr>
                <w:noProof/>
                <w:webHidden/>
              </w:rPr>
              <w:fldChar w:fldCharType="end"/>
            </w:r>
          </w:hyperlink>
        </w:p>
        <w:p w14:paraId="48F34BB8" w14:textId="0F47715E" w:rsidR="00B964B2" w:rsidRDefault="00B964B2">
          <w:pPr>
            <w:pStyle w:val="Sumrio1"/>
            <w:tabs>
              <w:tab w:val="left" w:pos="709"/>
            </w:tabs>
            <w:rPr>
              <w:rFonts w:asciiTheme="minorHAnsi" w:eastAsiaTheme="minorEastAsia" w:hAnsiTheme="minorHAnsi"/>
              <w:noProof/>
              <w:sz w:val="22"/>
            </w:rPr>
          </w:pPr>
          <w:hyperlink w:anchor="_Toc68947699" w:history="1">
            <w:r w:rsidRPr="00A5636D">
              <w:rPr>
                <w:rStyle w:val="Hyperlink"/>
                <w:noProof/>
              </w:rPr>
              <w:t>11</w:t>
            </w:r>
            <w:r>
              <w:rPr>
                <w:rFonts w:asciiTheme="minorHAnsi" w:eastAsiaTheme="minorEastAsia" w:hAnsiTheme="minorHAnsi"/>
                <w:noProof/>
                <w:sz w:val="22"/>
              </w:rPr>
              <w:tab/>
            </w:r>
            <w:r w:rsidRPr="00A5636D">
              <w:rPr>
                <w:rStyle w:val="Hyperlink"/>
                <w:noProof/>
              </w:rPr>
              <w:t>CSS</w:t>
            </w:r>
            <w:r>
              <w:rPr>
                <w:noProof/>
                <w:webHidden/>
              </w:rPr>
              <w:tab/>
            </w:r>
            <w:r>
              <w:rPr>
                <w:noProof/>
                <w:webHidden/>
              </w:rPr>
              <w:fldChar w:fldCharType="begin"/>
            </w:r>
            <w:r>
              <w:rPr>
                <w:noProof/>
                <w:webHidden/>
              </w:rPr>
              <w:instrText xml:space="preserve"> PAGEREF _Toc68947699 \h </w:instrText>
            </w:r>
            <w:r>
              <w:rPr>
                <w:noProof/>
                <w:webHidden/>
              </w:rPr>
            </w:r>
            <w:r>
              <w:rPr>
                <w:noProof/>
                <w:webHidden/>
              </w:rPr>
              <w:fldChar w:fldCharType="separate"/>
            </w:r>
            <w:r>
              <w:rPr>
                <w:noProof/>
                <w:webHidden/>
              </w:rPr>
              <w:t>102</w:t>
            </w:r>
            <w:r>
              <w:rPr>
                <w:noProof/>
                <w:webHidden/>
              </w:rPr>
              <w:fldChar w:fldCharType="end"/>
            </w:r>
          </w:hyperlink>
        </w:p>
        <w:p w14:paraId="38ACB101" w14:textId="1DC90802" w:rsidR="00B964B2" w:rsidRDefault="00B964B2">
          <w:pPr>
            <w:pStyle w:val="Sumrio1"/>
            <w:tabs>
              <w:tab w:val="left" w:pos="709"/>
            </w:tabs>
            <w:rPr>
              <w:rFonts w:asciiTheme="minorHAnsi" w:eastAsiaTheme="minorEastAsia" w:hAnsiTheme="minorHAnsi"/>
              <w:noProof/>
              <w:sz w:val="22"/>
            </w:rPr>
          </w:pPr>
          <w:hyperlink w:anchor="_Toc68947700" w:history="1">
            <w:r w:rsidRPr="00A5636D">
              <w:rPr>
                <w:rStyle w:val="Hyperlink"/>
                <w:noProof/>
              </w:rPr>
              <w:t>12</w:t>
            </w:r>
            <w:r>
              <w:rPr>
                <w:rFonts w:asciiTheme="minorHAnsi" w:eastAsiaTheme="minorEastAsia" w:hAnsiTheme="minorHAnsi"/>
                <w:noProof/>
                <w:sz w:val="22"/>
              </w:rPr>
              <w:tab/>
            </w:r>
            <w:r w:rsidRPr="00A5636D">
              <w:rPr>
                <w:rStyle w:val="Hyperlink"/>
                <w:noProof/>
              </w:rPr>
              <w:t>Integração HTML, CSS e JavaScript</w:t>
            </w:r>
            <w:r>
              <w:rPr>
                <w:noProof/>
                <w:webHidden/>
              </w:rPr>
              <w:tab/>
            </w:r>
            <w:r>
              <w:rPr>
                <w:noProof/>
                <w:webHidden/>
              </w:rPr>
              <w:fldChar w:fldCharType="begin"/>
            </w:r>
            <w:r>
              <w:rPr>
                <w:noProof/>
                <w:webHidden/>
              </w:rPr>
              <w:instrText xml:space="preserve"> PAGEREF _Toc68947700 \h </w:instrText>
            </w:r>
            <w:r>
              <w:rPr>
                <w:noProof/>
                <w:webHidden/>
              </w:rPr>
            </w:r>
            <w:r>
              <w:rPr>
                <w:noProof/>
                <w:webHidden/>
              </w:rPr>
              <w:fldChar w:fldCharType="separate"/>
            </w:r>
            <w:r>
              <w:rPr>
                <w:noProof/>
                <w:webHidden/>
              </w:rPr>
              <w:t>102</w:t>
            </w:r>
            <w:r>
              <w:rPr>
                <w:noProof/>
                <w:webHidden/>
              </w:rPr>
              <w:fldChar w:fldCharType="end"/>
            </w:r>
          </w:hyperlink>
        </w:p>
        <w:p w14:paraId="540F4110" w14:textId="32C9583C" w:rsidR="00B964B2" w:rsidRDefault="00B964B2">
          <w:pPr>
            <w:pStyle w:val="Sumrio2"/>
            <w:tabs>
              <w:tab w:val="left" w:pos="1100"/>
            </w:tabs>
            <w:rPr>
              <w:rFonts w:asciiTheme="minorHAnsi" w:eastAsiaTheme="minorEastAsia" w:hAnsiTheme="minorHAnsi"/>
              <w:noProof/>
              <w:sz w:val="22"/>
              <w:lang w:eastAsia="pt-BR" w:bidi="ar-SA"/>
            </w:rPr>
          </w:pPr>
          <w:hyperlink w:anchor="_Toc68947701" w:history="1">
            <w:r w:rsidRPr="00A5636D">
              <w:rPr>
                <w:rStyle w:val="Hyperlink"/>
                <w:rFonts w:cs="Arial"/>
                <w:noProof/>
              </w:rPr>
              <w:t>12.1</w:t>
            </w:r>
            <w:r>
              <w:rPr>
                <w:rFonts w:asciiTheme="minorHAnsi" w:eastAsiaTheme="minorEastAsia" w:hAnsiTheme="minorHAnsi"/>
                <w:noProof/>
                <w:sz w:val="22"/>
                <w:lang w:eastAsia="pt-BR" w:bidi="ar-SA"/>
              </w:rPr>
              <w:tab/>
            </w:r>
            <w:r w:rsidRPr="00A5636D">
              <w:rPr>
                <w:rStyle w:val="Hyperlink"/>
                <w:rFonts w:cs="Arial"/>
                <w:noProof/>
              </w:rPr>
              <w:t>DOM</w:t>
            </w:r>
            <w:r>
              <w:rPr>
                <w:noProof/>
                <w:webHidden/>
              </w:rPr>
              <w:tab/>
            </w:r>
            <w:r>
              <w:rPr>
                <w:noProof/>
                <w:webHidden/>
              </w:rPr>
              <w:fldChar w:fldCharType="begin"/>
            </w:r>
            <w:r>
              <w:rPr>
                <w:noProof/>
                <w:webHidden/>
              </w:rPr>
              <w:instrText xml:space="preserve"> PAGEREF _Toc68947701 \h </w:instrText>
            </w:r>
            <w:r>
              <w:rPr>
                <w:noProof/>
                <w:webHidden/>
              </w:rPr>
            </w:r>
            <w:r>
              <w:rPr>
                <w:noProof/>
                <w:webHidden/>
              </w:rPr>
              <w:fldChar w:fldCharType="separate"/>
            </w:r>
            <w:r>
              <w:rPr>
                <w:noProof/>
                <w:webHidden/>
              </w:rPr>
              <w:t>102</w:t>
            </w:r>
            <w:r>
              <w:rPr>
                <w:noProof/>
                <w:webHidden/>
              </w:rPr>
              <w:fldChar w:fldCharType="end"/>
            </w:r>
          </w:hyperlink>
        </w:p>
        <w:p w14:paraId="683FEA83" w14:textId="1FC58028" w:rsidR="00B964B2" w:rsidRDefault="00B964B2">
          <w:pPr>
            <w:pStyle w:val="Sumrio1"/>
            <w:tabs>
              <w:tab w:val="left" w:pos="709"/>
            </w:tabs>
            <w:rPr>
              <w:rFonts w:asciiTheme="minorHAnsi" w:eastAsiaTheme="minorEastAsia" w:hAnsiTheme="minorHAnsi"/>
              <w:noProof/>
              <w:sz w:val="22"/>
            </w:rPr>
          </w:pPr>
          <w:hyperlink w:anchor="_Toc68947702" w:history="1">
            <w:r w:rsidRPr="00A5636D">
              <w:rPr>
                <w:rStyle w:val="Hyperlink"/>
                <w:noProof/>
              </w:rPr>
              <w:t>13</w:t>
            </w:r>
            <w:r>
              <w:rPr>
                <w:rFonts w:asciiTheme="minorHAnsi" w:eastAsiaTheme="minorEastAsia" w:hAnsiTheme="minorHAnsi"/>
                <w:noProof/>
                <w:sz w:val="22"/>
              </w:rPr>
              <w:tab/>
            </w:r>
            <w:r w:rsidRPr="00A5636D">
              <w:rPr>
                <w:rStyle w:val="Hyperlink"/>
                <w:noProof/>
              </w:rPr>
              <w:t>React</w:t>
            </w:r>
            <w:r>
              <w:rPr>
                <w:noProof/>
                <w:webHidden/>
              </w:rPr>
              <w:tab/>
            </w:r>
            <w:r>
              <w:rPr>
                <w:noProof/>
                <w:webHidden/>
              </w:rPr>
              <w:fldChar w:fldCharType="begin"/>
            </w:r>
            <w:r>
              <w:rPr>
                <w:noProof/>
                <w:webHidden/>
              </w:rPr>
              <w:instrText xml:space="preserve"> PAGEREF _Toc68947702 \h </w:instrText>
            </w:r>
            <w:r>
              <w:rPr>
                <w:noProof/>
                <w:webHidden/>
              </w:rPr>
            </w:r>
            <w:r>
              <w:rPr>
                <w:noProof/>
                <w:webHidden/>
              </w:rPr>
              <w:fldChar w:fldCharType="separate"/>
            </w:r>
            <w:r>
              <w:rPr>
                <w:noProof/>
                <w:webHidden/>
              </w:rPr>
              <w:t>103</w:t>
            </w:r>
            <w:r>
              <w:rPr>
                <w:noProof/>
                <w:webHidden/>
              </w:rPr>
              <w:fldChar w:fldCharType="end"/>
            </w:r>
          </w:hyperlink>
        </w:p>
        <w:p w14:paraId="77148C69" w14:textId="7F0FFE48" w:rsidR="00B964B2" w:rsidRDefault="00B964B2">
          <w:pPr>
            <w:pStyle w:val="Sumrio2"/>
            <w:tabs>
              <w:tab w:val="left" w:pos="1100"/>
            </w:tabs>
            <w:rPr>
              <w:rFonts w:asciiTheme="minorHAnsi" w:eastAsiaTheme="minorEastAsia" w:hAnsiTheme="minorHAnsi"/>
              <w:noProof/>
              <w:sz w:val="22"/>
              <w:lang w:eastAsia="pt-BR" w:bidi="ar-SA"/>
            </w:rPr>
          </w:pPr>
          <w:hyperlink w:anchor="_Toc68947703" w:history="1">
            <w:r w:rsidRPr="00A5636D">
              <w:rPr>
                <w:rStyle w:val="Hyperlink"/>
                <w:rFonts w:cs="Arial"/>
                <w:noProof/>
              </w:rPr>
              <w:t>13.1</w:t>
            </w:r>
            <w:r>
              <w:rPr>
                <w:rFonts w:asciiTheme="minorHAnsi" w:eastAsiaTheme="minorEastAsia" w:hAnsiTheme="minorHAnsi"/>
                <w:noProof/>
                <w:sz w:val="22"/>
                <w:lang w:eastAsia="pt-BR" w:bidi="ar-SA"/>
              </w:rPr>
              <w:tab/>
            </w:r>
            <w:r w:rsidRPr="00A5636D">
              <w:rPr>
                <w:rStyle w:val="Hyperlink"/>
                <w:rFonts w:cs="Arial"/>
                <w:noProof/>
              </w:rPr>
              <w:t>Criando o Projeto</w:t>
            </w:r>
            <w:r>
              <w:rPr>
                <w:noProof/>
                <w:webHidden/>
              </w:rPr>
              <w:tab/>
            </w:r>
            <w:r>
              <w:rPr>
                <w:noProof/>
                <w:webHidden/>
              </w:rPr>
              <w:fldChar w:fldCharType="begin"/>
            </w:r>
            <w:r>
              <w:rPr>
                <w:noProof/>
                <w:webHidden/>
              </w:rPr>
              <w:instrText xml:space="preserve"> PAGEREF _Toc68947703 \h </w:instrText>
            </w:r>
            <w:r>
              <w:rPr>
                <w:noProof/>
                <w:webHidden/>
              </w:rPr>
            </w:r>
            <w:r>
              <w:rPr>
                <w:noProof/>
                <w:webHidden/>
              </w:rPr>
              <w:fldChar w:fldCharType="separate"/>
            </w:r>
            <w:r>
              <w:rPr>
                <w:noProof/>
                <w:webHidden/>
              </w:rPr>
              <w:t>103</w:t>
            </w:r>
            <w:r>
              <w:rPr>
                <w:noProof/>
                <w:webHidden/>
              </w:rPr>
              <w:fldChar w:fldCharType="end"/>
            </w:r>
          </w:hyperlink>
        </w:p>
        <w:p w14:paraId="6A5B9CC4" w14:textId="2C4041C1" w:rsidR="00B964B2" w:rsidRDefault="00B964B2">
          <w:pPr>
            <w:pStyle w:val="Sumrio2"/>
            <w:tabs>
              <w:tab w:val="left" w:pos="1100"/>
            </w:tabs>
            <w:rPr>
              <w:rFonts w:asciiTheme="minorHAnsi" w:eastAsiaTheme="minorEastAsia" w:hAnsiTheme="minorHAnsi"/>
              <w:noProof/>
              <w:sz w:val="22"/>
              <w:lang w:eastAsia="pt-BR" w:bidi="ar-SA"/>
            </w:rPr>
          </w:pPr>
          <w:hyperlink w:anchor="_Toc68947704" w:history="1">
            <w:r w:rsidRPr="00A5636D">
              <w:rPr>
                <w:rStyle w:val="Hyperlink"/>
                <w:rFonts w:cs="Arial"/>
                <w:noProof/>
              </w:rPr>
              <w:t>13.2</w:t>
            </w:r>
            <w:r>
              <w:rPr>
                <w:rFonts w:asciiTheme="minorHAnsi" w:eastAsiaTheme="minorEastAsia" w:hAnsiTheme="minorHAnsi"/>
                <w:noProof/>
                <w:sz w:val="22"/>
                <w:lang w:eastAsia="pt-BR" w:bidi="ar-SA"/>
              </w:rPr>
              <w:tab/>
            </w:r>
            <w:r w:rsidRPr="00A5636D">
              <w:rPr>
                <w:rStyle w:val="Hyperlink"/>
                <w:rFonts w:cs="Arial"/>
                <w:noProof/>
              </w:rPr>
              <w:t>Componentes Baseados em Função</w:t>
            </w:r>
            <w:r>
              <w:rPr>
                <w:noProof/>
                <w:webHidden/>
              </w:rPr>
              <w:tab/>
            </w:r>
            <w:r>
              <w:rPr>
                <w:noProof/>
                <w:webHidden/>
              </w:rPr>
              <w:fldChar w:fldCharType="begin"/>
            </w:r>
            <w:r>
              <w:rPr>
                <w:noProof/>
                <w:webHidden/>
              </w:rPr>
              <w:instrText xml:space="preserve"> PAGEREF _Toc68947704 \h </w:instrText>
            </w:r>
            <w:r>
              <w:rPr>
                <w:noProof/>
                <w:webHidden/>
              </w:rPr>
            </w:r>
            <w:r>
              <w:rPr>
                <w:noProof/>
                <w:webHidden/>
              </w:rPr>
              <w:fldChar w:fldCharType="separate"/>
            </w:r>
            <w:r>
              <w:rPr>
                <w:noProof/>
                <w:webHidden/>
              </w:rPr>
              <w:t>104</w:t>
            </w:r>
            <w:r>
              <w:rPr>
                <w:noProof/>
                <w:webHidden/>
              </w:rPr>
              <w:fldChar w:fldCharType="end"/>
            </w:r>
          </w:hyperlink>
        </w:p>
        <w:p w14:paraId="5799F886" w14:textId="1DFBA064" w:rsidR="00B964B2" w:rsidRDefault="00B964B2">
          <w:pPr>
            <w:pStyle w:val="Sumrio2"/>
            <w:tabs>
              <w:tab w:val="left" w:pos="1100"/>
            </w:tabs>
            <w:rPr>
              <w:rFonts w:asciiTheme="minorHAnsi" w:eastAsiaTheme="minorEastAsia" w:hAnsiTheme="minorHAnsi"/>
              <w:noProof/>
              <w:sz w:val="22"/>
              <w:lang w:eastAsia="pt-BR" w:bidi="ar-SA"/>
            </w:rPr>
          </w:pPr>
          <w:hyperlink w:anchor="_Toc68947705" w:history="1">
            <w:r w:rsidRPr="00A5636D">
              <w:rPr>
                <w:rStyle w:val="Hyperlink"/>
                <w:rFonts w:cs="Arial"/>
                <w:noProof/>
              </w:rPr>
              <w:t>13.3</w:t>
            </w:r>
            <w:r>
              <w:rPr>
                <w:rFonts w:asciiTheme="minorHAnsi" w:eastAsiaTheme="minorEastAsia" w:hAnsiTheme="minorHAnsi"/>
                <w:noProof/>
                <w:sz w:val="22"/>
                <w:lang w:eastAsia="pt-BR" w:bidi="ar-SA"/>
              </w:rPr>
              <w:tab/>
            </w:r>
            <w:r w:rsidRPr="00A5636D">
              <w:rPr>
                <w:rStyle w:val="Hyperlink"/>
                <w:rFonts w:cs="Arial"/>
                <w:noProof/>
              </w:rPr>
              <w:t>Componentes Baseados em Classes</w:t>
            </w:r>
            <w:r>
              <w:rPr>
                <w:noProof/>
                <w:webHidden/>
              </w:rPr>
              <w:tab/>
            </w:r>
            <w:r>
              <w:rPr>
                <w:noProof/>
                <w:webHidden/>
              </w:rPr>
              <w:fldChar w:fldCharType="begin"/>
            </w:r>
            <w:r>
              <w:rPr>
                <w:noProof/>
                <w:webHidden/>
              </w:rPr>
              <w:instrText xml:space="preserve"> PAGEREF _Toc68947705 \h </w:instrText>
            </w:r>
            <w:r>
              <w:rPr>
                <w:noProof/>
                <w:webHidden/>
              </w:rPr>
            </w:r>
            <w:r>
              <w:rPr>
                <w:noProof/>
                <w:webHidden/>
              </w:rPr>
              <w:fldChar w:fldCharType="separate"/>
            </w:r>
            <w:r>
              <w:rPr>
                <w:noProof/>
                <w:webHidden/>
              </w:rPr>
              <w:t>106</w:t>
            </w:r>
            <w:r>
              <w:rPr>
                <w:noProof/>
                <w:webHidden/>
              </w:rPr>
              <w:fldChar w:fldCharType="end"/>
            </w:r>
          </w:hyperlink>
        </w:p>
        <w:p w14:paraId="48E0070B" w14:textId="7C0DBC0E" w:rsidR="00B964B2" w:rsidRDefault="00B964B2">
          <w:pPr>
            <w:pStyle w:val="Sumrio1"/>
            <w:tabs>
              <w:tab w:val="left" w:pos="709"/>
            </w:tabs>
            <w:rPr>
              <w:rFonts w:asciiTheme="minorHAnsi" w:eastAsiaTheme="minorEastAsia" w:hAnsiTheme="minorHAnsi"/>
              <w:noProof/>
              <w:sz w:val="22"/>
            </w:rPr>
          </w:pPr>
          <w:hyperlink w:anchor="_Toc68947706" w:history="1">
            <w:r w:rsidRPr="00A5636D">
              <w:rPr>
                <w:rStyle w:val="Hyperlink"/>
                <w:noProof/>
              </w:rPr>
              <w:t>14</w:t>
            </w:r>
            <w:r>
              <w:rPr>
                <w:rFonts w:asciiTheme="minorHAnsi" w:eastAsiaTheme="minorEastAsia" w:hAnsiTheme="minorHAnsi"/>
                <w:noProof/>
                <w:sz w:val="22"/>
              </w:rPr>
              <w:tab/>
            </w:r>
            <w:r w:rsidRPr="00A5636D">
              <w:rPr>
                <w:rStyle w:val="Hyperlink"/>
                <w:noProof/>
              </w:rPr>
              <w:t>Webpack</w:t>
            </w:r>
            <w:r>
              <w:rPr>
                <w:noProof/>
                <w:webHidden/>
              </w:rPr>
              <w:tab/>
            </w:r>
            <w:r>
              <w:rPr>
                <w:noProof/>
                <w:webHidden/>
              </w:rPr>
              <w:fldChar w:fldCharType="begin"/>
            </w:r>
            <w:r>
              <w:rPr>
                <w:noProof/>
                <w:webHidden/>
              </w:rPr>
              <w:instrText xml:space="preserve"> PAGEREF _Toc68947706 \h </w:instrText>
            </w:r>
            <w:r>
              <w:rPr>
                <w:noProof/>
                <w:webHidden/>
              </w:rPr>
            </w:r>
            <w:r>
              <w:rPr>
                <w:noProof/>
                <w:webHidden/>
              </w:rPr>
              <w:fldChar w:fldCharType="separate"/>
            </w:r>
            <w:r>
              <w:rPr>
                <w:noProof/>
                <w:webHidden/>
              </w:rPr>
              <w:t>109</w:t>
            </w:r>
            <w:r>
              <w:rPr>
                <w:noProof/>
                <w:webHidden/>
              </w:rPr>
              <w:fldChar w:fldCharType="end"/>
            </w:r>
          </w:hyperlink>
        </w:p>
        <w:p w14:paraId="557B0D15" w14:textId="791627CF" w:rsidR="00B964B2" w:rsidRDefault="00B964B2">
          <w:pPr>
            <w:pStyle w:val="Sumrio2"/>
            <w:tabs>
              <w:tab w:val="left" w:pos="1100"/>
            </w:tabs>
            <w:rPr>
              <w:rFonts w:asciiTheme="minorHAnsi" w:eastAsiaTheme="minorEastAsia" w:hAnsiTheme="minorHAnsi"/>
              <w:noProof/>
              <w:sz w:val="22"/>
              <w:lang w:eastAsia="pt-BR" w:bidi="ar-SA"/>
            </w:rPr>
          </w:pPr>
          <w:hyperlink w:anchor="_Toc68947707" w:history="1">
            <w:r w:rsidRPr="00A5636D">
              <w:rPr>
                <w:rStyle w:val="Hyperlink"/>
                <w:rFonts w:cs="Arial"/>
                <w:noProof/>
              </w:rPr>
              <w:t>14.1</w:t>
            </w:r>
            <w:r>
              <w:rPr>
                <w:rFonts w:asciiTheme="minorHAnsi" w:eastAsiaTheme="minorEastAsia" w:hAnsiTheme="minorHAnsi"/>
                <w:noProof/>
                <w:sz w:val="22"/>
                <w:lang w:eastAsia="pt-BR" w:bidi="ar-SA"/>
              </w:rPr>
              <w:tab/>
            </w:r>
            <w:r w:rsidRPr="00A5636D">
              <w:rPr>
                <w:rStyle w:val="Hyperlink"/>
                <w:rFonts w:cs="Arial"/>
                <w:noProof/>
              </w:rPr>
              <w:t>Visão Geral</w:t>
            </w:r>
            <w:r>
              <w:rPr>
                <w:noProof/>
                <w:webHidden/>
              </w:rPr>
              <w:tab/>
            </w:r>
            <w:r>
              <w:rPr>
                <w:noProof/>
                <w:webHidden/>
              </w:rPr>
              <w:fldChar w:fldCharType="begin"/>
            </w:r>
            <w:r>
              <w:rPr>
                <w:noProof/>
                <w:webHidden/>
              </w:rPr>
              <w:instrText xml:space="preserve"> PAGEREF _Toc68947707 \h </w:instrText>
            </w:r>
            <w:r>
              <w:rPr>
                <w:noProof/>
                <w:webHidden/>
              </w:rPr>
            </w:r>
            <w:r>
              <w:rPr>
                <w:noProof/>
                <w:webHidden/>
              </w:rPr>
              <w:fldChar w:fldCharType="separate"/>
            </w:r>
            <w:r>
              <w:rPr>
                <w:noProof/>
                <w:webHidden/>
              </w:rPr>
              <w:t>109</w:t>
            </w:r>
            <w:r>
              <w:rPr>
                <w:noProof/>
                <w:webHidden/>
              </w:rPr>
              <w:fldChar w:fldCharType="end"/>
            </w:r>
          </w:hyperlink>
        </w:p>
        <w:p w14:paraId="6CB1C188" w14:textId="5E8F7B11" w:rsidR="00B964B2" w:rsidRDefault="00B964B2">
          <w:pPr>
            <w:pStyle w:val="Sumrio1"/>
            <w:tabs>
              <w:tab w:val="left" w:pos="709"/>
            </w:tabs>
            <w:rPr>
              <w:rFonts w:asciiTheme="minorHAnsi" w:eastAsiaTheme="minorEastAsia" w:hAnsiTheme="minorHAnsi"/>
              <w:noProof/>
              <w:sz w:val="22"/>
            </w:rPr>
          </w:pPr>
          <w:hyperlink w:anchor="_Toc68947708" w:history="1">
            <w:r w:rsidRPr="00A5636D">
              <w:rPr>
                <w:rStyle w:val="Hyperlink"/>
                <w:noProof/>
              </w:rPr>
              <w:t>15</w:t>
            </w:r>
            <w:r>
              <w:rPr>
                <w:rFonts w:asciiTheme="minorHAnsi" w:eastAsiaTheme="minorEastAsia" w:hAnsiTheme="minorHAnsi"/>
                <w:noProof/>
                <w:sz w:val="22"/>
              </w:rPr>
              <w:tab/>
            </w:r>
            <w:r w:rsidRPr="00A5636D">
              <w:rPr>
                <w:rStyle w:val="Hyperlink"/>
                <w:noProof/>
              </w:rPr>
              <w:t>Ajax</w:t>
            </w:r>
            <w:r>
              <w:rPr>
                <w:noProof/>
                <w:webHidden/>
              </w:rPr>
              <w:tab/>
            </w:r>
            <w:r>
              <w:rPr>
                <w:noProof/>
                <w:webHidden/>
              </w:rPr>
              <w:fldChar w:fldCharType="begin"/>
            </w:r>
            <w:r>
              <w:rPr>
                <w:noProof/>
                <w:webHidden/>
              </w:rPr>
              <w:instrText xml:space="preserve"> PAGEREF _Toc68947708 \h </w:instrText>
            </w:r>
            <w:r>
              <w:rPr>
                <w:noProof/>
                <w:webHidden/>
              </w:rPr>
            </w:r>
            <w:r>
              <w:rPr>
                <w:noProof/>
                <w:webHidden/>
              </w:rPr>
              <w:fldChar w:fldCharType="separate"/>
            </w:r>
            <w:r>
              <w:rPr>
                <w:noProof/>
                <w:webHidden/>
              </w:rPr>
              <w:t>110</w:t>
            </w:r>
            <w:r>
              <w:rPr>
                <w:noProof/>
                <w:webHidden/>
              </w:rPr>
              <w:fldChar w:fldCharType="end"/>
            </w:r>
          </w:hyperlink>
        </w:p>
        <w:p w14:paraId="7A5A759D" w14:textId="6A7ACB28" w:rsidR="00B964B2" w:rsidRDefault="00B964B2">
          <w:pPr>
            <w:pStyle w:val="Sumrio1"/>
            <w:tabs>
              <w:tab w:val="left" w:pos="709"/>
            </w:tabs>
            <w:rPr>
              <w:rFonts w:asciiTheme="minorHAnsi" w:eastAsiaTheme="minorEastAsia" w:hAnsiTheme="minorHAnsi"/>
              <w:noProof/>
              <w:sz w:val="22"/>
            </w:rPr>
          </w:pPr>
          <w:hyperlink w:anchor="_Toc68947709" w:history="1">
            <w:r w:rsidRPr="00A5636D">
              <w:rPr>
                <w:rStyle w:val="Hyperlink"/>
                <w:noProof/>
              </w:rPr>
              <w:t>16</w:t>
            </w:r>
            <w:r>
              <w:rPr>
                <w:rFonts w:asciiTheme="minorHAnsi" w:eastAsiaTheme="minorEastAsia" w:hAnsiTheme="minorHAnsi"/>
                <w:noProof/>
                <w:sz w:val="22"/>
              </w:rPr>
              <w:tab/>
            </w:r>
            <w:r w:rsidRPr="00A5636D">
              <w:rPr>
                <w:rStyle w:val="Hyperlink"/>
                <w:noProof/>
              </w:rPr>
              <w:t>Gulp</w:t>
            </w:r>
            <w:r>
              <w:rPr>
                <w:noProof/>
                <w:webHidden/>
              </w:rPr>
              <w:tab/>
            </w:r>
            <w:r>
              <w:rPr>
                <w:noProof/>
                <w:webHidden/>
              </w:rPr>
              <w:fldChar w:fldCharType="begin"/>
            </w:r>
            <w:r>
              <w:rPr>
                <w:noProof/>
                <w:webHidden/>
              </w:rPr>
              <w:instrText xml:space="preserve"> PAGEREF _Toc68947709 \h </w:instrText>
            </w:r>
            <w:r>
              <w:rPr>
                <w:noProof/>
                <w:webHidden/>
              </w:rPr>
            </w:r>
            <w:r>
              <w:rPr>
                <w:noProof/>
                <w:webHidden/>
              </w:rPr>
              <w:fldChar w:fldCharType="separate"/>
            </w:r>
            <w:r>
              <w:rPr>
                <w:noProof/>
                <w:webHidden/>
              </w:rPr>
              <w:t>110</w:t>
            </w:r>
            <w:r>
              <w:rPr>
                <w:noProof/>
                <w:webHidden/>
              </w:rPr>
              <w:fldChar w:fldCharType="end"/>
            </w:r>
          </w:hyperlink>
        </w:p>
        <w:p w14:paraId="7B5F07EF" w14:textId="3CA4E1F6" w:rsidR="00B964B2" w:rsidRDefault="00B964B2">
          <w:pPr>
            <w:pStyle w:val="Sumrio1"/>
            <w:tabs>
              <w:tab w:val="left" w:pos="709"/>
            </w:tabs>
            <w:rPr>
              <w:rFonts w:asciiTheme="minorHAnsi" w:eastAsiaTheme="minorEastAsia" w:hAnsiTheme="minorHAnsi"/>
              <w:noProof/>
              <w:sz w:val="22"/>
            </w:rPr>
          </w:pPr>
          <w:hyperlink w:anchor="_Toc68947710" w:history="1">
            <w:r w:rsidRPr="00A5636D">
              <w:rPr>
                <w:rStyle w:val="Hyperlink"/>
                <w:noProof/>
              </w:rPr>
              <w:t>17</w:t>
            </w:r>
            <w:r>
              <w:rPr>
                <w:rFonts w:asciiTheme="minorHAnsi" w:eastAsiaTheme="minorEastAsia" w:hAnsiTheme="minorHAnsi"/>
                <w:noProof/>
                <w:sz w:val="22"/>
              </w:rPr>
              <w:tab/>
            </w:r>
            <w:r w:rsidRPr="00A5636D">
              <w:rPr>
                <w:rStyle w:val="Hyperlink"/>
                <w:noProof/>
              </w:rPr>
              <w:t>jQuery</w:t>
            </w:r>
            <w:r>
              <w:rPr>
                <w:noProof/>
                <w:webHidden/>
              </w:rPr>
              <w:tab/>
            </w:r>
            <w:r>
              <w:rPr>
                <w:noProof/>
                <w:webHidden/>
              </w:rPr>
              <w:fldChar w:fldCharType="begin"/>
            </w:r>
            <w:r>
              <w:rPr>
                <w:noProof/>
                <w:webHidden/>
              </w:rPr>
              <w:instrText xml:space="preserve"> PAGEREF _Toc68947710 \h </w:instrText>
            </w:r>
            <w:r>
              <w:rPr>
                <w:noProof/>
                <w:webHidden/>
              </w:rPr>
            </w:r>
            <w:r>
              <w:rPr>
                <w:noProof/>
                <w:webHidden/>
              </w:rPr>
              <w:fldChar w:fldCharType="separate"/>
            </w:r>
            <w:r>
              <w:rPr>
                <w:noProof/>
                <w:webHidden/>
              </w:rPr>
              <w:t>110</w:t>
            </w:r>
            <w:r>
              <w:rPr>
                <w:noProof/>
                <w:webHidden/>
              </w:rPr>
              <w:fldChar w:fldCharType="end"/>
            </w:r>
          </w:hyperlink>
        </w:p>
        <w:p w14:paraId="07C05E6E" w14:textId="79C188F1" w:rsidR="00B964B2" w:rsidRDefault="00B964B2">
          <w:pPr>
            <w:pStyle w:val="Sumrio1"/>
            <w:tabs>
              <w:tab w:val="left" w:pos="709"/>
            </w:tabs>
            <w:rPr>
              <w:rFonts w:asciiTheme="minorHAnsi" w:eastAsiaTheme="minorEastAsia" w:hAnsiTheme="minorHAnsi"/>
              <w:noProof/>
              <w:sz w:val="22"/>
            </w:rPr>
          </w:pPr>
          <w:hyperlink w:anchor="_Toc68947711" w:history="1">
            <w:r w:rsidRPr="00A5636D">
              <w:rPr>
                <w:rStyle w:val="Hyperlink"/>
                <w:noProof/>
              </w:rPr>
              <w:t>18</w:t>
            </w:r>
            <w:r>
              <w:rPr>
                <w:rFonts w:asciiTheme="minorHAnsi" w:eastAsiaTheme="minorEastAsia" w:hAnsiTheme="minorHAnsi"/>
                <w:noProof/>
                <w:sz w:val="22"/>
              </w:rPr>
              <w:tab/>
            </w:r>
            <w:r w:rsidRPr="00A5636D">
              <w:rPr>
                <w:rStyle w:val="Hyperlink"/>
                <w:noProof/>
              </w:rPr>
              <w:t>Bootstrap</w:t>
            </w:r>
            <w:r>
              <w:rPr>
                <w:noProof/>
                <w:webHidden/>
              </w:rPr>
              <w:tab/>
            </w:r>
            <w:r>
              <w:rPr>
                <w:noProof/>
                <w:webHidden/>
              </w:rPr>
              <w:fldChar w:fldCharType="begin"/>
            </w:r>
            <w:r>
              <w:rPr>
                <w:noProof/>
                <w:webHidden/>
              </w:rPr>
              <w:instrText xml:space="preserve"> PAGEREF _Toc68947711 \h </w:instrText>
            </w:r>
            <w:r>
              <w:rPr>
                <w:noProof/>
                <w:webHidden/>
              </w:rPr>
            </w:r>
            <w:r>
              <w:rPr>
                <w:noProof/>
                <w:webHidden/>
              </w:rPr>
              <w:fldChar w:fldCharType="separate"/>
            </w:r>
            <w:r>
              <w:rPr>
                <w:noProof/>
                <w:webHidden/>
              </w:rPr>
              <w:t>110</w:t>
            </w:r>
            <w:r>
              <w:rPr>
                <w:noProof/>
                <w:webHidden/>
              </w:rPr>
              <w:fldChar w:fldCharType="end"/>
            </w:r>
          </w:hyperlink>
        </w:p>
        <w:p w14:paraId="79F34626" w14:textId="34C6307D" w:rsidR="00B964B2" w:rsidRDefault="00B964B2">
          <w:pPr>
            <w:pStyle w:val="Sumrio1"/>
            <w:tabs>
              <w:tab w:val="left" w:pos="709"/>
            </w:tabs>
            <w:rPr>
              <w:rFonts w:asciiTheme="minorHAnsi" w:eastAsiaTheme="minorEastAsia" w:hAnsiTheme="minorHAnsi"/>
              <w:noProof/>
              <w:sz w:val="22"/>
            </w:rPr>
          </w:pPr>
          <w:hyperlink w:anchor="_Toc68947712" w:history="1">
            <w:r w:rsidRPr="00A5636D">
              <w:rPr>
                <w:rStyle w:val="Hyperlink"/>
                <w:noProof/>
              </w:rPr>
              <w:t>19</w:t>
            </w:r>
            <w:r>
              <w:rPr>
                <w:rFonts w:asciiTheme="minorHAnsi" w:eastAsiaTheme="minorEastAsia" w:hAnsiTheme="minorHAnsi"/>
                <w:noProof/>
                <w:sz w:val="22"/>
              </w:rPr>
              <w:tab/>
            </w:r>
            <w:r w:rsidRPr="00A5636D">
              <w:rPr>
                <w:rStyle w:val="Hyperlink"/>
                <w:noProof/>
              </w:rPr>
              <w:t>Vue</w:t>
            </w:r>
            <w:r>
              <w:rPr>
                <w:noProof/>
                <w:webHidden/>
              </w:rPr>
              <w:tab/>
            </w:r>
            <w:r>
              <w:rPr>
                <w:noProof/>
                <w:webHidden/>
              </w:rPr>
              <w:fldChar w:fldCharType="begin"/>
            </w:r>
            <w:r>
              <w:rPr>
                <w:noProof/>
                <w:webHidden/>
              </w:rPr>
              <w:instrText xml:space="preserve"> PAGEREF _Toc68947712 \h </w:instrText>
            </w:r>
            <w:r>
              <w:rPr>
                <w:noProof/>
                <w:webHidden/>
              </w:rPr>
            </w:r>
            <w:r>
              <w:rPr>
                <w:noProof/>
                <w:webHidden/>
              </w:rPr>
              <w:fldChar w:fldCharType="separate"/>
            </w:r>
            <w:r>
              <w:rPr>
                <w:noProof/>
                <w:webHidden/>
              </w:rPr>
              <w:t>110</w:t>
            </w:r>
            <w:r>
              <w:rPr>
                <w:noProof/>
                <w:webHidden/>
              </w:rPr>
              <w:fldChar w:fldCharType="end"/>
            </w:r>
          </w:hyperlink>
        </w:p>
        <w:p w14:paraId="04D715BF" w14:textId="14BF33CE" w:rsidR="00B964B2" w:rsidRDefault="00B964B2">
          <w:pPr>
            <w:pStyle w:val="Sumrio1"/>
            <w:tabs>
              <w:tab w:val="left" w:pos="709"/>
            </w:tabs>
            <w:rPr>
              <w:rFonts w:asciiTheme="minorHAnsi" w:eastAsiaTheme="minorEastAsia" w:hAnsiTheme="minorHAnsi"/>
              <w:noProof/>
              <w:sz w:val="22"/>
            </w:rPr>
          </w:pPr>
          <w:hyperlink w:anchor="_Toc68947713" w:history="1">
            <w:r w:rsidRPr="00A5636D">
              <w:rPr>
                <w:rStyle w:val="Hyperlink"/>
                <w:noProof/>
              </w:rPr>
              <w:t>20</w:t>
            </w:r>
            <w:r>
              <w:rPr>
                <w:rFonts w:asciiTheme="minorHAnsi" w:eastAsiaTheme="minorEastAsia" w:hAnsiTheme="minorHAnsi"/>
                <w:noProof/>
                <w:sz w:val="22"/>
              </w:rPr>
              <w:tab/>
            </w:r>
            <w:r w:rsidRPr="00A5636D">
              <w:rPr>
                <w:rStyle w:val="Hyperlink"/>
                <w:noProof/>
              </w:rPr>
              <w:t>Banco de Dados Relacionais</w:t>
            </w:r>
            <w:r>
              <w:rPr>
                <w:noProof/>
                <w:webHidden/>
              </w:rPr>
              <w:tab/>
            </w:r>
            <w:r>
              <w:rPr>
                <w:noProof/>
                <w:webHidden/>
              </w:rPr>
              <w:fldChar w:fldCharType="begin"/>
            </w:r>
            <w:r>
              <w:rPr>
                <w:noProof/>
                <w:webHidden/>
              </w:rPr>
              <w:instrText xml:space="preserve"> PAGEREF _Toc68947713 \h </w:instrText>
            </w:r>
            <w:r>
              <w:rPr>
                <w:noProof/>
                <w:webHidden/>
              </w:rPr>
            </w:r>
            <w:r>
              <w:rPr>
                <w:noProof/>
                <w:webHidden/>
              </w:rPr>
              <w:fldChar w:fldCharType="separate"/>
            </w:r>
            <w:r>
              <w:rPr>
                <w:noProof/>
                <w:webHidden/>
              </w:rPr>
              <w:t>110</w:t>
            </w:r>
            <w:r>
              <w:rPr>
                <w:noProof/>
                <w:webHidden/>
              </w:rPr>
              <w:fldChar w:fldCharType="end"/>
            </w:r>
          </w:hyperlink>
        </w:p>
        <w:p w14:paraId="4A69F044" w14:textId="229FBF99" w:rsidR="00B964B2" w:rsidRDefault="00B964B2">
          <w:pPr>
            <w:pStyle w:val="Sumrio1"/>
            <w:tabs>
              <w:tab w:val="left" w:pos="709"/>
            </w:tabs>
            <w:rPr>
              <w:rFonts w:asciiTheme="minorHAnsi" w:eastAsiaTheme="minorEastAsia" w:hAnsiTheme="minorHAnsi"/>
              <w:noProof/>
              <w:sz w:val="22"/>
            </w:rPr>
          </w:pPr>
          <w:hyperlink w:anchor="_Toc68947714" w:history="1">
            <w:r w:rsidRPr="00A5636D">
              <w:rPr>
                <w:rStyle w:val="Hyperlink"/>
                <w:noProof/>
              </w:rPr>
              <w:t>21</w:t>
            </w:r>
            <w:r>
              <w:rPr>
                <w:rFonts w:asciiTheme="minorHAnsi" w:eastAsiaTheme="minorEastAsia" w:hAnsiTheme="minorHAnsi"/>
                <w:noProof/>
                <w:sz w:val="22"/>
              </w:rPr>
              <w:tab/>
            </w:r>
            <w:r w:rsidRPr="00A5636D">
              <w:rPr>
                <w:rStyle w:val="Hyperlink"/>
                <w:noProof/>
              </w:rPr>
              <w:t>Banco de Dados Não Relacionais</w:t>
            </w:r>
            <w:r>
              <w:rPr>
                <w:noProof/>
                <w:webHidden/>
              </w:rPr>
              <w:tab/>
            </w:r>
            <w:r>
              <w:rPr>
                <w:noProof/>
                <w:webHidden/>
              </w:rPr>
              <w:fldChar w:fldCharType="begin"/>
            </w:r>
            <w:r>
              <w:rPr>
                <w:noProof/>
                <w:webHidden/>
              </w:rPr>
              <w:instrText xml:space="preserve"> PAGEREF _Toc68947714 \h </w:instrText>
            </w:r>
            <w:r>
              <w:rPr>
                <w:noProof/>
                <w:webHidden/>
              </w:rPr>
            </w:r>
            <w:r>
              <w:rPr>
                <w:noProof/>
                <w:webHidden/>
              </w:rPr>
              <w:fldChar w:fldCharType="separate"/>
            </w:r>
            <w:r>
              <w:rPr>
                <w:noProof/>
                <w:webHidden/>
              </w:rPr>
              <w:t>110</w:t>
            </w:r>
            <w:r>
              <w:rPr>
                <w:noProof/>
                <w:webHidden/>
              </w:rPr>
              <w:fldChar w:fldCharType="end"/>
            </w:r>
          </w:hyperlink>
        </w:p>
        <w:p w14:paraId="5D333D2A" w14:textId="5EB52FC7" w:rsidR="00B964B2" w:rsidRDefault="00B964B2">
          <w:pPr>
            <w:pStyle w:val="Sumrio1"/>
            <w:tabs>
              <w:tab w:val="left" w:pos="709"/>
            </w:tabs>
            <w:rPr>
              <w:rFonts w:asciiTheme="minorHAnsi" w:eastAsiaTheme="minorEastAsia" w:hAnsiTheme="minorHAnsi"/>
              <w:noProof/>
              <w:sz w:val="22"/>
            </w:rPr>
          </w:pPr>
          <w:hyperlink w:anchor="_Toc68947715" w:history="1">
            <w:r w:rsidRPr="00A5636D">
              <w:rPr>
                <w:rStyle w:val="Hyperlink"/>
                <w:noProof/>
              </w:rPr>
              <w:t>22</w:t>
            </w:r>
            <w:r>
              <w:rPr>
                <w:rFonts w:asciiTheme="minorHAnsi" w:eastAsiaTheme="minorEastAsia" w:hAnsiTheme="minorHAnsi"/>
                <w:noProof/>
                <w:sz w:val="22"/>
              </w:rPr>
              <w:tab/>
            </w:r>
            <w:r w:rsidRPr="00A5636D">
              <w:rPr>
                <w:rStyle w:val="Hyperlink"/>
                <w:noProof/>
              </w:rPr>
              <w:t>Express</w:t>
            </w:r>
            <w:r>
              <w:rPr>
                <w:noProof/>
                <w:webHidden/>
              </w:rPr>
              <w:tab/>
            </w:r>
            <w:r>
              <w:rPr>
                <w:noProof/>
                <w:webHidden/>
              </w:rPr>
              <w:fldChar w:fldCharType="begin"/>
            </w:r>
            <w:r>
              <w:rPr>
                <w:noProof/>
                <w:webHidden/>
              </w:rPr>
              <w:instrText xml:space="preserve"> PAGEREF _Toc68947715 \h </w:instrText>
            </w:r>
            <w:r>
              <w:rPr>
                <w:noProof/>
                <w:webHidden/>
              </w:rPr>
            </w:r>
            <w:r>
              <w:rPr>
                <w:noProof/>
                <w:webHidden/>
              </w:rPr>
              <w:fldChar w:fldCharType="separate"/>
            </w:r>
            <w:r>
              <w:rPr>
                <w:noProof/>
                <w:webHidden/>
              </w:rPr>
              <w:t>110</w:t>
            </w:r>
            <w:r>
              <w:rPr>
                <w:noProof/>
                <w:webHidden/>
              </w:rPr>
              <w:fldChar w:fldCharType="end"/>
            </w:r>
          </w:hyperlink>
        </w:p>
        <w:p w14:paraId="11BE53A5" w14:textId="1312E696" w:rsidR="00B964B2" w:rsidRDefault="00B964B2">
          <w:pPr>
            <w:pStyle w:val="Sumrio1"/>
            <w:tabs>
              <w:tab w:val="left" w:pos="709"/>
            </w:tabs>
            <w:rPr>
              <w:rFonts w:asciiTheme="minorHAnsi" w:eastAsiaTheme="minorEastAsia" w:hAnsiTheme="minorHAnsi"/>
              <w:noProof/>
              <w:sz w:val="22"/>
            </w:rPr>
          </w:pPr>
          <w:hyperlink w:anchor="_Toc68947716" w:history="1">
            <w:r w:rsidRPr="00A5636D">
              <w:rPr>
                <w:rStyle w:val="Hyperlink"/>
                <w:noProof/>
              </w:rPr>
              <w:t>23</w:t>
            </w:r>
            <w:r>
              <w:rPr>
                <w:rFonts w:asciiTheme="minorHAnsi" w:eastAsiaTheme="minorEastAsia" w:hAnsiTheme="minorHAnsi"/>
                <w:noProof/>
                <w:sz w:val="22"/>
              </w:rPr>
              <w:tab/>
            </w:r>
            <w:r w:rsidRPr="00A5636D">
              <w:rPr>
                <w:rStyle w:val="Hyperlink"/>
                <w:noProof/>
              </w:rPr>
              <w:t>Mongoose</w:t>
            </w:r>
            <w:r>
              <w:rPr>
                <w:noProof/>
                <w:webHidden/>
              </w:rPr>
              <w:tab/>
            </w:r>
            <w:r>
              <w:rPr>
                <w:noProof/>
                <w:webHidden/>
              </w:rPr>
              <w:fldChar w:fldCharType="begin"/>
            </w:r>
            <w:r>
              <w:rPr>
                <w:noProof/>
                <w:webHidden/>
              </w:rPr>
              <w:instrText xml:space="preserve"> PAGEREF _Toc68947716 \h </w:instrText>
            </w:r>
            <w:r>
              <w:rPr>
                <w:noProof/>
                <w:webHidden/>
              </w:rPr>
            </w:r>
            <w:r>
              <w:rPr>
                <w:noProof/>
                <w:webHidden/>
              </w:rPr>
              <w:fldChar w:fldCharType="separate"/>
            </w:r>
            <w:r>
              <w:rPr>
                <w:noProof/>
                <w:webHidden/>
              </w:rPr>
              <w:t>110</w:t>
            </w:r>
            <w:r>
              <w:rPr>
                <w:noProof/>
                <w:webHidden/>
              </w:rPr>
              <w:fldChar w:fldCharType="end"/>
            </w:r>
          </w:hyperlink>
        </w:p>
        <w:p w14:paraId="4D9B9D2F" w14:textId="1B4FD631" w:rsidR="00B964B2" w:rsidRDefault="00B964B2">
          <w:pPr>
            <w:pStyle w:val="Sumrio1"/>
            <w:tabs>
              <w:tab w:val="left" w:pos="709"/>
            </w:tabs>
            <w:rPr>
              <w:rFonts w:asciiTheme="minorHAnsi" w:eastAsiaTheme="minorEastAsia" w:hAnsiTheme="minorHAnsi"/>
              <w:noProof/>
              <w:sz w:val="22"/>
            </w:rPr>
          </w:pPr>
          <w:hyperlink w:anchor="_Toc68947717" w:history="1">
            <w:r w:rsidRPr="00A5636D">
              <w:rPr>
                <w:rStyle w:val="Hyperlink"/>
                <w:noProof/>
              </w:rPr>
              <w:t>24</w:t>
            </w:r>
            <w:r>
              <w:rPr>
                <w:rFonts w:asciiTheme="minorHAnsi" w:eastAsiaTheme="minorEastAsia" w:hAnsiTheme="minorHAnsi"/>
                <w:noProof/>
                <w:sz w:val="22"/>
              </w:rPr>
              <w:tab/>
            </w:r>
            <w:r w:rsidRPr="00A5636D">
              <w:rPr>
                <w:rStyle w:val="Hyperlink"/>
                <w:noProof/>
              </w:rPr>
              <w:t>Projetos</w:t>
            </w:r>
            <w:r>
              <w:rPr>
                <w:noProof/>
                <w:webHidden/>
              </w:rPr>
              <w:tab/>
            </w:r>
            <w:r>
              <w:rPr>
                <w:noProof/>
                <w:webHidden/>
              </w:rPr>
              <w:fldChar w:fldCharType="begin"/>
            </w:r>
            <w:r>
              <w:rPr>
                <w:noProof/>
                <w:webHidden/>
              </w:rPr>
              <w:instrText xml:space="preserve"> PAGEREF _Toc68947717 \h </w:instrText>
            </w:r>
            <w:r>
              <w:rPr>
                <w:noProof/>
                <w:webHidden/>
              </w:rPr>
            </w:r>
            <w:r>
              <w:rPr>
                <w:noProof/>
                <w:webHidden/>
              </w:rPr>
              <w:fldChar w:fldCharType="separate"/>
            </w:r>
            <w:r>
              <w:rPr>
                <w:noProof/>
                <w:webHidden/>
              </w:rPr>
              <w:t>110</w:t>
            </w:r>
            <w:r>
              <w:rPr>
                <w:noProof/>
                <w:webHidden/>
              </w:rPr>
              <w:fldChar w:fldCharType="end"/>
            </w:r>
          </w:hyperlink>
        </w:p>
        <w:p w14:paraId="65E9EF69" w14:textId="5482F39C" w:rsidR="00B964B2" w:rsidRDefault="00B964B2">
          <w:pPr>
            <w:pStyle w:val="Sumrio1"/>
            <w:tabs>
              <w:tab w:val="left" w:pos="709"/>
            </w:tabs>
            <w:rPr>
              <w:rFonts w:asciiTheme="minorHAnsi" w:eastAsiaTheme="minorEastAsia" w:hAnsiTheme="minorHAnsi"/>
              <w:noProof/>
              <w:sz w:val="22"/>
            </w:rPr>
          </w:pPr>
          <w:hyperlink w:anchor="_Toc68947718" w:history="1">
            <w:r w:rsidRPr="00A5636D">
              <w:rPr>
                <w:rStyle w:val="Hyperlink"/>
                <w:noProof/>
              </w:rPr>
              <w:t>25</w:t>
            </w:r>
            <w:r>
              <w:rPr>
                <w:rFonts w:asciiTheme="minorHAnsi" w:eastAsiaTheme="minorEastAsia" w:hAnsiTheme="minorHAnsi"/>
                <w:noProof/>
                <w:sz w:val="22"/>
              </w:rPr>
              <w:tab/>
            </w:r>
            <w:r w:rsidRPr="00A5636D">
              <w:rPr>
                <w:rStyle w:val="Hyperlink"/>
                <w:noProof/>
              </w:rPr>
              <w:t>Outros Tópicos</w:t>
            </w:r>
            <w:r>
              <w:rPr>
                <w:noProof/>
                <w:webHidden/>
              </w:rPr>
              <w:tab/>
            </w:r>
            <w:r>
              <w:rPr>
                <w:noProof/>
                <w:webHidden/>
              </w:rPr>
              <w:fldChar w:fldCharType="begin"/>
            </w:r>
            <w:r>
              <w:rPr>
                <w:noProof/>
                <w:webHidden/>
              </w:rPr>
              <w:instrText xml:space="preserve"> PAGEREF _Toc68947718 \h </w:instrText>
            </w:r>
            <w:r>
              <w:rPr>
                <w:noProof/>
                <w:webHidden/>
              </w:rPr>
            </w:r>
            <w:r>
              <w:rPr>
                <w:noProof/>
                <w:webHidden/>
              </w:rPr>
              <w:fldChar w:fldCharType="separate"/>
            </w:r>
            <w:r>
              <w:rPr>
                <w:noProof/>
                <w:webHidden/>
              </w:rPr>
              <w:t>110</w:t>
            </w:r>
            <w:r>
              <w:rPr>
                <w:noProof/>
                <w:webHidden/>
              </w:rPr>
              <w:fldChar w:fldCharType="end"/>
            </w:r>
          </w:hyperlink>
        </w:p>
        <w:p w14:paraId="5A927918" w14:textId="4C8CC1D9" w:rsidR="00B964B2" w:rsidRDefault="00B964B2">
          <w:pPr>
            <w:pStyle w:val="Sumrio1"/>
            <w:tabs>
              <w:tab w:val="left" w:pos="709"/>
            </w:tabs>
            <w:rPr>
              <w:rFonts w:asciiTheme="minorHAnsi" w:eastAsiaTheme="minorEastAsia" w:hAnsiTheme="minorHAnsi"/>
              <w:noProof/>
              <w:sz w:val="22"/>
            </w:rPr>
          </w:pPr>
          <w:hyperlink w:anchor="_Toc68947719" w:history="1">
            <w:r w:rsidRPr="00A5636D">
              <w:rPr>
                <w:rStyle w:val="Hyperlink"/>
                <w:noProof/>
              </w:rPr>
              <w:t>26</w:t>
            </w:r>
            <w:r>
              <w:rPr>
                <w:rFonts w:asciiTheme="minorHAnsi" w:eastAsiaTheme="minorEastAsia" w:hAnsiTheme="minorHAnsi"/>
                <w:noProof/>
                <w:sz w:val="22"/>
              </w:rPr>
              <w:tab/>
            </w:r>
            <w:r w:rsidRPr="00A5636D">
              <w:rPr>
                <w:rStyle w:val="Hyperlink"/>
                <w:noProof/>
              </w:rPr>
              <w:t>Conclusão</w:t>
            </w:r>
            <w:r>
              <w:rPr>
                <w:noProof/>
                <w:webHidden/>
              </w:rPr>
              <w:tab/>
            </w:r>
            <w:r>
              <w:rPr>
                <w:noProof/>
                <w:webHidden/>
              </w:rPr>
              <w:fldChar w:fldCharType="begin"/>
            </w:r>
            <w:r>
              <w:rPr>
                <w:noProof/>
                <w:webHidden/>
              </w:rPr>
              <w:instrText xml:space="preserve"> PAGEREF _Toc68947719 \h </w:instrText>
            </w:r>
            <w:r>
              <w:rPr>
                <w:noProof/>
                <w:webHidden/>
              </w:rPr>
            </w:r>
            <w:r>
              <w:rPr>
                <w:noProof/>
                <w:webHidden/>
              </w:rPr>
              <w:fldChar w:fldCharType="separate"/>
            </w:r>
            <w:r>
              <w:rPr>
                <w:noProof/>
                <w:webHidden/>
              </w:rPr>
              <w:t>110</w:t>
            </w:r>
            <w:r>
              <w:rPr>
                <w:noProof/>
                <w:webHidden/>
              </w:rPr>
              <w:fldChar w:fldCharType="end"/>
            </w:r>
          </w:hyperlink>
        </w:p>
        <w:p w14:paraId="699506AA" w14:textId="403C616A" w:rsidR="00E60696" w:rsidRPr="00712166" w:rsidRDefault="00E60696" w:rsidP="00CC1744">
          <w:pPr>
            <w:spacing w:line="240" w:lineRule="auto"/>
            <w:rPr>
              <w:rFonts w:cs="Arial"/>
              <w:color w:val="000000" w:themeColor="text1"/>
            </w:rPr>
          </w:pPr>
          <w:r w:rsidRPr="00712166">
            <w:rPr>
              <w:rFonts w:cs="Arial"/>
              <w:b/>
              <w:bCs/>
              <w:color w:val="000000" w:themeColor="text1"/>
            </w:rPr>
            <w:fldChar w:fldCharType="end"/>
          </w:r>
        </w:p>
      </w:sdtContent>
    </w:sdt>
    <w:p w14:paraId="152DA93D" w14:textId="77777777" w:rsidR="00D52642" w:rsidRPr="00712166" w:rsidRDefault="00D52642" w:rsidP="00FD67AF">
      <w:pPr>
        <w:spacing w:after="200" w:line="480" w:lineRule="auto"/>
        <w:ind w:firstLine="0"/>
        <w:jc w:val="left"/>
        <w:rPr>
          <w:rFonts w:cs="Arial"/>
          <w:color w:val="000000" w:themeColor="text1"/>
        </w:rPr>
      </w:pPr>
      <w:r w:rsidRPr="00712166">
        <w:rPr>
          <w:rFonts w:cs="Arial"/>
          <w:color w:val="000000" w:themeColor="text1"/>
        </w:rPr>
        <w:br w:type="page"/>
      </w:r>
    </w:p>
    <w:p w14:paraId="7C0DA38F" w14:textId="19D4E601" w:rsidR="00094DE4" w:rsidRPr="00712166" w:rsidRDefault="0088091A" w:rsidP="00094DE4">
      <w:pPr>
        <w:pStyle w:val="Ttulo1"/>
        <w:spacing w:after="0" w:line="480" w:lineRule="auto"/>
        <w:rPr>
          <w:bCs w:val="0"/>
        </w:rPr>
      </w:pPr>
      <w:bookmarkStart w:id="0" w:name="_Toc68947561"/>
      <w:r w:rsidRPr="00712166">
        <w:rPr>
          <w:rFonts w:cs="Arial"/>
          <w:bCs w:val="0"/>
        </w:rPr>
        <w:lastRenderedPageBreak/>
        <w:t>Configuração do Ambiente</w:t>
      </w:r>
      <w:bookmarkEnd w:id="0"/>
    </w:p>
    <w:p w14:paraId="17886F09" w14:textId="28B07EE8" w:rsidR="00CF6FE1" w:rsidRPr="00712166" w:rsidRDefault="00CF6FE1" w:rsidP="00CF6FE1">
      <w:pPr>
        <w:pStyle w:val="Ttulo2"/>
        <w:spacing w:line="480" w:lineRule="auto"/>
        <w:rPr>
          <w:rFonts w:cs="Arial"/>
        </w:rPr>
      </w:pPr>
      <w:bookmarkStart w:id="1" w:name="_Toc68947562"/>
      <w:r w:rsidRPr="00712166">
        <w:rPr>
          <w:rFonts w:cs="Arial"/>
        </w:rPr>
        <w:t>Instalação Vscode</w:t>
      </w:r>
      <w:bookmarkEnd w:id="1"/>
    </w:p>
    <w:p w14:paraId="2CD5C0CC" w14:textId="453D4A7B" w:rsidR="00CF6FE1" w:rsidRPr="00712166" w:rsidRDefault="00CF6FE1" w:rsidP="00CF6FE1">
      <w:pPr>
        <w:pStyle w:val="Ttulo2"/>
        <w:spacing w:line="480" w:lineRule="auto"/>
        <w:rPr>
          <w:rFonts w:cs="Arial"/>
        </w:rPr>
      </w:pPr>
      <w:bookmarkStart w:id="2" w:name="_Toc68947563"/>
      <w:r w:rsidRPr="00712166">
        <w:rPr>
          <w:rFonts w:cs="Arial"/>
        </w:rPr>
        <w:t>Instalação Node</w:t>
      </w:r>
      <w:bookmarkEnd w:id="2"/>
    </w:p>
    <w:p w14:paraId="7C52647F" w14:textId="229C15FA" w:rsidR="0088091A" w:rsidRPr="00712166" w:rsidRDefault="0088091A" w:rsidP="00094DE4">
      <w:pPr>
        <w:pStyle w:val="Ttulo1"/>
        <w:spacing w:after="0" w:line="480" w:lineRule="auto"/>
        <w:rPr>
          <w:bCs w:val="0"/>
        </w:rPr>
      </w:pPr>
      <w:bookmarkStart w:id="3" w:name="_Toc68947564"/>
      <w:r w:rsidRPr="00712166">
        <w:rPr>
          <w:rFonts w:cs="Arial"/>
          <w:bCs w:val="0"/>
        </w:rPr>
        <w:t>Fundamentos</w:t>
      </w:r>
      <w:bookmarkEnd w:id="3"/>
    </w:p>
    <w:p w14:paraId="5903EA17" w14:textId="5E0AE9FD" w:rsidR="00CF6FE1" w:rsidRPr="00712166" w:rsidRDefault="00CF6FE1" w:rsidP="00CF6FE1">
      <w:pPr>
        <w:pStyle w:val="Ttulo2"/>
        <w:spacing w:line="480" w:lineRule="auto"/>
        <w:rPr>
          <w:rFonts w:cs="Arial"/>
        </w:rPr>
      </w:pPr>
      <w:bookmarkStart w:id="4" w:name="_Toc68947565"/>
      <w:r w:rsidRPr="00712166">
        <w:rPr>
          <w:rFonts w:cs="Arial"/>
        </w:rPr>
        <w:t>Visão Geral de Algoritmo</w:t>
      </w:r>
      <w:bookmarkEnd w:id="4"/>
    </w:p>
    <w:p w14:paraId="74EC275E" w14:textId="5FE65B51" w:rsidR="00CF6FE1" w:rsidRPr="00712166" w:rsidRDefault="00CF6FE1" w:rsidP="00CF6FE1">
      <w:pPr>
        <w:ind w:firstLine="576"/>
        <w:rPr>
          <w:color w:val="000000" w:themeColor="text1"/>
        </w:rPr>
      </w:pPr>
      <w:r w:rsidRPr="00712166">
        <w:rPr>
          <w:color w:val="000000" w:themeColor="text1"/>
        </w:rPr>
        <w:t xml:space="preserve">Algoritmo é uma </w:t>
      </w:r>
      <w:r w:rsidR="00F84063" w:rsidRPr="00712166">
        <w:rPr>
          <w:color w:val="000000" w:themeColor="text1"/>
        </w:rPr>
        <w:t>sequência</w:t>
      </w:r>
      <w:r w:rsidRPr="00712166">
        <w:rPr>
          <w:color w:val="000000" w:themeColor="text1"/>
        </w:rPr>
        <w:t xml:space="preserve"> de passos, uma </w:t>
      </w:r>
      <w:r w:rsidR="00F84063" w:rsidRPr="00712166">
        <w:rPr>
          <w:color w:val="000000" w:themeColor="text1"/>
        </w:rPr>
        <w:t>sequência</w:t>
      </w:r>
      <w:r w:rsidRPr="00712166">
        <w:rPr>
          <w:color w:val="000000" w:themeColor="text1"/>
        </w:rPr>
        <w:t xml:space="preserve"> de instruções a serem seguidas para sair de um ponto e ir para outro. Os algoritmos possuem algumas características:</w:t>
      </w:r>
    </w:p>
    <w:p w14:paraId="00BA0ED2" w14:textId="615250C9" w:rsidR="00CF6FE1" w:rsidRPr="00712166" w:rsidRDefault="00CF6FE1" w:rsidP="00F06C1C">
      <w:pPr>
        <w:pStyle w:val="PargrafodaLista"/>
        <w:numPr>
          <w:ilvl w:val="0"/>
          <w:numId w:val="9"/>
        </w:numPr>
        <w:rPr>
          <w:rFonts w:cs="Arial"/>
          <w:color w:val="000000" w:themeColor="text1"/>
        </w:rPr>
      </w:pPr>
      <w:r w:rsidRPr="00712166">
        <w:rPr>
          <w:rFonts w:cs="Arial"/>
          <w:color w:val="000000" w:themeColor="text1"/>
        </w:rPr>
        <w:t>É possível repetir determinados passos dentro de um algoritmo;</w:t>
      </w:r>
    </w:p>
    <w:p w14:paraId="2DF22389" w14:textId="3921CC7A" w:rsidR="00CF6FE1" w:rsidRPr="00712166" w:rsidRDefault="00CF6FE1" w:rsidP="00F06C1C">
      <w:pPr>
        <w:pStyle w:val="PargrafodaLista"/>
        <w:numPr>
          <w:ilvl w:val="0"/>
          <w:numId w:val="9"/>
        </w:numPr>
        <w:rPr>
          <w:rFonts w:cs="Arial"/>
          <w:color w:val="000000" w:themeColor="text1"/>
        </w:rPr>
      </w:pPr>
      <w:r w:rsidRPr="00712166">
        <w:rPr>
          <w:rFonts w:cs="Arial"/>
          <w:color w:val="000000" w:themeColor="text1"/>
        </w:rPr>
        <w:t>É possível tomar decisões;</w:t>
      </w:r>
    </w:p>
    <w:p w14:paraId="60AE4726" w14:textId="68403DDD" w:rsidR="00CF6FE1" w:rsidRPr="00712166" w:rsidRDefault="00EC6A92" w:rsidP="00F06C1C">
      <w:pPr>
        <w:pStyle w:val="PargrafodaLista"/>
        <w:numPr>
          <w:ilvl w:val="0"/>
          <w:numId w:val="9"/>
        </w:numPr>
        <w:rPr>
          <w:rFonts w:cs="Arial"/>
          <w:color w:val="000000" w:themeColor="text1"/>
        </w:rPr>
      </w:pPr>
      <w:r w:rsidRPr="00712166">
        <w:rPr>
          <w:rFonts w:cs="Arial"/>
          <w:color w:val="000000" w:themeColor="text1"/>
        </w:rPr>
        <w:t>As entradas determinam a saída</w:t>
      </w:r>
      <w:r w:rsidR="00BA29D4" w:rsidRPr="00712166">
        <w:rPr>
          <w:rFonts w:cs="Arial"/>
          <w:color w:val="000000" w:themeColor="text1"/>
        </w:rPr>
        <w:t>.</w:t>
      </w:r>
    </w:p>
    <w:p w14:paraId="0392471E" w14:textId="447D6877" w:rsidR="00BA29D4" w:rsidRPr="00712166" w:rsidRDefault="00BA29D4" w:rsidP="00BA29D4">
      <w:pPr>
        <w:ind w:firstLine="0"/>
        <w:rPr>
          <w:rFonts w:cs="Arial"/>
          <w:color w:val="000000" w:themeColor="text1"/>
        </w:rPr>
      </w:pPr>
    </w:p>
    <w:p w14:paraId="6B50314C" w14:textId="15835B67" w:rsidR="00BA29D4" w:rsidRPr="00712166" w:rsidRDefault="00BA29D4" w:rsidP="00BA29D4">
      <w:pPr>
        <w:pStyle w:val="Ttulo2"/>
        <w:spacing w:line="480" w:lineRule="auto"/>
        <w:rPr>
          <w:rFonts w:cs="Arial"/>
        </w:rPr>
      </w:pPr>
      <w:bookmarkStart w:id="5" w:name="_Toc68947566"/>
      <w:r w:rsidRPr="00712166">
        <w:rPr>
          <w:rFonts w:cs="Arial"/>
        </w:rPr>
        <w:t>Visão Geral de Estruturas de Dados</w:t>
      </w:r>
      <w:bookmarkEnd w:id="5"/>
    </w:p>
    <w:p w14:paraId="6B563DA8" w14:textId="58F39182" w:rsidR="00BA29D4" w:rsidRPr="00712166" w:rsidRDefault="00BA29D4" w:rsidP="00BA29D4">
      <w:pPr>
        <w:ind w:firstLine="576"/>
        <w:rPr>
          <w:color w:val="000000" w:themeColor="text1"/>
        </w:rPr>
      </w:pPr>
      <w:r w:rsidRPr="00712166">
        <w:rPr>
          <w:color w:val="000000" w:themeColor="text1"/>
        </w:rPr>
        <w:t>Estrutura de Dados é diferente de dados, a estrutura visa duas cosias, organizar e administrar os dados.</w:t>
      </w:r>
    </w:p>
    <w:p w14:paraId="1321FE8C" w14:textId="7C15BDA5" w:rsidR="00BA29D4" w:rsidRPr="00712166" w:rsidRDefault="00B6064A" w:rsidP="00BA29D4">
      <w:pPr>
        <w:ind w:firstLine="576"/>
        <w:rPr>
          <w:color w:val="000000" w:themeColor="text1"/>
        </w:rPr>
      </w:pPr>
      <w:r w:rsidRPr="00712166">
        <w:rPr>
          <w:color w:val="000000" w:themeColor="text1"/>
        </w:rPr>
        <w:t>A Estrutura de Dados envolve os critérios como os dados são armazenados (inteiro x flutuante), (listas x filas x arvores).</w:t>
      </w:r>
    </w:p>
    <w:p w14:paraId="69194BC4" w14:textId="5C618E0F" w:rsidR="00B6064A" w:rsidRPr="00712166" w:rsidRDefault="00B6064A" w:rsidP="00BA29D4">
      <w:pPr>
        <w:ind w:firstLine="576"/>
        <w:rPr>
          <w:color w:val="000000" w:themeColor="text1"/>
        </w:rPr>
      </w:pPr>
      <w:r w:rsidRPr="00712166">
        <w:rPr>
          <w:color w:val="000000" w:themeColor="text1"/>
        </w:rPr>
        <w:t>A estrutura de dados básica se baseia em tipagem (real, inteiro, string, booleano, etc..).</w:t>
      </w:r>
    </w:p>
    <w:p w14:paraId="2593B9B5" w14:textId="7415E1C9" w:rsidR="00B6064A" w:rsidRPr="00712166" w:rsidRDefault="00B6064A" w:rsidP="00BA29D4">
      <w:pPr>
        <w:ind w:firstLine="576"/>
        <w:rPr>
          <w:color w:val="000000" w:themeColor="text1"/>
        </w:rPr>
      </w:pPr>
      <w:r w:rsidRPr="00712166">
        <w:rPr>
          <w:color w:val="000000" w:themeColor="text1"/>
        </w:rPr>
        <w:t>Em JavaScript por exemplo, temos apenas uma estrutura para representação de números, o ‘Number’, diferente de python, que temos ‘Int’ e ‘float’, por exemplo.</w:t>
      </w:r>
    </w:p>
    <w:p w14:paraId="0683C406" w14:textId="2EC0EE96" w:rsidR="00B6064A" w:rsidRPr="00712166" w:rsidRDefault="00B6064A" w:rsidP="00BA29D4">
      <w:pPr>
        <w:ind w:firstLine="576"/>
        <w:rPr>
          <w:color w:val="000000" w:themeColor="text1"/>
        </w:rPr>
      </w:pPr>
      <w:r w:rsidRPr="00712166">
        <w:rPr>
          <w:color w:val="000000" w:themeColor="text1"/>
        </w:rPr>
        <w:t>É possível criar uma estrutura de dados personalizada, como por exemplo uma tabela de banco de dados.</w:t>
      </w:r>
    </w:p>
    <w:p w14:paraId="3A8DBDBE" w14:textId="6AB50646" w:rsidR="003B5F74" w:rsidRPr="00712166" w:rsidRDefault="003B5F74" w:rsidP="00BA29D4">
      <w:pPr>
        <w:ind w:firstLine="576"/>
        <w:rPr>
          <w:color w:val="000000" w:themeColor="text1"/>
        </w:rPr>
      </w:pPr>
    </w:p>
    <w:p w14:paraId="3DBEACFB" w14:textId="60F85890" w:rsidR="003B5F74" w:rsidRPr="00712166" w:rsidRDefault="0035346C" w:rsidP="003B5F74">
      <w:pPr>
        <w:pStyle w:val="Ttulo2"/>
        <w:spacing w:line="480" w:lineRule="auto"/>
        <w:rPr>
          <w:rFonts w:cs="Arial"/>
        </w:rPr>
      </w:pPr>
      <w:bookmarkStart w:id="6" w:name="_Toc68947567"/>
      <w:r w:rsidRPr="00712166">
        <w:rPr>
          <w:rFonts w:cs="Arial"/>
        </w:rPr>
        <w:t>Organização Básica de um Código JS</w:t>
      </w:r>
      <w:bookmarkEnd w:id="6"/>
    </w:p>
    <w:p w14:paraId="326A8865" w14:textId="6ACCA735" w:rsidR="0035346C" w:rsidRPr="00712166" w:rsidRDefault="0035346C" w:rsidP="0035346C">
      <w:pPr>
        <w:ind w:firstLine="576"/>
        <w:rPr>
          <w:color w:val="000000" w:themeColor="text1"/>
        </w:rPr>
      </w:pPr>
      <w:r w:rsidRPr="00712166">
        <w:rPr>
          <w:color w:val="000000" w:themeColor="text1"/>
        </w:rPr>
        <w:t>Um código JS é organizado em sentenças de códigos que podem ou não terminar em ‘;’. Além das sentenças, um código JS também é organizado em blocos (agrupador de sentenças), que ficam dentro de parênteses ({ }).</w:t>
      </w:r>
    </w:p>
    <w:p w14:paraId="48378B99" w14:textId="733F03C3" w:rsidR="0035346C" w:rsidRPr="00712166" w:rsidRDefault="0035346C" w:rsidP="0035346C">
      <w:pPr>
        <w:pStyle w:val="Ttulo2"/>
        <w:spacing w:line="480" w:lineRule="auto"/>
        <w:rPr>
          <w:rFonts w:cs="Arial"/>
        </w:rPr>
      </w:pPr>
      <w:bookmarkStart w:id="7" w:name="_Toc68947568"/>
      <w:r w:rsidRPr="00712166">
        <w:rPr>
          <w:rFonts w:cs="Arial"/>
        </w:rPr>
        <w:lastRenderedPageBreak/>
        <w:t>Executando JavaScript</w:t>
      </w:r>
      <w:bookmarkEnd w:id="7"/>
    </w:p>
    <w:p w14:paraId="53804FAB" w14:textId="4CEA9EA1" w:rsidR="00C45460" w:rsidRPr="00712166" w:rsidRDefault="00C45460" w:rsidP="00C45460">
      <w:pPr>
        <w:ind w:firstLine="576"/>
        <w:rPr>
          <w:color w:val="000000" w:themeColor="text1"/>
        </w:rPr>
      </w:pPr>
      <w:r w:rsidRPr="00712166">
        <w:rPr>
          <w:color w:val="000000" w:themeColor="text1"/>
        </w:rPr>
        <w:t>Podemos executar códigos JavaScript em IDE’s como VsCode, Sublime, Atom, etc... com o Node, ou nos navegadores acessando o console, ou também em ferramentas online.</w:t>
      </w:r>
    </w:p>
    <w:p w14:paraId="5FD464BF" w14:textId="7229E08E" w:rsidR="00C45460" w:rsidRPr="00712166" w:rsidRDefault="00C45460" w:rsidP="00C45460">
      <w:pPr>
        <w:ind w:firstLine="576"/>
        <w:rPr>
          <w:color w:val="000000" w:themeColor="text1"/>
        </w:rPr>
      </w:pPr>
    </w:p>
    <w:p w14:paraId="4B989A60" w14:textId="34A76D8F" w:rsidR="00C45460" w:rsidRPr="00712166" w:rsidRDefault="00C45460" w:rsidP="00C45460">
      <w:pPr>
        <w:pStyle w:val="Ttulo2"/>
        <w:spacing w:line="480" w:lineRule="auto"/>
        <w:rPr>
          <w:rFonts w:cs="Arial"/>
        </w:rPr>
      </w:pPr>
      <w:bookmarkStart w:id="8" w:name="_Toc68947569"/>
      <w:r w:rsidRPr="00712166">
        <w:rPr>
          <w:rFonts w:cs="Arial"/>
        </w:rPr>
        <w:t>Comentários de Código</w:t>
      </w:r>
      <w:bookmarkEnd w:id="8"/>
    </w:p>
    <w:p w14:paraId="1622E74F" w14:textId="5E4B4305" w:rsidR="00C45460" w:rsidRPr="00712166" w:rsidRDefault="00C45460" w:rsidP="00C45460">
      <w:pPr>
        <w:ind w:firstLine="0"/>
        <w:rPr>
          <w:color w:val="000000" w:themeColor="text1"/>
        </w:rPr>
      </w:pPr>
      <w:r w:rsidRPr="00712166">
        <w:rPr>
          <w:color w:val="000000" w:themeColor="text1"/>
        </w:rPr>
        <w:t>// Comentário de uma linha</w:t>
      </w:r>
    </w:p>
    <w:p w14:paraId="2EE3B471" w14:textId="77777777" w:rsidR="00C45460" w:rsidRPr="00712166" w:rsidRDefault="00C45460" w:rsidP="00C45460">
      <w:pPr>
        <w:ind w:firstLine="0"/>
        <w:rPr>
          <w:color w:val="000000" w:themeColor="text1"/>
        </w:rPr>
      </w:pPr>
      <w:r w:rsidRPr="00712166">
        <w:rPr>
          <w:color w:val="000000" w:themeColor="text1"/>
        </w:rPr>
        <w:t>/*</w:t>
      </w:r>
    </w:p>
    <w:p w14:paraId="708E2578" w14:textId="77777777" w:rsidR="00C45460" w:rsidRPr="00712166" w:rsidRDefault="00C45460" w:rsidP="00C45460">
      <w:pPr>
        <w:ind w:firstLine="0"/>
        <w:rPr>
          <w:color w:val="000000" w:themeColor="text1"/>
        </w:rPr>
      </w:pPr>
      <w:r w:rsidRPr="00712166">
        <w:rPr>
          <w:color w:val="000000" w:themeColor="text1"/>
        </w:rPr>
        <w:t xml:space="preserve">Comentário de </w:t>
      </w:r>
    </w:p>
    <w:p w14:paraId="797B2CC9" w14:textId="0509D15A" w:rsidR="00C45460" w:rsidRPr="00712166" w:rsidRDefault="00C45460" w:rsidP="00C45460">
      <w:pPr>
        <w:ind w:firstLine="0"/>
        <w:rPr>
          <w:color w:val="000000" w:themeColor="text1"/>
          <w:u w:val="single"/>
        </w:rPr>
      </w:pPr>
      <w:r w:rsidRPr="00712166">
        <w:rPr>
          <w:color w:val="000000" w:themeColor="text1"/>
        </w:rPr>
        <w:t>múltiplas linhas</w:t>
      </w:r>
    </w:p>
    <w:p w14:paraId="08570DA8" w14:textId="4454CEDA" w:rsidR="00C45460" w:rsidRPr="00712166" w:rsidRDefault="00C45460" w:rsidP="00C45460">
      <w:pPr>
        <w:ind w:firstLine="0"/>
        <w:rPr>
          <w:color w:val="000000" w:themeColor="text1"/>
        </w:rPr>
      </w:pPr>
      <w:r w:rsidRPr="00712166">
        <w:rPr>
          <w:color w:val="000000" w:themeColor="text1"/>
        </w:rPr>
        <w:t>*/</w:t>
      </w:r>
    </w:p>
    <w:p w14:paraId="04904F20" w14:textId="77777777" w:rsidR="004818DA" w:rsidRPr="00712166" w:rsidRDefault="004818DA" w:rsidP="00C45460">
      <w:pPr>
        <w:ind w:firstLine="0"/>
        <w:rPr>
          <w:color w:val="000000" w:themeColor="text1"/>
        </w:rPr>
      </w:pPr>
    </w:p>
    <w:p w14:paraId="79751673" w14:textId="5B9757E7" w:rsidR="008A6C3A" w:rsidRPr="00712166" w:rsidRDefault="008A6C3A" w:rsidP="008A6C3A">
      <w:pPr>
        <w:pStyle w:val="Ttulo2"/>
        <w:spacing w:line="480" w:lineRule="auto"/>
        <w:rPr>
          <w:rFonts w:cs="Arial"/>
        </w:rPr>
      </w:pPr>
      <w:bookmarkStart w:id="9" w:name="_Toc68947570"/>
      <w:r w:rsidRPr="00712166">
        <w:rPr>
          <w:rFonts w:cs="Arial"/>
        </w:rPr>
        <w:t>O básico de Var, Let e Const</w:t>
      </w:r>
      <w:bookmarkEnd w:id="9"/>
    </w:p>
    <w:p w14:paraId="5814153A" w14:textId="206BBD11" w:rsidR="008A6C3A" w:rsidRPr="00712166" w:rsidRDefault="008A6C3A" w:rsidP="008A6C3A">
      <w:pPr>
        <w:ind w:firstLine="0"/>
        <w:rPr>
          <w:color w:val="000000" w:themeColor="text1"/>
        </w:rPr>
      </w:pPr>
      <w:r w:rsidRPr="00712166">
        <w:rPr>
          <w:color w:val="000000" w:themeColor="text1"/>
        </w:rPr>
        <w:t>var a = 3  // Os nomes é muito IMPORTANTE</w:t>
      </w:r>
    </w:p>
    <w:p w14:paraId="13B11E3D" w14:textId="1D3860D3" w:rsidR="008A6C3A" w:rsidRPr="00712166" w:rsidRDefault="008A6C3A" w:rsidP="008A6C3A">
      <w:pPr>
        <w:ind w:firstLine="0"/>
        <w:rPr>
          <w:color w:val="000000" w:themeColor="text1"/>
        </w:rPr>
      </w:pPr>
      <w:r w:rsidRPr="00712166">
        <w:rPr>
          <w:color w:val="000000" w:themeColor="text1"/>
        </w:rPr>
        <w:t>let b = 4 // De preferência para o let</w:t>
      </w:r>
    </w:p>
    <w:p w14:paraId="52A1DE37" w14:textId="16E74670" w:rsidR="00B6064A" w:rsidRPr="00712166" w:rsidRDefault="00B6064A" w:rsidP="008A6C3A">
      <w:pPr>
        <w:ind w:firstLine="0"/>
        <w:rPr>
          <w:color w:val="000000" w:themeColor="text1"/>
        </w:rPr>
      </w:pPr>
    </w:p>
    <w:p w14:paraId="4185EA9D" w14:textId="08700EE3" w:rsidR="008A6C3A" w:rsidRPr="00712166" w:rsidRDefault="008A6C3A" w:rsidP="004818DA">
      <w:pPr>
        <w:ind w:firstLine="576"/>
        <w:rPr>
          <w:color w:val="000000" w:themeColor="text1"/>
        </w:rPr>
      </w:pPr>
      <w:r w:rsidRPr="00712166">
        <w:rPr>
          <w:color w:val="000000" w:themeColor="text1"/>
        </w:rPr>
        <w:t xml:space="preserve">Aqui definimos duas variáveis, </w:t>
      </w:r>
      <w:r w:rsidR="004818DA" w:rsidRPr="00712166">
        <w:rPr>
          <w:color w:val="000000" w:themeColor="text1"/>
        </w:rPr>
        <w:t>‘</w:t>
      </w:r>
      <w:r w:rsidRPr="00712166">
        <w:rPr>
          <w:color w:val="000000" w:themeColor="text1"/>
        </w:rPr>
        <w:t>a</w:t>
      </w:r>
      <w:r w:rsidR="004818DA" w:rsidRPr="00712166">
        <w:rPr>
          <w:color w:val="000000" w:themeColor="text1"/>
        </w:rPr>
        <w:t>’</w:t>
      </w:r>
      <w:r w:rsidRPr="00712166">
        <w:rPr>
          <w:color w:val="000000" w:themeColor="text1"/>
        </w:rPr>
        <w:t xml:space="preserve"> e </w:t>
      </w:r>
      <w:r w:rsidR="004818DA" w:rsidRPr="00712166">
        <w:rPr>
          <w:color w:val="000000" w:themeColor="text1"/>
        </w:rPr>
        <w:t>‘</w:t>
      </w:r>
      <w:r w:rsidRPr="00712166">
        <w:rPr>
          <w:color w:val="000000" w:themeColor="text1"/>
        </w:rPr>
        <w:t>b</w:t>
      </w:r>
      <w:r w:rsidR="004818DA" w:rsidRPr="00712166">
        <w:rPr>
          <w:color w:val="000000" w:themeColor="text1"/>
        </w:rPr>
        <w:t>’</w:t>
      </w:r>
      <w:r w:rsidRPr="00712166">
        <w:rPr>
          <w:color w:val="000000" w:themeColor="text1"/>
        </w:rPr>
        <w:t xml:space="preserve"> com var e let respectivamente.</w:t>
      </w:r>
    </w:p>
    <w:p w14:paraId="549FA3CA" w14:textId="1C0AB35A" w:rsidR="008A6C3A" w:rsidRPr="00712166" w:rsidRDefault="008A6C3A" w:rsidP="008A6C3A">
      <w:pPr>
        <w:ind w:firstLine="0"/>
        <w:rPr>
          <w:color w:val="000000" w:themeColor="text1"/>
        </w:rPr>
      </w:pPr>
      <w:r w:rsidRPr="00712166">
        <w:rPr>
          <w:color w:val="000000" w:themeColor="text1"/>
        </w:rPr>
        <w:t>Se quisermos redeclarar</w:t>
      </w:r>
    </w:p>
    <w:p w14:paraId="618F428F" w14:textId="3D1CECA7" w:rsidR="008A6C3A" w:rsidRPr="00712166" w:rsidRDefault="008A6C3A" w:rsidP="008A6C3A">
      <w:pPr>
        <w:ind w:firstLine="0"/>
        <w:rPr>
          <w:color w:val="000000" w:themeColor="text1"/>
        </w:rPr>
      </w:pPr>
      <w:r w:rsidRPr="00712166">
        <w:rPr>
          <w:color w:val="000000" w:themeColor="text1"/>
        </w:rPr>
        <w:t>var a = 30</w:t>
      </w:r>
    </w:p>
    <w:p w14:paraId="0BEED00F" w14:textId="0E0C0292" w:rsidR="008A6C3A" w:rsidRPr="00712166" w:rsidRDefault="008A6C3A" w:rsidP="008A6C3A">
      <w:pPr>
        <w:ind w:firstLine="0"/>
        <w:rPr>
          <w:color w:val="000000" w:themeColor="text1"/>
        </w:rPr>
      </w:pPr>
      <w:r w:rsidRPr="00712166">
        <w:rPr>
          <w:color w:val="000000" w:themeColor="text1"/>
        </w:rPr>
        <w:t>let b = 40</w:t>
      </w:r>
    </w:p>
    <w:p w14:paraId="22501C58" w14:textId="7B000071" w:rsidR="008A6C3A" w:rsidRPr="00712166" w:rsidRDefault="008A6C3A" w:rsidP="004818DA">
      <w:pPr>
        <w:ind w:firstLine="576"/>
        <w:rPr>
          <w:color w:val="000000" w:themeColor="text1"/>
        </w:rPr>
      </w:pPr>
      <w:r w:rsidRPr="00712166">
        <w:rPr>
          <w:color w:val="000000" w:themeColor="text1"/>
        </w:rPr>
        <w:t>Vamos conseguir apenas redeclarar a variável ‘a’, pois não podemos redeclarar variáveis com o let, sendo necessári</w:t>
      </w:r>
      <w:r w:rsidR="004818DA" w:rsidRPr="00712166">
        <w:rPr>
          <w:color w:val="000000" w:themeColor="text1"/>
        </w:rPr>
        <w:t>o</w:t>
      </w:r>
      <w:r w:rsidRPr="00712166">
        <w:rPr>
          <w:color w:val="000000" w:themeColor="text1"/>
        </w:rPr>
        <w:t>:</w:t>
      </w:r>
    </w:p>
    <w:p w14:paraId="765C2027" w14:textId="77777777" w:rsidR="008A6C3A" w:rsidRPr="00712166" w:rsidRDefault="008A6C3A" w:rsidP="008A6C3A">
      <w:pPr>
        <w:ind w:firstLine="0"/>
        <w:rPr>
          <w:color w:val="000000" w:themeColor="text1"/>
        </w:rPr>
      </w:pPr>
      <w:r w:rsidRPr="00712166">
        <w:rPr>
          <w:color w:val="000000" w:themeColor="text1"/>
        </w:rPr>
        <w:t>var a = 30</w:t>
      </w:r>
    </w:p>
    <w:p w14:paraId="0AE81514" w14:textId="3992A678" w:rsidR="008A6C3A" w:rsidRPr="00712166" w:rsidRDefault="008A6C3A" w:rsidP="008A6C3A">
      <w:pPr>
        <w:ind w:firstLine="0"/>
        <w:rPr>
          <w:color w:val="000000" w:themeColor="text1"/>
          <w:u w:val="single"/>
        </w:rPr>
      </w:pPr>
      <w:r w:rsidRPr="00712166">
        <w:rPr>
          <w:color w:val="000000" w:themeColor="text1"/>
        </w:rPr>
        <w:t>b = 40</w:t>
      </w:r>
    </w:p>
    <w:p w14:paraId="3FBB6C99" w14:textId="68CEA55C" w:rsidR="008A6C3A" w:rsidRPr="00712166" w:rsidRDefault="008A6C3A" w:rsidP="008A6C3A">
      <w:pPr>
        <w:ind w:firstLine="0"/>
        <w:rPr>
          <w:color w:val="000000" w:themeColor="text1"/>
        </w:rPr>
      </w:pPr>
      <w:r w:rsidRPr="00712166">
        <w:rPr>
          <w:color w:val="000000" w:themeColor="text1"/>
        </w:rPr>
        <w:t>console.log(a,</w:t>
      </w:r>
      <w:r w:rsidR="004818DA" w:rsidRPr="00712166">
        <w:rPr>
          <w:color w:val="000000" w:themeColor="text1"/>
        </w:rPr>
        <w:t xml:space="preserve"> </w:t>
      </w:r>
      <w:r w:rsidRPr="00712166">
        <w:rPr>
          <w:color w:val="000000" w:themeColor="text1"/>
        </w:rPr>
        <w:t>b)</w:t>
      </w:r>
      <w:r w:rsidR="004818DA" w:rsidRPr="00712166">
        <w:rPr>
          <w:color w:val="000000" w:themeColor="text1"/>
        </w:rPr>
        <w:t xml:space="preserve"> : 30, 40</w:t>
      </w:r>
    </w:p>
    <w:p w14:paraId="187967AA" w14:textId="44959819" w:rsidR="004818DA" w:rsidRPr="00712166" w:rsidRDefault="004818DA" w:rsidP="004818DA">
      <w:pPr>
        <w:ind w:firstLine="709"/>
        <w:rPr>
          <w:color w:val="000000" w:themeColor="text1"/>
        </w:rPr>
      </w:pPr>
      <w:r w:rsidRPr="00712166">
        <w:rPr>
          <w:color w:val="000000" w:themeColor="text1"/>
        </w:rPr>
        <w:t>O mais indicado é declarar uma única vez e para novas atribuições, não utilizar o var:</w:t>
      </w:r>
    </w:p>
    <w:p w14:paraId="21CB16A9" w14:textId="0236F170" w:rsidR="004818DA" w:rsidRPr="00712166" w:rsidRDefault="004818DA" w:rsidP="004818DA">
      <w:pPr>
        <w:ind w:firstLine="0"/>
        <w:rPr>
          <w:color w:val="000000" w:themeColor="text1"/>
        </w:rPr>
      </w:pPr>
      <w:r w:rsidRPr="00712166">
        <w:rPr>
          <w:color w:val="000000" w:themeColor="text1"/>
        </w:rPr>
        <w:t xml:space="preserve">var a = 3  // Os nomes </w:t>
      </w:r>
      <w:r w:rsidR="007C26AB" w:rsidRPr="00712166">
        <w:rPr>
          <w:color w:val="000000" w:themeColor="text1"/>
        </w:rPr>
        <w:t>são</w:t>
      </w:r>
      <w:r w:rsidRPr="00712166">
        <w:rPr>
          <w:color w:val="000000" w:themeColor="text1"/>
        </w:rPr>
        <w:t xml:space="preserve"> muito IMPORTANTE</w:t>
      </w:r>
    </w:p>
    <w:p w14:paraId="00AB58A2" w14:textId="39F8D74A" w:rsidR="004818DA" w:rsidRPr="004009D3" w:rsidRDefault="004818DA" w:rsidP="004818DA">
      <w:pPr>
        <w:ind w:firstLine="0"/>
        <w:rPr>
          <w:color w:val="000000" w:themeColor="text1"/>
          <w:lang w:val="en-US"/>
        </w:rPr>
      </w:pPr>
      <w:r w:rsidRPr="004009D3">
        <w:rPr>
          <w:color w:val="000000" w:themeColor="text1"/>
          <w:lang w:val="en-US"/>
        </w:rPr>
        <w:t>let b = 4</w:t>
      </w:r>
    </w:p>
    <w:p w14:paraId="4873F2A0" w14:textId="776D55BB" w:rsidR="004818DA" w:rsidRPr="004009D3" w:rsidRDefault="004818DA" w:rsidP="004818DA">
      <w:pPr>
        <w:ind w:firstLine="0"/>
        <w:rPr>
          <w:color w:val="000000" w:themeColor="text1"/>
          <w:lang w:val="en-US"/>
        </w:rPr>
      </w:pPr>
      <w:r w:rsidRPr="004009D3">
        <w:rPr>
          <w:color w:val="000000" w:themeColor="text1"/>
          <w:lang w:val="en-US"/>
        </w:rPr>
        <w:t>a = 30</w:t>
      </w:r>
    </w:p>
    <w:p w14:paraId="7C8B87DA" w14:textId="5B196C43" w:rsidR="004818DA" w:rsidRPr="004009D3" w:rsidRDefault="004818DA" w:rsidP="004818DA">
      <w:pPr>
        <w:ind w:firstLine="0"/>
        <w:rPr>
          <w:color w:val="000000" w:themeColor="text1"/>
          <w:lang w:val="en-US"/>
        </w:rPr>
      </w:pPr>
      <w:r w:rsidRPr="004009D3">
        <w:rPr>
          <w:color w:val="000000" w:themeColor="text1"/>
          <w:lang w:val="en-US"/>
        </w:rPr>
        <w:t>b = 40</w:t>
      </w:r>
    </w:p>
    <w:p w14:paraId="2EC0E84F" w14:textId="403EC678" w:rsidR="00B6064A" w:rsidRPr="004009D3" w:rsidRDefault="004818DA" w:rsidP="004818DA">
      <w:pPr>
        <w:ind w:firstLine="0"/>
        <w:rPr>
          <w:color w:val="000000" w:themeColor="text1"/>
          <w:lang w:val="en-US"/>
        </w:rPr>
      </w:pPr>
      <w:r w:rsidRPr="004009D3">
        <w:rPr>
          <w:color w:val="000000" w:themeColor="text1"/>
          <w:lang w:val="en-US"/>
        </w:rPr>
        <w:t>console.log(a, b) : 30, 40</w:t>
      </w:r>
    </w:p>
    <w:p w14:paraId="4350B6C5" w14:textId="7C9149EF" w:rsidR="004818DA" w:rsidRPr="00712166" w:rsidRDefault="004818DA" w:rsidP="004818DA">
      <w:pPr>
        <w:ind w:firstLine="709"/>
        <w:rPr>
          <w:color w:val="000000" w:themeColor="text1"/>
        </w:rPr>
      </w:pPr>
      <w:r w:rsidRPr="00712166">
        <w:rPr>
          <w:color w:val="000000" w:themeColor="text1"/>
        </w:rPr>
        <w:t>Para declarar constantes utilizamos:</w:t>
      </w:r>
    </w:p>
    <w:p w14:paraId="553E8DEF" w14:textId="52DBD56C" w:rsidR="004818DA" w:rsidRPr="00712166" w:rsidRDefault="004818DA" w:rsidP="004818DA">
      <w:pPr>
        <w:ind w:firstLine="0"/>
        <w:rPr>
          <w:color w:val="000000" w:themeColor="text1"/>
        </w:rPr>
      </w:pPr>
      <w:r w:rsidRPr="00712166">
        <w:rPr>
          <w:color w:val="000000" w:themeColor="text1"/>
        </w:rPr>
        <w:t>const c = 5</w:t>
      </w:r>
    </w:p>
    <w:p w14:paraId="03402E34" w14:textId="2B03FBB3" w:rsidR="004818DA" w:rsidRPr="00712166" w:rsidRDefault="004818DA" w:rsidP="004818DA">
      <w:pPr>
        <w:ind w:firstLine="0"/>
        <w:rPr>
          <w:color w:val="000000" w:themeColor="text1"/>
        </w:rPr>
      </w:pPr>
      <w:r w:rsidRPr="00712166">
        <w:rPr>
          <w:color w:val="000000" w:themeColor="text1"/>
        </w:rPr>
        <w:lastRenderedPageBreak/>
        <w:t>//c = 50 Não é possível alterar, é constante</w:t>
      </w:r>
    </w:p>
    <w:p w14:paraId="6CCE46F7" w14:textId="70BF56ED" w:rsidR="004818DA" w:rsidRPr="00712166" w:rsidRDefault="004818DA" w:rsidP="004818DA">
      <w:pPr>
        <w:ind w:firstLine="0"/>
        <w:rPr>
          <w:color w:val="000000" w:themeColor="text1"/>
        </w:rPr>
      </w:pPr>
      <w:r w:rsidRPr="00712166">
        <w:rPr>
          <w:color w:val="000000" w:themeColor="text1"/>
        </w:rPr>
        <w:t>console.log(c): 5</w:t>
      </w:r>
    </w:p>
    <w:p w14:paraId="7776B5B5" w14:textId="77777777" w:rsidR="004818DA" w:rsidRPr="00712166" w:rsidRDefault="004818DA" w:rsidP="004818DA">
      <w:pPr>
        <w:ind w:firstLine="0"/>
        <w:rPr>
          <w:color w:val="000000" w:themeColor="text1"/>
          <w:u w:val="single"/>
        </w:rPr>
      </w:pPr>
    </w:p>
    <w:p w14:paraId="68451FF9" w14:textId="443537AF" w:rsidR="004818DA" w:rsidRPr="00712166" w:rsidRDefault="004818DA" w:rsidP="004818DA">
      <w:pPr>
        <w:pStyle w:val="Ttulo2"/>
        <w:spacing w:line="480" w:lineRule="auto"/>
        <w:rPr>
          <w:rFonts w:cs="Arial"/>
        </w:rPr>
      </w:pPr>
      <w:bookmarkStart w:id="10" w:name="_Toc68947571"/>
      <w:r w:rsidRPr="00712166">
        <w:rPr>
          <w:rFonts w:cs="Arial"/>
        </w:rPr>
        <w:t>Tipagem Fraca</w:t>
      </w:r>
      <w:bookmarkEnd w:id="10"/>
    </w:p>
    <w:p w14:paraId="48A61E00" w14:textId="656616F9" w:rsidR="004818DA" w:rsidRPr="00712166" w:rsidRDefault="004818DA" w:rsidP="004818DA">
      <w:pPr>
        <w:ind w:firstLine="709"/>
        <w:rPr>
          <w:color w:val="000000" w:themeColor="text1"/>
        </w:rPr>
      </w:pPr>
      <w:r w:rsidRPr="00712166">
        <w:rPr>
          <w:color w:val="000000" w:themeColor="text1"/>
        </w:rPr>
        <w:t>JS tem uma tipagem fraca, ou seja, mais dinâmica, flexível, porém, existem desvantagens como a dificuldade de encontrar determinados erros.</w:t>
      </w:r>
    </w:p>
    <w:p w14:paraId="188C327D" w14:textId="6A5D2348" w:rsidR="003E7608" w:rsidRPr="00712166" w:rsidRDefault="003E7608" w:rsidP="004818DA">
      <w:pPr>
        <w:ind w:firstLine="709"/>
        <w:rPr>
          <w:color w:val="000000" w:themeColor="text1"/>
        </w:rPr>
      </w:pPr>
      <w:r w:rsidRPr="00712166">
        <w:rPr>
          <w:color w:val="000000" w:themeColor="text1"/>
        </w:rPr>
        <w:t>Ser uma linguagem de tipagem fraca, quer dizer que as variáveis podem ser inteiros em determinado momento, strings em outro e funções em outro, ou seja, são flexíveis.</w:t>
      </w:r>
    </w:p>
    <w:p w14:paraId="79C4F547" w14:textId="77777777" w:rsidR="003E7608" w:rsidRPr="00712166" w:rsidRDefault="003E7608" w:rsidP="003E7608">
      <w:pPr>
        <w:ind w:firstLine="709"/>
        <w:rPr>
          <w:color w:val="000000" w:themeColor="text1"/>
        </w:rPr>
      </w:pPr>
      <w:r w:rsidRPr="00712166">
        <w:rPr>
          <w:color w:val="000000" w:themeColor="text1"/>
        </w:rPr>
        <w:t>let qualquer = 'Legal'</w:t>
      </w:r>
    </w:p>
    <w:p w14:paraId="14029E1B" w14:textId="521713B2" w:rsidR="003E7608" w:rsidRPr="00712166" w:rsidRDefault="003E7608" w:rsidP="003E7608">
      <w:pPr>
        <w:ind w:firstLine="709"/>
        <w:rPr>
          <w:color w:val="000000" w:themeColor="text1"/>
        </w:rPr>
      </w:pPr>
      <w:r w:rsidRPr="00712166">
        <w:rPr>
          <w:color w:val="000000" w:themeColor="text1"/>
        </w:rPr>
        <w:t>console.log(qualquer): Legal</w:t>
      </w:r>
    </w:p>
    <w:p w14:paraId="43782848" w14:textId="7B10320B" w:rsidR="003E7608" w:rsidRPr="00712166" w:rsidRDefault="003E7608" w:rsidP="003E7608">
      <w:pPr>
        <w:ind w:firstLine="709"/>
        <w:rPr>
          <w:color w:val="000000" w:themeColor="text1"/>
        </w:rPr>
      </w:pPr>
      <w:r w:rsidRPr="00712166">
        <w:rPr>
          <w:color w:val="000000" w:themeColor="text1"/>
        </w:rPr>
        <w:t>console.log(typeof qualquer): string</w:t>
      </w:r>
    </w:p>
    <w:p w14:paraId="73AE2E04" w14:textId="77777777" w:rsidR="003E7608" w:rsidRPr="00712166" w:rsidRDefault="003E7608" w:rsidP="003E7608">
      <w:pPr>
        <w:ind w:firstLine="709"/>
        <w:rPr>
          <w:color w:val="000000" w:themeColor="text1"/>
        </w:rPr>
      </w:pPr>
    </w:p>
    <w:p w14:paraId="7C2843D0" w14:textId="77777777" w:rsidR="003E7608" w:rsidRPr="00712166" w:rsidRDefault="003E7608" w:rsidP="003E7608">
      <w:pPr>
        <w:ind w:firstLine="709"/>
        <w:rPr>
          <w:color w:val="000000" w:themeColor="text1"/>
        </w:rPr>
      </w:pPr>
      <w:r w:rsidRPr="00712166">
        <w:rPr>
          <w:color w:val="000000" w:themeColor="text1"/>
        </w:rPr>
        <w:t>qualquer = 3.141516</w:t>
      </w:r>
    </w:p>
    <w:p w14:paraId="2FBE8636" w14:textId="3216D706" w:rsidR="003E7608" w:rsidRPr="00712166" w:rsidRDefault="003E7608" w:rsidP="003E7608">
      <w:pPr>
        <w:ind w:firstLine="709"/>
        <w:rPr>
          <w:color w:val="000000" w:themeColor="text1"/>
        </w:rPr>
      </w:pPr>
      <w:r w:rsidRPr="00712166">
        <w:rPr>
          <w:color w:val="000000" w:themeColor="text1"/>
        </w:rPr>
        <w:t>console.log(qualquer): 3.141516</w:t>
      </w:r>
    </w:p>
    <w:p w14:paraId="121F778C" w14:textId="4BDD3FC7" w:rsidR="003E7608" w:rsidRPr="00712166" w:rsidRDefault="003E7608" w:rsidP="003E7608">
      <w:pPr>
        <w:ind w:firstLine="709"/>
        <w:rPr>
          <w:color w:val="000000" w:themeColor="text1"/>
          <w:u w:val="single"/>
        </w:rPr>
      </w:pPr>
      <w:r w:rsidRPr="00712166">
        <w:rPr>
          <w:color w:val="000000" w:themeColor="text1"/>
        </w:rPr>
        <w:t>console.log(typeof qualquer): number</w:t>
      </w:r>
    </w:p>
    <w:p w14:paraId="01E48925" w14:textId="376DFE60" w:rsidR="00A90322" w:rsidRPr="00712166" w:rsidRDefault="00A90322" w:rsidP="003E7608">
      <w:pPr>
        <w:ind w:firstLine="709"/>
        <w:rPr>
          <w:color w:val="000000" w:themeColor="text1"/>
        </w:rPr>
      </w:pPr>
    </w:p>
    <w:p w14:paraId="11C4699E" w14:textId="1A8EE84F" w:rsidR="00A90322" w:rsidRPr="00712166" w:rsidRDefault="00A90322" w:rsidP="00A90322">
      <w:pPr>
        <w:pStyle w:val="Ttulo2"/>
        <w:spacing w:line="480" w:lineRule="auto"/>
        <w:rPr>
          <w:rFonts w:cs="Arial"/>
        </w:rPr>
      </w:pPr>
      <w:bookmarkStart w:id="11" w:name="_Toc68947572"/>
      <w:r w:rsidRPr="00712166">
        <w:rPr>
          <w:rFonts w:cs="Arial"/>
        </w:rPr>
        <w:t>Tipos em JavaScript</w:t>
      </w:r>
      <w:bookmarkEnd w:id="11"/>
    </w:p>
    <w:p w14:paraId="22219A67" w14:textId="11B7CDE2" w:rsidR="00A90322" w:rsidRPr="00712166" w:rsidRDefault="00A90322" w:rsidP="00A90322">
      <w:pPr>
        <w:ind w:firstLine="709"/>
        <w:rPr>
          <w:color w:val="000000" w:themeColor="text1"/>
        </w:rPr>
      </w:pPr>
      <w:r w:rsidRPr="00712166">
        <w:rPr>
          <w:color w:val="000000" w:themeColor="text1"/>
        </w:rPr>
        <w:t>const peso1 = 1.0                   // Uma maneira de declarar números</w:t>
      </w:r>
    </w:p>
    <w:p w14:paraId="7E2D26CC" w14:textId="77777777" w:rsidR="00A90322" w:rsidRPr="00712166" w:rsidRDefault="00A90322" w:rsidP="00A90322">
      <w:pPr>
        <w:ind w:firstLine="709"/>
        <w:rPr>
          <w:color w:val="000000" w:themeColor="text1"/>
        </w:rPr>
      </w:pPr>
      <w:r w:rsidRPr="00712166">
        <w:rPr>
          <w:color w:val="000000" w:themeColor="text1"/>
        </w:rPr>
        <w:t>const peso2 = Number('2.0')  // Outra maneira</w:t>
      </w:r>
    </w:p>
    <w:p w14:paraId="253667F5" w14:textId="77777777" w:rsidR="00A90322" w:rsidRPr="00712166" w:rsidRDefault="00A90322" w:rsidP="00A90322">
      <w:pPr>
        <w:ind w:firstLine="709"/>
        <w:rPr>
          <w:color w:val="000000" w:themeColor="text1"/>
        </w:rPr>
      </w:pPr>
    </w:p>
    <w:p w14:paraId="333EE19E" w14:textId="77777777" w:rsidR="00A90322" w:rsidRPr="00712166" w:rsidRDefault="00A90322" w:rsidP="00A90322">
      <w:pPr>
        <w:ind w:firstLine="709"/>
        <w:rPr>
          <w:color w:val="000000" w:themeColor="text1"/>
        </w:rPr>
      </w:pPr>
      <w:r w:rsidRPr="00712166">
        <w:rPr>
          <w:color w:val="000000" w:themeColor="text1"/>
        </w:rPr>
        <w:t xml:space="preserve">console.log(peso1, peso2)  </w:t>
      </w:r>
    </w:p>
    <w:p w14:paraId="0E624C68" w14:textId="4DB5F4A7" w:rsidR="00A90322" w:rsidRPr="00712166" w:rsidRDefault="00A90322" w:rsidP="00A90322">
      <w:pPr>
        <w:ind w:firstLine="709"/>
        <w:rPr>
          <w:color w:val="000000" w:themeColor="text1"/>
        </w:rPr>
      </w:pPr>
      <w:r w:rsidRPr="00712166">
        <w:rPr>
          <w:color w:val="000000" w:themeColor="text1"/>
        </w:rPr>
        <w:t>console.log(Number.isInteger(peso1)) /</w:t>
      </w:r>
      <w:r w:rsidR="00336790" w:rsidRPr="00712166">
        <w:rPr>
          <w:color w:val="000000" w:themeColor="text1"/>
        </w:rPr>
        <w:t>*</w:t>
      </w:r>
      <w:r w:rsidRPr="00712166">
        <w:rPr>
          <w:color w:val="000000" w:themeColor="text1"/>
        </w:rPr>
        <w:t xml:space="preserve"> Verificação se uma variável ou constante é um número inteiro</w:t>
      </w:r>
    </w:p>
    <w:p w14:paraId="58778EFF" w14:textId="3869C354" w:rsidR="00336790" w:rsidRPr="00712166" w:rsidRDefault="00336790" w:rsidP="00A90322">
      <w:pPr>
        <w:ind w:firstLine="709"/>
        <w:rPr>
          <w:color w:val="000000" w:themeColor="text1"/>
          <w:u w:val="single"/>
        </w:rPr>
      </w:pPr>
      <w:r w:rsidRPr="00712166">
        <w:rPr>
          <w:color w:val="000000" w:themeColor="text1"/>
        </w:rPr>
        <w:t>*/</w:t>
      </w:r>
    </w:p>
    <w:p w14:paraId="652D5F0A" w14:textId="5CCBE39C" w:rsidR="00A90322" w:rsidRPr="00712166" w:rsidRDefault="00A90322" w:rsidP="00336790">
      <w:pPr>
        <w:ind w:firstLine="709"/>
        <w:rPr>
          <w:color w:val="000000" w:themeColor="text1"/>
        </w:rPr>
      </w:pPr>
      <w:r w:rsidRPr="00712166">
        <w:rPr>
          <w:color w:val="000000" w:themeColor="text1"/>
        </w:rPr>
        <w:t>console.log(Number.isInteger(peso2))</w:t>
      </w:r>
    </w:p>
    <w:p w14:paraId="18A40277" w14:textId="77777777" w:rsidR="00A90322" w:rsidRPr="00712166" w:rsidRDefault="00A90322" w:rsidP="00A90322">
      <w:pPr>
        <w:ind w:firstLine="709"/>
        <w:rPr>
          <w:color w:val="000000" w:themeColor="text1"/>
        </w:rPr>
      </w:pPr>
      <w:r w:rsidRPr="00712166">
        <w:rPr>
          <w:color w:val="000000" w:themeColor="text1"/>
        </w:rPr>
        <w:t>const avaliacao1 = 9.871</w:t>
      </w:r>
    </w:p>
    <w:p w14:paraId="66FF3E0F" w14:textId="77777777" w:rsidR="00A90322" w:rsidRPr="00712166" w:rsidRDefault="00A90322" w:rsidP="00A90322">
      <w:pPr>
        <w:ind w:firstLine="709"/>
        <w:rPr>
          <w:color w:val="000000" w:themeColor="text1"/>
        </w:rPr>
      </w:pPr>
      <w:r w:rsidRPr="00712166">
        <w:rPr>
          <w:color w:val="000000" w:themeColor="text1"/>
        </w:rPr>
        <w:t>const avaliacao2 = 6.871</w:t>
      </w:r>
    </w:p>
    <w:p w14:paraId="68FCB371" w14:textId="77777777" w:rsidR="00A90322" w:rsidRPr="00712166" w:rsidRDefault="00A90322" w:rsidP="00A90322">
      <w:pPr>
        <w:ind w:firstLine="709"/>
        <w:rPr>
          <w:color w:val="000000" w:themeColor="text1"/>
        </w:rPr>
      </w:pPr>
    </w:p>
    <w:p w14:paraId="417CE8C4" w14:textId="77777777" w:rsidR="00A90322" w:rsidRPr="00712166" w:rsidRDefault="00A90322" w:rsidP="00A90322">
      <w:pPr>
        <w:ind w:firstLine="709"/>
        <w:rPr>
          <w:color w:val="000000" w:themeColor="text1"/>
        </w:rPr>
      </w:pPr>
      <w:r w:rsidRPr="00712166">
        <w:rPr>
          <w:color w:val="000000" w:themeColor="text1"/>
        </w:rPr>
        <w:t>const total = avaliacao1*peso1 + avaliacao2*peso2</w:t>
      </w:r>
    </w:p>
    <w:p w14:paraId="6FFA8490" w14:textId="77777777" w:rsidR="00A90322" w:rsidRPr="00712166" w:rsidRDefault="00A90322" w:rsidP="00A90322">
      <w:pPr>
        <w:ind w:firstLine="709"/>
        <w:rPr>
          <w:color w:val="000000" w:themeColor="text1"/>
        </w:rPr>
      </w:pPr>
      <w:r w:rsidRPr="00712166">
        <w:rPr>
          <w:color w:val="000000" w:themeColor="text1"/>
        </w:rPr>
        <w:t>const media = total / (peso1+peso2)</w:t>
      </w:r>
    </w:p>
    <w:p w14:paraId="78BC6E96" w14:textId="77777777" w:rsidR="00A90322" w:rsidRPr="00712166" w:rsidRDefault="00A90322" w:rsidP="00A90322">
      <w:pPr>
        <w:ind w:firstLine="709"/>
        <w:rPr>
          <w:color w:val="000000" w:themeColor="text1"/>
        </w:rPr>
      </w:pPr>
    </w:p>
    <w:p w14:paraId="6FEB6E72" w14:textId="31828C01" w:rsidR="00A90322" w:rsidRPr="00712166" w:rsidRDefault="00A90322" w:rsidP="00A90322">
      <w:pPr>
        <w:ind w:firstLine="709"/>
        <w:rPr>
          <w:color w:val="000000" w:themeColor="text1"/>
        </w:rPr>
      </w:pPr>
      <w:r w:rsidRPr="00712166">
        <w:rPr>
          <w:color w:val="000000" w:themeColor="text1"/>
        </w:rPr>
        <w:lastRenderedPageBreak/>
        <w:t>console.log(`Média Arredondada: ${media.toFixed(2)}`) /</w:t>
      </w:r>
      <w:r w:rsidR="00336790" w:rsidRPr="00712166">
        <w:rPr>
          <w:color w:val="000000" w:themeColor="text1"/>
        </w:rPr>
        <w:t>*</w:t>
      </w:r>
      <w:r w:rsidRPr="00712166">
        <w:rPr>
          <w:color w:val="000000" w:themeColor="text1"/>
        </w:rPr>
        <w:t xml:space="preserve"> Imprimindo com apenas duas casas decimais e formatando a string para a </w:t>
      </w:r>
      <w:r w:rsidR="00336790" w:rsidRPr="00712166">
        <w:rPr>
          <w:color w:val="000000" w:themeColor="text1"/>
        </w:rPr>
        <w:t>variável</w:t>
      </w:r>
      <w:r w:rsidRPr="00712166">
        <w:rPr>
          <w:color w:val="000000" w:themeColor="text1"/>
        </w:rPr>
        <w:t xml:space="preserve"> ser inserida dentro</w:t>
      </w:r>
      <w:r w:rsidR="00336790" w:rsidRPr="00712166">
        <w:rPr>
          <w:color w:val="000000" w:themeColor="text1"/>
        </w:rPr>
        <w:t xml:space="preserve"> */</w:t>
      </w:r>
    </w:p>
    <w:p w14:paraId="35F8F24B" w14:textId="1333AA2C" w:rsidR="00A90322" w:rsidRPr="00712166" w:rsidRDefault="00A90322" w:rsidP="00A90322">
      <w:pPr>
        <w:ind w:firstLine="709"/>
        <w:rPr>
          <w:color w:val="000000" w:themeColor="text1"/>
        </w:rPr>
      </w:pPr>
      <w:r w:rsidRPr="00712166">
        <w:rPr>
          <w:color w:val="000000" w:themeColor="text1"/>
        </w:rPr>
        <w:t>console.log(`Média Em String: ${media.toString()}`) /</w:t>
      </w:r>
      <w:r w:rsidR="00336790" w:rsidRPr="00712166">
        <w:rPr>
          <w:color w:val="000000" w:themeColor="text1"/>
        </w:rPr>
        <w:t>*</w:t>
      </w:r>
      <w:r w:rsidRPr="00712166">
        <w:rPr>
          <w:color w:val="000000" w:themeColor="text1"/>
        </w:rPr>
        <w:t xml:space="preserve"> Converte a média para tipo string</w:t>
      </w:r>
      <w:r w:rsidR="00336790" w:rsidRPr="00712166">
        <w:rPr>
          <w:color w:val="000000" w:themeColor="text1"/>
        </w:rPr>
        <w:t xml:space="preserve"> */</w:t>
      </w:r>
    </w:p>
    <w:p w14:paraId="2A73E9DC" w14:textId="7643ADD9" w:rsidR="00A90322" w:rsidRPr="00712166" w:rsidRDefault="00A90322" w:rsidP="00A90322">
      <w:pPr>
        <w:ind w:firstLine="709"/>
        <w:rPr>
          <w:color w:val="000000" w:themeColor="text1"/>
        </w:rPr>
      </w:pPr>
      <w:r w:rsidRPr="00712166">
        <w:rPr>
          <w:color w:val="000000" w:themeColor="text1"/>
        </w:rPr>
        <w:t>console.log(`Média Em formato Binário: ${media.toString(2)}`) /</w:t>
      </w:r>
      <w:r w:rsidR="00336790" w:rsidRPr="00712166">
        <w:rPr>
          <w:color w:val="000000" w:themeColor="text1"/>
        </w:rPr>
        <w:t>*</w:t>
      </w:r>
      <w:r w:rsidRPr="00712166">
        <w:rPr>
          <w:color w:val="000000" w:themeColor="text1"/>
        </w:rPr>
        <w:t xml:space="preserve"> Converte para valor binário</w:t>
      </w:r>
      <w:r w:rsidR="00336790" w:rsidRPr="00712166">
        <w:rPr>
          <w:color w:val="000000" w:themeColor="text1"/>
        </w:rPr>
        <w:t xml:space="preserve"> */</w:t>
      </w:r>
    </w:p>
    <w:p w14:paraId="03DC6B0C" w14:textId="13C98070" w:rsidR="00A90322" w:rsidRPr="004009D3" w:rsidRDefault="00A90322" w:rsidP="00336790">
      <w:pPr>
        <w:ind w:firstLine="709"/>
        <w:rPr>
          <w:color w:val="000000" w:themeColor="text1"/>
          <w:u w:val="single"/>
          <w:lang w:val="en-US"/>
        </w:rPr>
      </w:pPr>
      <w:r w:rsidRPr="004009D3">
        <w:rPr>
          <w:color w:val="000000" w:themeColor="text1"/>
          <w:lang w:val="en-US"/>
        </w:rPr>
        <w:t xml:space="preserve">console.log(`Tipo: ${typeof media}`) </w:t>
      </w:r>
    </w:p>
    <w:p w14:paraId="7772E2E2" w14:textId="3A03522C" w:rsidR="00A90322" w:rsidRPr="004009D3" w:rsidRDefault="00A90322" w:rsidP="00A90322">
      <w:pPr>
        <w:ind w:firstLine="709"/>
        <w:rPr>
          <w:color w:val="000000" w:themeColor="text1"/>
          <w:lang w:val="en-US"/>
        </w:rPr>
      </w:pPr>
      <w:r w:rsidRPr="004009D3">
        <w:rPr>
          <w:color w:val="000000" w:themeColor="text1"/>
          <w:lang w:val="en-US"/>
        </w:rPr>
        <w:t>console.log(typeof Number)</w:t>
      </w:r>
    </w:p>
    <w:p w14:paraId="3F4B887F" w14:textId="77777777" w:rsidR="004818DA" w:rsidRPr="004009D3" w:rsidRDefault="004818DA" w:rsidP="004818DA">
      <w:pPr>
        <w:ind w:firstLine="709"/>
        <w:rPr>
          <w:color w:val="000000" w:themeColor="text1"/>
          <w:u w:val="single"/>
          <w:lang w:val="en-US"/>
        </w:rPr>
      </w:pPr>
    </w:p>
    <w:p w14:paraId="1D6B37F9" w14:textId="2EC58C4E" w:rsidR="004818DA" w:rsidRPr="00712166" w:rsidRDefault="00336790" w:rsidP="00336790">
      <w:pPr>
        <w:pStyle w:val="Ttulo2"/>
        <w:spacing w:line="480" w:lineRule="auto"/>
        <w:rPr>
          <w:rFonts w:cs="Arial"/>
        </w:rPr>
      </w:pPr>
      <w:bookmarkStart w:id="12" w:name="_Toc68947573"/>
      <w:r w:rsidRPr="00712166">
        <w:rPr>
          <w:rFonts w:cs="Arial"/>
        </w:rPr>
        <w:t>Number: Alguns Cuidados</w:t>
      </w:r>
      <w:bookmarkEnd w:id="12"/>
    </w:p>
    <w:p w14:paraId="6BA45C95" w14:textId="32088DEC" w:rsidR="00336790" w:rsidRPr="00712166" w:rsidRDefault="00336790" w:rsidP="00336790">
      <w:pPr>
        <w:ind w:firstLine="576"/>
        <w:rPr>
          <w:color w:val="000000" w:themeColor="text1"/>
        </w:rPr>
      </w:pPr>
      <w:r w:rsidRPr="00712166">
        <w:rPr>
          <w:color w:val="000000" w:themeColor="text1"/>
        </w:rPr>
        <w:t>console.log(7/0) // Infinity</w:t>
      </w:r>
    </w:p>
    <w:p w14:paraId="25ECA365" w14:textId="36A84563" w:rsidR="007C26AB" w:rsidRPr="00712166" w:rsidRDefault="007C26AB" w:rsidP="007C26AB">
      <w:pPr>
        <w:ind w:firstLine="576"/>
        <w:rPr>
          <w:color w:val="000000" w:themeColor="text1"/>
        </w:rPr>
      </w:pPr>
      <w:r w:rsidRPr="00712166">
        <w:rPr>
          <w:color w:val="000000" w:themeColor="text1"/>
        </w:rPr>
        <w:t>console.log('10'/ 2) // 5 - Identifica um número dentro da string e realiza a divisão</w:t>
      </w:r>
    </w:p>
    <w:p w14:paraId="707AB6C3" w14:textId="6D36DBAD" w:rsidR="00C03D20" w:rsidRPr="00712166" w:rsidRDefault="00C03D20" w:rsidP="007C26AB">
      <w:pPr>
        <w:ind w:firstLine="576"/>
        <w:rPr>
          <w:color w:val="000000" w:themeColor="text1"/>
        </w:rPr>
      </w:pPr>
      <w:r w:rsidRPr="00712166">
        <w:rPr>
          <w:color w:val="000000" w:themeColor="text1"/>
        </w:rPr>
        <w:t>console.log(‘3’ + 2) // 32 - Como é ‘+’, soma em uma string</w:t>
      </w:r>
    </w:p>
    <w:p w14:paraId="484DE619" w14:textId="0ABC2E98" w:rsidR="00C03D20" w:rsidRPr="00712166" w:rsidRDefault="00C03D20" w:rsidP="007C26AB">
      <w:pPr>
        <w:ind w:firstLine="576"/>
        <w:rPr>
          <w:color w:val="000000" w:themeColor="text1"/>
        </w:rPr>
      </w:pPr>
      <w:r w:rsidRPr="00712166">
        <w:rPr>
          <w:color w:val="000000" w:themeColor="text1"/>
        </w:rPr>
        <w:t>console.log(‘3’ - 2) // 1 - Subtrai aritmeticamente.</w:t>
      </w:r>
    </w:p>
    <w:p w14:paraId="02452C1E" w14:textId="77777777" w:rsidR="007C26AB" w:rsidRPr="00712166" w:rsidRDefault="007C26AB" w:rsidP="007C26AB">
      <w:pPr>
        <w:ind w:firstLine="576"/>
        <w:rPr>
          <w:color w:val="000000" w:themeColor="text1"/>
        </w:rPr>
      </w:pPr>
      <w:r w:rsidRPr="00712166">
        <w:rPr>
          <w:color w:val="000000" w:themeColor="text1"/>
        </w:rPr>
        <w:t>console.log('Show' * 2) // Retorna um tipo vazio NaN</w:t>
      </w:r>
    </w:p>
    <w:p w14:paraId="32BA26E2" w14:textId="77777777" w:rsidR="007C26AB" w:rsidRPr="00712166" w:rsidRDefault="007C26AB" w:rsidP="007C26AB">
      <w:pPr>
        <w:ind w:firstLine="576"/>
        <w:rPr>
          <w:color w:val="000000" w:themeColor="text1"/>
        </w:rPr>
      </w:pPr>
      <w:r w:rsidRPr="00712166">
        <w:rPr>
          <w:color w:val="000000" w:themeColor="text1"/>
        </w:rPr>
        <w:t xml:space="preserve">console.log(0.1 + 0.7) /* </w:t>
      </w:r>
      <w:r w:rsidRPr="00712166">
        <w:rPr>
          <w:color w:val="000000" w:themeColor="text1"/>
          <w:u w:val="single"/>
        </w:rPr>
        <w:t>Retorna</w:t>
      </w:r>
      <w:r w:rsidRPr="00712166">
        <w:rPr>
          <w:color w:val="000000" w:themeColor="text1"/>
        </w:rPr>
        <w:t xml:space="preserve"> 0.7999999999999999 devido a especificação utilizada no JS, que é menos precisa, porém mais rápida */</w:t>
      </w:r>
    </w:p>
    <w:p w14:paraId="2A72777C" w14:textId="77777777" w:rsidR="007C26AB" w:rsidRPr="00712166" w:rsidRDefault="007C26AB" w:rsidP="007C26AB">
      <w:pPr>
        <w:ind w:firstLine="576"/>
        <w:rPr>
          <w:color w:val="000000" w:themeColor="text1"/>
        </w:rPr>
      </w:pPr>
      <w:r w:rsidRPr="00712166">
        <w:rPr>
          <w:color w:val="000000" w:themeColor="text1"/>
        </w:rPr>
        <w:t>// console.log(10.toString()) Não converter inteiros em Strings</w:t>
      </w:r>
    </w:p>
    <w:p w14:paraId="0D395EBE" w14:textId="6F2DCF0A" w:rsidR="007C26AB" w:rsidRPr="00712166" w:rsidRDefault="007C26AB" w:rsidP="007C26AB">
      <w:pPr>
        <w:ind w:firstLine="576"/>
        <w:rPr>
          <w:color w:val="000000" w:themeColor="text1"/>
        </w:rPr>
      </w:pPr>
      <w:r w:rsidRPr="00712166">
        <w:rPr>
          <w:color w:val="000000" w:themeColor="text1"/>
        </w:rPr>
        <w:t>console.log((10.258148).toFixed(2))</w:t>
      </w:r>
    </w:p>
    <w:p w14:paraId="4B6CA8A5" w14:textId="77777777" w:rsidR="007C26AB" w:rsidRPr="00712166" w:rsidRDefault="007C26AB" w:rsidP="007C26AB">
      <w:pPr>
        <w:ind w:firstLine="576"/>
        <w:rPr>
          <w:color w:val="000000" w:themeColor="text1"/>
          <w:u w:val="single"/>
        </w:rPr>
      </w:pPr>
    </w:p>
    <w:p w14:paraId="4B8D500D" w14:textId="77777777" w:rsidR="007C26AB" w:rsidRPr="00712166" w:rsidRDefault="007C26AB" w:rsidP="007C26AB">
      <w:pPr>
        <w:pStyle w:val="Ttulo2"/>
        <w:spacing w:line="480" w:lineRule="auto"/>
        <w:rPr>
          <w:rFonts w:cs="Arial"/>
        </w:rPr>
      </w:pPr>
      <w:bookmarkStart w:id="13" w:name="_Toc68947574"/>
      <w:r w:rsidRPr="00712166">
        <w:rPr>
          <w:rFonts w:cs="Arial"/>
        </w:rPr>
        <w:t>Usando o Math</w:t>
      </w:r>
      <w:bookmarkEnd w:id="13"/>
    </w:p>
    <w:p w14:paraId="408793A1" w14:textId="77777777" w:rsidR="007C26AB" w:rsidRPr="00712166" w:rsidRDefault="007C26AB" w:rsidP="007C26AB">
      <w:pPr>
        <w:ind w:firstLine="576"/>
        <w:rPr>
          <w:color w:val="000000" w:themeColor="text1"/>
        </w:rPr>
      </w:pPr>
      <w:r w:rsidRPr="00712166">
        <w:rPr>
          <w:color w:val="000000" w:themeColor="text1"/>
        </w:rPr>
        <w:t>const raio = 5.6 // cm</w:t>
      </w:r>
    </w:p>
    <w:p w14:paraId="60FA2394" w14:textId="64952E24" w:rsidR="007C26AB" w:rsidRPr="004009D3" w:rsidRDefault="007C26AB" w:rsidP="007C26AB">
      <w:pPr>
        <w:ind w:firstLine="576"/>
        <w:rPr>
          <w:color w:val="000000" w:themeColor="text1"/>
          <w:lang w:val="en-US"/>
        </w:rPr>
      </w:pPr>
      <w:r w:rsidRPr="004009D3">
        <w:rPr>
          <w:color w:val="000000" w:themeColor="text1"/>
          <w:lang w:val="en-US"/>
        </w:rPr>
        <w:t>const area = Math.PI * Math.pow(raio,2)</w:t>
      </w:r>
    </w:p>
    <w:p w14:paraId="208DDCA4" w14:textId="2FA4E941" w:rsidR="007C26AB" w:rsidRPr="00712166" w:rsidRDefault="007C26AB" w:rsidP="007C26AB">
      <w:pPr>
        <w:ind w:firstLine="576"/>
        <w:rPr>
          <w:color w:val="000000" w:themeColor="text1"/>
        </w:rPr>
      </w:pPr>
      <w:r w:rsidRPr="00712166">
        <w:rPr>
          <w:color w:val="000000" w:themeColor="text1"/>
        </w:rPr>
        <w:t>console.log(`Área: ${area.toFixed(2)} cm`) // Área: 98.52 cm</w:t>
      </w:r>
    </w:p>
    <w:p w14:paraId="3113393E" w14:textId="017C8291" w:rsidR="007C26AB" w:rsidRPr="00712166" w:rsidRDefault="007C26AB" w:rsidP="007C26AB">
      <w:pPr>
        <w:ind w:firstLine="576"/>
        <w:rPr>
          <w:color w:val="000000" w:themeColor="text1"/>
        </w:rPr>
      </w:pPr>
      <w:r w:rsidRPr="00712166">
        <w:rPr>
          <w:color w:val="000000" w:themeColor="text1"/>
        </w:rPr>
        <w:t>console.log(`Math é do tipo: ${typeof Math}`) //Math é do tipo: object</w:t>
      </w:r>
    </w:p>
    <w:p w14:paraId="20A9B0D8" w14:textId="77777777" w:rsidR="00C03D20" w:rsidRPr="00712166" w:rsidRDefault="00C03D20" w:rsidP="007C26AB">
      <w:pPr>
        <w:ind w:firstLine="576"/>
        <w:rPr>
          <w:color w:val="000000" w:themeColor="text1"/>
        </w:rPr>
      </w:pPr>
    </w:p>
    <w:p w14:paraId="71A31D88" w14:textId="06EBD13C" w:rsidR="007C26AB" w:rsidRPr="00712166" w:rsidRDefault="007C26AB" w:rsidP="007C26AB">
      <w:pPr>
        <w:pStyle w:val="Ttulo2"/>
        <w:spacing w:line="480" w:lineRule="auto"/>
        <w:rPr>
          <w:rFonts w:cs="Arial"/>
        </w:rPr>
      </w:pPr>
      <w:bookmarkStart w:id="14" w:name="_Toc68947575"/>
      <w:r w:rsidRPr="00712166">
        <w:rPr>
          <w:rFonts w:cs="Arial"/>
        </w:rPr>
        <w:t>Tipos em JavaScript: Strings</w:t>
      </w:r>
      <w:bookmarkEnd w:id="14"/>
    </w:p>
    <w:p w14:paraId="1FC69270" w14:textId="06269292" w:rsidR="007C26AB" w:rsidRPr="00712166" w:rsidRDefault="007C26AB" w:rsidP="00C03D20">
      <w:pPr>
        <w:ind w:firstLine="709"/>
        <w:rPr>
          <w:rFonts w:cs="Arial"/>
          <w:color w:val="000000" w:themeColor="text1"/>
        </w:rPr>
      </w:pPr>
      <w:r w:rsidRPr="00712166">
        <w:rPr>
          <w:color w:val="000000" w:themeColor="text1"/>
        </w:rPr>
        <w:t>Strings podem ser delimitados por aspas simples ‘string’, aspas duplas “string”</w:t>
      </w:r>
    </w:p>
    <w:p w14:paraId="6D6CADF4" w14:textId="77777777" w:rsidR="00C03D20" w:rsidRPr="00712166" w:rsidRDefault="00C03D20" w:rsidP="00243910">
      <w:pPr>
        <w:ind w:firstLine="0"/>
        <w:rPr>
          <w:color w:val="000000" w:themeColor="text1"/>
        </w:rPr>
      </w:pPr>
      <w:r w:rsidRPr="00712166">
        <w:rPr>
          <w:color w:val="000000" w:themeColor="text1"/>
        </w:rPr>
        <w:t>const escola = "Cod3r"</w:t>
      </w:r>
    </w:p>
    <w:p w14:paraId="0EEF0890" w14:textId="77777777" w:rsidR="00C03D20" w:rsidRPr="00712166" w:rsidRDefault="00C03D20" w:rsidP="00243910">
      <w:pPr>
        <w:ind w:firstLine="0"/>
        <w:rPr>
          <w:color w:val="000000" w:themeColor="text1"/>
        </w:rPr>
      </w:pPr>
      <w:r w:rsidRPr="00712166">
        <w:rPr>
          <w:color w:val="000000" w:themeColor="text1"/>
        </w:rPr>
        <w:t>console.log(`Posição 4: ${escola.charAt(4)}`) // Retorna o caracter na posição 4</w:t>
      </w:r>
    </w:p>
    <w:p w14:paraId="03283D94" w14:textId="77777777" w:rsidR="00C03D20" w:rsidRPr="00712166" w:rsidRDefault="00C03D20" w:rsidP="00243910">
      <w:pPr>
        <w:ind w:firstLine="0"/>
        <w:rPr>
          <w:color w:val="000000" w:themeColor="text1"/>
        </w:rPr>
      </w:pPr>
      <w:r w:rsidRPr="00712166">
        <w:rPr>
          <w:color w:val="000000" w:themeColor="text1"/>
        </w:rPr>
        <w:t>console.log(`Posição Inexistente: ${escola.charAt(6)}`) // Como não existe a posição 6, retorna vazio</w:t>
      </w:r>
    </w:p>
    <w:p w14:paraId="39CF1242" w14:textId="77777777" w:rsidR="00C03D20" w:rsidRPr="00712166" w:rsidRDefault="00C03D20" w:rsidP="00243910">
      <w:pPr>
        <w:ind w:firstLine="0"/>
        <w:rPr>
          <w:color w:val="000000" w:themeColor="text1"/>
        </w:rPr>
      </w:pPr>
      <w:r w:rsidRPr="00712166">
        <w:rPr>
          <w:color w:val="000000" w:themeColor="text1"/>
        </w:rPr>
        <w:lastRenderedPageBreak/>
        <w:t>console.log(escola.charCodeAt(3)) // Retorna o Valor da variável na posição 3 dentro da tabela ASCII</w:t>
      </w:r>
    </w:p>
    <w:p w14:paraId="57FC505C" w14:textId="77777777" w:rsidR="00C03D20" w:rsidRPr="00712166" w:rsidRDefault="00C03D20" w:rsidP="00243910">
      <w:pPr>
        <w:ind w:firstLine="0"/>
        <w:rPr>
          <w:color w:val="000000" w:themeColor="text1"/>
        </w:rPr>
      </w:pPr>
      <w:r w:rsidRPr="00712166">
        <w:rPr>
          <w:color w:val="000000" w:themeColor="text1"/>
        </w:rPr>
        <w:t>console.log(escola.indexOf('3')) // Retorna o indice do caracter '3' dentro da string escola</w:t>
      </w:r>
    </w:p>
    <w:p w14:paraId="05A3B6DD" w14:textId="77777777" w:rsidR="00C03D20" w:rsidRPr="00712166" w:rsidRDefault="00C03D20" w:rsidP="00243910">
      <w:pPr>
        <w:ind w:firstLine="0"/>
        <w:rPr>
          <w:color w:val="000000" w:themeColor="text1"/>
        </w:rPr>
      </w:pPr>
      <w:r w:rsidRPr="00712166">
        <w:rPr>
          <w:color w:val="000000" w:themeColor="text1"/>
        </w:rPr>
        <w:t>console.log(escola.substring(1)) // Fatia a string, da posição 1 para frente</w:t>
      </w:r>
    </w:p>
    <w:p w14:paraId="74AADCCD" w14:textId="77777777" w:rsidR="00C03D20" w:rsidRPr="00712166" w:rsidRDefault="00C03D20" w:rsidP="00243910">
      <w:pPr>
        <w:ind w:firstLine="0"/>
        <w:rPr>
          <w:color w:val="000000" w:themeColor="text1"/>
        </w:rPr>
      </w:pPr>
      <w:r w:rsidRPr="00712166">
        <w:rPr>
          <w:color w:val="000000" w:themeColor="text1"/>
        </w:rPr>
        <w:t>console.log(escola.substring(0, 3)) // Imprime do indice 0 ao 3, sem incluir o 3</w:t>
      </w:r>
    </w:p>
    <w:p w14:paraId="59E59E3B" w14:textId="77777777" w:rsidR="00C03D20" w:rsidRPr="00712166" w:rsidRDefault="00C03D20" w:rsidP="00243910">
      <w:pPr>
        <w:ind w:firstLine="0"/>
        <w:rPr>
          <w:color w:val="000000" w:themeColor="text1"/>
        </w:rPr>
      </w:pPr>
      <w:r w:rsidRPr="00712166">
        <w:rPr>
          <w:color w:val="000000" w:themeColor="text1"/>
        </w:rPr>
        <w:t>console.log('Escola: '.concat(escola).concat("!")) // Concatenar strings</w:t>
      </w:r>
    </w:p>
    <w:p w14:paraId="58F41DB7" w14:textId="77777777" w:rsidR="00C03D20" w:rsidRPr="00712166" w:rsidRDefault="00C03D20" w:rsidP="00243910">
      <w:pPr>
        <w:ind w:firstLine="0"/>
        <w:rPr>
          <w:color w:val="000000" w:themeColor="text1"/>
        </w:rPr>
      </w:pPr>
      <w:r w:rsidRPr="00712166">
        <w:rPr>
          <w:color w:val="000000" w:themeColor="text1"/>
        </w:rPr>
        <w:t>console.log(escola.replace(3, 'e')) // Substitui o digíto 3 pela letra e</w:t>
      </w:r>
    </w:p>
    <w:p w14:paraId="2824DEFB" w14:textId="77777777" w:rsidR="00C03D20" w:rsidRPr="00712166" w:rsidRDefault="00C03D20" w:rsidP="00243910">
      <w:pPr>
        <w:ind w:firstLine="0"/>
        <w:rPr>
          <w:color w:val="000000" w:themeColor="text1"/>
        </w:rPr>
      </w:pPr>
      <w:r w:rsidRPr="00712166">
        <w:rPr>
          <w:color w:val="000000" w:themeColor="text1"/>
        </w:rPr>
        <w:t>console.log(escola.replace(/\d/, 'e')) // Substitui todos os dígitos(/\d/) pela letra e</w:t>
      </w:r>
    </w:p>
    <w:p w14:paraId="298B136F" w14:textId="77777777" w:rsidR="00C03D20" w:rsidRPr="00712166" w:rsidRDefault="00C03D20" w:rsidP="00243910">
      <w:pPr>
        <w:ind w:firstLine="0"/>
        <w:rPr>
          <w:color w:val="000000" w:themeColor="text1"/>
        </w:rPr>
      </w:pPr>
      <w:r w:rsidRPr="00712166">
        <w:rPr>
          <w:color w:val="000000" w:themeColor="text1"/>
        </w:rPr>
        <w:t>console.log(escola.replace(/\w/, 'e')) // Substitui o primeiro digito(/\w/) pela letra e</w:t>
      </w:r>
    </w:p>
    <w:p w14:paraId="57755167" w14:textId="77777777" w:rsidR="00C03D20" w:rsidRPr="00712166" w:rsidRDefault="00C03D20" w:rsidP="00243910">
      <w:pPr>
        <w:ind w:firstLine="0"/>
        <w:rPr>
          <w:color w:val="000000" w:themeColor="text1"/>
        </w:rPr>
      </w:pPr>
      <w:r w:rsidRPr="00712166">
        <w:rPr>
          <w:color w:val="000000" w:themeColor="text1"/>
        </w:rPr>
        <w:t>console.log(escola.replace(/\w/g, 'e')) // Substitui todos os dígitos (/\w/g) pela letra e (g = global)</w:t>
      </w:r>
    </w:p>
    <w:p w14:paraId="4AC0D294" w14:textId="3C18617F" w:rsidR="00C03D20" w:rsidRPr="00712166" w:rsidRDefault="00C03D20" w:rsidP="00243910">
      <w:pPr>
        <w:ind w:firstLine="0"/>
        <w:rPr>
          <w:color w:val="000000" w:themeColor="text1"/>
        </w:rPr>
      </w:pPr>
      <w:r w:rsidRPr="00712166">
        <w:rPr>
          <w:color w:val="000000" w:themeColor="text1"/>
        </w:rPr>
        <w:t>console.log('Ana,Maria,Pedro'.split(',')) // Splita por ',' a string e preenche dentro de um array.</w:t>
      </w:r>
    </w:p>
    <w:p w14:paraId="0968C78A" w14:textId="77777777" w:rsidR="00C03D20" w:rsidRPr="00712166" w:rsidRDefault="00C03D20" w:rsidP="00243910">
      <w:pPr>
        <w:rPr>
          <w:color w:val="000000" w:themeColor="text1"/>
        </w:rPr>
      </w:pPr>
      <w:r w:rsidRPr="00712166">
        <w:rPr>
          <w:color w:val="000000" w:themeColor="text1"/>
        </w:rPr>
        <w:t>// charAt() - Loop Através de uma String</w:t>
      </w:r>
    </w:p>
    <w:p w14:paraId="13BBAA10" w14:textId="77777777" w:rsidR="00C03D20" w:rsidRPr="004009D3" w:rsidRDefault="00C03D20" w:rsidP="00243910">
      <w:pPr>
        <w:rPr>
          <w:color w:val="000000" w:themeColor="text1"/>
          <w:lang w:val="en-US"/>
        </w:rPr>
      </w:pPr>
      <w:r w:rsidRPr="004009D3">
        <w:rPr>
          <w:color w:val="000000" w:themeColor="text1"/>
          <w:lang w:val="en-US"/>
        </w:rPr>
        <w:t>for (let index = 0; index &lt; escola.length; index++) {</w:t>
      </w:r>
    </w:p>
    <w:p w14:paraId="2177F2BE" w14:textId="77777777" w:rsidR="00C03D20" w:rsidRPr="00712166" w:rsidRDefault="00C03D20" w:rsidP="00243910">
      <w:pPr>
        <w:rPr>
          <w:color w:val="000000" w:themeColor="text1"/>
        </w:rPr>
      </w:pPr>
      <w:r w:rsidRPr="004009D3">
        <w:rPr>
          <w:color w:val="000000" w:themeColor="text1"/>
          <w:lang w:val="en-US"/>
        </w:rPr>
        <w:t xml:space="preserve">    </w:t>
      </w:r>
      <w:r w:rsidRPr="00712166">
        <w:rPr>
          <w:color w:val="000000" w:themeColor="text1"/>
        </w:rPr>
        <w:t>console.log(escola.charAt(index))</w:t>
      </w:r>
    </w:p>
    <w:p w14:paraId="11A82F14" w14:textId="77777777" w:rsidR="00C03D20" w:rsidRPr="00712166" w:rsidRDefault="00C03D20" w:rsidP="00243910">
      <w:pPr>
        <w:rPr>
          <w:color w:val="000000" w:themeColor="text1"/>
        </w:rPr>
      </w:pPr>
      <w:r w:rsidRPr="00712166">
        <w:rPr>
          <w:color w:val="000000" w:themeColor="text1"/>
        </w:rPr>
        <w:t>}</w:t>
      </w:r>
    </w:p>
    <w:p w14:paraId="5F226383" w14:textId="77777777" w:rsidR="00C03D20" w:rsidRPr="00712166" w:rsidRDefault="00C03D20" w:rsidP="00243910">
      <w:pPr>
        <w:rPr>
          <w:color w:val="000000" w:themeColor="text1"/>
        </w:rPr>
      </w:pPr>
      <w:r w:rsidRPr="00712166">
        <w:rPr>
          <w:color w:val="000000" w:themeColor="text1"/>
        </w:rPr>
        <w:t>// Loop Através de um array</w:t>
      </w:r>
    </w:p>
    <w:p w14:paraId="45506EAF" w14:textId="77777777" w:rsidR="00C03D20" w:rsidRPr="004009D3" w:rsidRDefault="00C03D20" w:rsidP="00243910">
      <w:pPr>
        <w:rPr>
          <w:color w:val="000000" w:themeColor="text1"/>
          <w:lang w:val="en-US"/>
        </w:rPr>
      </w:pPr>
      <w:r w:rsidRPr="004009D3">
        <w:rPr>
          <w:color w:val="000000" w:themeColor="text1"/>
          <w:lang w:val="en-US"/>
        </w:rPr>
        <w:t>var a = ["a", "b", "c"];</w:t>
      </w:r>
    </w:p>
    <w:p w14:paraId="39B2FE1A" w14:textId="77777777" w:rsidR="00C03D20" w:rsidRPr="004009D3" w:rsidRDefault="00C03D20" w:rsidP="00243910">
      <w:pPr>
        <w:rPr>
          <w:color w:val="000000" w:themeColor="text1"/>
          <w:lang w:val="en-US"/>
        </w:rPr>
      </w:pPr>
      <w:r w:rsidRPr="004009D3">
        <w:rPr>
          <w:color w:val="000000" w:themeColor="text1"/>
          <w:lang w:val="en-US"/>
        </w:rPr>
        <w:t>for (index = 0; index &lt; a.length; index++) {</w:t>
      </w:r>
    </w:p>
    <w:p w14:paraId="22CAECB6" w14:textId="77777777" w:rsidR="00C03D20" w:rsidRPr="00712166" w:rsidRDefault="00C03D20" w:rsidP="00243910">
      <w:pPr>
        <w:rPr>
          <w:color w:val="000000" w:themeColor="text1"/>
        </w:rPr>
      </w:pPr>
      <w:r w:rsidRPr="004009D3">
        <w:rPr>
          <w:color w:val="000000" w:themeColor="text1"/>
          <w:lang w:val="en-US"/>
        </w:rPr>
        <w:t xml:space="preserve">    </w:t>
      </w:r>
      <w:r w:rsidRPr="00712166">
        <w:rPr>
          <w:color w:val="000000" w:themeColor="text1"/>
        </w:rPr>
        <w:t>console.log(a[index])</w:t>
      </w:r>
    </w:p>
    <w:p w14:paraId="1E61EC0E" w14:textId="57F3302A" w:rsidR="00C03D20" w:rsidRPr="00712166" w:rsidRDefault="00C03D20" w:rsidP="00243910">
      <w:pPr>
        <w:rPr>
          <w:color w:val="000000" w:themeColor="text1"/>
        </w:rPr>
      </w:pPr>
      <w:r w:rsidRPr="00712166">
        <w:rPr>
          <w:color w:val="000000" w:themeColor="text1"/>
        </w:rPr>
        <w:t>}</w:t>
      </w:r>
    </w:p>
    <w:p w14:paraId="2DA99B85" w14:textId="77777777" w:rsidR="00C03D20" w:rsidRPr="00712166" w:rsidRDefault="00C03D20" w:rsidP="00243910">
      <w:pPr>
        <w:rPr>
          <w:color w:val="000000" w:themeColor="text1"/>
        </w:rPr>
      </w:pPr>
      <w:r w:rsidRPr="00712166">
        <w:rPr>
          <w:color w:val="000000" w:themeColor="text1"/>
        </w:rPr>
        <w:t>// Popular um array</w:t>
      </w:r>
    </w:p>
    <w:p w14:paraId="5EC00D43" w14:textId="77777777" w:rsidR="00C03D20" w:rsidRPr="00712166" w:rsidRDefault="00C03D20" w:rsidP="00243910">
      <w:pPr>
        <w:rPr>
          <w:color w:val="000000" w:themeColor="text1"/>
        </w:rPr>
      </w:pPr>
      <w:r w:rsidRPr="00712166">
        <w:rPr>
          <w:color w:val="000000" w:themeColor="text1"/>
        </w:rPr>
        <w:t>var a = ["a", "b", "c"]</w:t>
      </w:r>
    </w:p>
    <w:p w14:paraId="08C9BC47" w14:textId="77777777" w:rsidR="00C03D20" w:rsidRPr="00712166" w:rsidRDefault="00C03D20" w:rsidP="00243910">
      <w:pPr>
        <w:rPr>
          <w:color w:val="000000" w:themeColor="text1"/>
        </w:rPr>
      </w:pPr>
      <w:r w:rsidRPr="00712166">
        <w:rPr>
          <w:color w:val="000000" w:themeColor="text1"/>
        </w:rPr>
        <w:t>array = []</w:t>
      </w:r>
    </w:p>
    <w:p w14:paraId="3E48A9B7" w14:textId="77777777" w:rsidR="00C03D20" w:rsidRPr="004009D3" w:rsidRDefault="00C03D20" w:rsidP="00C03D20">
      <w:pPr>
        <w:rPr>
          <w:color w:val="000000" w:themeColor="text1"/>
          <w:lang w:val="en-US"/>
        </w:rPr>
      </w:pPr>
      <w:r w:rsidRPr="004009D3">
        <w:rPr>
          <w:color w:val="000000" w:themeColor="text1"/>
          <w:lang w:val="en-US"/>
        </w:rPr>
        <w:t>for (index = 0; index &lt; 20; index++) {</w:t>
      </w:r>
    </w:p>
    <w:p w14:paraId="04A3949F" w14:textId="77777777" w:rsidR="00C03D20" w:rsidRPr="004009D3" w:rsidRDefault="00C03D20" w:rsidP="00C03D20">
      <w:pPr>
        <w:rPr>
          <w:color w:val="000000" w:themeColor="text1"/>
          <w:lang w:val="en-US"/>
        </w:rPr>
      </w:pPr>
      <w:r w:rsidRPr="004009D3">
        <w:rPr>
          <w:color w:val="000000" w:themeColor="text1"/>
          <w:lang w:val="en-US"/>
        </w:rPr>
        <w:t xml:space="preserve">    array[index] = index*2</w:t>
      </w:r>
    </w:p>
    <w:p w14:paraId="7D7FE340" w14:textId="5CB7941F" w:rsidR="00C03D20" w:rsidRPr="00712166" w:rsidRDefault="00C03D20" w:rsidP="00C03D20">
      <w:pPr>
        <w:rPr>
          <w:color w:val="000000" w:themeColor="text1"/>
        </w:rPr>
      </w:pPr>
      <w:r w:rsidRPr="00712166">
        <w:rPr>
          <w:color w:val="000000" w:themeColor="text1"/>
        </w:rPr>
        <w:t>}</w:t>
      </w:r>
    </w:p>
    <w:p w14:paraId="240E5819" w14:textId="75948411" w:rsidR="00C03D20" w:rsidRPr="00712166" w:rsidRDefault="00C03D20" w:rsidP="00C03D20">
      <w:pPr>
        <w:pStyle w:val="Ttulo2"/>
        <w:spacing w:line="480" w:lineRule="auto"/>
        <w:rPr>
          <w:rFonts w:cs="Arial"/>
        </w:rPr>
      </w:pPr>
      <w:bookmarkStart w:id="15" w:name="_Toc68947576"/>
      <w:r w:rsidRPr="00712166">
        <w:rPr>
          <w:rFonts w:cs="Arial"/>
        </w:rPr>
        <w:t>Templates Strings</w:t>
      </w:r>
      <w:bookmarkEnd w:id="15"/>
    </w:p>
    <w:p w14:paraId="01902D82" w14:textId="77777777" w:rsidR="00C96F76" w:rsidRPr="00712166" w:rsidRDefault="00C96F76" w:rsidP="00243910">
      <w:pPr>
        <w:ind w:firstLine="432"/>
        <w:rPr>
          <w:color w:val="000000" w:themeColor="text1"/>
        </w:rPr>
      </w:pPr>
      <w:r w:rsidRPr="00712166">
        <w:rPr>
          <w:color w:val="000000" w:themeColor="text1"/>
        </w:rPr>
        <w:t>// Sem usar Template Strings</w:t>
      </w:r>
    </w:p>
    <w:p w14:paraId="132E9797" w14:textId="77777777" w:rsidR="00C96F76" w:rsidRPr="00712166" w:rsidRDefault="00C96F76" w:rsidP="00C96F76">
      <w:pPr>
        <w:ind w:left="432" w:firstLine="0"/>
        <w:rPr>
          <w:color w:val="000000" w:themeColor="text1"/>
        </w:rPr>
      </w:pPr>
      <w:r w:rsidRPr="00712166">
        <w:rPr>
          <w:color w:val="000000" w:themeColor="text1"/>
        </w:rPr>
        <w:t>const nome = 'Liana'</w:t>
      </w:r>
    </w:p>
    <w:p w14:paraId="7D7A3AA5" w14:textId="77777777" w:rsidR="00C96F76" w:rsidRPr="00712166" w:rsidRDefault="00C96F76" w:rsidP="00C96F76">
      <w:pPr>
        <w:ind w:left="432" w:firstLine="0"/>
        <w:rPr>
          <w:color w:val="000000" w:themeColor="text1"/>
        </w:rPr>
      </w:pPr>
      <w:r w:rsidRPr="00712166">
        <w:rPr>
          <w:color w:val="000000" w:themeColor="text1"/>
        </w:rPr>
        <w:t>const concatenacao = 'Eu amo a ' + nome + '!'</w:t>
      </w:r>
    </w:p>
    <w:p w14:paraId="5528B986" w14:textId="77777777" w:rsidR="00C96F76" w:rsidRPr="00712166" w:rsidRDefault="00C96F76" w:rsidP="00C96F76">
      <w:pPr>
        <w:ind w:left="432" w:firstLine="0"/>
        <w:rPr>
          <w:color w:val="000000" w:themeColor="text1"/>
        </w:rPr>
      </w:pPr>
      <w:r w:rsidRPr="00712166">
        <w:rPr>
          <w:color w:val="000000" w:themeColor="text1"/>
        </w:rPr>
        <w:t>console.log(concatenacao)</w:t>
      </w:r>
    </w:p>
    <w:p w14:paraId="1662295E" w14:textId="77777777" w:rsidR="00C96F76" w:rsidRPr="00712166" w:rsidRDefault="00C96F76" w:rsidP="00C96F76">
      <w:pPr>
        <w:ind w:left="432" w:firstLine="0"/>
        <w:rPr>
          <w:color w:val="000000" w:themeColor="text1"/>
        </w:rPr>
      </w:pPr>
    </w:p>
    <w:p w14:paraId="4ED9ACE6" w14:textId="77777777" w:rsidR="00C96F76" w:rsidRPr="00712166" w:rsidRDefault="00C96F76" w:rsidP="00243910">
      <w:pPr>
        <w:ind w:firstLine="432"/>
        <w:rPr>
          <w:color w:val="000000" w:themeColor="text1"/>
        </w:rPr>
      </w:pPr>
      <w:r w:rsidRPr="00712166">
        <w:rPr>
          <w:color w:val="000000" w:themeColor="text1"/>
        </w:rPr>
        <w:lastRenderedPageBreak/>
        <w:t>// Usando Template Strings</w:t>
      </w:r>
    </w:p>
    <w:p w14:paraId="0FCAE4C6" w14:textId="77777777" w:rsidR="00C96F76" w:rsidRPr="00712166" w:rsidRDefault="00C96F76" w:rsidP="00C96F76">
      <w:pPr>
        <w:ind w:left="432" w:firstLine="0"/>
        <w:rPr>
          <w:color w:val="000000" w:themeColor="text1"/>
        </w:rPr>
      </w:pPr>
      <w:r w:rsidRPr="00712166">
        <w:rPr>
          <w:color w:val="000000" w:themeColor="text1"/>
        </w:rPr>
        <w:t>const nome_ = 'Liana'</w:t>
      </w:r>
    </w:p>
    <w:p w14:paraId="75B74503" w14:textId="77777777" w:rsidR="00C96F76" w:rsidRPr="00712166" w:rsidRDefault="00C96F76" w:rsidP="00C96F76">
      <w:pPr>
        <w:ind w:left="432" w:firstLine="0"/>
        <w:rPr>
          <w:color w:val="000000" w:themeColor="text1"/>
        </w:rPr>
      </w:pPr>
      <w:r w:rsidRPr="00712166">
        <w:rPr>
          <w:color w:val="000000" w:themeColor="text1"/>
        </w:rPr>
        <w:t>const concatenacao_ = `Eu amo a</w:t>
      </w:r>
    </w:p>
    <w:p w14:paraId="12DF7011" w14:textId="77777777" w:rsidR="00C96F76" w:rsidRPr="00712166" w:rsidRDefault="00C96F76" w:rsidP="00C96F76">
      <w:pPr>
        <w:ind w:left="432" w:firstLine="0"/>
        <w:rPr>
          <w:color w:val="000000" w:themeColor="text1"/>
        </w:rPr>
      </w:pPr>
      <w:r w:rsidRPr="00712166">
        <w:rPr>
          <w:color w:val="000000" w:themeColor="text1"/>
        </w:rPr>
        <w:t>${nome_}!`</w:t>
      </w:r>
    </w:p>
    <w:p w14:paraId="08B2FC28" w14:textId="26F9567C" w:rsidR="00C96F76" w:rsidRPr="00712166" w:rsidRDefault="00C96F76" w:rsidP="00243910">
      <w:pPr>
        <w:ind w:left="432" w:firstLine="0"/>
        <w:rPr>
          <w:color w:val="000000" w:themeColor="text1"/>
        </w:rPr>
      </w:pPr>
      <w:r w:rsidRPr="00712166">
        <w:rPr>
          <w:color w:val="000000" w:themeColor="text1"/>
        </w:rPr>
        <w:t>console.log(concatenacao_)</w:t>
      </w:r>
    </w:p>
    <w:p w14:paraId="3392A781" w14:textId="46778EB1" w:rsidR="00C96F76" w:rsidRPr="00712166" w:rsidRDefault="00C96F76" w:rsidP="00243910">
      <w:pPr>
        <w:ind w:left="432" w:firstLine="0"/>
        <w:rPr>
          <w:color w:val="000000" w:themeColor="text1"/>
        </w:rPr>
      </w:pPr>
      <w:r w:rsidRPr="00712166">
        <w:rPr>
          <w:color w:val="000000" w:themeColor="text1"/>
        </w:rPr>
        <w:t>console.log(`1 + 2 = ${1+2}`)</w:t>
      </w:r>
    </w:p>
    <w:p w14:paraId="169E7CC7" w14:textId="73A9E641" w:rsidR="00C96F76" w:rsidRPr="00712166" w:rsidRDefault="00C96F76" w:rsidP="00243910">
      <w:pPr>
        <w:ind w:left="432" w:firstLine="0"/>
        <w:rPr>
          <w:color w:val="000000" w:themeColor="text1"/>
        </w:rPr>
      </w:pPr>
      <w:r w:rsidRPr="00712166">
        <w:rPr>
          <w:color w:val="000000" w:themeColor="text1"/>
        </w:rPr>
        <w:t>const up = texto =&gt; texto.toUpperCase() // Definição da Função 'up'</w:t>
      </w:r>
    </w:p>
    <w:p w14:paraId="59258B79" w14:textId="77777777" w:rsidR="00C96F76" w:rsidRPr="00712166" w:rsidRDefault="00C96F76" w:rsidP="00C96F76">
      <w:pPr>
        <w:ind w:left="432" w:firstLine="0"/>
        <w:rPr>
          <w:color w:val="000000" w:themeColor="text1"/>
        </w:rPr>
      </w:pPr>
      <w:r w:rsidRPr="00712166">
        <w:rPr>
          <w:color w:val="000000" w:themeColor="text1"/>
        </w:rPr>
        <w:t>console.log(`Ei.... ${up('cuidado')}`)  // usando a Função</w:t>
      </w:r>
    </w:p>
    <w:p w14:paraId="5D9B78A9" w14:textId="0F1743D2" w:rsidR="00C03D20" w:rsidRPr="00712166" w:rsidRDefault="00C96F76" w:rsidP="00C96F76">
      <w:pPr>
        <w:ind w:left="432" w:firstLine="0"/>
        <w:rPr>
          <w:color w:val="000000" w:themeColor="text1"/>
        </w:rPr>
      </w:pPr>
      <w:r w:rsidRPr="00712166">
        <w:rPr>
          <w:color w:val="000000" w:themeColor="text1"/>
        </w:rPr>
        <w:t>console.log(`Ei.... ${'cuidado'.toUpperCase()}`) // Usando o método</w:t>
      </w:r>
    </w:p>
    <w:p w14:paraId="0A917EB9" w14:textId="4F32C9FB" w:rsidR="00C96F76" w:rsidRPr="00712166" w:rsidRDefault="00C96F76" w:rsidP="00C96F76">
      <w:pPr>
        <w:ind w:left="432" w:firstLine="0"/>
        <w:rPr>
          <w:color w:val="000000" w:themeColor="text1"/>
        </w:rPr>
      </w:pPr>
    </w:p>
    <w:p w14:paraId="29C59DCD" w14:textId="1879CC01" w:rsidR="007C26AB" w:rsidRPr="00712166" w:rsidRDefault="00C96F76" w:rsidP="00C96F76">
      <w:pPr>
        <w:pStyle w:val="Ttulo2"/>
        <w:spacing w:line="480" w:lineRule="auto"/>
        <w:rPr>
          <w:rFonts w:cs="Arial"/>
        </w:rPr>
      </w:pPr>
      <w:bookmarkStart w:id="16" w:name="_Toc68947577"/>
      <w:r w:rsidRPr="00712166">
        <w:rPr>
          <w:rFonts w:cs="Arial"/>
        </w:rPr>
        <w:t>Tipos em JavaScript: Booleanos</w:t>
      </w:r>
      <w:bookmarkEnd w:id="16"/>
    </w:p>
    <w:p w14:paraId="418C2309" w14:textId="77777777" w:rsidR="00C96F76" w:rsidRPr="00712166" w:rsidRDefault="00C96F76" w:rsidP="00C96F76">
      <w:pPr>
        <w:rPr>
          <w:color w:val="000000" w:themeColor="text1"/>
        </w:rPr>
      </w:pPr>
      <w:r w:rsidRPr="00712166">
        <w:rPr>
          <w:color w:val="000000" w:themeColor="text1"/>
        </w:rPr>
        <w:t>let isAtivo = false</w:t>
      </w:r>
    </w:p>
    <w:p w14:paraId="14E66321" w14:textId="77777777" w:rsidR="00C96F76" w:rsidRPr="00712166" w:rsidRDefault="00C96F76" w:rsidP="00C96F76">
      <w:pPr>
        <w:rPr>
          <w:color w:val="000000" w:themeColor="text1"/>
        </w:rPr>
      </w:pPr>
      <w:r w:rsidRPr="00712166">
        <w:rPr>
          <w:color w:val="000000" w:themeColor="text1"/>
        </w:rPr>
        <w:t>console.log(isAtivo)</w:t>
      </w:r>
    </w:p>
    <w:p w14:paraId="70364267" w14:textId="77777777" w:rsidR="00C96F76" w:rsidRPr="00712166" w:rsidRDefault="00C96F76" w:rsidP="00C96F76">
      <w:pPr>
        <w:rPr>
          <w:color w:val="000000" w:themeColor="text1"/>
        </w:rPr>
      </w:pPr>
      <w:r w:rsidRPr="00712166">
        <w:rPr>
          <w:color w:val="000000" w:themeColor="text1"/>
        </w:rPr>
        <w:t>isAtivo = true</w:t>
      </w:r>
    </w:p>
    <w:p w14:paraId="6C9E5E4E" w14:textId="77777777" w:rsidR="00C96F76" w:rsidRPr="00712166" w:rsidRDefault="00C96F76" w:rsidP="00C96F76">
      <w:pPr>
        <w:rPr>
          <w:color w:val="000000" w:themeColor="text1"/>
        </w:rPr>
      </w:pPr>
      <w:r w:rsidRPr="00712166">
        <w:rPr>
          <w:color w:val="000000" w:themeColor="text1"/>
        </w:rPr>
        <w:t>console.log(isAtivo)</w:t>
      </w:r>
    </w:p>
    <w:p w14:paraId="6F48684C" w14:textId="77777777" w:rsidR="00C96F76" w:rsidRPr="00712166" w:rsidRDefault="00C96F76" w:rsidP="00C96F76">
      <w:pPr>
        <w:rPr>
          <w:color w:val="000000" w:themeColor="text1"/>
        </w:rPr>
      </w:pPr>
      <w:r w:rsidRPr="00712166">
        <w:rPr>
          <w:color w:val="000000" w:themeColor="text1"/>
        </w:rPr>
        <w:t>isAtivo = 1                 // 1 Para VERDADEIRO</w:t>
      </w:r>
    </w:p>
    <w:p w14:paraId="47D614F5" w14:textId="173DF463" w:rsidR="00C96F76" w:rsidRPr="00712166" w:rsidRDefault="00C96F76" w:rsidP="00C96F76">
      <w:pPr>
        <w:rPr>
          <w:color w:val="000000" w:themeColor="text1"/>
        </w:rPr>
      </w:pPr>
      <w:r w:rsidRPr="00712166">
        <w:rPr>
          <w:color w:val="000000" w:themeColor="text1"/>
        </w:rPr>
        <w:t>console.log(!isAtivo)      /</w:t>
      </w:r>
      <w:r w:rsidR="00006F5F" w:rsidRPr="00712166">
        <w:rPr>
          <w:color w:val="000000" w:themeColor="text1"/>
        </w:rPr>
        <w:t>*</w:t>
      </w:r>
      <w:r w:rsidRPr="00712166">
        <w:rPr>
          <w:color w:val="000000" w:themeColor="text1"/>
        </w:rPr>
        <w:t xml:space="preserve"> ! Representa o Inverso, como isAtivo é 1, ou seja, true, vai retornar false</w:t>
      </w:r>
      <w:r w:rsidR="00006F5F" w:rsidRPr="00712166">
        <w:rPr>
          <w:color w:val="000000" w:themeColor="text1"/>
        </w:rPr>
        <w:t xml:space="preserve"> */</w:t>
      </w:r>
    </w:p>
    <w:p w14:paraId="7AEEE3D3" w14:textId="615186F2" w:rsidR="00C96F76" w:rsidRPr="00712166" w:rsidRDefault="00C96F76" w:rsidP="00C96F76">
      <w:pPr>
        <w:rPr>
          <w:color w:val="000000" w:themeColor="text1"/>
          <w:u w:val="single"/>
        </w:rPr>
      </w:pPr>
      <w:r w:rsidRPr="00712166">
        <w:rPr>
          <w:color w:val="000000" w:themeColor="text1"/>
        </w:rPr>
        <w:t>console.log(!!isAtivo)      /</w:t>
      </w:r>
      <w:r w:rsidR="00006F5F" w:rsidRPr="00712166">
        <w:rPr>
          <w:color w:val="000000" w:themeColor="text1"/>
        </w:rPr>
        <w:t>*</w:t>
      </w:r>
      <w:r w:rsidRPr="00712166">
        <w:rPr>
          <w:color w:val="000000" w:themeColor="text1"/>
        </w:rPr>
        <w:t xml:space="preserve"> !! Representa o Inverso do Inverso, como isAtivo é 1, ou seja, true, vai retornar true</w:t>
      </w:r>
      <w:r w:rsidR="00006F5F" w:rsidRPr="00712166">
        <w:rPr>
          <w:color w:val="000000" w:themeColor="text1"/>
        </w:rPr>
        <w:t xml:space="preserve"> */</w:t>
      </w:r>
    </w:p>
    <w:p w14:paraId="39A71A47" w14:textId="77777777" w:rsidR="00C96F76" w:rsidRPr="00712166" w:rsidRDefault="00C96F76" w:rsidP="00C96F76">
      <w:pPr>
        <w:rPr>
          <w:color w:val="000000" w:themeColor="text1"/>
        </w:rPr>
      </w:pPr>
      <w:r w:rsidRPr="00712166">
        <w:rPr>
          <w:color w:val="000000" w:themeColor="text1"/>
        </w:rPr>
        <w:t>console.log(!true) // Inverso de true é false</w:t>
      </w:r>
    </w:p>
    <w:p w14:paraId="5AA7DCC0" w14:textId="77777777" w:rsidR="00C96F76" w:rsidRPr="00712166" w:rsidRDefault="00C96F76" w:rsidP="00C96F76">
      <w:pPr>
        <w:rPr>
          <w:color w:val="000000" w:themeColor="text1"/>
        </w:rPr>
      </w:pPr>
    </w:p>
    <w:p w14:paraId="6628109F" w14:textId="77777777" w:rsidR="00C96F76" w:rsidRPr="00712166" w:rsidRDefault="00C96F76" w:rsidP="00C96F76">
      <w:pPr>
        <w:rPr>
          <w:color w:val="000000" w:themeColor="text1"/>
        </w:rPr>
      </w:pPr>
      <w:r w:rsidRPr="00712166">
        <w:rPr>
          <w:color w:val="000000" w:themeColor="text1"/>
        </w:rPr>
        <w:t>// Todos os números inteiros são verdadeiros com exceção do 0</w:t>
      </w:r>
    </w:p>
    <w:p w14:paraId="2A1286BE" w14:textId="77777777" w:rsidR="00C96F76" w:rsidRPr="00712166" w:rsidRDefault="00C96F76" w:rsidP="00C96F76">
      <w:pPr>
        <w:rPr>
          <w:color w:val="000000" w:themeColor="text1"/>
        </w:rPr>
      </w:pPr>
      <w:r w:rsidRPr="00712166">
        <w:rPr>
          <w:color w:val="000000" w:themeColor="text1"/>
        </w:rPr>
        <w:t>console.log('os verdadeiros...')</w:t>
      </w:r>
    </w:p>
    <w:p w14:paraId="23C7FED7" w14:textId="77777777" w:rsidR="00C96F76" w:rsidRPr="00712166" w:rsidRDefault="00C96F76" w:rsidP="00C96F76">
      <w:pPr>
        <w:rPr>
          <w:color w:val="000000" w:themeColor="text1"/>
        </w:rPr>
      </w:pPr>
      <w:r w:rsidRPr="00712166">
        <w:rPr>
          <w:color w:val="000000" w:themeColor="text1"/>
        </w:rPr>
        <w:t>console.log(!!3)</w:t>
      </w:r>
    </w:p>
    <w:p w14:paraId="4A885373" w14:textId="77777777" w:rsidR="00C96F76" w:rsidRPr="00712166" w:rsidRDefault="00C96F76" w:rsidP="00C96F76">
      <w:pPr>
        <w:rPr>
          <w:color w:val="000000" w:themeColor="text1"/>
        </w:rPr>
      </w:pPr>
      <w:r w:rsidRPr="00712166">
        <w:rPr>
          <w:color w:val="000000" w:themeColor="text1"/>
        </w:rPr>
        <w:t>console.log(!!-1)</w:t>
      </w:r>
    </w:p>
    <w:p w14:paraId="6AF63858" w14:textId="77777777" w:rsidR="00C96F76" w:rsidRPr="00712166" w:rsidRDefault="00C96F76" w:rsidP="00C96F76">
      <w:pPr>
        <w:rPr>
          <w:color w:val="000000" w:themeColor="text1"/>
        </w:rPr>
      </w:pPr>
      <w:r w:rsidRPr="00712166">
        <w:rPr>
          <w:color w:val="000000" w:themeColor="text1"/>
        </w:rPr>
        <w:t>console.log(!!' ')</w:t>
      </w:r>
    </w:p>
    <w:p w14:paraId="02DC7272" w14:textId="77777777" w:rsidR="00C96F76" w:rsidRPr="00712166" w:rsidRDefault="00C96F76" w:rsidP="00C96F76">
      <w:pPr>
        <w:rPr>
          <w:color w:val="000000" w:themeColor="text1"/>
        </w:rPr>
      </w:pPr>
      <w:r w:rsidRPr="00712166">
        <w:rPr>
          <w:color w:val="000000" w:themeColor="text1"/>
        </w:rPr>
        <w:t>console.log(!![])  // array</w:t>
      </w:r>
    </w:p>
    <w:p w14:paraId="5E1F373C" w14:textId="77777777" w:rsidR="00C96F76" w:rsidRPr="00712166" w:rsidRDefault="00C96F76" w:rsidP="00C96F76">
      <w:pPr>
        <w:rPr>
          <w:color w:val="000000" w:themeColor="text1"/>
        </w:rPr>
      </w:pPr>
      <w:r w:rsidRPr="00712166">
        <w:rPr>
          <w:color w:val="000000" w:themeColor="text1"/>
        </w:rPr>
        <w:t>console.log(!!{})  // object</w:t>
      </w:r>
    </w:p>
    <w:p w14:paraId="6E96DF00" w14:textId="77777777" w:rsidR="00C96F76" w:rsidRPr="00712166" w:rsidRDefault="00C96F76" w:rsidP="00C96F76">
      <w:pPr>
        <w:rPr>
          <w:color w:val="000000" w:themeColor="text1"/>
        </w:rPr>
      </w:pPr>
      <w:r w:rsidRPr="00712166">
        <w:rPr>
          <w:color w:val="000000" w:themeColor="text1"/>
        </w:rPr>
        <w:t>console.log(!!Infinity)</w:t>
      </w:r>
    </w:p>
    <w:p w14:paraId="2CF5EA8D" w14:textId="2B3BC6BA" w:rsidR="00C96F76" w:rsidRPr="00712166" w:rsidRDefault="00C96F76" w:rsidP="00C96F76">
      <w:pPr>
        <w:rPr>
          <w:color w:val="000000" w:themeColor="text1"/>
        </w:rPr>
      </w:pPr>
      <w:r w:rsidRPr="00712166">
        <w:rPr>
          <w:color w:val="000000" w:themeColor="text1"/>
        </w:rPr>
        <w:t>console.log(!!(isAtivo = true)) /</w:t>
      </w:r>
      <w:r w:rsidR="00006F5F" w:rsidRPr="00712166">
        <w:rPr>
          <w:color w:val="000000" w:themeColor="text1"/>
        </w:rPr>
        <w:t>*</w:t>
      </w:r>
      <w:r w:rsidRPr="00712166">
        <w:rPr>
          <w:color w:val="000000" w:themeColor="text1"/>
        </w:rPr>
        <w:t xml:space="preserve"> Pega o valor da atribuição, ou seja, true, e retorna esse valor, no caso true. Não pega se a atribução deu ou não certo</w:t>
      </w:r>
      <w:r w:rsidR="00006F5F" w:rsidRPr="00712166">
        <w:rPr>
          <w:color w:val="000000" w:themeColor="text1"/>
        </w:rPr>
        <w:t xml:space="preserve"> */</w:t>
      </w:r>
    </w:p>
    <w:p w14:paraId="7133FE42" w14:textId="77777777" w:rsidR="00C96F76" w:rsidRPr="00712166" w:rsidRDefault="00C96F76" w:rsidP="00C96F76">
      <w:pPr>
        <w:rPr>
          <w:color w:val="000000" w:themeColor="text1"/>
        </w:rPr>
      </w:pPr>
      <w:r w:rsidRPr="00712166">
        <w:rPr>
          <w:color w:val="000000" w:themeColor="text1"/>
        </w:rPr>
        <w:t>console.log(!!(isAtivo = 23))</w:t>
      </w:r>
    </w:p>
    <w:p w14:paraId="72AE1E6A" w14:textId="77777777" w:rsidR="00C96F76" w:rsidRPr="00712166" w:rsidRDefault="00C96F76" w:rsidP="00C96F76">
      <w:pPr>
        <w:rPr>
          <w:color w:val="000000" w:themeColor="text1"/>
        </w:rPr>
      </w:pPr>
      <w:r w:rsidRPr="00712166">
        <w:rPr>
          <w:color w:val="000000" w:themeColor="text1"/>
        </w:rPr>
        <w:t>console.log('\n')</w:t>
      </w:r>
    </w:p>
    <w:p w14:paraId="32E06FF9" w14:textId="77777777" w:rsidR="00C96F76" w:rsidRPr="00712166" w:rsidRDefault="00C96F76" w:rsidP="00C96F76">
      <w:pPr>
        <w:rPr>
          <w:color w:val="000000" w:themeColor="text1"/>
        </w:rPr>
      </w:pPr>
      <w:r w:rsidRPr="00712166">
        <w:rPr>
          <w:color w:val="000000" w:themeColor="text1"/>
        </w:rPr>
        <w:t>// Todos os falsos</w:t>
      </w:r>
    </w:p>
    <w:p w14:paraId="67348250" w14:textId="77777777" w:rsidR="00C96F76" w:rsidRPr="00712166" w:rsidRDefault="00C96F76" w:rsidP="00C96F76">
      <w:pPr>
        <w:rPr>
          <w:color w:val="000000" w:themeColor="text1"/>
        </w:rPr>
      </w:pPr>
      <w:r w:rsidRPr="00712166">
        <w:rPr>
          <w:color w:val="000000" w:themeColor="text1"/>
        </w:rPr>
        <w:lastRenderedPageBreak/>
        <w:t>console.log('os falsos...')</w:t>
      </w:r>
    </w:p>
    <w:p w14:paraId="6478359D" w14:textId="77777777" w:rsidR="00C96F76" w:rsidRPr="00712166" w:rsidRDefault="00C96F76" w:rsidP="00C96F76">
      <w:pPr>
        <w:rPr>
          <w:color w:val="000000" w:themeColor="text1"/>
        </w:rPr>
      </w:pPr>
      <w:r w:rsidRPr="00712166">
        <w:rPr>
          <w:color w:val="000000" w:themeColor="text1"/>
        </w:rPr>
        <w:t>console.log(!!0)</w:t>
      </w:r>
    </w:p>
    <w:p w14:paraId="72ADC038" w14:textId="59377CE5" w:rsidR="00C96F76" w:rsidRPr="00712166" w:rsidRDefault="00C96F76" w:rsidP="00C96F76">
      <w:pPr>
        <w:rPr>
          <w:color w:val="000000" w:themeColor="text1"/>
        </w:rPr>
      </w:pPr>
      <w:r w:rsidRPr="00712166">
        <w:rPr>
          <w:color w:val="000000" w:themeColor="text1"/>
        </w:rPr>
        <w:t>console.log(!!'') /</w:t>
      </w:r>
      <w:r w:rsidR="00006F5F" w:rsidRPr="00712166">
        <w:rPr>
          <w:color w:val="000000" w:themeColor="text1"/>
        </w:rPr>
        <w:t xml:space="preserve">* </w:t>
      </w:r>
      <w:r w:rsidRPr="00712166">
        <w:rPr>
          <w:color w:val="000000" w:themeColor="text1"/>
        </w:rPr>
        <w:t>String vazia, para testes se um nome, por exemplo, está vazio</w:t>
      </w:r>
      <w:r w:rsidR="00006F5F" w:rsidRPr="00712166">
        <w:rPr>
          <w:color w:val="000000" w:themeColor="text1"/>
        </w:rPr>
        <w:t xml:space="preserve"> */</w:t>
      </w:r>
    </w:p>
    <w:p w14:paraId="0EB40BAC" w14:textId="77777777" w:rsidR="00C96F76" w:rsidRPr="004009D3" w:rsidRDefault="00C96F76" w:rsidP="00C96F76">
      <w:pPr>
        <w:rPr>
          <w:color w:val="000000" w:themeColor="text1"/>
          <w:lang w:val="en-US"/>
        </w:rPr>
      </w:pPr>
      <w:r w:rsidRPr="004009D3">
        <w:rPr>
          <w:color w:val="000000" w:themeColor="text1"/>
          <w:lang w:val="en-US"/>
        </w:rPr>
        <w:t>console.log(!!null)</w:t>
      </w:r>
    </w:p>
    <w:p w14:paraId="2C308B8B" w14:textId="77777777" w:rsidR="00C96F76" w:rsidRPr="004009D3" w:rsidRDefault="00C96F76" w:rsidP="00C96F76">
      <w:pPr>
        <w:rPr>
          <w:color w:val="000000" w:themeColor="text1"/>
          <w:lang w:val="en-US"/>
        </w:rPr>
      </w:pPr>
      <w:r w:rsidRPr="004009D3">
        <w:rPr>
          <w:color w:val="000000" w:themeColor="text1"/>
          <w:lang w:val="en-US"/>
        </w:rPr>
        <w:t>console.log(!!NaN)</w:t>
      </w:r>
    </w:p>
    <w:p w14:paraId="5D6626F7" w14:textId="77777777" w:rsidR="00C96F76" w:rsidRPr="004009D3" w:rsidRDefault="00C96F76" w:rsidP="00C96F76">
      <w:pPr>
        <w:rPr>
          <w:color w:val="000000" w:themeColor="text1"/>
          <w:lang w:val="en-US"/>
        </w:rPr>
      </w:pPr>
      <w:r w:rsidRPr="004009D3">
        <w:rPr>
          <w:color w:val="000000" w:themeColor="text1"/>
          <w:lang w:val="en-US"/>
        </w:rPr>
        <w:t>console.log(!!undefined)</w:t>
      </w:r>
    </w:p>
    <w:p w14:paraId="32F1B8E8" w14:textId="77777777" w:rsidR="00C96F76" w:rsidRPr="004009D3" w:rsidRDefault="00C96F76" w:rsidP="00C96F76">
      <w:pPr>
        <w:rPr>
          <w:color w:val="000000" w:themeColor="text1"/>
          <w:lang w:val="en-US"/>
        </w:rPr>
      </w:pPr>
      <w:r w:rsidRPr="004009D3">
        <w:rPr>
          <w:color w:val="000000" w:themeColor="text1"/>
          <w:lang w:val="en-US"/>
        </w:rPr>
        <w:t>console.log(!!(isAtivo = false))</w:t>
      </w:r>
    </w:p>
    <w:p w14:paraId="7E4F7AB0" w14:textId="77777777" w:rsidR="00C96F76" w:rsidRPr="00712166" w:rsidRDefault="00C96F76" w:rsidP="00C96F76">
      <w:pPr>
        <w:rPr>
          <w:color w:val="000000" w:themeColor="text1"/>
        </w:rPr>
      </w:pPr>
      <w:r w:rsidRPr="00712166">
        <w:rPr>
          <w:color w:val="000000" w:themeColor="text1"/>
        </w:rPr>
        <w:t>console.log('\n')</w:t>
      </w:r>
    </w:p>
    <w:p w14:paraId="2F55699F" w14:textId="77777777" w:rsidR="00C96F76" w:rsidRPr="00712166" w:rsidRDefault="00C96F76" w:rsidP="00C96F76">
      <w:pPr>
        <w:rPr>
          <w:color w:val="000000" w:themeColor="text1"/>
        </w:rPr>
      </w:pPr>
      <w:r w:rsidRPr="00712166">
        <w:rPr>
          <w:color w:val="000000" w:themeColor="text1"/>
        </w:rPr>
        <w:t>// Resumo</w:t>
      </w:r>
    </w:p>
    <w:p w14:paraId="7AC1BE71" w14:textId="77777777" w:rsidR="00C96F76" w:rsidRPr="00712166" w:rsidRDefault="00C96F76" w:rsidP="00C96F76">
      <w:pPr>
        <w:rPr>
          <w:color w:val="000000" w:themeColor="text1"/>
        </w:rPr>
      </w:pPr>
      <w:r w:rsidRPr="00712166">
        <w:rPr>
          <w:color w:val="000000" w:themeColor="text1"/>
        </w:rPr>
        <w:t>console.log('para finalizar...')</w:t>
      </w:r>
    </w:p>
    <w:p w14:paraId="75B3F267" w14:textId="5165296E" w:rsidR="00C96F76" w:rsidRPr="00712166" w:rsidRDefault="00C96F76" w:rsidP="00C96F76">
      <w:pPr>
        <w:rPr>
          <w:color w:val="000000" w:themeColor="text1"/>
        </w:rPr>
      </w:pPr>
      <w:r w:rsidRPr="00712166">
        <w:rPr>
          <w:color w:val="000000" w:themeColor="text1"/>
        </w:rPr>
        <w:t>console.log(('' || null || 0 || 'teste' || 13)) /</w:t>
      </w:r>
      <w:r w:rsidR="00006F5F" w:rsidRPr="00712166">
        <w:rPr>
          <w:color w:val="000000" w:themeColor="text1"/>
        </w:rPr>
        <w:t>*</w:t>
      </w:r>
      <w:r w:rsidRPr="00712166">
        <w:rPr>
          <w:color w:val="000000" w:themeColor="text1"/>
        </w:rPr>
        <w:t xml:space="preserve"> || - (Expressão OU). Retorna o primeiro valor com atribuição verdadeiro, que é a string 'teste'</w:t>
      </w:r>
      <w:r w:rsidR="00006F5F" w:rsidRPr="00712166">
        <w:rPr>
          <w:color w:val="000000" w:themeColor="text1"/>
        </w:rPr>
        <w:t xml:space="preserve"> */</w:t>
      </w:r>
    </w:p>
    <w:p w14:paraId="7E3F4202" w14:textId="77777777" w:rsidR="00C96F76" w:rsidRPr="00712166" w:rsidRDefault="00C96F76" w:rsidP="00C96F76">
      <w:pPr>
        <w:rPr>
          <w:color w:val="000000" w:themeColor="text1"/>
        </w:rPr>
      </w:pPr>
      <w:r w:rsidRPr="00712166">
        <w:rPr>
          <w:color w:val="000000" w:themeColor="text1"/>
        </w:rPr>
        <w:t>let nome = ''</w:t>
      </w:r>
    </w:p>
    <w:p w14:paraId="5BD42FED" w14:textId="0FE1DB46" w:rsidR="00C96F76" w:rsidRPr="00712166" w:rsidRDefault="00C96F76" w:rsidP="00C96F76">
      <w:pPr>
        <w:rPr>
          <w:color w:val="000000" w:themeColor="text1"/>
        </w:rPr>
      </w:pPr>
      <w:r w:rsidRPr="00712166">
        <w:rPr>
          <w:color w:val="000000" w:themeColor="text1"/>
        </w:rPr>
        <w:t>console.log(nome || 'Desconhecido') /</w:t>
      </w:r>
      <w:r w:rsidR="00006F5F" w:rsidRPr="00712166">
        <w:rPr>
          <w:color w:val="000000" w:themeColor="text1"/>
        </w:rPr>
        <w:t>*</w:t>
      </w:r>
      <w:r w:rsidRPr="00712166">
        <w:rPr>
          <w:color w:val="000000" w:themeColor="text1"/>
        </w:rPr>
        <w:t xml:space="preserve"> "Se nome não estiver preenchido, imprime desconhecido. nome ||(OU) 'Desconhecido', o primeiro true</w:t>
      </w:r>
      <w:r w:rsidR="00006F5F" w:rsidRPr="00712166">
        <w:rPr>
          <w:color w:val="000000" w:themeColor="text1"/>
        </w:rPr>
        <w:t xml:space="preserve"> */</w:t>
      </w:r>
    </w:p>
    <w:p w14:paraId="66A5D5C8" w14:textId="77777777" w:rsidR="00006F5F" w:rsidRPr="00712166" w:rsidRDefault="00006F5F" w:rsidP="00C96F76">
      <w:pPr>
        <w:rPr>
          <w:color w:val="000000" w:themeColor="text1"/>
        </w:rPr>
      </w:pPr>
    </w:p>
    <w:p w14:paraId="1394111E" w14:textId="1798B624" w:rsidR="00C96F76" w:rsidRPr="00712166" w:rsidRDefault="00006F5F" w:rsidP="00006F5F">
      <w:pPr>
        <w:pStyle w:val="Ttulo2"/>
        <w:spacing w:line="480" w:lineRule="auto"/>
        <w:rPr>
          <w:rFonts w:cs="Arial"/>
        </w:rPr>
      </w:pPr>
      <w:bookmarkStart w:id="17" w:name="_Toc68947578"/>
      <w:r w:rsidRPr="00712166">
        <w:rPr>
          <w:rFonts w:cs="Arial"/>
        </w:rPr>
        <w:t>Tipos em JavaScript: Array</w:t>
      </w:r>
      <w:bookmarkEnd w:id="17"/>
    </w:p>
    <w:p w14:paraId="58902F6F" w14:textId="145C37CC" w:rsidR="00006F5F" w:rsidRPr="00712166" w:rsidRDefault="00006F5F" w:rsidP="00006F5F">
      <w:pPr>
        <w:rPr>
          <w:color w:val="000000" w:themeColor="text1"/>
        </w:rPr>
      </w:pPr>
      <w:r w:rsidRPr="00712166">
        <w:rPr>
          <w:color w:val="000000" w:themeColor="text1"/>
        </w:rPr>
        <w:t>Array permite agrupar múltiplos valores de forma unidimensional, através de uma estrutura só, com um único identificador.</w:t>
      </w:r>
    </w:p>
    <w:p w14:paraId="30D55604" w14:textId="5E04C93A" w:rsidR="00006F5F" w:rsidRPr="00712166" w:rsidRDefault="00006F5F" w:rsidP="00006F5F">
      <w:pPr>
        <w:rPr>
          <w:color w:val="000000" w:themeColor="text1"/>
        </w:rPr>
      </w:pPr>
      <w:r w:rsidRPr="00712166">
        <w:rPr>
          <w:color w:val="000000" w:themeColor="text1"/>
        </w:rPr>
        <w:t>Em JavaScript os arrays são:</w:t>
      </w:r>
    </w:p>
    <w:p w14:paraId="78A89BF8" w14:textId="6832E499" w:rsidR="00006F5F" w:rsidRPr="00712166" w:rsidRDefault="00006F5F" w:rsidP="00F06C1C">
      <w:pPr>
        <w:pStyle w:val="PargrafodaLista"/>
        <w:numPr>
          <w:ilvl w:val="0"/>
          <w:numId w:val="9"/>
        </w:numPr>
        <w:rPr>
          <w:color w:val="000000" w:themeColor="text1"/>
        </w:rPr>
      </w:pPr>
      <w:r w:rsidRPr="00712166">
        <w:rPr>
          <w:color w:val="000000" w:themeColor="text1"/>
        </w:rPr>
        <w:t>Heterogêneos: Aceita diferentes elementos de diferentes tipos;</w:t>
      </w:r>
    </w:p>
    <w:p w14:paraId="0378A457" w14:textId="52C57B17" w:rsidR="00006F5F" w:rsidRPr="00712166" w:rsidRDefault="00006F5F" w:rsidP="00F06C1C">
      <w:pPr>
        <w:pStyle w:val="PargrafodaLista"/>
        <w:numPr>
          <w:ilvl w:val="0"/>
          <w:numId w:val="9"/>
        </w:numPr>
        <w:rPr>
          <w:color w:val="000000" w:themeColor="text1"/>
        </w:rPr>
      </w:pPr>
      <w:r w:rsidRPr="00712166">
        <w:rPr>
          <w:color w:val="000000" w:themeColor="text1"/>
        </w:rPr>
        <w:t>Tamanho dinâmico: Pode assumir diferentes tamanhos ao longo do algoritmo.</w:t>
      </w:r>
    </w:p>
    <w:p w14:paraId="7D10041C" w14:textId="150F79EB" w:rsidR="00006F5F" w:rsidRPr="00712166" w:rsidRDefault="00006F5F" w:rsidP="00006F5F">
      <w:pPr>
        <w:ind w:left="709" w:firstLine="0"/>
        <w:rPr>
          <w:color w:val="000000" w:themeColor="text1"/>
        </w:rPr>
      </w:pPr>
    </w:p>
    <w:p w14:paraId="2D5F64D8" w14:textId="77777777" w:rsidR="00006F5F" w:rsidRPr="00712166" w:rsidRDefault="00006F5F" w:rsidP="00006F5F">
      <w:pPr>
        <w:spacing w:line="240" w:lineRule="auto"/>
        <w:ind w:left="709" w:firstLine="0"/>
        <w:rPr>
          <w:color w:val="000000" w:themeColor="text1"/>
        </w:rPr>
      </w:pPr>
      <w:r w:rsidRPr="00712166">
        <w:rPr>
          <w:color w:val="000000" w:themeColor="text1"/>
        </w:rPr>
        <w:t>const valores = [1.1,2.2,3.3,4.4,5.5]</w:t>
      </w:r>
    </w:p>
    <w:p w14:paraId="3FAC75D4" w14:textId="77777777" w:rsidR="00006F5F" w:rsidRPr="00712166" w:rsidRDefault="00006F5F" w:rsidP="00006F5F">
      <w:pPr>
        <w:spacing w:line="240" w:lineRule="auto"/>
        <w:ind w:left="709" w:firstLine="0"/>
        <w:rPr>
          <w:color w:val="000000" w:themeColor="text1"/>
        </w:rPr>
      </w:pPr>
    </w:p>
    <w:p w14:paraId="56312B2B"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console.log(valores[0], valores[3])</w:t>
      </w:r>
    </w:p>
    <w:p w14:paraId="3751F2B4" w14:textId="77777777" w:rsidR="00006F5F" w:rsidRPr="00712166" w:rsidRDefault="00006F5F" w:rsidP="00006F5F">
      <w:pPr>
        <w:spacing w:line="240" w:lineRule="auto"/>
        <w:ind w:left="709" w:firstLine="0"/>
        <w:rPr>
          <w:color w:val="000000" w:themeColor="text1"/>
        </w:rPr>
      </w:pPr>
    </w:p>
    <w:p w14:paraId="5DD8B450"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console.log(valores[5]) // Retorne undefined para posições inexistentes</w:t>
      </w:r>
    </w:p>
    <w:p w14:paraId="5D8A417E" w14:textId="77777777" w:rsidR="00006F5F" w:rsidRPr="00712166" w:rsidRDefault="00006F5F" w:rsidP="00006F5F">
      <w:pPr>
        <w:spacing w:line="240" w:lineRule="auto"/>
        <w:ind w:left="709" w:firstLine="0"/>
        <w:rPr>
          <w:color w:val="000000" w:themeColor="text1"/>
        </w:rPr>
      </w:pPr>
    </w:p>
    <w:p w14:paraId="1BFF7636" w14:textId="3E4DF1C1" w:rsidR="00006F5F" w:rsidRPr="00712166" w:rsidRDefault="00006F5F" w:rsidP="00006F5F">
      <w:pPr>
        <w:spacing w:line="240" w:lineRule="auto"/>
        <w:ind w:left="709" w:firstLine="0"/>
        <w:rPr>
          <w:color w:val="000000" w:themeColor="text1"/>
          <w:u w:val="single"/>
        </w:rPr>
      </w:pPr>
      <w:r w:rsidRPr="00712166">
        <w:rPr>
          <w:color w:val="000000" w:themeColor="text1"/>
        </w:rPr>
        <w:t>valores[10] = 9.9 /</w:t>
      </w:r>
      <w:r w:rsidR="005F4964" w:rsidRPr="00712166">
        <w:rPr>
          <w:color w:val="000000" w:themeColor="text1"/>
        </w:rPr>
        <w:t xml:space="preserve">* </w:t>
      </w:r>
      <w:r w:rsidRPr="00712166">
        <w:rPr>
          <w:color w:val="000000" w:themeColor="text1"/>
        </w:rPr>
        <w:t>Atribui o valor 10 para a posição 10, como temos apenas 4 posições, 5 ficarão vazias</w:t>
      </w:r>
      <w:r w:rsidR="005F4964" w:rsidRPr="00712166">
        <w:rPr>
          <w:color w:val="000000" w:themeColor="text1"/>
        </w:rPr>
        <w:t xml:space="preserve"> */</w:t>
      </w:r>
    </w:p>
    <w:p w14:paraId="3266BDA0" w14:textId="77777777" w:rsidR="00006F5F" w:rsidRPr="00712166" w:rsidRDefault="00006F5F" w:rsidP="00006F5F">
      <w:pPr>
        <w:spacing w:line="240" w:lineRule="auto"/>
        <w:ind w:left="709" w:firstLine="0"/>
        <w:rPr>
          <w:color w:val="000000" w:themeColor="text1"/>
        </w:rPr>
      </w:pPr>
    </w:p>
    <w:p w14:paraId="2A856BF5"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console.log(valores[10])</w:t>
      </w:r>
    </w:p>
    <w:p w14:paraId="5B8B5EC2" w14:textId="77777777" w:rsidR="00006F5F" w:rsidRPr="00712166" w:rsidRDefault="00006F5F" w:rsidP="00006F5F">
      <w:pPr>
        <w:spacing w:line="240" w:lineRule="auto"/>
        <w:ind w:left="709" w:firstLine="0"/>
        <w:rPr>
          <w:color w:val="000000" w:themeColor="text1"/>
        </w:rPr>
      </w:pPr>
    </w:p>
    <w:p w14:paraId="0CBF20A1"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console.log(valores.length) // Tamanho do array</w:t>
      </w:r>
    </w:p>
    <w:p w14:paraId="1B538666" w14:textId="77777777" w:rsidR="00006F5F" w:rsidRPr="00712166" w:rsidRDefault="00006F5F" w:rsidP="00006F5F">
      <w:pPr>
        <w:spacing w:line="240" w:lineRule="auto"/>
        <w:ind w:left="709" w:firstLine="0"/>
        <w:rPr>
          <w:color w:val="000000" w:themeColor="text1"/>
        </w:rPr>
      </w:pPr>
    </w:p>
    <w:p w14:paraId="6E57BC96" w14:textId="77777777" w:rsidR="00006F5F" w:rsidRPr="00712166" w:rsidRDefault="00006F5F" w:rsidP="00006F5F">
      <w:pPr>
        <w:spacing w:line="240" w:lineRule="auto"/>
        <w:ind w:left="709" w:firstLine="0"/>
        <w:rPr>
          <w:color w:val="000000" w:themeColor="text1"/>
        </w:rPr>
      </w:pPr>
      <w:r w:rsidRPr="00712166">
        <w:rPr>
          <w:color w:val="000000" w:themeColor="text1"/>
        </w:rPr>
        <w:t>valores.push(6.6) // Para adicionar um valor ao array</w:t>
      </w:r>
    </w:p>
    <w:p w14:paraId="36EAB5E9" w14:textId="77777777" w:rsidR="00006F5F" w:rsidRPr="004009D3" w:rsidRDefault="00006F5F" w:rsidP="00006F5F">
      <w:pPr>
        <w:spacing w:line="240" w:lineRule="auto"/>
        <w:ind w:left="709" w:firstLine="0"/>
        <w:rPr>
          <w:color w:val="000000" w:themeColor="text1"/>
          <w:lang w:val="en-US"/>
        </w:rPr>
      </w:pPr>
      <w:r w:rsidRPr="004009D3">
        <w:rPr>
          <w:color w:val="000000" w:themeColor="text1"/>
          <w:lang w:val="en-US"/>
        </w:rPr>
        <w:t>valores.push({id:3}, false, null, NaN, 'teste')</w:t>
      </w:r>
    </w:p>
    <w:p w14:paraId="65518961" w14:textId="77777777" w:rsidR="00006F5F" w:rsidRPr="004009D3" w:rsidRDefault="00006F5F" w:rsidP="00006F5F">
      <w:pPr>
        <w:spacing w:line="240" w:lineRule="auto"/>
        <w:ind w:left="709" w:firstLine="0"/>
        <w:rPr>
          <w:color w:val="000000" w:themeColor="text1"/>
          <w:lang w:val="en-US"/>
        </w:rPr>
      </w:pPr>
    </w:p>
    <w:p w14:paraId="041030FF"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w:t>
      </w:r>
    </w:p>
    <w:p w14:paraId="7C34698B" w14:textId="77777777" w:rsidR="00006F5F" w:rsidRPr="00712166" w:rsidRDefault="00006F5F" w:rsidP="00006F5F">
      <w:pPr>
        <w:spacing w:line="240" w:lineRule="auto"/>
        <w:ind w:left="709" w:firstLine="0"/>
        <w:rPr>
          <w:color w:val="000000" w:themeColor="text1"/>
        </w:rPr>
      </w:pPr>
    </w:p>
    <w:p w14:paraId="01C20192" w14:textId="3E1BEF54" w:rsidR="00006F5F" w:rsidRPr="00712166" w:rsidRDefault="00006F5F" w:rsidP="00006F5F">
      <w:pPr>
        <w:spacing w:line="240" w:lineRule="auto"/>
        <w:ind w:left="709" w:firstLine="0"/>
        <w:rPr>
          <w:color w:val="000000" w:themeColor="text1"/>
        </w:rPr>
      </w:pPr>
      <w:r w:rsidRPr="00712166">
        <w:rPr>
          <w:color w:val="000000" w:themeColor="text1"/>
        </w:rPr>
        <w:t>console.log(valores.pop()) /</w:t>
      </w:r>
      <w:r w:rsidR="00243910" w:rsidRPr="00712166">
        <w:rPr>
          <w:color w:val="000000" w:themeColor="text1"/>
        </w:rPr>
        <w:t>*</w:t>
      </w:r>
      <w:r w:rsidRPr="00712166">
        <w:rPr>
          <w:color w:val="000000" w:themeColor="text1"/>
        </w:rPr>
        <w:t xml:space="preserve"> Retira o último valor do array e retorna o valor retirado</w:t>
      </w:r>
      <w:r w:rsidR="00243910" w:rsidRPr="00712166">
        <w:rPr>
          <w:color w:val="000000" w:themeColor="text1"/>
        </w:rPr>
        <w:t xml:space="preserve"> */</w:t>
      </w:r>
    </w:p>
    <w:p w14:paraId="0AC2EC20" w14:textId="77777777" w:rsidR="00006F5F" w:rsidRPr="00712166" w:rsidRDefault="00006F5F" w:rsidP="00006F5F">
      <w:pPr>
        <w:spacing w:line="240" w:lineRule="auto"/>
        <w:ind w:left="709" w:firstLine="0"/>
        <w:rPr>
          <w:color w:val="000000" w:themeColor="text1"/>
        </w:rPr>
      </w:pPr>
    </w:p>
    <w:p w14:paraId="72E92FF0" w14:textId="77777777" w:rsidR="00006F5F" w:rsidRPr="00712166" w:rsidRDefault="00006F5F" w:rsidP="00006F5F">
      <w:pPr>
        <w:spacing w:line="240" w:lineRule="auto"/>
        <w:ind w:left="709" w:firstLine="0"/>
        <w:rPr>
          <w:color w:val="000000" w:themeColor="text1"/>
        </w:rPr>
      </w:pPr>
      <w:r w:rsidRPr="00712166">
        <w:rPr>
          <w:color w:val="000000" w:themeColor="text1"/>
        </w:rPr>
        <w:t>delete valores[0]  // Deleta o valor da posição 0</w:t>
      </w:r>
    </w:p>
    <w:p w14:paraId="76E0F061" w14:textId="77777777" w:rsidR="00006F5F" w:rsidRPr="00712166" w:rsidRDefault="00006F5F" w:rsidP="00006F5F">
      <w:pPr>
        <w:spacing w:line="240" w:lineRule="auto"/>
        <w:ind w:left="709" w:firstLine="0"/>
        <w:rPr>
          <w:color w:val="000000" w:themeColor="text1"/>
        </w:rPr>
      </w:pPr>
      <w:r w:rsidRPr="00712166">
        <w:rPr>
          <w:color w:val="000000" w:themeColor="text1"/>
        </w:rPr>
        <w:t>console.log(valores)</w:t>
      </w:r>
    </w:p>
    <w:p w14:paraId="2E72A104" w14:textId="77777777" w:rsidR="00006F5F" w:rsidRPr="00712166" w:rsidRDefault="00006F5F" w:rsidP="00006F5F">
      <w:pPr>
        <w:spacing w:line="240" w:lineRule="auto"/>
        <w:ind w:left="709" w:firstLine="0"/>
        <w:rPr>
          <w:color w:val="000000" w:themeColor="text1"/>
        </w:rPr>
      </w:pPr>
    </w:p>
    <w:p w14:paraId="0DC4F6DA" w14:textId="1A75ECE4" w:rsidR="00006F5F" w:rsidRPr="00712166" w:rsidRDefault="00006F5F" w:rsidP="00006F5F">
      <w:pPr>
        <w:spacing w:line="240" w:lineRule="auto"/>
        <w:ind w:left="709" w:firstLine="0"/>
        <w:rPr>
          <w:color w:val="000000" w:themeColor="text1"/>
        </w:rPr>
      </w:pPr>
      <w:r w:rsidRPr="00712166">
        <w:rPr>
          <w:color w:val="000000" w:themeColor="text1"/>
        </w:rPr>
        <w:t>console.log(typeof valores) // Em JS arrays são do tipo object</w:t>
      </w:r>
    </w:p>
    <w:p w14:paraId="390D980F" w14:textId="598F37E3" w:rsidR="00243910" w:rsidRPr="00712166" w:rsidRDefault="00243910" w:rsidP="00006F5F">
      <w:pPr>
        <w:spacing w:line="240" w:lineRule="auto"/>
        <w:ind w:left="709" w:firstLine="0"/>
        <w:rPr>
          <w:color w:val="000000" w:themeColor="text1"/>
        </w:rPr>
      </w:pPr>
    </w:p>
    <w:p w14:paraId="665FE165" w14:textId="5F4D4005" w:rsidR="00243910" w:rsidRPr="00712166" w:rsidRDefault="00243910" w:rsidP="00006F5F">
      <w:pPr>
        <w:spacing w:line="240" w:lineRule="auto"/>
        <w:ind w:left="709" w:firstLine="0"/>
        <w:rPr>
          <w:color w:val="000000" w:themeColor="text1"/>
        </w:rPr>
      </w:pPr>
    </w:p>
    <w:p w14:paraId="319DF53B" w14:textId="4916F93B" w:rsidR="00243910" w:rsidRPr="00712166" w:rsidRDefault="00243910" w:rsidP="00243910">
      <w:pPr>
        <w:pStyle w:val="Ttulo2"/>
        <w:spacing w:line="480" w:lineRule="auto"/>
        <w:rPr>
          <w:rFonts w:cs="Arial"/>
        </w:rPr>
      </w:pPr>
      <w:bookmarkStart w:id="18" w:name="_Toc68947579"/>
      <w:r w:rsidRPr="00712166">
        <w:rPr>
          <w:rFonts w:cs="Arial"/>
        </w:rPr>
        <w:t>Tipos em JavaScript: Object</w:t>
      </w:r>
      <w:bookmarkEnd w:id="18"/>
    </w:p>
    <w:p w14:paraId="116415DE" w14:textId="6A7B38F6" w:rsidR="00243910" w:rsidRPr="00712166" w:rsidRDefault="00243910" w:rsidP="00243910">
      <w:pPr>
        <w:ind w:firstLine="576"/>
        <w:rPr>
          <w:color w:val="000000" w:themeColor="text1"/>
        </w:rPr>
      </w:pPr>
      <w:r w:rsidRPr="00712166">
        <w:rPr>
          <w:color w:val="000000" w:themeColor="text1"/>
        </w:rPr>
        <w:t>JavaScript é uma linguagem multiparadigmas, podemos programar procedural, OO, funcional, etc...</w:t>
      </w:r>
    </w:p>
    <w:p w14:paraId="5CFB003D" w14:textId="15534A2F" w:rsidR="00243910" w:rsidRPr="00712166" w:rsidRDefault="00243910" w:rsidP="00243910">
      <w:pPr>
        <w:ind w:firstLine="576"/>
        <w:rPr>
          <w:color w:val="000000" w:themeColor="text1"/>
        </w:rPr>
      </w:pPr>
      <w:r w:rsidRPr="00712166">
        <w:rPr>
          <w:color w:val="000000" w:themeColor="text1"/>
        </w:rPr>
        <w:t>Um objeto em JS é diferente de um JSON (JavaScript Object Notation), que é um formato textual</w:t>
      </w:r>
      <w:r w:rsidR="00393182" w:rsidRPr="00712166">
        <w:rPr>
          <w:color w:val="000000" w:themeColor="text1"/>
        </w:rPr>
        <w:t xml:space="preserve"> de objetos</w:t>
      </w:r>
      <w:r w:rsidRPr="00712166">
        <w:rPr>
          <w:color w:val="000000" w:themeColor="text1"/>
        </w:rPr>
        <w:t>,</w:t>
      </w:r>
      <w:r w:rsidR="00393182" w:rsidRPr="00712166">
        <w:rPr>
          <w:color w:val="000000" w:themeColor="text1"/>
        </w:rPr>
        <w:t xml:space="preserve"> mas</w:t>
      </w:r>
      <w:r w:rsidRPr="00712166">
        <w:rPr>
          <w:color w:val="000000" w:themeColor="text1"/>
        </w:rPr>
        <w:t xml:space="preserve"> não</w:t>
      </w:r>
      <w:r w:rsidR="00393182" w:rsidRPr="00712166">
        <w:rPr>
          <w:color w:val="000000" w:themeColor="text1"/>
        </w:rPr>
        <w:t xml:space="preserve"> é</w:t>
      </w:r>
      <w:r w:rsidRPr="00712166">
        <w:rPr>
          <w:color w:val="000000" w:themeColor="text1"/>
        </w:rPr>
        <w:t xml:space="preserve"> um objeto.</w:t>
      </w:r>
    </w:p>
    <w:p w14:paraId="2962016C" w14:textId="77777777" w:rsidR="00F60A4A" w:rsidRPr="00712166" w:rsidRDefault="00F60A4A" w:rsidP="00F60A4A">
      <w:pPr>
        <w:spacing w:line="240" w:lineRule="auto"/>
        <w:ind w:firstLine="576"/>
        <w:rPr>
          <w:color w:val="000000" w:themeColor="text1"/>
        </w:rPr>
      </w:pPr>
      <w:r w:rsidRPr="00712166">
        <w:rPr>
          <w:color w:val="000000" w:themeColor="text1"/>
        </w:rPr>
        <w:t>const pessoa1 = {}</w:t>
      </w:r>
    </w:p>
    <w:p w14:paraId="5A3A68BD" w14:textId="77777777" w:rsidR="00F60A4A" w:rsidRPr="00712166" w:rsidRDefault="00F60A4A" w:rsidP="00F60A4A">
      <w:pPr>
        <w:spacing w:line="240" w:lineRule="auto"/>
        <w:ind w:firstLine="576"/>
        <w:rPr>
          <w:color w:val="000000" w:themeColor="text1"/>
        </w:rPr>
      </w:pPr>
      <w:r w:rsidRPr="00712166">
        <w:rPr>
          <w:color w:val="000000" w:themeColor="text1"/>
        </w:rPr>
        <w:t>pessoa1.nome = 'Liana'</w:t>
      </w:r>
    </w:p>
    <w:p w14:paraId="0DD10476" w14:textId="77777777" w:rsidR="00F60A4A" w:rsidRPr="00712166" w:rsidRDefault="00F60A4A" w:rsidP="00F60A4A">
      <w:pPr>
        <w:spacing w:line="240" w:lineRule="auto"/>
        <w:ind w:firstLine="576"/>
        <w:rPr>
          <w:color w:val="000000" w:themeColor="text1"/>
        </w:rPr>
      </w:pPr>
      <w:r w:rsidRPr="00712166">
        <w:rPr>
          <w:color w:val="000000" w:themeColor="text1"/>
        </w:rPr>
        <w:t>pessoa1.idade = 27</w:t>
      </w:r>
    </w:p>
    <w:p w14:paraId="26A4E8A1" w14:textId="4F624813" w:rsidR="00F60A4A" w:rsidRPr="00712166" w:rsidRDefault="00F60A4A" w:rsidP="00F60A4A">
      <w:pPr>
        <w:spacing w:line="240" w:lineRule="auto"/>
        <w:ind w:firstLine="576"/>
        <w:rPr>
          <w:color w:val="000000" w:themeColor="text1"/>
          <w:u w:val="single"/>
        </w:rPr>
      </w:pPr>
      <w:r w:rsidRPr="00712166">
        <w:rPr>
          <w:color w:val="000000" w:themeColor="text1"/>
        </w:rPr>
        <w:t>pessoa1['Altura'] = 1.65 /</w:t>
      </w:r>
      <w:r w:rsidR="005F4964" w:rsidRPr="00712166">
        <w:rPr>
          <w:color w:val="000000" w:themeColor="text1"/>
        </w:rPr>
        <w:t>*</w:t>
      </w:r>
      <w:r w:rsidRPr="00712166">
        <w:rPr>
          <w:color w:val="000000" w:themeColor="text1"/>
        </w:rPr>
        <w:t xml:space="preserve"> Outra forma de </w:t>
      </w:r>
      <w:r w:rsidR="005F4964" w:rsidRPr="00712166">
        <w:rPr>
          <w:color w:val="000000" w:themeColor="text1"/>
        </w:rPr>
        <w:t>atribuir</w:t>
      </w:r>
      <w:r w:rsidRPr="00712166">
        <w:rPr>
          <w:color w:val="000000" w:themeColor="text1"/>
        </w:rPr>
        <w:t xml:space="preserve"> um parâmetro para um objeto (Evitar Atributos com espaço)</w:t>
      </w:r>
      <w:r w:rsidR="005F4964" w:rsidRPr="00712166">
        <w:rPr>
          <w:color w:val="000000" w:themeColor="text1"/>
        </w:rPr>
        <w:t xml:space="preserve"> */</w:t>
      </w:r>
    </w:p>
    <w:p w14:paraId="1F7D2016" w14:textId="77777777" w:rsidR="00F60A4A" w:rsidRPr="00712166" w:rsidRDefault="00F60A4A" w:rsidP="00F60A4A">
      <w:pPr>
        <w:spacing w:line="240" w:lineRule="auto"/>
        <w:ind w:firstLine="576"/>
        <w:rPr>
          <w:color w:val="000000" w:themeColor="text1"/>
        </w:rPr>
      </w:pPr>
    </w:p>
    <w:p w14:paraId="1E44BD4B" w14:textId="77777777" w:rsidR="00F60A4A" w:rsidRPr="00712166" w:rsidRDefault="00F60A4A" w:rsidP="00F60A4A">
      <w:pPr>
        <w:spacing w:line="240" w:lineRule="auto"/>
        <w:ind w:firstLine="576"/>
        <w:rPr>
          <w:color w:val="000000" w:themeColor="text1"/>
        </w:rPr>
      </w:pPr>
      <w:r w:rsidRPr="00712166">
        <w:rPr>
          <w:color w:val="000000" w:themeColor="text1"/>
        </w:rPr>
        <w:t>console.log('Pessoa 1: ')</w:t>
      </w:r>
    </w:p>
    <w:p w14:paraId="4E1E9CCB" w14:textId="77777777" w:rsidR="00F60A4A" w:rsidRPr="00712166" w:rsidRDefault="00F60A4A" w:rsidP="00F60A4A">
      <w:pPr>
        <w:spacing w:line="240" w:lineRule="auto"/>
        <w:ind w:firstLine="576"/>
        <w:rPr>
          <w:color w:val="000000" w:themeColor="text1"/>
        </w:rPr>
      </w:pPr>
      <w:r w:rsidRPr="00712166">
        <w:rPr>
          <w:color w:val="000000" w:themeColor="text1"/>
        </w:rPr>
        <w:t>console.log(pessoa1)</w:t>
      </w:r>
    </w:p>
    <w:p w14:paraId="0771FA95" w14:textId="10D6E68D" w:rsidR="00F60A4A" w:rsidRPr="00712166" w:rsidRDefault="00F60A4A" w:rsidP="00F60A4A">
      <w:pPr>
        <w:spacing w:line="240" w:lineRule="auto"/>
        <w:ind w:firstLine="576"/>
        <w:rPr>
          <w:color w:val="000000" w:themeColor="text1"/>
        </w:rPr>
      </w:pPr>
    </w:p>
    <w:p w14:paraId="1F575D61" w14:textId="77777777" w:rsidR="00F60A4A" w:rsidRPr="00712166" w:rsidRDefault="00F60A4A" w:rsidP="00F60A4A">
      <w:pPr>
        <w:spacing w:line="240" w:lineRule="auto"/>
        <w:ind w:firstLine="576"/>
        <w:rPr>
          <w:color w:val="000000" w:themeColor="text1"/>
        </w:rPr>
      </w:pPr>
    </w:p>
    <w:p w14:paraId="3AA6C9A5" w14:textId="77777777" w:rsidR="00F60A4A" w:rsidRPr="00712166" w:rsidRDefault="00F60A4A" w:rsidP="00F60A4A">
      <w:pPr>
        <w:spacing w:line="240" w:lineRule="auto"/>
        <w:ind w:firstLine="576"/>
        <w:rPr>
          <w:color w:val="000000" w:themeColor="text1"/>
        </w:rPr>
      </w:pPr>
      <w:r w:rsidRPr="00712166">
        <w:rPr>
          <w:color w:val="000000" w:themeColor="text1"/>
        </w:rPr>
        <w:t>const pessoa2 = {</w:t>
      </w:r>
    </w:p>
    <w:p w14:paraId="2B929C87" w14:textId="77777777" w:rsidR="00F60A4A" w:rsidRPr="00712166" w:rsidRDefault="00F60A4A" w:rsidP="00F60A4A">
      <w:pPr>
        <w:spacing w:line="240" w:lineRule="auto"/>
        <w:ind w:firstLine="576"/>
        <w:rPr>
          <w:color w:val="000000" w:themeColor="text1"/>
        </w:rPr>
      </w:pPr>
      <w:r w:rsidRPr="00712166">
        <w:rPr>
          <w:color w:val="000000" w:themeColor="text1"/>
        </w:rPr>
        <w:t xml:space="preserve">    nome: 'Lucas',</w:t>
      </w:r>
    </w:p>
    <w:p w14:paraId="328BBBDD" w14:textId="77777777" w:rsidR="00F60A4A" w:rsidRPr="00712166" w:rsidRDefault="00F60A4A" w:rsidP="00F60A4A">
      <w:pPr>
        <w:spacing w:line="240" w:lineRule="auto"/>
        <w:ind w:firstLine="576"/>
        <w:rPr>
          <w:color w:val="000000" w:themeColor="text1"/>
        </w:rPr>
      </w:pPr>
      <w:r w:rsidRPr="00712166">
        <w:rPr>
          <w:color w:val="000000" w:themeColor="text1"/>
        </w:rPr>
        <w:t xml:space="preserve">    idade: 29,</w:t>
      </w:r>
    </w:p>
    <w:p w14:paraId="35B2D870" w14:textId="77777777" w:rsidR="00F60A4A" w:rsidRPr="00712166" w:rsidRDefault="00F60A4A" w:rsidP="00F60A4A">
      <w:pPr>
        <w:spacing w:line="240" w:lineRule="auto"/>
        <w:ind w:firstLine="576"/>
        <w:rPr>
          <w:color w:val="000000" w:themeColor="text1"/>
        </w:rPr>
      </w:pPr>
      <w:r w:rsidRPr="00712166">
        <w:rPr>
          <w:color w:val="000000" w:themeColor="text1"/>
        </w:rPr>
        <w:t xml:space="preserve">    Altura: 1.72 </w:t>
      </w:r>
    </w:p>
    <w:p w14:paraId="292621A5" w14:textId="77777777" w:rsidR="00F60A4A" w:rsidRPr="00712166" w:rsidRDefault="00F60A4A" w:rsidP="00F60A4A">
      <w:pPr>
        <w:spacing w:line="240" w:lineRule="auto"/>
        <w:ind w:firstLine="576"/>
        <w:rPr>
          <w:color w:val="000000" w:themeColor="text1"/>
        </w:rPr>
      </w:pPr>
      <w:r w:rsidRPr="00712166">
        <w:rPr>
          <w:color w:val="000000" w:themeColor="text1"/>
        </w:rPr>
        <w:t>}</w:t>
      </w:r>
    </w:p>
    <w:p w14:paraId="36E5926E" w14:textId="77777777" w:rsidR="00F60A4A" w:rsidRPr="00712166" w:rsidRDefault="00F60A4A" w:rsidP="00F60A4A">
      <w:pPr>
        <w:spacing w:line="240" w:lineRule="auto"/>
        <w:ind w:firstLine="576"/>
        <w:rPr>
          <w:color w:val="000000" w:themeColor="text1"/>
        </w:rPr>
      </w:pPr>
    </w:p>
    <w:p w14:paraId="533BFB80" w14:textId="77777777" w:rsidR="00F60A4A" w:rsidRPr="00712166" w:rsidRDefault="00F60A4A" w:rsidP="00F60A4A">
      <w:pPr>
        <w:spacing w:line="240" w:lineRule="auto"/>
        <w:ind w:firstLine="576"/>
        <w:rPr>
          <w:color w:val="000000" w:themeColor="text1"/>
        </w:rPr>
      </w:pPr>
      <w:r w:rsidRPr="00712166">
        <w:rPr>
          <w:color w:val="000000" w:themeColor="text1"/>
        </w:rPr>
        <w:t>console.log('Pessoa 2: ')</w:t>
      </w:r>
    </w:p>
    <w:p w14:paraId="32597EE1" w14:textId="75A627E1" w:rsidR="00243910" w:rsidRPr="00712166" w:rsidRDefault="00F60A4A" w:rsidP="00F60A4A">
      <w:pPr>
        <w:spacing w:line="240" w:lineRule="auto"/>
        <w:ind w:firstLine="576"/>
        <w:rPr>
          <w:color w:val="000000" w:themeColor="text1"/>
        </w:rPr>
      </w:pPr>
      <w:r w:rsidRPr="00712166">
        <w:rPr>
          <w:color w:val="000000" w:themeColor="text1"/>
        </w:rPr>
        <w:t>console.log(pessoa2)</w:t>
      </w:r>
    </w:p>
    <w:p w14:paraId="0254D42F" w14:textId="5E982523" w:rsidR="00F60A4A" w:rsidRPr="00712166" w:rsidRDefault="00F60A4A" w:rsidP="00F60A4A">
      <w:pPr>
        <w:spacing w:line="240" w:lineRule="auto"/>
        <w:ind w:firstLine="576"/>
        <w:rPr>
          <w:color w:val="000000" w:themeColor="text1"/>
        </w:rPr>
      </w:pPr>
    </w:p>
    <w:p w14:paraId="0DD58D7C" w14:textId="57D4C6A9" w:rsidR="00F60A4A" w:rsidRPr="00712166" w:rsidRDefault="00F60A4A" w:rsidP="00F60A4A">
      <w:pPr>
        <w:pStyle w:val="Ttulo2"/>
        <w:spacing w:line="480" w:lineRule="auto"/>
        <w:rPr>
          <w:rFonts w:cs="Arial"/>
        </w:rPr>
      </w:pPr>
      <w:bookmarkStart w:id="19" w:name="_Toc68947580"/>
      <w:r w:rsidRPr="00712166">
        <w:rPr>
          <w:rFonts w:cs="Arial"/>
        </w:rPr>
        <w:t>Entendendo o Null &amp; Undefined</w:t>
      </w:r>
      <w:bookmarkEnd w:id="19"/>
    </w:p>
    <w:p w14:paraId="18D628F3" w14:textId="43CF84E2" w:rsidR="00F60A4A" w:rsidRPr="00712166" w:rsidRDefault="00F60A4A" w:rsidP="00F60A4A">
      <w:pPr>
        <w:ind w:firstLine="0"/>
        <w:rPr>
          <w:color w:val="000000" w:themeColor="text1"/>
        </w:rPr>
      </w:pPr>
      <w:r w:rsidRPr="00712166">
        <w:rPr>
          <w:color w:val="000000" w:themeColor="text1"/>
        </w:rPr>
        <w:t>Atribuição por Valor x Atribuição por Referência</w:t>
      </w:r>
    </w:p>
    <w:p w14:paraId="0B29B6A9" w14:textId="1EA2A71B" w:rsidR="00F60A4A" w:rsidRPr="00712166" w:rsidRDefault="00F60A4A" w:rsidP="00F60A4A">
      <w:pPr>
        <w:ind w:firstLine="0"/>
        <w:rPr>
          <w:color w:val="000000" w:themeColor="text1"/>
        </w:rPr>
      </w:pPr>
      <w:r w:rsidRPr="00712166">
        <w:rPr>
          <w:color w:val="000000" w:themeColor="text1"/>
        </w:rPr>
        <w:t>const a = {name: ‘Teste’}</w:t>
      </w:r>
    </w:p>
    <w:p w14:paraId="60F18A34" w14:textId="675B7994" w:rsidR="00F60A4A" w:rsidRPr="00712166" w:rsidRDefault="00F60A4A" w:rsidP="00F60A4A">
      <w:pPr>
        <w:ind w:firstLine="0"/>
        <w:rPr>
          <w:color w:val="000000" w:themeColor="text1"/>
        </w:rPr>
      </w:pPr>
      <w:r w:rsidRPr="00712166">
        <w:rPr>
          <w:color w:val="000000" w:themeColor="text1"/>
        </w:rPr>
        <w:t>const b = a</w:t>
      </w:r>
    </w:p>
    <w:p w14:paraId="3B53FE1B" w14:textId="20481565" w:rsidR="00F60A4A" w:rsidRPr="00712166" w:rsidRDefault="00F60A4A" w:rsidP="00F60A4A">
      <w:pPr>
        <w:ind w:firstLine="0"/>
        <w:rPr>
          <w:color w:val="000000" w:themeColor="text1"/>
        </w:rPr>
      </w:pPr>
    </w:p>
    <w:p w14:paraId="08699764" w14:textId="730F15C9" w:rsidR="00F60A4A" w:rsidRPr="00712166" w:rsidRDefault="00F60A4A" w:rsidP="00AA177C">
      <w:pPr>
        <w:ind w:firstLine="709"/>
        <w:rPr>
          <w:color w:val="000000" w:themeColor="text1"/>
        </w:rPr>
      </w:pPr>
      <w:r w:rsidRPr="00712166">
        <w:rPr>
          <w:color w:val="000000" w:themeColor="text1"/>
        </w:rPr>
        <w:t>Ao definir a constante a = {name: ‘Teste’}, ela não tem o conteúdo desse objeto, a constante a tem o endereço apontando para onde o objeto está localizado.</w:t>
      </w:r>
    </w:p>
    <w:p w14:paraId="24C3B390" w14:textId="666EF698" w:rsidR="00F60A4A" w:rsidRPr="00712166" w:rsidRDefault="00F60A4A" w:rsidP="00AA177C">
      <w:pPr>
        <w:ind w:firstLine="709"/>
        <w:rPr>
          <w:color w:val="000000" w:themeColor="text1"/>
        </w:rPr>
      </w:pPr>
      <w:r w:rsidRPr="00712166">
        <w:rPr>
          <w:color w:val="000000" w:themeColor="text1"/>
        </w:rPr>
        <w:t>Ao realizar const b = a, dizemos que b, também vai ter o mesmo endereço de a, ou seja, vai apontar para o mesmo local.</w:t>
      </w:r>
    </w:p>
    <w:p w14:paraId="3FF5853D" w14:textId="11BA1F5E" w:rsidR="00F60A4A" w:rsidRPr="00712166" w:rsidRDefault="00F60A4A" w:rsidP="00F60A4A">
      <w:pPr>
        <w:ind w:firstLine="0"/>
        <w:rPr>
          <w:color w:val="000000" w:themeColor="text1"/>
        </w:rPr>
      </w:pPr>
      <w:r w:rsidRPr="00712166">
        <w:rPr>
          <w:color w:val="000000" w:themeColor="text1"/>
        </w:rPr>
        <w:lastRenderedPageBreak/>
        <w:t xml:space="preserve">Dessa forma, ao </w:t>
      </w:r>
      <w:r w:rsidR="00AA177C" w:rsidRPr="00712166">
        <w:rPr>
          <w:color w:val="000000" w:themeColor="text1"/>
        </w:rPr>
        <w:t>alterarmos</w:t>
      </w:r>
      <w:r w:rsidRPr="00712166">
        <w:rPr>
          <w:color w:val="000000" w:themeColor="text1"/>
        </w:rPr>
        <w:t xml:space="preserve"> alguma propriedade de b, vamos alterar a propriedade do objeto, e as constantes a e b apontam para esse objeto, logo:</w:t>
      </w:r>
    </w:p>
    <w:p w14:paraId="0F02F0B5" w14:textId="72ED205C" w:rsidR="00F60A4A" w:rsidRPr="00712166" w:rsidRDefault="00F60A4A" w:rsidP="00F60A4A">
      <w:pPr>
        <w:ind w:firstLine="0"/>
        <w:rPr>
          <w:color w:val="000000" w:themeColor="text1"/>
        </w:rPr>
      </w:pPr>
      <w:r w:rsidRPr="00712166">
        <w:rPr>
          <w:color w:val="000000" w:themeColor="text1"/>
        </w:rPr>
        <w:t>b.name = ‘Opa’</w:t>
      </w:r>
    </w:p>
    <w:p w14:paraId="0DFF5BC4" w14:textId="7C99A469" w:rsidR="00F60A4A" w:rsidRPr="00712166" w:rsidRDefault="00F60A4A" w:rsidP="00F60A4A">
      <w:pPr>
        <w:ind w:firstLine="0"/>
        <w:rPr>
          <w:color w:val="000000" w:themeColor="text1"/>
        </w:rPr>
      </w:pPr>
      <w:r w:rsidRPr="00712166">
        <w:rPr>
          <w:color w:val="000000" w:themeColor="text1"/>
        </w:rPr>
        <w:t>a.name = ‘Opa’ // Também é alterado.</w:t>
      </w:r>
    </w:p>
    <w:p w14:paraId="2D4555BE" w14:textId="13E49C9B" w:rsidR="00F60A4A" w:rsidRPr="00712166" w:rsidRDefault="00F60A4A" w:rsidP="00AA177C">
      <w:pPr>
        <w:ind w:firstLine="709"/>
        <w:rPr>
          <w:color w:val="000000" w:themeColor="text1"/>
        </w:rPr>
      </w:pPr>
      <w:r w:rsidRPr="00712166">
        <w:rPr>
          <w:color w:val="000000" w:themeColor="text1"/>
        </w:rPr>
        <w:t>Esse tipo de atribuição é por referência.</w:t>
      </w:r>
    </w:p>
    <w:p w14:paraId="445895AA" w14:textId="19C937DB" w:rsidR="00F60A4A" w:rsidRPr="00712166" w:rsidRDefault="00F60A4A" w:rsidP="00AA177C">
      <w:pPr>
        <w:ind w:firstLine="709"/>
        <w:rPr>
          <w:color w:val="000000" w:themeColor="text1"/>
        </w:rPr>
      </w:pPr>
      <w:r w:rsidRPr="00712166">
        <w:rPr>
          <w:color w:val="000000" w:themeColor="text1"/>
        </w:rPr>
        <w:t>Essa atribuição não ocorre quando trabalhamos com valores primitivos, por exemplo numbers.</w:t>
      </w:r>
    </w:p>
    <w:p w14:paraId="6A28DD78" w14:textId="552894DB" w:rsidR="00F60A4A" w:rsidRPr="004009D3" w:rsidRDefault="00F60A4A" w:rsidP="00F60A4A">
      <w:pPr>
        <w:ind w:firstLine="0"/>
        <w:rPr>
          <w:color w:val="000000" w:themeColor="text1"/>
          <w:lang w:val="en-US"/>
        </w:rPr>
      </w:pPr>
      <w:r w:rsidRPr="004009D3">
        <w:rPr>
          <w:color w:val="000000" w:themeColor="text1"/>
          <w:lang w:val="en-US"/>
        </w:rPr>
        <w:t>let c = 3</w:t>
      </w:r>
    </w:p>
    <w:p w14:paraId="10E387AD" w14:textId="657B0245" w:rsidR="00F60A4A" w:rsidRPr="004009D3" w:rsidRDefault="00F60A4A" w:rsidP="00F60A4A">
      <w:pPr>
        <w:ind w:firstLine="0"/>
        <w:rPr>
          <w:color w:val="000000" w:themeColor="text1"/>
          <w:lang w:val="en-US"/>
        </w:rPr>
      </w:pPr>
      <w:r w:rsidRPr="004009D3">
        <w:rPr>
          <w:color w:val="000000" w:themeColor="text1"/>
          <w:lang w:val="en-US"/>
        </w:rPr>
        <w:t>let d = 4</w:t>
      </w:r>
    </w:p>
    <w:p w14:paraId="3B12F998" w14:textId="1B6E526E" w:rsidR="00F60A4A" w:rsidRPr="004009D3" w:rsidRDefault="00F60A4A" w:rsidP="00F60A4A">
      <w:pPr>
        <w:ind w:firstLine="0"/>
        <w:rPr>
          <w:color w:val="000000" w:themeColor="text1"/>
          <w:lang w:val="en-US"/>
        </w:rPr>
      </w:pPr>
      <w:r w:rsidRPr="004009D3">
        <w:rPr>
          <w:color w:val="000000" w:themeColor="text1"/>
          <w:lang w:val="en-US"/>
        </w:rPr>
        <w:t>d++</w:t>
      </w:r>
    </w:p>
    <w:p w14:paraId="725D0772" w14:textId="2A8EAA16" w:rsidR="00F60A4A" w:rsidRPr="004009D3" w:rsidRDefault="00AA177C" w:rsidP="00F60A4A">
      <w:pPr>
        <w:ind w:firstLine="0"/>
        <w:rPr>
          <w:color w:val="000000" w:themeColor="text1"/>
          <w:lang w:val="en-US"/>
        </w:rPr>
      </w:pPr>
      <w:r w:rsidRPr="004009D3">
        <w:rPr>
          <w:color w:val="000000" w:themeColor="text1"/>
          <w:lang w:val="en-US"/>
        </w:rPr>
        <w:t>d = 4</w:t>
      </w:r>
    </w:p>
    <w:p w14:paraId="3E1FE702" w14:textId="43C6699B" w:rsidR="00AA177C" w:rsidRPr="00712166" w:rsidRDefault="00AA177C" w:rsidP="00F60A4A">
      <w:pPr>
        <w:ind w:firstLine="0"/>
        <w:rPr>
          <w:color w:val="000000" w:themeColor="text1"/>
        </w:rPr>
      </w:pPr>
      <w:r w:rsidRPr="00712166">
        <w:rPr>
          <w:color w:val="000000" w:themeColor="text1"/>
        </w:rPr>
        <w:t>c = 3</w:t>
      </w:r>
    </w:p>
    <w:p w14:paraId="2DCE3674" w14:textId="34406A63" w:rsidR="00AA177C" w:rsidRPr="00712166" w:rsidRDefault="00AA177C" w:rsidP="00AA177C">
      <w:pPr>
        <w:ind w:firstLine="432"/>
        <w:rPr>
          <w:color w:val="000000" w:themeColor="text1"/>
        </w:rPr>
      </w:pPr>
      <w:r w:rsidRPr="00712166">
        <w:rPr>
          <w:color w:val="000000" w:themeColor="text1"/>
        </w:rPr>
        <w:t>Aqui, a atribuição é por valor, ou seja, d recebe o mesmo valor de c, e ambos apontam para diferentes endereços, de forma que cada um vai possuir um valor, que ao ser alterado individualmente, não altera o outro.</w:t>
      </w:r>
    </w:p>
    <w:p w14:paraId="263E309B" w14:textId="5C64EC1E" w:rsidR="005531AC" w:rsidRPr="00712166" w:rsidRDefault="005531AC">
      <w:pPr>
        <w:spacing w:after="200" w:line="276" w:lineRule="auto"/>
        <w:ind w:firstLine="0"/>
        <w:jc w:val="left"/>
        <w:rPr>
          <w:color w:val="000000" w:themeColor="text1"/>
        </w:rPr>
      </w:pPr>
      <w:r w:rsidRPr="00712166">
        <w:rPr>
          <w:color w:val="000000" w:themeColor="text1"/>
        </w:rPr>
        <w:br w:type="page"/>
      </w:r>
    </w:p>
    <w:p w14:paraId="5E2CC41D" w14:textId="77777777" w:rsidR="005531AC" w:rsidRPr="00712166" w:rsidRDefault="005531AC" w:rsidP="005531AC">
      <w:pPr>
        <w:ind w:firstLine="0"/>
        <w:rPr>
          <w:color w:val="000000" w:themeColor="text1"/>
        </w:rPr>
      </w:pPr>
      <w:r w:rsidRPr="00712166">
        <w:rPr>
          <w:color w:val="000000" w:themeColor="text1"/>
        </w:rPr>
        <w:lastRenderedPageBreak/>
        <w:t>let valor // não inicializada</w:t>
      </w:r>
    </w:p>
    <w:p w14:paraId="391311DD" w14:textId="77777777" w:rsidR="005531AC" w:rsidRPr="00712166" w:rsidRDefault="005531AC" w:rsidP="005531AC">
      <w:pPr>
        <w:ind w:firstLine="0"/>
        <w:rPr>
          <w:color w:val="000000" w:themeColor="text1"/>
        </w:rPr>
      </w:pPr>
      <w:r w:rsidRPr="00712166">
        <w:rPr>
          <w:color w:val="000000" w:themeColor="text1"/>
        </w:rPr>
        <w:t>console.log(valor)  // undefined Declarada porem sem valor</w:t>
      </w:r>
    </w:p>
    <w:p w14:paraId="2BA12A39" w14:textId="77777777" w:rsidR="005531AC" w:rsidRPr="00712166" w:rsidRDefault="005531AC" w:rsidP="005531AC">
      <w:pPr>
        <w:ind w:firstLine="0"/>
        <w:rPr>
          <w:color w:val="000000" w:themeColor="text1"/>
        </w:rPr>
      </w:pPr>
      <w:r w:rsidRPr="00712166">
        <w:rPr>
          <w:color w:val="000000" w:themeColor="text1"/>
        </w:rPr>
        <w:t>//console.log(valor2) // Não declarada</w:t>
      </w:r>
    </w:p>
    <w:p w14:paraId="2D577391" w14:textId="161BACE2" w:rsidR="005531AC" w:rsidRPr="00712166" w:rsidRDefault="005531AC" w:rsidP="005531AC">
      <w:pPr>
        <w:ind w:firstLine="0"/>
        <w:rPr>
          <w:color w:val="000000" w:themeColor="text1"/>
          <w:u w:val="single"/>
        </w:rPr>
      </w:pPr>
      <w:r w:rsidRPr="00712166">
        <w:rPr>
          <w:color w:val="000000" w:themeColor="text1"/>
        </w:rPr>
        <w:t>valor = null  /</w:t>
      </w:r>
      <w:r w:rsidR="005F4964" w:rsidRPr="00712166">
        <w:rPr>
          <w:color w:val="000000" w:themeColor="text1"/>
        </w:rPr>
        <w:t>*</w:t>
      </w:r>
      <w:r w:rsidRPr="00712166">
        <w:rPr>
          <w:color w:val="000000" w:themeColor="text1"/>
        </w:rPr>
        <w:t xml:space="preserve"> Variáveis null não tem valor e não está apontando para nenhum endereço de memória, porem está definida</w:t>
      </w:r>
      <w:r w:rsidR="005F4964" w:rsidRPr="00712166">
        <w:rPr>
          <w:color w:val="000000" w:themeColor="text1"/>
        </w:rPr>
        <w:t xml:space="preserve"> */</w:t>
      </w:r>
    </w:p>
    <w:p w14:paraId="0B8CB2EB" w14:textId="77777777" w:rsidR="005531AC" w:rsidRPr="00712166" w:rsidRDefault="005531AC" w:rsidP="005531AC">
      <w:pPr>
        <w:ind w:firstLine="0"/>
        <w:rPr>
          <w:color w:val="000000" w:themeColor="text1"/>
        </w:rPr>
      </w:pPr>
      <w:r w:rsidRPr="00712166">
        <w:rPr>
          <w:color w:val="000000" w:themeColor="text1"/>
        </w:rPr>
        <w:t>console.log(valor)</w:t>
      </w:r>
    </w:p>
    <w:p w14:paraId="2FB89945" w14:textId="6F935107" w:rsidR="005531AC" w:rsidRPr="00712166" w:rsidRDefault="005531AC" w:rsidP="005531AC">
      <w:pPr>
        <w:ind w:firstLine="0"/>
        <w:rPr>
          <w:color w:val="000000" w:themeColor="text1"/>
        </w:rPr>
      </w:pPr>
      <w:r w:rsidRPr="00712166">
        <w:rPr>
          <w:color w:val="000000" w:themeColor="text1"/>
        </w:rPr>
        <w:t>console.log(valor.toString()) // Erro de tipo, não podemos usar metodos de variáveis null</w:t>
      </w:r>
    </w:p>
    <w:p w14:paraId="48C707CD" w14:textId="77777777" w:rsidR="005531AC" w:rsidRPr="00712166" w:rsidRDefault="005531AC" w:rsidP="005531AC">
      <w:pPr>
        <w:ind w:firstLine="0"/>
        <w:rPr>
          <w:color w:val="000000" w:themeColor="text1"/>
        </w:rPr>
      </w:pPr>
      <w:r w:rsidRPr="00712166">
        <w:rPr>
          <w:color w:val="000000" w:themeColor="text1"/>
        </w:rPr>
        <w:t>const produto = {}</w:t>
      </w:r>
    </w:p>
    <w:p w14:paraId="0C9C8962" w14:textId="2663EAC6" w:rsidR="005531AC" w:rsidRPr="00712166" w:rsidRDefault="005531AC" w:rsidP="005531AC">
      <w:pPr>
        <w:ind w:firstLine="0"/>
        <w:rPr>
          <w:color w:val="000000" w:themeColor="text1"/>
        </w:rPr>
      </w:pPr>
      <w:r w:rsidRPr="00712166">
        <w:rPr>
          <w:color w:val="000000" w:themeColor="text1"/>
        </w:rPr>
        <w:t>console.log(produto.preco) // Retorna undefined, pois produto foi definida, mas o preco não</w:t>
      </w:r>
    </w:p>
    <w:p w14:paraId="6C4F2A8C" w14:textId="77777777" w:rsidR="005531AC" w:rsidRPr="00712166" w:rsidRDefault="005531AC" w:rsidP="005531AC">
      <w:pPr>
        <w:ind w:firstLine="0"/>
        <w:rPr>
          <w:color w:val="000000" w:themeColor="text1"/>
        </w:rPr>
      </w:pPr>
      <w:r w:rsidRPr="00712166">
        <w:rPr>
          <w:color w:val="000000" w:themeColor="text1"/>
        </w:rPr>
        <w:t>//console.log(produto.preco.a) // Retorna Erro, pois não podemos acessar 'a' de algo indefinido, que é o preco</w:t>
      </w:r>
    </w:p>
    <w:p w14:paraId="52916F0B" w14:textId="77777777" w:rsidR="005531AC" w:rsidRPr="00712166" w:rsidRDefault="005531AC" w:rsidP="005531AC">
      <w:pPr>
        <w:ind w:firstLine="0"/>
        <w:rPr>
          <w:color w:val="000000" w:themeColor="text1"/>
        </w:rPr>
      </w:pPr>
      <w:r w:rsidRPr="00712166">
        <w:rPr>
          <w:color w:val="000000" w:themeColor="text1"/>
        </w:rPr>
        <w:t>produto.preco = 3.5</w:t>
      </w:r>
    </w:p>
    <w:p w14:paraId="305DDA8E" w14:textId="77777777" w:rsidR="005531AC" w:rsidRPr="00712166" w:rsidRDefault="005531AC" w:rsidP="005531AC">
      <w:pPr>
        <w:ind w:firstLine="0"/>
        <w:rPr>
          <w:color w:val="000000" w:themeColor="text1"/>
        </w:rPr>
      </w:pPr>
      <w:r w:rsidRPr="00712166">
        <w:rPr>
          <w:color w:val="000000" w:themeColor="text1"/>
        </w:rPr>
        <w:t>console.log(produto)</w:t>
      </w:r>
    </w:p>
    <w:p w14:paraId="6E25AFA2" w14:textId="77777777" w:rsidR="005531AC" w:rsidRPr="00712166" w:rsidRDefault="005531AC" w:rsidP="005531AC">
      <w:pPr>
        <w:ind w:firstLine="0"/>
        <w:rPr>
          <w:color w:val="000000" w:themeColor="text1"/>
        </w:rPr>
      </w:pPr>
      <w:r w:rsidRPr="00712166">
        <w:rPr>
          <w:color w:val="000000" w:themeColor="text1"/>
        </w:rPr>
        <w:t>produto.preco = undefined // EVITAR- Se quiser retirar um atribudo de um objeto, use o delete produto.preco</w:t>
      </w:r>
    </w:p>
    <w:p w14:paraId="36CFCEAA" w14:textId="77777777" w:rsidR="005531AC" w:rsidRPr="00712166" w:rsidRDefault="005531AC" w:rsidP="005531AC">
      <w:pPr>
        <w:ind w:firstLine="0"/>
        <w:rPr>
          <w:color w:val="000000" w:themeColor="text1"/>
        </w:rPr>
      </w:pPr>
      <w:r w:rsidRPr="00712166">
        <w:rPr>
          <w:color w:val="000000" w:themeColor="text1"/>
        </w:rPr>
        <w:t>console.log(!!produto.preco) // Convertendo o valor para boolean</w:t>
      </w:r>
    </w:p>
    <w:p w14:paraId="5D38307D" w14:textId="77777777" w:rsidR="005531AC" w:rsidRPr="00712166" w:rsidRDefault="005531AC" w:rsidP="005531AC">
      <w:pPr>
        <w:ind w:firstLine="0"/>
        <w:rPr>
          <w:color w:val="000000" w:themeColor="text1"/>
        </w:rPr>
      </w:pPr>
      <w:r w:rsidRPr="00712166">
        <w:rPr>
          <w:color w:val="000000" w:themeColor="text1"/>
        </w:rPr>
        <w:t>console.log(produto)</w:t>
      </w:r>
    </w:p>
    <w:p w14:paraId="251838F2" w14:textId="77777777" w:rsidR="005531AC" w:rsidRPr="00712166" w:rsidRDefault="005531AC" w:rsidP="005531AC">
      <w:pPr>
        <w:ind w:firstLine="0"/>
        <w:rPr>
          <w:color w:val="000000" w:themeColor="text1"/>
        </w:rPr>
      </w:pPr>
      <w:r w:rsidRPr="00712166">
        <w:rPr>
          <w:color w:val="000000" w:themeColor="text1"/>
        </w:rPr>
        <w:t>produto.preco = null // Sem preço. Não é preco zero, é preco não definido.</w:t>
      </w:r>
    </w:p>
    <w:p w14:paraId="2D4D663F" w14:textId="77777777" w:rsidR="005531AC" w:rsidRPr="00712166" w:rsidRDefault="005531AC" w:rsidP="005531AC">
      <w:pPr>
        <w:ind w:firstLine="0"/>
        <w:rPr>
          <w:color w:val="000000" w:themeColor="text1"/>
        </w:rPr>
      </w:pPr>
      <w:r w:rsidRPr="00712166">
        <w:rPr>
          <w:color w:val="000000" w:themeColor="text1"/>
        </w:rPr>
        <w:t>console.log(produto)</w:t>
      </w:r>
    </w:p>
    <w:p w14:paraId="0D58398F" w14:textId="77777777" w:rsidR="005531AC" w:rsidRPr="00712166" w:rsidRDefault="005531AC" w:rsidP="005531AC">
      <w:pPr>
        <w:ind w:firstLine="0"/>
        <w:rPr>
          <w:color w:val="000000" w:themeColor="text1"/>
        </w:rPr>
      </w:pPr>
      <w:r w:rsidRPr="00712166">
        <w:rPr>
          <w:color w:val="000000" w:themeColor="text1"/>
        </w:rPr>
        <w:t>console.log(!!produto.preco) // Tambem retorna false, pois o preco não está setado.</w:t>
      </w:r>
    </w:p>
    <w:p w14:paraId="2C0D7666" w14:textId="77777777" w:rsidR="005531AC" w:rsidRPr="00712166" w:rsidRDefault="005531AC" w:rsidP="005531AC">
      <w:pPr>
        <w:ind w:firstLine="0"/>
        <w:rPr>
          <w:color w:val="000000" w:themeColor="text1"/>
        </w:rPr>
      </w:pPr>
    </w:p>
    <w:p w14:paraId="1B83F2E2" w14:textId="77777777" w:rsidR="005531AC" w:rsidRPr="00712166" w:rsidRDefault="005531AC" w:rsidP="005531AC">
      <w:pPr>
        <w:ind w:firstLine="0"/>
        <w:rPr>
          <w:color w:val="000000" w:themeColor="text1"/>
        </w:rPr>
      </w:pPr>
      <w:r w:rsidRPr="00712166">
        <w:rPr>
          <w:color w:val="000000" w:themeColor="text1"/>
        </w:rPr>
        <w:t>/*</w:t>
      </w:r>
    </w:p>
    <w:p w14:paraId="30099B0C" w14:textId="77777777" w:rsidR="005531AC" w:rsidRPr="00712166" w:rsidRDefault="005531AC" w:rsidP="005531AC">
      <w:pPr>
        <w:ind w:firstLine="0"/>
        <w:rPr>
          <w:color w:val="000000" w:themeColor="text1"/>
        </w:rPr>
      </w:pPr>
      <w:r w:rsidRPr="00712166">
        <w:rPr>
          <w:color w:val="000000" w:themeColor="text1"/>
        </w:rPr>
        <w:t>Variávels null, sem valor, apontando para nenhum endereço,</w:t>
      </w:r>
    </w:p>
    <w:p w14:paraId="7B8DF81E" w14:textId="77777777" w:rsidR="005531AC" w:rsidRPr="00712166" w:rsidRDefault="005531AC" w:rsidP="005531AC">
      <w:pPr>
        <w:ind w:firstLine="0"/>
        <w:rPr>
          <w:color w:val="000000" w:themeColor="text1"/>
        </w:rPr>
      </w:pPr>
      <w:r w:rsidRPr="00712166">
        <w:rPr>
          <w:color w:val="000000" w:themeColor="text1"/>
        </w:rPr>
        <w:t>não podem ser acessadas</w:t>
      </w:r>
    </w:p>
    <w:p w14:paraId="26C30FDE" w14:textId="6232879E" w:rsidR="00AA177C" w:rsidRPr="00712166" w:rsidRDefault="005531AC" w:rsidP="005531AC">
      <w:pPr>
        <w:ind w:firstLine="0"/>
        <w:rPr>
          <w:color w:val="000000" w:themeColor="text1"/>
        </w:rPr>
      </w:pPr>
      <w:r w:rsidRPr="00712166">
        <w:rPr>
          <w:color w:val="000000" w:themeColor="text1"/>
        </w:rPr>
        <w:t>*/</w:t>
      </w:r>
    </w:p>
    <w:p w14:paraId="4789A27F" w14:textId="062BC3C6" w:rsidR="005531AC" w:rsidRPr="00712166" w:rsidRDefault="005531AC">
      <w:pPr>
        <w:spacing w:after="200" w:line="276" w:lineRule="auto"/>
        <w:ind w:firstLine="0"/>
        <w:jc w:val="left"/>
        <w:rPr>
          <w:color w:val="000000" w:themeColor="text1"/>
        </w:rPr>
      </w:pPr>
      <w:r w:rsidRPr="00712166">
        <w:rPr>
          <w:color w:val="000000" w:themeColor="text1"/>
        </w:rPr>
        <w:br w:type="page"/>
      </w:r>
    </w:p>
    <w:p w14:paraId="58022A0B" w14:textId="153BFBCE" w:rsidR="005531AC" w:rsidRPr="00712166" w:rsidRDefault="005531AC" w:rsidP="005531AC">
      <w:pPr>
        <w:pStyle w:val="Ttulo2"/>
        <w:spacing w:line="480" w:lineRule="auto"/>
        <w:rPr>
          <w:rFonts w:cs="Arial"/>
        </w:rPr>
      </w:pPr>
      <w:bookmarkStart w:id="20" w:name="_Toc68947581"/>
      <w:r w:rsidRPr="00712166">
        <w:rPr>
          <w:rFonts w:cs="Arial"/>
        </w:rPr>
        <w:lastRenderedPageBreak/>
        <w:t>Quase Tudo é Função</w:t>
      </w:r>
      <w:bookmarkEnd w:id="20"/>
    </w:p>
    <w:p w14:paraId="3937BA0B" w14:textId="178C3DF8" w:rsidR="005531AC" w:rsidRPr="00712166" w:rsidRDefault="000E6E32" w:rsidP="000E6E32">
      <w:pPr>
        <w:ind w:firstLine="576"/>
        <w:rPr>
          <w:color w:val="000000" w:themeColor="text1"/>
        </w:rPr>
      </w:pPr>
      <w:r w:rsidRPr="00712166">
        <w:rPr>
          <w:color w:val="000000" w:themeColor="text1"/>
        </w:rPr>
        <w:t>Objects e Class são functions em JavaScript</w:t>
      </w:r>
    </w:p>
    <w:p w14:paraId="5F54F10C" w14:textId="68C42A7C" w:rsidR="000E6E32" w:rsidRPr="004009D3" w:rsidRDefault="000E6E32" w:rsidP="000E6E32">
      <w:pPr>
        <w:rPr>
          <w:color w:val="000000" w:themeColor="text1"/>
          <w:lang w:val="en-US"/>
        </w:rPr>
      </w:pPr>
      <w:r w:rsidRPr="004009D3">
        <w:rPr>
          <w:color w:val="000000" w:themeColor="text1"/>
          <w:lang w:val="en-US"/>
        </w:rPr>
        <w:t>console.log(typeof Object)</w:t>
      </w:r>
    </w:p>
    <w:p w14:paraId="7CD3C43C" w14:textId="0D5DF672" w:rsidR="000E6E32" w:rsidRPr="004009D3" w:rsidRDefault="000E6E32" w:rsidP="000E6E32">
      <w:pPr>
        <w:rPr>
          <w:color w:val="000000" w:themeColor="text1"/>
          <w:lang w:val="en-US"/>
        </w:rPr>
      </w:pPr>
      <w:r w:rsidRPr="004009D3">
        <w:rPr>
          <w:color w:val="000000" w:themeColor="text1"/>
          <w:lang w:val="en-US"/>
        </w:rPr>
        <w:t>class Produto {}</w:t>
      </w:r>
    </w:p>
    <w:p w14:paraId="7A32121B" w14:textId="5F7B488F" w:rsidR="000E6E32" w:rsidRPr="00712166" w:rsidRDefault="000E6E32" w:rsidP="000E6E32">
      <w:pPr>
        <w:rPr>
          <w:color w:val="000000" w:themeColor="text1"/>
        </w:rPr>
      </w:pPr>
      <w:r w:rsidRPr="00712166">
        <w:rPr>
          <w:color w:val="000000" w:themeColor="text1"/>
        </w:rPr>
        <w:t>console.log(typeof Produto)</w:t>
      </w:r>
    </w:p>
    <w:p w14:paraId="179B85F8" w14:textId="77777777" w:rsidR="009E2A0B" w:rsidRPr="00712166" w:rsidRDefault="009E2A0B" w:rsidP="000E6E32">
      <w:pPr>
        <w:rPr>
          <w:color w:val="000000" w:themeColor="text1"/>
          <w:u w:val="single"/>
        </w:rPr>
      </w:pPr>
    </w:p>
    <w:p w14:paraId="0DDD44A5" w14:textId="42EA8085" w:rsidR="000E6E32" w:rsidRPr="00712166" w:rsidRDefault="000E6E32" w:rsidP="000E6E32">
      <w:pPr>
        <w:pStyle w:val="Ttulo2"/>
        <w:spacing w:line="480" w:lineRule="auto"/>
        <w:rPr>
          <w:rFonts w:cs="Arial"/>
        </w:rPr>
      </w:pPr>
      <w:bookmarkStart w:id="21" w:name="_Toc68947582"/>
      <w:r w:rsidRPr="00712166">
        <w:rPr>
          <w:rFonts w:cs="Arial"/>
        </w:rPr>
        <w:t>Exemplos Básicos de Funções #01</w:t>
      </w:r>
      <w:bookmarkEnd w:id="21"/>
    </w:p>
    <w:p w14:paraId="0B30A5C9" w14:textId="77777777" w:rsidR="009E2A0B" w:rsidRPr="00712166" w:rsidRDefault="009E2A0B" w:rsidP="009E2A0B">
      <w:pPr>
        <w:rPr>
          <w:color w:val="000000" w:themeColor="text1"/>
        </w:rPr>
      </w:pPr>
      <w:r w:rsidRPr="00712166">
        <w:rPr>
          <w:color w:val="000000" w:themeColor="text1"/>
        </w:rPr>
        <w:t>// Função sem retorno</w:t>
      </w:r>
    </w:p>
    <w:p w14:paraId="6454CF42" w14:textId="77777777" w:rsidR="009E2A0B" w:rsidRPr="00712166" w:rsidRDefault="009E2A0B" w:rsidP="009E2A0B">
      <w:pPr>
        <w:rPr>
          <w:color w:val="000000" w:themeColor="text1"/>
        </w:rPr>
      </w:pPr>
      <w:r w:rsidRPr="00712166">
        <w:rPr>
          <w:color w:val="000000" w:themeColor="text1"/>
        </w:rPr>
        <w:t>function imprimirSoma(a, b){</w:t>
      </w:r>
    </w:p>
    <w:p w14:paraId="249FFC82" w14:textId="77777777" w:rsidR="009E2A0B" w:rsidRPr="00712166" w:rsidRDefault="009E2A0B" w:rsidP="009E2A0B">
      <w:pPr>
        <w:rPr>
          <w:color w:val="000000" w:themeColor="text1"/>
        </w:rPr>
      </w:pPr>
      <w:r w:rsidRPr="00712166">
        <w:rPr>
          <w:color w:val="000000" w:themeColor="text1"/>
        </w:rPr>
        <w:t xml:space="preserve">    console.log(a + b)</w:t>
      </w:r>
    </w:p>
    <w:p w14:paraId="200A74EB" w14:textId="4EFE9F47" w:rsidR="009E2A0B" w:rsidRPr="00712166" w:rsidRDefault="009E2A0B" w:rsidP="009E2A0B">
      <w:pPr>
        <w:rPr>
          <w:color w:val="000000" w:themeColor="text1"/>
        </w:rPr>
      </w:pPr>
      <w:r w:rsidRPr="00712166">
        <w:rPr>
          <w:color w:val="000000" w:themeColor="text1"/>
        </w:rPr>
        <w:t>}</w:t>
      </w:r>
    </w:p>
    <w:p w14:paraId="4C341750" w14:textId="77777777" w:rsidR="009E2A0B" w:rsidRPr="00712166" w:rsidRDefault="009E2A0B" w:rsidP="009E2A0B">
      <w:pPr>
        <w:rPr>
          <w:color w:val="000000" w:themeColor="text1"/>
        </w:rPr>
      </w:pPr>
      <w:r w:rsidRPr="00712166">
        <w:rPr>
          <w:color w:val="000000" w:themeColor="text1"/>
        </w:rPr>
        <w:t>imprimirSoma(2,4) // Retorna a soma</w:t>
      </w:r>
    </w:p>
    <w:p w14:paraId="056F3DE5" w14:textId="77777777" w:rsidR="009E2A0B" w:rsidRPr="00712166" w:rsidRDefault="009E2A0B" w:rsidP="009E2A0B">
      <w:pPr>
        <w:rPr>
          <w:color w:val="000000" w:themeColor="text1"/>
        </w:rPr>
      </w:pPr>
      <w:r w:rsidRPr="00712166">
        <w:rPr>
          <w:color w:val="000000" w:themeColor="text1"/>
        </w:rPr>
        <w:t>imprimirSoma(2) // Se passar apenas 1 parâmetro, o segunda é tido como undefined, e é retornado NaN</w:t>
      </w:r>
    </w:p>
    <w:p w14:paraId="17A627E7" w14:textId="77777777" w:rsidR="009E2A0B" w:rsidRPr="00712166" w:rsidRDefault="009E2A0B" w:rsidP="009E2A0B">
      <w:pPr>
        <w:rPr>
          <w:color w:val="000000" w:themeColor="text1"/>
        </w:rPr>
      </w:pPr>
      <w:r w:rsidRPr="00712166">
        <w:rPr>
          <w:color w:val="000000" w:themeColor="text1"/>
        </w:rPr>
        <w:t>imprimirSoma(2,4,3,7,8,9) // Atribui os dois primeiros valores para a e b respectivamente e ignora o restante</w:t>
      </w:r>
    </w:p>
    <w:p w14:paraId="5C5574C0" w14:textId="77777777" w:rsidR="009E2A0B" w:rsidRPr="00712166" w:rsidRDefault="009E2A0B" w:rsidP="009E2A0B">
      <w:pPr>
        <w:rPr>
          <w:color w:val="000000" w:themeColor="text1"/>
        </w:rPr>
      </w:pPr>
      <w:r w:rsidRPr="00712166">
        <w:rPr>
          <w:color w:val="000000" w:themeColor="text1"/>
        </w:rPr>
        <w:t>imprimirSoma() // Retorna NaN</w:t>
      </w:r>
    </w:p>
    <w:p w14:paraId="556CCD8E" w14:textId="77777777" w:rsidR="009E2A0B" w:rsidRPr="00712166" w:rsidRDefault="009E2A0B" w:rsidP="009E2A0B">
      <w:pPr>
        <w:rPr>
          <w:color w:val="000000" w:themeColor="text1"/>
        </w:rPr>
      </w:pPr>
    </w:p>
    <w:p w14:paraId="4A169854" w14:textId="77777777" w:rsidR="009E2A0B" w:rsidRPr="00712166" w:rsidRDefault="009E2A0B" w:rsidP="009E2A0B">
      <w:pPr>
        <w:rPr>
          <w:color w:val="000000" w:themeColor="text1"/>
        </w:rPr>
      </w:pPr>
      <w:r w:rsidRPr="00712166">
        <w:rPr>
          <w:color w:val="000000" w:themeColor="text1"/>
        </w:rPr>
        <w:t>// Função com retorno</w:t>
      </w:r>
    </w:p>
    <w:p w14:paraId="5FDE9CE4" w14:textId="77777777" w:rsidR="009E2A0B" w:rsidRPr="00712166" w:rsidRDefault="009E2A0B" w:rsidP="009E2A0B">
      <w:pPr>
        <w:rPr>
          <w:color w:val="000000" w:themeColor="text1"/>
        </w:rPr>
      </w:pPr>
      <w:r w:rsidRPr="00712166">
        <w:rPr>
          <w:color w:val="000000" w:themeColor="text1"/>
        </w:rPr>
        <w:t>function soma(a, b = 1){</w:t>
      </w:r>
    </w:p>
    <w:p w14:paraId="7A35B084" w14:textId="77777777" w:rsidR="009E2A0B" w:rsidRPr="00712166" w:rsidRDefault="009E2A0B" w:rsidP="009E2A0B">
      <w:pPr>
        <w:rPr>
          <w:color w:val="000000" w:themeColor="text1"/>
        </w:rPr>
      </w:pPr>
      <w:r w:rsidRPr="00712166">
        <w:rPr>
          <w:color w:val="000000" w:themeColor="text1"/>
        </w:rPr>
        <w:t xml:space="preserve">    soma_ = a + b</w:t>
      </w:r>
    </w:p>
    <w:p w14:paraId="78C1A20C" w14:textId="77777777" w:rsidR="009E2A0B" w:rsidRPr="00712166" w:rsidRDefault="009E2A0B" w:rsidP="009E2A0B">
      <w:pPr>
        <w:rPr>
          <w:color w:val="000000" w:themeColor="text1"/>
        </w:rPr>
      </w:pPr>
      <w:r w:rsidRPr="00712166">
        <w:rPr>
          <w:color w:val="000000" w:themeColor="text1"/>
        </w:rPr>
        <w:t xml:space="preserve">    return soma_</w:t>
      </w:r>
    </w:p>
    <w:p w14:paraId="4597A69C" w14:textId="19314761" w:rsidR="009E2A0B" w:rsidRPr="00712166" w:rsidRDefault="009E2A0B" w:rsidP="009E2A0B">
      <w:pPr>
        <w:rPr>
          <w:color w:val="000000" w:themeColor="text1"/>
        </w:rPr>
      </w:pPr>
      <w:r w:rsidRPr="00712166">
        <w:rPr>
          <w:color w:val="000000" w:themeColor="text1"/>
        </w:rPr>
        <w:t>}</w:t>
      </w:r>
    </w:p>
    <w:p w14:paraId="395145D5" w14:textId="34990D47" w:rsidR="00A57AFF" w:rsidRPr="00712166" w:rsidRDefault="009E2A0B" w:rsidP="009E2A0B">
      <w:pPr>
        <w:rPr>
          <w:color w:val="000000" w:themeColor="text1"/>
        </w:rPr>
      </w:pPr>
      <w:r w:rsidRPr="00712166">
        <w:rPr>
          <w:color w:val="000000" w:themeColor="text1"/>
        </w:rPr>
        <w:t>console.log(soma(3)) // Agora passando apenas 1 valor, retorna soma pois b foi definida como '0' caso não passe valor</w:t>
      </w:r>
    </w:p>
    <w:p w14:paraId="6E9F314F" w14:textId="77777777" w:rsidR="00A57AFF" w:rsidRPr="00712166" w:rsidRDefault="00A57AFF">
      <w:pPr>
        <w:spacing w:after="200" w:line="276" w:lineRule="auto"/>
        <w:ind w:firstLine="0"/>
        <w:jc w:val="left"/>
        <w:rPr>
          <w:color w:val="000000" w:themeColor="text1"/>
        </w:rPr>
      </w:pPr>
      <w:r w:rsidRPr="00712166">
        <w:rPr>
          <w:color w:val="000000" w:themeColor="text1"/>
        </w:rPr>
        <w:br w:type="page"/>
      </w:r>
    </w:p>
    <w:p w14:paraId="7B87E41C" w14:textId="10D7F090" w:rsidR="009E2A0B" w:rsidRPr="00712166" w:rsidRDefault="00A57AFF" w:rsidP="00A57AFF">
      <w:pPr>
        <w:pStyle w:val="Ttulo2"/>
        <w:spacing w:line="480" w:lineRule="auto"/>
        <w:rPr>
          <w:rFonts w:cs="Arial"/>
        </w:rPr>
      </w:pPr>
      <w:bookmarkStart w:id="22" w:name="_Toc68947583"/>
      <w:r w:rsidRPr="00712166">
        <w:rPr>
          <w:rFonts w:cs="Arial"/>
        </w:rPr>
        <w:lastRenderedPageBreak/>
        <w:t>Exemplos Básicos de Funções #02</w:t>
      </w:r>
      <w:bookmarkEnd w:id="22"/>
    </w:p>
    <w:p w14:paraId="69C8A9F8" w14:textId="77777777" w:rsidR="00A57AFF" w:rsidRPr="00712166" w:rsidRDefault="00A57AFF" w:rsidP="00A57AFF">
      <w:pPr>
        <w:ind w:firstLine="0"/>
        <w:rPr>
          <w:color w:val="000000" w:themeColor="text1"/>
        </w:rPr>
      </w:pPr>
      <w:r w:rsidRPr="00712166">
        <w:rPr>
          <w:color w:val="000000" w:themeColor="text1"/>
        </w:rPr>
        <w:t>// Armazenando uma função em uma variavel</w:t>
      </w:r>
    </w:p>
    <w:p w14:paraId="538E8A8B" w14:textId="77777777" w:rsidR="00A57AFF" w:rsidRPr="00712166" w:rsidRDefault="00A57AFF" w:rsidP="00A57AFF">
      <w:pPr>
        <w:ind w:firstLine="0"/>
        <w:rPr>
          <w:color w:val="000000" w:themeColor="text1"/>
        </w:rPr>
      </w:pPr>
      <w:r w:rsidRPr="00712166">
        <w:rPr>
          <w:color w:val="000000" w:themeColor="text1"/>
        </w:rPr>
        <w:t>const imprimirSoma = function (a, b) {</w:t>
      </w:r>
    </w:p>
    <w:p w14:paraId="33A3A48C" w14:textId="5F296EDA" w:rsidR="00A57AFF" w:rsidRPr="00712166" w:rsidRDefault="00A57AFF" w:rsidP="00A57AFF">
      <w:pPr>
        <w:ind w:firstLine="0"/>
        <w:rPr>
          <w:color w:val="000000" w:themeColor="text1"/>
        </w:rPr>
      </w:pPr>
      <w:r w:rsidRPr="00712166">
        <w:rPr>
          <w:color w:val="000000" w:themeColor="text1"/>
        </w:rPr>
        <w:t>console.log(a+b)</w:t>
      </w:r>
    </w:p>
    <w:p w14:paraId="27EC6A80" w14:textId="77777777" w:rsidR="00A57AFF" w:rsidRPr="00712166" w:rsidRDefault="00A57AFF" w:rsidP="00A57AFF">
      <w:pPr>
        <w:rPr>
          <w:color w:val="000000" w:themeColor="text1"/>
        </w:rPr>
      </w:pPr>
      <w:r w:rsidRPr="00712166">
        <w:rPr>
          <w:color w:val="000000" w:themeColor="text1"/>
        </w:rPr>
        <w:t>}</w:t>
      </w:r>
    </w:p>
    <w:p w14:paraId="4E47A3F6" w14:textId="4231D525" w:rsidR="00A57AFF" w:rsidRPr="00712166" w:rsidRDefault="00A57AFF" w:rsidP="00A57AFF">
      <w:pPr>
        <w:ind w:firstLine="0"/>
        <w:rPr>
          <w:color w:val="000000" w:themeColor="text1"/>
        </w:rPr>
      </w:pPr>
      <w:r w:rsidRPr="00712166">
        <w:rPr>
          <w:color w:val="000000" w:themeColor="text1"/>
        </w:rPr>
        <w:t>imprimirSoma(2,5)</w:t>
      </w:r>
    </w:p>
    <w:p w14:paraId="2D69FEB1" w14:textId="77777777" w:rsidR="00A57AFF" w:rsidRPr="00712166" w:rsidRDefault="00A57AFF" w:rsidP="00A57AFF">
      <w:pPr>
        <w:ind w:firstLine="0"/>
        <w:rPr>
          <w:color w:val="000000" w:themeColor="text1"/>
        </w:rPr>
      </w:pPr>
      <w:r w:rsidRPr="00712166">
        <w:rPr>
          <w:color w:val="000000" w:themeColor="text1"/>
        </w:rPr>
        <w:t>// Armazenando uma funcao arrow em uma variavel</w:t>
      </w:r>
    </w:p>
    <w:p w14:paraId="565C9C79" w14:textId="77777777" w:rsidR="00A57AFF" w:rsidRPr="004009D3" w:rsidRDefault="00A57AFF" w:rsidP="00A57AFF">
      <w:pPr>
        <w:ind w:firstLine="0"/>
        <w:rPr>
          <w:color w:val="000000" w:themeColor="text1"/>
          <w:lang w:val="en-US"/>
        </w:rPr>
      </w:pPr>
      <w:r w:rsidRPr="004009D3">
        <w:rPr>
          <w:color w:val="000000" w:themeColor="text1"/>
          <w:lang w:val="en-US"/>
        </w:rPr>
        <w:t>const soma = (a,b) =&gt; {</w:t>
      </w:r>
    </w:p>
    <w:p w14:paraId="39EBB56F" w14:textId="44D5856D" w:rsidR="00A57AFF" w:rsidRPr="004009D3" w:rsidRDefault="00A57AFF" w:rsidP="00A57AFF">
      <w:pPr>
        <w:ind w:firstLine="709"/>
        <w:rPr>
          <w:color w:val="000000" w:themeColor="text1"/>
          <w:lang w:val="en-US"/>
        </w:rPr>
      </w:pPr>
      <w:r w:rsidRPr="004009D3">
        <w:rPr>
          <w:color w:val="000000" w:themeColor="text1"/>
          <w:lang w:val="en-US"/>
        </w:rPr>
        <w:t>return a + b</w:t>
      </w:r>
    </w:p>
    <w:p w14:paraId="229C373F" w14:textId="77777777" w:rsidR="00A57AFF" w:rsidRPr="00712166" w:rsidRDefault="00A57AFF" w:rsidP="00A57AFF">
      <w:pPr>
        <w:rPr>
          <w:color w:val="000000" w:themeColor="text1"/>
        </w:rPr>
      </w:pPr>
      <w:r w:rsidRPr="00712166">
        <w:rPr>
          <w:color w:val="000000" w:themeColor="text1"/>
        </w:rPr>
        <w:t>}</w:t>
      </w:r>
    </w:p>
    <w:p w14:paraId="4843E77D" w14:textId="0CCACAEE" w:rsidR="00A57AFF" w:rsidRPr="00712166" w:rsidRDefault="00A57AFF" w:rsidP="00A57AFF">
      <w:pPr>
        <w:ind w:firstLine="0"/>
        <w:rPr>
          <w:color w:val="000000" w:themeColor="text1"/>
        </w:rPr>
      </w:pPr>
      <w:r w:rsidRPr="00712166">
        <w:rPr>
          <w:color w:val="000000" w:themeColor="text1"/>
        </w:rPr>
        <w:t>console.log(soma(3,7))</w:t>
      </w:r>
    </w:p>
    <w:p w14:paraId="70147D66" w14:textId="77777777" w:rsidR="00A57AFF" w:rsidRPr="00712166" w:rsidRDefault="00A57AFF" w:rsidP="00A57AFF">
      <w:pPr>
        <w:ind w:firstLine="0"/>
        <w:rPr>
          <w:color w:val="000000" w:themeColor="text1"/>
        </w:rPr>
      </w:pPr>
      <w:r w:rsidRPr="00712166">
        <w:rPr>
          <w:color w:val="000000" w:themeColor="text1"/>
        </w:rPr>
        <w:t>// Retorno implícito</w:t>
      </w:r>
    </w:p>
    <w:p w14:paraId="5D1BADD6" w14:textId="77777777" w:rsidR="00A57AFF" w:rsidRPr="00712166" w:rsidRDefault="00A57AFF" w:rsidP="00A57AFF">
      <w:pPr>
        <w:ind w:firstLine="0"/>
        <w:rPr>
          <w:color w:val="000000" w:themeColor="text1"/>
        </w:rPr>
      </w:pPr>
      <w:r w:rsidRPr="00712166">
        <w:rPr>
          <w:color w:val="000000" w:themeColor="text1"/>
        </w:rPr>
        <w:t>const subtracao = (a,b) =&gt; a-b</w:t>
      </w:r>
    </w:p>
    <w:p w14:paraId="47348580" w14:textId="4E6C91F8" w:rsidR="00A57AFF" w:rsidRPr="00712166" w:rsidRDefault="00A57AFF" w:rsidP="00A57AFF">
      <w:pPr>
        <w:ind w:firstLine="0"/>
        <w:rPr>
          <w:color w:val="000000" w:themeColor="text1"/>
        </w:rPr>
      </w:pPr>
      <w:r w:rsidRPr="00712166">
        <w:rPr>
          <w:color w:val="000000" w:themeColor="text1"/>
        </w:rPr>
        <w:t>console.log(subtracao(10,2))</w:t>
      </w:r>
    </w:p>
    <w:p w14:paraId="3628BC19" w14:textId="53C4DF3A" w:rsidR="00A57AFF" w:rsidRPr="00712166" w:rsidRDefault="00A57AFF" w:rsidP="00A57AFF">
      <w:pPr>
        <w:ind w:firstLine="0"/>
        <w:rPr>
          <w:color w:val="000000" w:themeColor="text1"/>
        </w:rPr>
      </w:pPr>
    </w:p>
    <w:p w14:paraId="42B48D3C" w14:textId="3DA634EF" w:rsidR="00A57AFF" w:rsidRPr="00712166" w:rsidRDefault="00A57AFF" w:rsidP="00A57AFF">
      <w:pPr>
        <w:pStyle w:val="Ttulo2"/>
        <w:spacing w:line="480" w:lineRule="auto"/>
        <w:rPr>
          <w:rFonts w:cs="Arial"/>
        </w:rPr>
      </w:pPr>
      <w:bookmarkStart w:id="23" w:name="_Toc68947584"/>
      <w:r w:rsidRPr="00712166">
        <w:rPr>
          <w:rFonts w:cs="Arial"/>
        </w:rPr>
        <w:t>Declaração de Variáveis com Var #01</w:t>
      </w:r>
      <w:bookmarkEnd w:id="23"/>
    </w:p>
    <w:p w14:paraId="2C497F9B" w14:textId="75345AED" w:rsidR="00A57AFF" w:rsidRPr="00712166" w:rsidRDefault="00A57AFF" w:rsidP="00A57AFF">
      <w:pPr>
        <w:ind w:firstLine="432"/>
        <w:rPr>
          <w:color w:val="000000" w:themeColor="text1"/>
        </w:rPr>
      </w:pPr>
      <w:r w:rsidRPr="00712166">
        <w:rPr>
          <w:color w:val="000000" w:themeColor="text1"/>
        </w:rPr>
        <w:t>Escopo de um código: É um determinado local onde uma variável é visível</w:t>
      </w:r>
    </w:p>
    <w:p w14:paraId="74913732" w14:textId="522B9AB8" w:rsidR="00996B48" w:rsidRPr="00712166" w:rsidRDefault="00996B48" w:rsidP="00A57AFF">
      <w:pPr>
        <w:ind w:firstLine="432"/>
        <w:rPr>
          <w:color w:val="000000" w:themeColor="text1"/>
        </w:rPr>
      </w:pPr>
      <w:r w:rsidRPr="00712166">
        <w:rPr>
          <w:color w:val="000000" w:themeColor="text1"/>
        </w:rPr>
        <w:t xml:space="preserve">Variáveis declaradas dentro </w:t>
      </w:r>
      <w:r w:rsidR="005F4964" w:rsidRPr="00712166">
        <w:rPr>
          <w:color w:val="000000" w:themeColor="text1"/>
        </w:rPr>
        <w:t>de algum bloco, com var, podem</w:t>
      </w:r>
      <w:r w:rsidRPr="00712166">
        <w:rPr>
          <w:color w:val="000000" w:themeColor="text1"/>
        </w:rPr>
        <w:t xml:space="preserve"> ser acessadas fora do bloco.</w:t>
      </w:r>
    </w:p>
    <w:p w14:paraId="2664CA26" w14:textId="623D9BAB" w:rsidR="00996B48" w:rsidRPr="00712166" w:rsidRDefault="00996B48" w:rsidP="00A57AFF">
      <w:pPr>
        <w:ind w:firstLine="432"/>
        <w:rPr>
          <w:color w:val="000000" w:themeColor="text1"/>
        </w:rPr>
      </w:pPr>
      <w:r w:rsidRPr="00712166">
        <w:rPr>
          <w:color w:val="000000" w:themeColor="text1"/>
        </w:rPr>
        <w:t>Variáveis declaradas dentro de um bloco de uma função só podem ser acessadas dentro da função.</w:t>
      </w:r>
    </w:p>
    <w:p w14:paraId="7089DBC4" w14:textId="41AE1461" w:rsidR="00996B48" w:rsidRPr="00712166" w:rsidRDefault="00996B48" w:rsidP="00A57AFF">
      <w:pPr>
        <w:ind w:firstLine="432"/>
        <w:rPr>
          <w:color w:val="000000" w:themeColor="text1"/>
        </w:rPr>
      </w:pPr>
      <w:r w:rsidRPr="00712166">
        <w:rPr>
          <w:color w:val="000000" w:themeColor="text1"/>
        </w:rPr>
        <w:t>Variáveis criadas fora de funções são variáveis globais, estará disponível em todo objeto de uma página, podendo ser acessada com o window. O Objeto global window só tem no navegador, no node é global</w:t>
      </w:r>
    </w:p>
    <w:p w14:paraId="19E7B24A" w14:textId="57C3B4AE" w:rsidR="00996B48" w:rsidRPr="00712166" w:rsidRDefault="00996B48" w:rsidP="00A57AFF">
      <w:pPr>
        <w:ind w:firstLine="432"/>
        <w:rPr>
          <w:color w:val="000000" w:themeColor="text1"/>
        </w:rPr>
      </w:pPr>
      <w:r w:rsidRPr="00712166">
        <w:rPr>
          <w:color w:val="000000" w:themeColor="text1"/>
        </w:rPr>
        <w:t>var a = 123</w:t>
      </w:r>
    </w:p>
    <w:p w14:paraId="09F75E17" w14:textId="4E50B264" w:rsidR="00996B48" w:rsidRPr="00712166" w:rsidRDefault="00996B48" w:rsidP="00A57AFF">
      <w:pPr>
        <w:ind w:firstLine="432"/>
        <w:rPr>
          <w:color w:val="000000" w:themeColor="text1"/>
        </w:rPr>
      </w:pPr>
      <w:r w:rsidRPr="00712166">
        <w:rPr>
          <w:color w:val="000000" w:themeColor="text1"/>
        </w:rPr>
        <w:t>window.a = 123</w:t>
      </w:r>
    </w:p>
    <w:p w14:paraId="08D8886A" w14:textId="7A5C52C2" w:rsidR="00996B48" w:rsidRPr="00712166" w:rsidRDefault="00996B48" w:rsidP="00A57AFF">
      <w:pPr>
        <w:ind w:firstLine="432"/>
        <w:rPr>
          <w:color w:val="000000" w:themeColor="text1"/>
        </w:rPr>
      </w:pPr>
      <w:r w:rsidRPr="00712166">
        <w:rPr>
          <w:color w:val="000000" w:themeColor="text1"/>
        </w:rPr>
        <w:t>O Ideal é criar a menor quantidade possível de variáveis no escopo global, para evitar problemas de sobrescrita de variáveis.</w:t>
      </w:r>
    </w:p>
    <w:p w14:paraId="42DFCCA5" w14:textId="1EBAACA3" w:rsidR="00996B48" w:rsidRPr="00712166" w:rsidRDefault="00996B48">
      <w:pPr>
        <w:spacing w:after="200" w:line="276" w:lineRule="auto"/>
        <w:ind w:firstLine="0"/>
        <w:jc w:val="left"/>
        <w:rPr>
          <w:color w:val="000000" w:themeColor="text1"/>
        </w:rPr>
      </w:pPr>
      <w:r w:rsidRPr="00712166">
        <w:rPr>
          <w:color w:val="000000" w:themeColor="text1"/>
        </w:rPr>
        <w:br w:type="page"/>
      </w:r>
    </w:p>
    <w:p w14:paraId="6660FEE4" w14:textId="4DEE8E27" w:rsidR="00996B48" w:rsidRPr="00712166" w:rsidRDefault="00996B48" w:rsidP="00996B48">
      <w:pPr>
        <w:pStyle w:val="Ttulo2"/>
        <w:spacing w:line="480" w:lineRule="auto"/>
        <w:rPr>
          <w:rFonts w:cs="Arial"/>
        </w:rPr>
      </w:pPr>
      <w:bookmarkStart w:id="24" w:name="_Toc68947585"/>
      <w:r w:rsidRPr="00712166">
        <w:rPr>
          <w:rFonts w:cs="Arial"/>
        </w:rPr>
        <w:lastRenderedPageBreak/>
        <w:t>Declaração de Variáveis com Var #02</w:t>
      </w:r>
      <w:bookmarkEnd w:id="24"/>
    </w:p>
    <w:p w14:paraId="1F4EC7FF" w14:textId="77777777" w:rsidR="00996B48" w:rsidRPr="00712166" w:rsidRDefault="00996B48" w:rsidP="00996B48">
      <w:pPr>
        <w:ind w:firstLine="0"/>
        <w:rPr>
          <w:color w:val="000000" w:themeColor="text1"/>
        </w:rPr>
      </w:pPr>
      <w:r w:rsidRPr="00712166">
        <w:rPr>
          <w:color w:val="000000" w:themeColor="text1"/>
        </w:rPr>
        <w:t>var numero = 1</w:t>
      </w:r>
    </w:p>
    <w:p w14:paraId="47416F75" w14:textId="77777777" w:rsidR="00996B48" w:rsidRPr="00712166" w:rsidRDefault="00996B48" w:rsidP="00996B48">
      <w:pPr>
        <w:ind w:firstLine="0"/>
        <w:rPr>
          <w:color w:val="000000" w:themeColor="text1"/>
        </w:rPr>
      </w:pPr>
      <w:r w:rsidRPr="00712166">
        <w:rPr>
          <w:color w:val="000000" w:themeColor="text1"/>
        </w:rPr>
        <w:t>{</w:t>
      </w:r>
    </w:p>
    <w:p w14:paraId="345DC321" w14:textId="77777777" w:rsidR="00996B48" w:rsidRPr="00712166" w:rsidRDefault="00996B48" w:rsidP="00996B48">
      <w:pPr>
        <w:ind w:firstLine="0"/>
        <w:rPr>
          <w:color w:val="000000" w:themeColor="text1"/>
        </w:rPr>
      </w:pPr>
      <w:r w:rsidRPr="00712166">
        <w:rPr>
          <w:color w:val="000000" w:themeColor="text1"/>
        </w:rPr>
        <w:t xml:space="preserve">    var numero = 2 // Como a variável é tipo var, vai sobrescrever a declaração anterior</w:t>
      </w:r>
    </w:p>
    <w:p w14:paraId="0C13AAD9" w14:textId="77777777" w:rsidR="00996B48" w:rsidRPr="00712166" w:rsidRDefault="00996B48" w:rsidP="00996B48">
      <w:pPr>
        <w:ind w:firstLine="0"/>
        <w:rPr>
          <w:color w:val="000000" w:themeColor="text1"/>
        </w:rPr>
      </w:pPr>
      <w:r w:rsidRPr="00712166">
        <w:rPr>
          <w:color w:val="000000" w:themeColor="text1"/>
        </w:rPr>
        <w:t xml:space="preserve">    console.log('dentro = ', numero)</w:t>
      </w:r>
    </w:p>
    <w:p w14:paraId="698E02D9" w14:textId="77777777" w:rsidR="00996B48" w:rsidRPr="00712166" w:rsidRDefault="00996B48" w:rsidP="00996B48">
      <w:pPr>
        <w:ind w:firstLine="0"/>
        <w:rPr>
          <w:color w:val="000000" w:themeColor="text1"/>
        </w:rPr>
      </w:pPr>
      <w:r w:rsidRPr="00712166">
        <w:rPr>
          <w:color w:val="000000" w:themeColor="text1"/>
        </w:rPr>
        <w:t>}</w:t>
      </w:r>
    </w:p>
    <w:p w14:paraId="53D0404A" w14:textId="740E1232" w:rsidR="00996B48" w:rsidRPr="00712166" w:rsidRDefault="00996B48" w:rsidP="00996B48">
      <w:pPr>
        <w:ind w:firstLine="0"/>
        <w:rPr>
          <w:color w:val="000000" w:themeColor="text1"/>
        </w:rPr>
      </w:pPr>
      <w:r w:rsidRPr="00712166">
        <w:rPr>
          <w:color w:val="000000" w:themeColor="text1"/>
        </w:rPr>
        <w:t>console.log('fora = ', numero)</w:t>
      </w:r>
    </w:p>
    <w:p w14:paraId="5ADD006D" w14:textId="77777777" w:rsidR="005F4964" w:rsidRPr="00712166" w:rsidRDefault="005F4964" w:rsidP="00996B48">
      <w:pPr>
        <w:ind w:firstLine="0"/>
        <w:rPr>
          <w:color w:val="000000" w:themeColor="text1"/>
        </w:rPr>
      </w:pPr>
    </w:p>
    <w:p w14:paraId="1502A348" w14:textId="6B663488" w:rsidR="005F4964" w:rsidRPr="00712166" w:rsidRDefault="005F4964" w:rsidP="005F4964">
      <w:pPr>
        <w:pStyle w:val="Ttulo2"/>
        <w:spacing w:line="480" w:lineRule="auto"/>
        <w:rPr>
          <w:rFonts w:cs="Arial"/>
        </w:rPr>
      </w:pPr>
      <w:bookmarkStart w:id="25" w:name="_Toc68947586"/>
      <w:r w:rsidRPr="00712166">
        <w:rPr>
          <w:rFonts w:cs="Arial"/>
        </w:rPr>
        <w:t>Declaração de Variáveis com let</w:t>
      </w:r>
      <w:bookmarkEnd w:id="25"/>
    </w:p>
    <w:p w14:paraId="4AFA2491" w14:textId="1D3F2466" w:rsidR="005F4964" w:rsidRPr="00712166" w:rsidRDefault="005F4964" w:rsidP="005F4964">
      <w:pPr>
        <w:ind w:firstLine="576"/>
        <w:rPr>
          <w:color w:val="000000" w:themeColor="text1"/>
        </w:rPr>
      </w:pPr>
      <w:r w:rsidRPr="00712166">
        <w:rPr>
          <w:color w:val="000000" w:themeColor="text1"/>
        </w:rPr>
        <w:t>O let vai manter o escopo dentro do bloco, mesmo o bloco não sendo de uma função</w:t>
      </w:r>
    </w:p>
    <w:p w14:paraId="47BEEC5C" w14:textId="77777777" w:rsidR="005F4964" w:rsidRPr="00712166" w:rsidRDefault="005F4964" w:rsidP="005F4964">
      <w:pPr>
        <w:ind w:firstLine="0"/>
        <w:rPr>
          <w:color w:val="000000" w:themeColor="text1"/>
        </w:rPr>
      </w:pPr>
    </w:p>
    <w:p w14:paraId="638A9F43" w14:textId="67BFE4F1" w:rsidR="005F4964" w:rsidRPr="00712166" w:rsidRDefault="005F4964" w:rsidP="005F4964">
      <w:pPr>
        <w:ind w:firstLine="0"/>
        <w:rPr>
          <w:color w:val="000000" w:themeColor="text1"/>
        </w:rPr>
      </w:pPr>
      <w:r w:rsidRPr="00712166">
        <w:rPr>
          <w:color w:val="000000" w:themeColor="text1"/>
        </w:rPr>
        <w:t>var numero = 1</w:t>
      </w:r>
    </w:p>
    <w:p w14:paraId="580CC8E5" w14:textId="77777777" w:rsidR="005F4964" w:rsidRPr="00712166" w:rsidRDefault="005F4964" w:rsidP="005F4964">
      <w:pPr>
        <w:ind w:firstLine="0"/>
        <w:rPr>
          <w:color w:val="000000" w:themeColor="text1"/>
        </w:rPr>
      </w:pPr>
      <w:r w:rsidRPr="00712166">
        <w:rPr>
          <w:color w:val="000000" w:themeColor="text1"/>
        </w:rPr>
        <w:t>{</w:t>
      </w:r>
    </w:p>
    <w:p w14:paraId="7D83E72F" w14:textId="77777777" w:rsidR="005F4964" w:rsidRPr="00712166" w:rsidRDefault="005F4964" w:rsidP="005F4964">
      <w:pPr>
        <w:ind w:firstLine="0"/>
        <w:rPr>
          <w:color w:val="000000" w:themeColor="text1"/>
        </w:rPr>
      </w:pPr>
      <w:r w:rsidRPr="00712166">
        <w:rPr>
          <w:color w:val="000000" w:themeColor="text1"/>
        </w:rPr>
        <w:t xml:space="preserve">    let numero = 2 // Como a variável é tipo let, não sobrescrever a global</w:t>
      </w:r>
    </w:p>
    <w:p w14:paraId="4848E8CA" w14:textId="77777777" w:rsidR="005F4964" w:rsidRPr="00712166" w:rsidRDefault="005F4964" w:rsidP="005F4964">
      <w:pPr>
        <w:ind w:firstLine="0"/>
        <w:rPr>
          <w:color w:val="000000" w:themeColor="text1"/>
        </w:rPr>
      </w:pPr>
      <w:r w:rsidRPr="00712166">
        <w:rPr>
          <w:color w:val="000000" w:themeColor="text1"/>
        </w:rPr>
        <w:t xml:space="preserve">    console.log('dentro = ', numero)</w:t>
      </w:r>
    </w:p>
    <w:p w14:paraId="0D69C12D" w14:textId="027E541A" w:rsidR="005F4964" w:rsidRPr="00712166" w:rsidRDefault="005F4964" w:rsidP="005F4964">
      <w:pPr>
        <w:ind w:firstLine="0"/>
        <w:rPr>
          <w:color w:val="000000" w:themeColor="text1"/>
          <w:u w:val="single"/>
        </w:rPr>
      </w:pPr>
      <w:r w:rsidRPr="00712166">
        <w:rPr>
          <w:color w:val="000000" w:themeColor="text1"/>
        </w:rPr>
        <w:t>}</w:t>
      </w:r>
    </w:p>
    <w:p w14:paraId="1A6412EE" w14:textId="2D248862" w:rsidR="005F4964" w:rsidRPr="00712166" w:rsidRDefault="005F4964" w:rsidP="005F4964">
      <w:pPr>
        <w:ind w:firstLine="0"/>
        <w:rPr>
          <w:color w:val="000000" w:themeColor="text1"/>
          <w:u w:val="single"/>
        </w:rPr>
      </w:pPr>
      <w:r w:rsidRPr="00712166">
        <w:rPr>
          <w:color w:val="000000" w:themeColor="text1"/>
        </w:rPr>
        <w:t>console.log('fora = ', numero)</w:t>
      </w:r>
    </w:p>
    <w:p w14:paraId="00E60F5B" w14:textId="537C92E4" w:rsidR="00996B48" w:rsidRPr="00712166" w:rsidRDefault="005F4964" w:rsidP="005F4964">
      <w:pPr>
        <w:ind w:firstLine="709"/>
        <w:rPr>
          <w:color w:val="000000" w:themeColor="text1"/>
        </w:rPr>
      </w:pPr>
      <w:r w:rsidRPr="00712166">
        <w:rPr>
          <w:color w:val="000000" w:themeColor="text1"/>
        </w:rPr>
        <w:t>Quando pedimos para acessar uma variável, o JS vai verificar se a mesma tem no escopo local (Ex: Dentro de uma função), se encontrar usa ela, se não, vai buscar no escopo global.</w:t>
      </w:r>
    </w:p>
    <w:p w14:paraId="6D1C146F" w14:textId="1791D3DE" w:rsidR="005F4964" w:rsidRPr="00712166" w:rsidRDefault="005F4964" w:rsidP="005F4964">
      <w:pPr>
        <w:ind w:firstLine="709"/>
        <w:rPr>
          <w:color w:val="000000" w:themeColor="text1"/>
        </w:rPr>
      </w:pPr>
      <w:r w:rsidRPr="00712166">
        <w:rPr>
          <w:color w:val="000000" w:themeColor="text1"/>
        </w:rPr>
        <w:t>Var: Escopo global e escopo de função</w:t>
      </w:r>
    </w:p>
    <w:p w14:paraId="50799AB4" w14:textId="5D484A03" w:rsidR="005F4964" w:rsidRPr="00712166" w:rsidRDefault="005F4964" w:rsidP="005F4964">
      <w:pPr>
        <w:ind w:firstLine="709"/>
        <w:rPr>
          <w:color w:val="000000" w:themeColor="text1"/>
        </w:rPr>
      </w:pPr>
      <w:r w:rsidRPr="00712166">
        <w:rPr>
          <w:color w:val="000000" w:themeColor="text1"/>
        </w:rPr>
        <w:t>Let: Escopo global, escopo de função e escopo de bloco</w:t>
      </w:r>
    </w:p>
    <w:p w14:paraId="394C3380" w14:textId="3B608A3F" w:rsidR="005F4964" w:rsidRPr="00712166" w:rsidRDefault="005F4964" w:rsidP="005F4964">
      <w:pPr>
        <w:ind w:firstLine="709"/>
        <w:rPr>
          <w:color w:val="000000" w:themeColor="text1"/>
        </w:rPr>
      </w:pPr>
    </w:p>
    <w:p w14:paraId="01A45713" w14:textId="537EE856" w:rsidR="005F4964" w:rsidRPr="00712166" w:rsidRDefault="005F4964" w:rsidP="005F4964">
      <w:pPr>
        <w:ind w:firstLine="709"/>
        <w:rPr>
          <w:color w:val="000000" w:themeColor="text1"/>
        </w:rPr>
      </w:pPr>
      <w:r w:rsidRPr="00712166">
        <w:rPr>
          <w:color w:val="000000" w:themeColor="text1"/>
        </w:rPr>
        <w:t>O tipo let foi criado justamente para incluir o terceiro escopo, de bloco. Foi criada, pois caso mudasse o comportamento do var, poderia quebrar diversos sistemas.</w:t>
      </w:r>
    </w:p>
    <w:p w14:paraId="46A3FF76" w14:textId="1C8C3201" w:rsidR="00DC02B3" w:rsidRPr="00712166" w:rsidRDefault="00DC02B3" w:rsidP="005F4964">
      <w:pPr>
        <w:ind w:firstLine="709"/>
        <w:rPr>
          <w:color w:val="000000" w:themeColor="text1"/>
        </w:rPr>
      </w:pPr>
    </w:p>
    <w:p w14:paraId="49670590" w14:textId="65B4D1C5" w:rsidR="00DC02B3" w:rsidRPr="00712166" w:rsidRDefault="00DC02B3" w:rsidP="005F4964">
      <w:pPr>
        <w:ind w:firstLine="709"/>
        <w:rPr>
          <w:color w:val="000000" w:themeColor="text1"/>
        </w:rPr>
      </w:pPr>
    </w:p>
    <w:p w14:paraId="64E05386" w14:textId="77777777" w:rsidR="00DC02B3" w:rsidRPr="00712166" w:rsidRDefault="00DC02B3" w:rsidP="005F4964">
      <w:pPr>
        <w:ind w:firstLine="709"/>
        <w:rPr>
          <w:color w:val="000000" w:themeColor="text1"/>
        </w:rPr>
      </w:pPr>
    </w:p>
    <w:p w14:paraId="7E48CF2A" w14:textId="150E819F" w:rsidR="00DC02B3" w:rsidRPr="00712166" w:rsidRDefault="00DC02B3" w:rsidP="00DC02B3">
      <w:pPr>
        <w:pStyle w:val="Ttulo2"/>
        <w:spacing w:line="480" w:lineRule="auto"/>
        <w:rPr>
          <w:rFonts w:cs="Arial"/>
        </w:rPr>
      </w:pPr>
      <w:bookmarkStart w:id="26" w:name="_Toc68947587"/>
      <w:r w:rsidRPr="00712166">
        <w:rPr>
          <w:rFonts w:cs="Arial"/>
        </w:rPr>
        <w:t>Usando Var em Loop</w:t>
      </w:r>
      <w:bookmarkEnd w:id="26"/>
      <w:r w:rsidRPr="00712166">
        <w:rPr>
          <w:rFonts w:cs="Arial"/>
        </w:rPr>
        <w:t xml:space="preserve"> </w:t>
      </w:r>
    </w:p>
    <w:p w14:paraId="718E276E" w14:textId="77777777" w:rsidR="00DC02B3" w:rsidRPr="00712166" w:rsidRDefault="00DC02B3" w:rsidP="00DC02B3">
      <w:pPr>
        <w:rPr>
          <w:color w:val="000000" w:themeColor="text1"/>
        </w:rPr>
      </w:pPr>
      <w:r w:rsidRPr="00712166">
        <w:rPr>
          <w:color w:val="000000" w:themeColor="text1"/>
        </w:rPr>
        <w:t>for (var i = 0; i &lt;10; i++) {</w:t>
      </w:r>
    </w:p>
    <w:p w14:paraId="758BA7E9" w14:textId="77777777" w:rsidR="00DC02B3" w:rsidRPr="00712166" w:rsidRDefault="00DC02B3" w:rsidP="00DC02B3">
      <w:pPr>
        <w:rPr>
          <w:color w:val="000000" w:themeColor="text1"/>
        </w:rPr>
      </w:pPr>
      <w:r w:rsidRPr="00712166">
        <w:rPr>
          <w:color w:val="000000" w:themeColor="text1"/>
        </w:rPr>
        <w:t xml:space="preserve">    console.log(i)</w:t>
      </w:r>
    </w:p>
    <w:p w14:paraId="09B586B7" w14:textId="77777777" w:rsidR="00DC02B3" w:rsidRPr="00712166" w:rsidRDefault="00DC02B3" w:rsidP="00DC02B3">
      <w:pPr>
        <w:rPr>
          <w:color w:val="000000" w:themeColor="text1"/>
        </w:rPr>
      </w:pPr>
      <w:r w:rsidRPr="00712166">
        <w:rPr>
          <w:color w:val="000000" w:themeColor="text1"/>
        </w:rPr>
        <w:t>}</w:t>
      </w:r>
    </w:p>
    <w:p w14:paraId="13FDD1B5" w14:textId="77777777" w:rsidR="00DC02B3" w:rsidRPr="00712166" w:rsidRDefault="00DC02B3" w:rsidP="00DC02B3">
      <w:pPr>
        <w:rPr>
          <w:color w:val="000000" w:themeColor="text1"/>
        </w:rPr>
      </w:pPr>
    </w:p>
    <w:p w14:paraId="162EB707" w14:textId="2EFCCF2C" w:rsidR="00DC02B3" w:rsidRPr="00712166" w:rsidRDefault="00DC02B3" w:rsidP="00DC02B3">
      <w:pPr>
        <w:rPr>
          <w:color w:val="000000" w:themeColor="text1"/>
        </w:rPr>
      </w:pPr>
      <w:r w:rsidRPr="00712166">
        <w:rPr>
          <w:color w:val="000000" w:themeColor="text1"/>
        </w:rPr>
        <w:t>console.log(`i = ${i}`) /* Como nossa variável i é tipo var, com seguimos obte-la fora do bloco, pois ela não tem escopo de bloco */</w:t>
      </w:r>
    </w:p>
    <w:p w14:paraId="33A49D2F" w14:textId="4D2ED184" w:rsidR="0072761B" w:rsidRPr="00712166" w:rsidRDefault="0072761B" w:rsidP="00DC02B3">
      <w:pPr>
        <w:rPr>
          <w:color w:val="000000" w:themeColor="text1"/>
        </w:rPr>
      </w:pPr>
    </w:p>
    <w:p w14:paraId="18288CB2" w14:textId="703F7147" w:rsidR="0072761B" w:rsidRPr="00712166" w:rsidRDefault="0072761B" w:rsidP="00DC02B3">
      <w:pPr>
        <w:rPr>
          <w:color w:val="000000" w:themeColor="text1"/>
        </w:rPr>
      </w:pPr>
      <w:r w:rsidRPr="00712166">
        <w:rPr>
          <w:color w:val="000000" w:themeColor="text1"/>
        </w:rPr>
        <w:t>#Outro Código</w:t>
      </w:r>
    </w:p>
    <w:p w14:paraId="2FB811B2" w14:textId="4CE99E56" w:rsidR="0072761B" w:rsidRPr="00712166" w:rsidRDefault="0072761B" w:rsidP="0072761B">
      <w:pPr>
        <w:rPr>
          <w:color w:val="000000" w:themeColor="text1"/>
        </w:rPr>
      </w:pPr>
      <w:r w:rsidRPr="00712166">
        <w:rPr>
          <w:color w:val="000000" w:themeColor="text1"/>
        </w:rPr>
        <w:t>const funcs = []</w:t>
      </w:r>
    </w:p>
    <w:p w14:paraId="438BB274" w14:textId="77777777" w:rsidR="0072761B" w:rsidRPr="00712166" w:rsidRDefault="0072761B" w:rsidP="0072761B">
      <w:pPr>
        <w:rPr>
          <w:color w:val="000000" w:themeColor="text1"/>
        </w:rPr>
      </w:pPr>
      <w:r w:rsidRPr="00712166">
        <w:rPr>
          <w:color w:val="000000" w:themeColor="text1"/>
        </w:rPr>
        <w:t>for (var i=0; i&lt;10; i++){</w:t>
      </w:r>
    </w:p>
    <w:p w14:paraId="6149EF58" w14:textId="77777777" w:rsidR="0072761B" w:rsidRPr="004009D3" w:rsidRDefault="0072761B" w:rsidP="0072761B">
      <w:pPr>
        <w:rPr>
          <w:color w:val="000000" w:themeColor="text1"/>
          <w:lang w:val="en-US"/>
        </w:rPr>
      </w:pPr>
      <w:r w:rsidRPr="00712166">
        <w:rPr>
          <w:color w:val="000000" w:themeColor="text1"/>
        </w:rPr>
        <w:t xml:space="preserve">    </w:t>
      </w:r>
      <w:r w:rsidRPr="004009D3">
        <w:rPr>
          <w:color w:val="000000" w:themeColor="text1"/>
          <w:lang w:val="en-US"/>
        </w:rPr>
        <w:t>funcs.push(function(){</w:t>
      </w:r>
    </w:p>
    <w:p w14:paraId="6C6FEFB0" w14:textId="77777777" w:rsidR="0072761B" w:rsidRPr="004009D3" w:rsidRDefault="0072761B" w:rsidP="0072761B">
      <w:pPr>
        <w:rPr>
          <w:color w:val="000000" w:themeColor="text1"/>
          <w:lang w:val="en-US"/>
        </w:rPr>
      </w:pPr>
      <w:r w:rsidRPr="004009D3">
        <w:rPr>
          <w:color w:val="000000" w:themeColor="text1"/>
          <w:lang w:val="en-US"/>
        </w:rPr>
        <w:t xml:space="preserve">        console.log(i)</w:t>
      </w:r>
    </w:p>
    <w:p w14:paraId="1D4B2249" w14:textId="77777777" w:rsidR="0072761B" w:rsidRPr="00712166" w:rsidRDefault="0072761B" w:rsidP="0072761B">
      <w:pPr>
        <w:rPr>
          <w:color w:val="000000" w:themeColor="text1"/>
        </w:rPr>
      </w:pPr>
      <w:r w:rsidRPr="004009D3">
        <w:rPr>
          <w:color w:val="000000" w:themeColor="text1"/>
          <w:lang w:val="en-US"/>
        </w:rPr>
        <w:t xml:space="preserve">    </w:t>
      </w:r>
      <w:r w:rsidRPr="00712166">
        <w:rPr>
          <w:color w:val="000000" w:themeColor="text1"/>
        </w:rPr>
        <w:t>})</w:t>
      </w:r>
    </w:p>
    <w:p w14:paraId="4A9FF67B" w14:textId="396C38A9" w:rsidR="0072761B" w:rsidRPr="00712166" w:rsidRDefault="0072761B" w:rsidP="0072761B">
      <w:pPr>
        <w:rPr>
          <w:color w:val="000000" w:themeColor="text1"/>
        </w:rPr>
      </w:pPr>
      <w:r w:rsidRPr="00712166">
        <w:rPr>
          <w:color w:val="000000" w:themeColor="text1"/>
        </w:rPr>
        <w:t>}</w:t>
      </w:r>
    </w:p>
    <w:p w14:paraId="75BFB176" w14:textId="77777777" w:rsidR="0072761B" w:rsidRPr="00712166" w:rsidRDefault="0072761B" w:rsidP="0072761B">
      <w:pPr>
        <w:rPr>
          <w:color w:val="000000" w:themeColor="text1"/>
        </w:rPr>
      </w:pPr>
      <w:r w:rsidRPr="00712166">
        <w:rPr>
          <w:color w:val="000000" w:themeColor="text1"/>
        </w:rPr>
        <w:t>funcs[2]()</w:t>
      </w:r>
    </w:p>
    <w:p w14:paraId="5607E178" w14:textId="77777777" w:rsidR="0072761B" w:rsidRPr="00712166" w:rsidRDefault="0072761B" w:rsidP="0072761B">
      <w:pPr>
        <w:rPr>
          <w:color w:val="000000" w:themeColor="text1"/>
        </w:rPr>
      </w:pPr>
      <w:r w:rsidRPr="00712166">
        <w:rPr>
          <w:color w:val="000000" w:themeColor="text1"/>
        </w:rPr>
        <w:t>funcs[8]()</w:t>
      </w:r>
    </w:p>
    <w:p w14:paraId="07619E20" w14:textId="77777777" w:rsidR="0072761B" w:rsidRPr="00712166" w:rsidRDefault="0072761B" w:rsidP="0072761B">
      <w:pPr>
        <w:rPr>
          <w:color w:val="000000" w:themeColor="text1"/>
        </w:rPr>
      </w:pPr>
    </w:p>
    <w:p w14:paraId="46FBE9D2" w14:textId="77777777" w:rsidR="0072761B" w:rsidRPr="00712166" w:rsidRDefault="0072761B" w:rsidP="0072761B">
      <w:pPr>
        <w:rPr>
          <w:color w:val="000000" w:themeColor="text1"/>
        </w:rPr>
      </w:pPr>
      <w:r w:rsidRPr="00712166">
        <w:rPr>
          <w:color w:val="000000" w:themeColor="text1"/>
        </w:rPr>
        <w:t>/* Apesar das funções na posição 2 e 8, terem sido armazenadas em momentos onde i era diferente</w:t>
      </w:r>
    </w:p>
    <w:p w14:paraId="4945FFF8" w14:textId="77777777" w:rsidR="0072761B" w:rsidRPr="00712166" w:rsidRDefault="0072761B" w:rsidP="0072761B">
      <w:pPr>
        <w:rPr>
          <w:color w:val="000000" w:themeColor="text1"/>
        </w:rPr>
      </w:pPr>
      <w:r w:rsidRPr="00712166">
        <w:rPr>
          <w:color w:val="000000" w:themeColor="text1"/>
        </w:rPr>
        <w:t xml:space="preserve">o resultado da impressão da chamada de qualquer função dentro do array funcs vai ser 10, pois é </w:t>
      </w:r>
    </w:p>
    <w:p w14:paraId="1D79AF67" w14:textId="77777777" w:rsidR="0072761B" w:rsidRPr="00712166" w:rsidRDefault="0072761B" w:rsidP="0072761B">
      <w:pPr>
        <w:rPr>
          <w:color w:val="000000" w:themeColor="text1"/>
        </w:rPr>
      </w:pPr>
      <w:r w:rsidRPr="00712166">
        <w:rPr>
          <w:color w:val="000000" w:themeColor="text1"/>
        </w:rPr>
        <w:t>o atual valor de i. Isso ocorrer pois a variável i é do tipo var, que não tem escopo de bloco</w:t>
      </w:r>
    </w:p>
    <w:p w14:paraId="62B16B0D" w14:textId="604AC1E1" w:rsidR="0072761B" w:rsidRPr="00712166" w:rsidRDefault="0072761B" w:rsidP="0072761B">
      <w:pPr>
        <w:rPr>
          <w:color w:val="000000" w:themeColor="text1"/>
        </w:rPr>
      </w:pPr>
      <w:r w:rsidRPr="00712166">
        <w:rPr>
          <w:color w:val="000000" w:themeColor="text1"/>
        </w:rPr>
        <w:t>*/</w:t>
      </w:r>
    </w:p>
    <w:p w14:paraId="4C67CA98" w14:textId="77777777" w:rsidR="00DC02B3" w:rsidRPr="00712166" w:rsidRDefault="00DC02B3" w:rsidP="00DC02B3">
      <w:pPr>
        <w:rPr>
          <w:color w:val="000000" w:themeColor="text1"/>
        </w:rPr>
      </w:pPr>
    </w:p>
    <w:p w14:paraId="1CF5468D" w14:textId="5DCCB01D" w:rsidR="00DC02B3" w:rsidRPr="00712166" w:rsidRDefault="00DC02B3" w:rsidP="00DC02B3">
      <w:pPr>
        <w:pStyle w:val="Ttulo2"/>
        <w:spacing w:line="480" w:lineRule="auto"/>
        <w:rPr>
          <w:rFonts w:cs="Arial"/>
        </w:rPr>
      </w:pPr>
      <w:bookmarkStart w:id="27" w:name="_Toc68947588"/>
      <w:r w:rsidRPr="00712166">
        <w:rPr>
          <w:rFonts w:cs="Arial"/>
        </w:rPr>
        <w:t>Usando Let em Loop</w:t>
      </w:r>
      <w:bookmarkEnd w:id="27"/>
    </w:p>
    <w:p w14:paraId="08A05296" w14:textId="77777777" w:rsidR="00DC02B3" w:rsidRPr="00712166" w:rsidRDefault="00DC02B3" w:rsidP="00DC02B3">
      <w:pPr>
        <w:rPr>
          <w:color w:val="000000" w:themeColor="text1"/>
        </w:rPr>
      </w:pPr>
      <w:r w:rsidRPr="00712166">
        <w:rPr>
          <w:color w:val="000000" w:themeColor="text1"/>
        </w:rPr>
        <w:t>for (var i = 0; i &lt;10; i++) {</w:t>
      </w:r>
    </w:p>
    <w:p w14:paraId="098D0349" w14:textId="77777777" w:rsidR="00DC02B3" w:rsidRPr="00712166" w:rsidRDefault="00DC02B3" w:rsidP="00DC02B3">
      <w:pPr>
        <w:rPr>
          <w:color w:val="000000" w:themeColor="text1"/>
        </w:rPr>
      </w:pPr>
      <w:r w:rsidRPr="00712166">
        <w:rPr>
          <w:color w:val="000000" w:themeColor="text1"/>
        </w:rPr>
        <w:t xml:space="preserve">    console.log(i)</w:t>
      </w:r>
    </w:p>
    <w:p w14:paraId="01C3C33E" w14:textId="77777777" w:rsidR="00DC02B3" w:rsidRPr="00712166" w:rsidRDefault="00DC02B3" w:rsidP="00DC02B3">
      <w:pPr>
        <w:rPr>
          <w:color w:val="000000" w:themeColor="text1"/>
        </w:rPr>
      </w:pPr>
      <w:r w:rsidRPr="00712166">
        <w:rPr>
          <w:color w:val="000000" w:themeColor="text1"/>
        </w:rPr>
        <w:t>}</w:t>
      </w:r>
    </w:p>
    <w:p w14:paraId="1B132211" w14:textId="77777777" w:rsidR="00DC02B3" w:rsidRPr="00712166" w:rsidRDefault="00DC02B3" w:rsidP="00DC02B3">
      <w:pPr>
        <w:rPr>
          <w:color w:val="000000" w:themeColor="text1"/>
        </w:rPr>
      </w:pPr>
      <w:r w:rsidRPr="00712166">
        <w:rPr>
          <w:color w:val="000000" w:themeColor="text1"/>
        </w:rPr>
        <w:t>console.log(`i = ${i}`) /* Como nossa variável i é tipo var, com seguimos obte-la fora do bloco, pois ela não tem escopo de bloco */</w:t>
      </w:r>
    </w:p>
    <w:p w14:paraId="59A2706D" w14:textId="461E8A8D" w:rsidR="0072761B" w:rsidRPr="00712166" w:rsidRDefault="0072761B" w:rsidP="0072761B">
      <w:pPr>
        <w:rPr>
          <w:color w:val="000000" w:themeColor="text1"/>
          <w:u w:val="single"/>
        </w:rPr>
      </w:pPr>
      <w:r w:rsidRPr="00712166">
        <w:rPr>
          <w:color w:val="000000" w:themeColor="text1"/>
        </w:rPr>
        <w:t>#Outro Código</w:t>
      </w:r>
    </w:p>
    <w:p w14:paraId="4EE9D52C" w14:textId="71761221" w:rsidR="0072761B" w:rsidRPr="00712166" w:rsidRDefault="0072761B" w:rsidP="0072761B">
      <w:pPr>
        <w:rPr>
          <w:color w:val="000000" w:themeColor="text1"/>
        </w:rPr>
      </w:pPr>
      <w:r w:rsidRPr="00712166">
        <w:rPr>
          <w:color w:val="000000" w:themeColor="text1"/>
        </w:rPr>
        <w:t>const funcs = []</w:t>
      </w:r>
    </w:p>
    <w:p w14:paraId="7BA3CA94" w14:textId="77777777" w:rsidR="0072761B" w:rsidRPr="00712166" w:rsidRDefault="0072761B" w:rsidP="0072761B">
      <w:pPr>
        <w:rPr>
          <w:color w:val="000000" w:themeColor="text1"/>
        </w:rPr>
      </w:pPr>
      <w:r w:rsidRPr="00712166">
        <w:rPr>
          <w:color w:val="000000" w:themeColor="text1"/>
        </w:rPr>
        <w:t>for (let i = 0; i&lt;10; i++){</w:t>
      </w:r>
    </w:p>
    <w:p w14:paraId="559F888D" w14:textId="77777777" w:rsidR="0072761B" w:rsidRPr="004009D3" w:rsidRDefault="0072761B" w:rsidP="0072761B">
      <w:pPr>
        <w:rPr>
          <w:color w:val="000000" w:themeColor="text1"/>
          <w:lang w:val="en-US"/>
        </w:rPr>
      </w:pPr>
      <w:r w:rsidRPr="00712166">
        <w:rPr>
          <w:color w:val="000000" w:themeColor="text1"/>
        </w:rPr>
        <w:t xml:space="preserve">    </w:t>
      </w:r>
      <w:r w:rsidRPr="004009D3">
        <w:rPr>
          <w:color w:val="000000" w:themeColor="text1"/>
          <w:lang w:val="en-US"/>
        </w:rPr>
        <w:t>funcs.push(function(){</w:t>
      </w:r>
    </w:p>
    <w:p w14:paraId="64465B91" w14:textId="77777777" w:rsidR="0072761B" w:rsidRPr="004009D3" w:rsidRDefault="0072761B" w:rsidP="0072761B">
      <w:pPr>
        <w:rPr>
          <w:color w:val="000000" w:themeColor="text1"/>
          <w:lang w:val="en-US"/>
        </w:rPr>
      </w:pPr>
      <w:r w:rsidRPr="004009D3">
        <w:rPr>
          <w:color w:val="000000" w:themeColor="text1"/>
          <w:lang w:val="en-US"/>
        </w:rPr>
        <w:t xml:space="preserve">        console.log(i)</w:t>
      </w:r>
    </w:p>
    <w:p w14:paraId="7A33BB6A" w14:textId="77777777" w:rsidR="0072761B" w:rsidRPr="00712166" w:rsidRDefault="0072761B" w:rsidP="0072761B">
      <w:pPr>
        <w:rPr>
          <w:color w:val="000000" w:themeColor="text1"/>
        </w:rPr>
      </w:pPr>
      <w:r w:rsidRPr="004009D3">
        <w:rPr>
          <w:color w:val="000000" w:themeColor="text1"/>
          <w:lang w:val="en-US"/>
        </w:rPr>
        <w:t xml:space="preserve">    </w:t>
      </w:r>
      <w:r w:rsidRPr="00712166">
        <w:rPr>
          <w:color w:val="000000" w:themeColor="text1"/>
        </w:rPr>
        <w:t>})</w:t>
      </w:r>
    </w:p>
    <w:p w14:paraId="22D55DBC" w14:textId="7CE9F815" w:rsidR="0072761B" w:rsidRPr="00712166" w:rsidRDefault="0072761B" w:rsidP="000A6519">
      <w:pPr>
        <w:rPr>
          <w:color w:val="000000" w:themeColor="text1"/>
        </w:rPr>
      </w:pPr>
      <w:r w:rsidRPr="00712166">
        <w:rPr>
          <w:color w:val="000000" w:themeColor="text1"/>
        </w:rPr>
        <w:t>}</w:t>
      </w:r>
    </w:p>
    <w:p w14:paraId="6E79B210" w14:textId="77777777" w:rsidR="0072761B" w:rsidRPr="00712166" w:rsidRDefault="0072761B" w:rsidP="0072761B">
      <w:pPr>
        <w:rPr>
          <w:color w:val="000000" w:themeColor="text1"/>
        </w:rPr>
      </w:pPr>
      <w:r w:rsidRPr="00712166">
        <w:rPr>
          <w:color w:val="000000" w:themeColor="text1"/>
        </w:rPr>
        <w:lastRenderedPageBreak/>
        <w:t>funcs[2]()</w:t>
      </w:r>
    </w:p>
    <w:p w14:paraId="18C988EE" w14:textId="36DF48C6" w:rsidR="0072761B" w:rsidRPr="00712166" w:rsidRDefault="0072761B" w:rsidP="000A6519">
      <w:pPr>
        <w:rPr>
          <w:color w:val="000000" w:themeColor="text1"/>
        </w:rPr>
      </w:pPr>
      <w:r w:rsidRPr="00712166">
        <w:rPr>
          <w:color w:val="000000" w:themeColor="text1"/>
        </w:rPr>
        <w:t>funcs[8]()</w:t>
      </w:r>
    </w:p>
    <w:p w14:paraId="62C3E7E2" w14:textId="6AD89E04" w:rsidR="0072761B" w:rsidRPr="00712166" w:rsidRDefault="0072761B" w:rsidP="000A6519">
      <w:pPr>
        <w:rPr>
          <w:color w:val="000000" w:themeColor="text1"/>
        </w:rPr>
      </w:pPr>
      <w:r w:rsidRPr="00712166">
        <w:rPr>
          <w:color w:val="000000" w:themeColor="text1"/>
        </w:rPr>
        <w:t>/* Agora como i é variável let, tem escopo de bloco, ou seja, para cada função</w:t>
      </w:r>
      <w:r w:rsidR="000A6519" w:rsidRPr="00712166">
        <w:rPr>
          <w:color w:val="000000" w:themeColor="text1"/>
        </w:rPr>
        <w:t xml:space="preserve"> </w:t>
      </w:r>
      <w:r w:rsidRPr="00712166">
        <w:rPr>
          <w:color w:val="000000" w:themeColor="text1"/>
        </w:rPr>
        <w:t>do array, vai ser armazenado um valor de i 'local', ou seja, cada função vai</w:t>
      </w:r>
    </w:p>
    <w:p w14:paraId="10A3A51E" w14:textId="77777777" w:rsidR="0072761B" w:rsidRPr="00712166" w:rsidRDefault="0072761B" w:rsidP="000A6519">
      <w:pPr>
        <w:rPr>
          <w:color w:val="000000" w:themeColor="text1"/>
        </w:rPr>
      </w:pPr>
      <w:r w:rsidRPr="00712166">
        <w:rPr>
          <w:color w:val="000000" w:themeColor="text1"/>
        </w:rPr>
        <w:t>imprimir o valor armazenada de i no momento de criação da função</w:t>
      </w:r>
    </w:p>
    <w:p w14:paraId="71022578" w14:textId="77777777" w:rsidR="0072761B" w:rsidRPr="00712166" w:rsidRDefault="0072761B" w:rsidP="000A6519">
      <w:pPr>
        <w:rPr>
          <w:color w:val="000000" w:themeColor="text1"/>
        </w:rPr>
      </w:pPr>
      <w:r w:rsidRPr="00712166">
        <w:rPr>
          <w:color w:val="000000" w:themeColor="text1"/>
        </w:rPr>
        <w:t>*/</w:t>
      </w:r>
    </w:p>
    <w:p w14:paraId="7A6467EC" w14:textId="77777777" w:rsidR="0072761B" w:rsidRPr="00712166" w:rsidRDefault="0072761B" w:rsidP="0072761B">
      <w:pPr>
        <w:rPr>
          <w:color w:val="000000" w:themeColor="text1"/>
        </w:rPr>
      </w:pPr>
    </w:p>
    <w:p w14:paraId="4AF465E1" w14:textId="5E29D190" w:rsidR="00DC02B3" w:rsidRPr="00712166" w:rsidRDefault="0072761B" w:rsidP="0072761B">
      <w:pPr>
        <w:rPr>
          <w:color w:val="000000" w:themeColor="text1"/>
        </w:rPr>
      </w:pPr>
      <w:r w:rsidRPr="00712166">
        <w:rPr>
          <w:color w:val="000000" w:themeColor="text1"/>
        </w:rPr>
        <w:t>/* Em JavaScript funções tem 'consciência do local que foram definidas */</w:t>
      </w:r>
    </w:p>
    <w:p w14:paraId="05595A42" w14:textId="77777777" w:rsidR="006F231C" w:rsidRPr="00712166" w:rsidRDefault="006F231C" w:rsidP="0072761B">
      <w:pPr>
        <w:rPr>
          <w:color w:val="000000" w:themeColor="text1"/>
        </w:rPr>
      </w:pPr>
    </w:p>
    <w:p w14:paraId="5020F02F" w14:textId="7DBD31BB" w:rsidR="00DC02B3" w:rsidRPr="00712166" w:rsidRDefault="000A6519" w:rsidP="000A6519">
      <w:pPr>
        <w:pStyle w:val="Ttulo2"/>
        <w:spacing w:line="480" w:lineRule="auto"/>
      </w:pPr>
      <w:bookmarkStart w:id="28" w:name="_Toc68947589"/>
      <w:r w:rsidRPr="00712166">
        <w:rPr>
          <w:rFonts w:cs="Arial"/>
        </w:rPr>
        <w:t>Entendendo Hoisting</w:t>
      </w:r>
      <w:bookmarkEnd w:id="28"/>
    </w:p>
    <w:p w14:paraId="4B8627EE" w14:textId="7D3F141F" w:rsidR="000A6519" w:rsidRPr="00712166" w:rsidRDefault="000A6519" w:rsidP="000A6519">
      <w:pPr>
        <w:jc w:val="left"/>
        <w:rPr>
          <w:color w:val="000000" w:themeColor="text1"/>
        </w:rPr>
      </w:pPr>
      <w:r w:rsidRPr="00712166">
        <w:rPr>
          <w:color w:val="000000" w:themeColor="text1"/>
        </w:rPr>
        <w:t>/* Quando declaramos uma variável var, ocorre o hoisting, que é</w:t>
      </w:r>
    </w:p>
    <w:p w14:paraId="74B6A063" w14:textId="77777777" w:rsidR="000A6519" w:rsidRPr="00712166" w:rsidRDefault="000A6519" w:rsidP="000A6519">
      <w:pPr>
        <w:jc w:val="left"/>
        <w:rPr>
          <w:color w:val="000000" w:themeColor="text1"/>
        </w:rPr>
      </w:pPr>
      <w:r w:rsidRPr="00712166">
        <w:rPr>
          <w:color w:val="000000" w:themeColor="text1"/>
        </w:rPr>
        <w:t>o comportamento padrão de mover a declaração de variáveis para o topo.</w:t>
      </w:r>
    </w:p>
    <w:p w14:paraId="1D33E862" w14:textId="77777777" w:rsidR="000A6519" w:rsidRPr="00712166" w:rsidRDefault="000A6519" w:rsidP="000A6519">
      <w:pPr>
        <w:jc w:val="left"/>
        <w:rPr>
          <w:color w:val="000000" w:themeColor="text1"/>
        </w:rPr>
      </w:pPr>
      <w:r w:rsidRPr="00712166">
        <w:rPr>
          <w:color w:val="000000" w:themeColor="text1"/>
        </w:rPr>
        <w:t>O interpretador da linguagem joga ela para cima</w:t>
      </w:r>
    </w:p>
    <w:p w14:paraId="6B66B929" w14:textId="77777777" w:rsidR="000A6519" w:rsidRPr="00712166" w:rsidRDefault="000A6519" w:rsidP="000A6519">
      <w:pPr>
        <w:jc w:val="left"/>
        <w:rPr>
          <w:color w:val="000000" w:themeColor="text1"/>
          <w:u w:val="single"/>
        </w:rPr>
      </w:pPr>
      <w:r w:rsidRPr="00712166">
        <w:rPr>
          <w:color w:val="000000" w:themeColor="text1"/>
        </w:rPr>
        <w:t>*/</w:t>
      </w:r>
    </w:p>
    <w:p w14:paraId="5EDA579F" w14:textId="77777777" w:rsidR="000A6519" w:rsidRPr="00712166" w:rsidRDefault="000A6519" w:rsidP="000A6519">
      <w:pPr>
        <w:ind w:firstLine="0"/>
        <w:jc w:val="left"/>
        <w:rPr>
          <w:color w:val="000000" w:themeColor="text1"/>
        </w:rPr>
      </w:pPr>
    </w:p>
    <w:p w14:paraId="7960672B" w14:textId="77777777" w:rsidR="000A6519" w:rsidRPr="00712166" w:rsidRDefault="000A6519" w:rsidP="000A6519">
      <w:pPr>
        <w:jc w:val="left"/>
        <w:rPr>
          <w:color w:val="000000" w:themeColor="text1"/>
        </w:rPr>
      </w:pPr>
      <w:r w:rsidRPr="00712166">
        <w:rPr>
          <w:color w:val="000000" w:themeColor="text1"/>
        </w:rPr>
        <w:t>console.log('a =', a)</w:t>
      </w:r>
    </w:p>
    <w:p w14:paraId="0262D8DB" w14:textId="77777777" w:rsidR="000A6519" w:rsidRPr="00712166" w:rsidRDefault="000A6519" w:rsidP="000A6519">
      <w:pPr>
        <w:jc w:val="left"/>
        <w:rPr>
          <w:color w:val="000000" w:themeColor="text1"/>
        </w:rPr>
      </w:pPr>
      <w:r w:rsidRPr="00712166">
        <w:rPr>
          <w:color w:val="000000" w:themeColor="text1"/>
        </w:rPr>
        <w:t>var a = 2</w:t>
      </w:r>
    </w:p>
    <w:p w14:paraId="25260355" w14:textId="77777777" w:rsidR="000A6519" w:rsidRPr="00712166" w:rsidRDefault="000A6519" w:rsidP="000A6519">
      <w:pPr>
        <w:jc w:val="left"/>
        <w:rPr>
          <w:color w:val="000000" w:themeColor="text1"/>
        </w:rPr>
      </w:pPr>
      <w:r w:rsidRPr="00712166">
        <w:rPr>
          <w:color w:val="000000" w:themeColor="text1"/>
        </w:rPr>
        <w:t>console.log('a =', a)</w:t>
      </w:r>
    </w:p>
    <w:p w14:paraId="3E5A8915" w14:textId="77777777" w:rsidR="000A6519" w:rsidRPr="00712166" w:rsidRDefault="000A6519" w:rsidP="000A6519">
      <w:pPr>
        <w:jc w:val="left"/>
        <w:rPr>
          <w:color w:val="000000" w:themeColor="text1"/>
        </w:rPr>
      </w:pPr>
    </w:p>
    <w:p w14:paraId="3249B3C3" w14:textId="77777777" w:rsidR="000A6519" w:rsidRPr="00712166" w:rsidRDefault="000A6519" w:rsidP="000A6519">
      <w:pPr>
        <w:jc w:val="left"/>
        <w:rPr>
          <w:color w:val="000000" w:themeColor="text1"/>
        </w:rPr>
      </w:pPr>
      <w:r w:rsidRPr="00712166">
        <w:rPr>
          <w:color w:val="000000" w:themeColor="text1"/>
        </w:rPr>
        <w:t>/* Ao imprimir a variável a na linha 5, antes defini-la</w:t>
      </w:r>
    </w:p>
    <w:p w14:paraId="5081FE1B" w14:textId="77777777" w:rsidR="000A6519" w:rsidRPr="00712166" w:rsidRDefault="000A6519" w:rsidP="000A6519">
      <w:pPr>
        <w:jc w:val="left"/>
        <w:rPr>
          <w:color w:val="000000" w:themeColor="text1"/>
        </w:rPr>
      </w:pPr>
      <w:r w:rsidRPr="00712166">
        <w:rPr>
          <w:color w:val="000000" w:themeColor="text1"/>
        </w:rPr>
        <w:t>não temos um erro, ela é entendi-da como 'undefined', pois o interpretador</w:t>
      </w:r>
    </w:p>
    <w:p w14:paraId="25FE297A" w14:textId="77777777" w:rsidR="000A6519" w:rsidRPr="00712166" w:rsidRDefault="000A6519" w:rsidP="000A6519">
      <w:pPr>
        <w:jc w:val="left"/>
        <w:rPr>
          <w:color w:val="000000" w:themeColor="text1"/>
        </w:rPr>
      </w:pPr>
      <w:r w:rsidRPr="00712166">
        <w:rPr>
          <w:color w:val="000000" w:themeColor="text1"/>
        </w:rPr>
        <w:t>entende que ela foi vai ser declarada abaixa</w:t>
      </w:r>
    </w:p>
    <w:p w14:paraId="217E6162" w14:textId="583EF50E" w:rsidR="000A6519" w:rsidRPr="00712166" w:rsidRDefault="000A6519" w:rsidP="000A6519">
      <w:pPr>
        <w:jc w:val="left"/>
        <w:rPr>
          <w:color w:val="000000" w:themeColor="text1"/>
        </w:rPr>
      </w:pPr>
      <w:r w:rsidRPr="00712166">
        <w:rPr>
          <w:color w:val="000000" w:themeColor="text1"/>
        </w:rPr>
        <w:t>*/</w:t>
      </w:r>
    </w:p>
    <w:p w14:paraId="7FED5584" w14:textId="024BF3B4" w:rsidR="000A6519" w:rsidRPr="00712166" w:rsidRDefault="000A6519" w:rsidP="000A6519">
      <w:pPr>
        <w:jc w:val="left"/>
        <w:rPr>
          <w:color w:val="000000" w:themeColor="text1"/>
        </w:rPr>
      </w:pPr>
      <w:r w:rsidRPr="00712166">
        <w:rPr>
          <w:color w:val="000000" w:themeColor="text1"/>
        </w:rPr>
        <w:t>/* Dentro de função */</w:t>
      </w:r>
    </w:p>
    <w:p w14:paraId="4EF6B166" w14:textId="77777777" w:rsidR="000A6519" w:rsidRPr="00712166" w:rsidRDefault="000A6519" w:rsidP="000A6519">
      <w:pPr>
        <w:jc w:val="left"/>
        <w:rPr>
          <w:color w:val="000000" w:themeColor="text1"/>
        </w:rPr>
      </w:pPr>
      <w:r w:rsidRPr="00712166">
        <w:rPr>
          <w:color w:val="000000" w:themeColor="text1"/>
        </w:rPr>
        <w:t>function teste(){</w:t>
      </w:r>
    </w:p>
    <w:p w14:paraId="6900670D" w14:textId="77F3D8E7" w:rsidR="000A6519" w:rsidRPr="00712166" w:rsidRDefault="000A6519" w:rsidP="000A6519">
      <w:pPr>
        <w:jc w:val="left"/>
        <w:rPr>
          <w:color w:val="000000" w:themeColor="text1"/>
        </w:rPr>
      </w:pPr>
      <w:r w:rsidRPr="00712166">
        <w:rPr>
          <w:color w:val="000000" w:themeColor="text1"/>
        </w:rPr>
        <w:t>console.log('a =', a)</w:t>
      </w:r>
    </w:p>
    <w:p w14:paraId="4F7E4520" w14:textId="60D508A2" w:rsidR="000A6519" w:rsidRPr="00712166" w:rsidRDefault="000A6519" w:rsidP="000A6519">
      <w:pPr>
        <w:jc w:val="left"/>
        <w:rPr>
          <w:color w:val="000000" w:themeColor="text1"/>
        </w:rPr>
      </w:pPr>
      <w:r w:rsidRPr="00712166">
        <w:rPr>
          <w:color w:val="000000" w:themeColor="text1"/>
        </w:rPr>
        <w:t>var a = 2</w:t>
      </w:r>
    </w:p>
    <w:p w14:paraId="3A2EA994" w14:textId="67B90C49" w:rsidR="000A6519" w:rsidRPr="00712166" w:rsidRDefault="000A6519" w:rsidP="000A6519">
      <w:pPr>
        <w:jc w:val="left"/>
        <w:rPr>
          <w:color w:val="000000" w:themeColor="text1"/>
        </w:rPr>
      </w:pPr>
      <w:r w:rsidRPr="00712166">
        <w:rPr>
          <w:color w:val="000000" w:themeColor="text1"/>
        </w:rPr>
        <w:t>console.log('a =', a)</w:t>
      </w:r>
    </w:p>
    <w:p w14:paraId="2B2C5B26" w14:textId="77777777" w:rsidR="000A6519" w:rsidRPr="004009D3" w:rsidRDefault="000A6519" w:rsidP="000A6519">
      <w:pPr>
        <w:jc w:val="left"/>
        <w:rPr>
          <w:color w:val="000000" w:themeColor="text1"/>
          <w:lang w:val="en-US"/>
        </w:rPr>
      </w:pPr>
      <w:r w:rsidRPr="004009D3">
        <w:rPr>
          <w:color w:val="000000" w:themeColor="text1"/>
          <w:lang w:val="en-US"/>
        </w:rPr>
        <w:t>}</w:t>
      </w:r>
    </w:p>
    <w:p w14:paraId="5FB1861D" w14:textId="77777777" w:rsidR="000A6519" w:rsidRPr="004009D3" w:rsidRDefault="000A6519" w:rsidP="000A6519">
      <w:pPr>
        <w:jc w:val="left"/>
        <w:rPr>
          <w:color w:val="000000" w:themeColor="text1"/>
          <w:lang w:val="en-US"/>
        </w:rPr>
      </w:pPr>
      <w:r w:rsidRPr="004009D3">
        <w:rPr>
          <w:color w:val="000000" w:themeColor="text1"/>
          <w:lang w:val="en-US"/>
        </w:rPr>
        <w:t>teste()</w:t>
      </w:r>
    </w:p>
    <w:p w14:paraId="3872E10D" w14:textId="77777777" w:rsidR="000A6519" w:rsidRPr="004009D3" w:rsidRDefault="000A6519" w:rsidP="000A6519">
      <w:pPr>
        <w:ind w:firstLine="0"/>
        <w:jc w:val="left"/>
        <w:rPr>
          <w:color w:val="000000" w:themeColor="text1"/>
          <w:lang w:val="en-US"/>
        </w:rPr>
      </w:pPr>
    </w:p>
    <w:p w14:paraId="2A307362" w14:textId="77777777" w:rsidR="000A6519" w:rsidRPr="004009D3" w:rsidRDefault="000A6519" w:rsidP="000A6519">
      <w:pPr>
        <w:jc w:val="left"/>
        <w:rPr>
          <w:color w:val="000000" w:themeColor="text1"/>
          <w:lang w:val="en-US"/>
        </w:rPr>
      </w:pPr>
      <w:r w:rsidRPr="004009D3">
        <w:rPr>
          <w:color w:val="000000" w:themeColor="text1"/>
          <w:lang w:val="en-US"/>
        </w:rPr>
        <w:t>/* Com let */</w:t>
      </w:r>
    </w:p>
    <w:p w14:paraId="1FC75144" w14:textId="77777777" w:rsidR="000A6519" w:rsidRPr="004009D3" w:rsidRDefault="000A6519" w:rsidP="000A6519">
      <w:pPr>
        <w:jc w:val="left"/>
        <w:rPr>
          <w:color w:val="000000" w:themeColor="text1"/>
          <w:lang w:val="en-US"/>
        </w:rPr>
      </w:pPr>
      <w:r w:rsidRPr="004009D3">
        <w:rPr>
          <w:color w:val="000000" w:themeColor="text1"/>
          <w:lang w:val="en-US"/>
        </w:rPr>
        <w:t>function teste2(){</w:t>
      </w:r>
    </w:p>
    <w:p w14:paraId="3C856F4D" w14:textId="411939C4" w:rsidR="000A6519" w:rsidRPr="00712166" w:rsidRDefault="000A6519" w:rsidP="000A6519">
      <w:pPr>
        <w:jc w:val="left"/>
        <w:rPr>
          <w:color w:val="000000" w:themeColor="text1"/>
        </w:rPr>
      </w:pPr>
      <w:r w:rsidRPr="00712166">
        <w:rPr>
          <w:color w:val="000000" w:themeColor="text1"/>
        </w:rPr>
        <w:t>console.log('a =', a)</w:t>
      </w:r>
    </w:p>
    <w:p w14:paraId="660BAF64" w14:textId="7FC9E798" w:rsidR="000A6519" w:rsidRPr="00712166" w:rsidRDefault="000A6519" w:rsidP="000A6519">
      <w:pPr>
        <w:jc w:val="left"/>
        <w:rPr>
          <w:color w:val="000000" w:themeColor="text1"/>
        </w:rPr>
      </w:pPr>
      <w:r w:rsidRPr="00712166">
        <w:rPr>
          <w:color w:val="000000" w:themeColor="text1"/>
        </w:rPr>
        <w:t>let a = 2</w:t>
      </w:r>
    </w:p>
    <w:p w14:paraId="69548809" w14:textId="7FC6B8C9" w:rsidR="000A6519" w:rsidRPr="00712166" w:rsidRDefault="000A6519" w:rsidP="000A6519">
      <w:pPr>
        <w:jc w:val="left"/>
        <w:rPr>
          <w:color w:val="000000" w:themeColor="text1"/>
        </w:rPr>
      </w:pPr>
      <w:r w:rsidRPr="00712166">
        <w:rPr>
          <w:color w:val="000000" w:themeColor="text1"/>
        </w:rPr>
        <w:lastRenderedPageBreak/>
        <w:t>console.log('a =', a)</w:t>
      </w:r>
    </w:p>
    <w:p w14:paraId="6AF3B302" w14:textId="77777777" w:rsidR="000A6519" w:rsidRPr="00712166" w:rsidRDefault="000A6519" w:rsidP="000A6519">
      <w:pPr>
        <w:jc w:val="left"/>
        <w:rPr>
          <w:color w:val="000000" w:themeColor="text1"/>
        </w:rPr>
      </w:pPr>
      <w:r w:rsidRPr="00712166">
        <w:rPr>
          <w:color w:val="000000" w:themeColor="text1"/>
        </w:rPr>
        <w:t>}</w:t>
      </w:r>
    </w:p>
    <w:p w14:paraId="7196C18D" w14:textId="22274997" w:rsidR="000A6519" w:rsidRPr="00712166" w:rsidRDefault="000A6519" w:rsidP="000A6519">
      <w:pPr>
        <w:jc w:val="left"/>
        <w:rPr>
          <w:color w:val="000000" w:themeColor="text1"/>
        </w:rPr>
      </w:pPr>
      <w:r w:rsidRPr="00712166">
        <w:rPr>
          <w:color w:val="000000" w:themeColor="text1"/>
        </w:rPr>
        <w:t>// teste2() ERRRO</w:t>
      </w:r>
    </w:p>
    <w:p w14:paraId="38F50BA3" w14:textId="77777777" w:rsidR="005F4964" w:rsidRPr="00712166" w:rsidRDefault="005F4964" w:rsidP="005F4964">
      <w:pPr>
        <w:ind w:firstLine="709"/>
        <w:rPr>
          <w:color w:val="000000" w:themeColor="text1"/>
          <w:u w:val="single"/>
        </w:rPr>
      </w:pPr>
    </w:p>
    <w:p w14:paraId="1D0C9889" w14:textId="304BC053" w:rsidR="00996B48" w:rsidRPr="00712166" w:rsidRDefault="006F231C" w:rsidP="006F231C">
      <w:pPr>
        <w:pStyle w:val="Ttulo2"/>
        <w:spacing w:line="480" w:lineRule="auto"/>
        <w:rPr>
          <w:rFonts w:cs="Arial"/>
        </w:rPr>
      </w:pPr>
      <w:bookmarkStart w:id="29" w:name="_Toc68947590"/>
      <w:r w:rsidRPr="00712166">
        <w:rPr>
          <w:rFonts w:cs="Arial"/>
        </w:rPr>
        <w:t>Função Vs Objeto</w:t>
      </w:r>
      <w:bookmarkEnd w:id="29"/>
    </w:p>
    <w:p w14:paraId="1EAD01F3" w14:textId="77777777" w:rsidR="006F231C" w:rsidRPr="004009D3" w:rsidRDefault="006F231C" w:rsidP="006F231C">
      <w:pPr>
        <w:ind w:firstLine="432"/>
        <w:rPr>
          <w:color w:val="000000" w:themeColor="text1"/>
          <w:lang w:val="en-US"/>
        </w:rPr>
      </w:pPr>
      <w:r w:rsidRPr="004009D3">
        <w:rPr>
          <w:color w:val="000000" w:themeColor="text1"/>
          <w:lang w:val="en-US"/>
        </w:rPr>
        <w:t>console.log(typeof Object)     /* - Type: function */</w:t>
      </w:r>
    </w:p>
    <w:p w14:paraId="6E309833" w14:textId="77777777" w:rsidR="006F231C" w:rsidRPr="00712166" w:rsidRDefault="006F231C" w:rsidP="006F231C">
      <w:pPr>
        <w:ind w:firstLine="432"/>
        <w:rPr>
          <w:color w:val="000000" w:themeColor="text1"/>
        </w:rPr>
      </w:pPr>
      <w:r w:rsidRPr="00712166">
        <w:rPr>
          <w:color w:val="000000" w:themeColor="text1"/>
        </w:rPr>
        <w:t>console.log(typeof new Object) /* Agora estamos instanciando um objeto - Type: Object */</w:t>
      </w:r>
    </w:p>
    <w:p w14:paraId="594BBCF5" w14:textId="77777777" w:rsidR="006F231C" w:rsidRPr="00712166" w:rsidRDefault="006F231C" w:rsidP="006F231C">
      <w:pPr>
        <w:ind w:firstLine="432"/>
        <w:rPr>
          <w:color w:val="000000" w:themeColor="text1"/>
        </w:rPr>
      </w:pPr>
    </w:p>
    <w:p w14:paraId="499CFA84" w14:textId="77777777" w:rsidR="006F231C" w:rsidRPr="00712166" w:rsidRDefault="006F231C" w:rsidP="006F231C">
      <w:pPr>
        <w:ind w:firstLine="432"/>
        <w:rPr>
          <w:color w:val="000000" w:themeColor="text1"/>
        </w:rPr>
      </w:pPr>
      <w:r w:rsidRPr="00712166">
        <w:rPr>
          <w:color w:val="000000" w:themeColor="text1"/>
        </w:rPr>
        <w:t>/* new Object é semelhante a chamada de um construtor */</w:t>
      </w:r>
    </w:p>
    <w:p w14:paraId="264368EE" w14:textId="77777777" w:rsidR="006F231C" w:rsidRPr="00712166" w:rsidRDefault="006F231C" w:rsidP="006F231C">
      <w:pPr>
        <w:ind w:firstLine="432"/>
        <w:rPr>
          <w:color w:val="000000" w:themeColor="text1"/>
        </w:rPr>
      </w:pPr>
    </w:p>
    <w:p w14:paraId="031D372D" w14:textId="77777777" w:rsidR="006F231C" w:rsidRPr="00712166" w:rsidRDefault="006F231C" w:rsidP="006F231C">
      <w:pPr>
        <w:ind w:firstLine="432"/>
        <w:rPr>
          <w:color w:val="000000" w:themeColor="text1"/>
        </w:rPr>
      </w:pPr>
    </w:p>
    <w:p w14:paraId="12DA5C1E" w14:textId="77777777" w:rsidR="006F231C" w:rsidRPr="00712166" w:rsidRDefault="006F231C" w:rsidP="006F231C">
      <w:pPr>
        <w:ind w:firstLine="432"/>
        <w:rPr>
          <w:color w:val="000000" w:themeColor="text1"/>
        </w:rPr>
      </w:pPr>
      <w:r w:rsidRPr="00712166">
        <w:rPr>
          <w:color w:val="000000" w:themeColor="text1"/>
        </w:rPr>
        <w:t>/* Funções tambem são tipo function, a menos que instancia-mos com new */</w:t>
      </w:r>
    </w:p>
    <w:p w14:paraId="5E0CA92A" w14:textId="77777777" w:rsidR="006F231C" w:rsidRPr="00712166" w:rsidRDefault="006F231C" w:rsidP="006F231C">
      <w:pPr>
        <w:ind w:firstLine="432"/>
        <w:rPr>
          <w:color w:val="000000" w:themeColor="text1"/>
        </w:rPr>
      </w:pPr>
      <w:r w:rsidRPr="00712166">
        <w:rPr>
          <w:color w:val="000000" w:themeColor="text1"/>
        </w:rPr>
        <w:t>const Cliente = function(){}</w:t>
      </w:r>
    </w:p>
    <w:p w14:paraId="26C29EEE" w14:textId="77777777" w:rsidR="006F231C" w:rsidRPr="00712166" w:rsidRDefault="006F231C" w:rsidP="006F231C">
      <w:pPr>
        <w:ind w:firstLine="432"/>
        <w:rPr>
          <w:color w:val="000000" w:themeColor="text1"/>
        </w:rPr>
      </w:pPr>
      <w:r w:rsidRPr="00712166">
        <w:rPr>
          <w:color w:val="000000" w:themeColor="text1"/>
        </w:rPr>
        <w:t>console.log(typeof Cliente) /*Criando instancias de funções que definimos */</w:t>
      </w:r>
    </w:p>
    <w:p w14:paraId="1357CECE" w14:textId="77777777" w:rsidR="006F231C" w:rsidRPr="004009D3" w:rsidRDefault="006F231C" w:rsidP="006F231C">
      <w:pPr>
        <w:ind w:firstLine="432"/>
        <w:rPr>
          <w:color w:val="000000" w:themeColor="text1"/>
          <w:lang w:val="en-US"/>
        </w:rPr>
      </w:pPr>
      <w:r w:rsidRPr="004009D3">
        <w:rPr>
          <w:color w:val="000000" w:themeColor="text1"/>
          <w:lang w:val="en-US"/>
        </w:rPr>
        <w:t>console.log(typeof new Cliente)</w:t>
      </w:r>
    </w:p>
    <w:p w14:paraId="2AA56D1C" w14:textId="77777777" w:rsidR="006F231C" w:rsidRPr="004009D3" w:rsidRDefault="006F231C" w:rsidP="006F231C">
      <w:pPr>
        <w:ind w:firstLine="432"/>
        <w:rPr>
          <w:color w:val="000000" w:themeColor="text1"/>
          <w:lang w:val="en-US"/>
        </w:rPr>
      </w:pPr>
    </w:p>
    <w:p w14:paraId="27578E76" w14:textId="77777777" w:rsidR="006F231C" w:rsidRPr="00712166" w:rsidRDefault="006F231C" w:rsidP="006F231C">
      <w:pPr>
        <w:ind w:firstLine="432"/>
        <w:rPr>
          <w:color w:val="000000" w:themeColor="text1"/>
        </w:rPr>
      </w:pPr>
      <w:r w:rsidRPr="00712166">
        <w:rPr>
          <w:color w:val="000000" w:themeColor="text1"/>
        </w:rPr>
        <w:t>/* Para classes o comportamento é o mesmo. Classes são formas diferente de construir funções.</w:t>
      </w:r>
    </w:p>
    <w:p w14:paraId="6500FCB0" w14:textId="77777777" w:rsidR="006F231C" w:rsidRPr="00712166" w:rsidRDefault="006F231C" w:rsidP="006F231C">
      <w:pPr>
        <w:ind w:firstLine="432"/>
        <w:rPr>
          <w:color w:val="000000" w:themeColor="text1"/>
        </w:rPr>
      </w:pPr>
      <w:r w:rsidRPr="00712166">
        <w:rPr>
          <w:color w:val="000000" w:themeColor="text1"/>
        </w:rPr>
        <w:t>Internamente é criado uma função */</w:t>
      </w:r>
    </w:p>
    <w:p w14:paraId="71EAD223" w14:textId="77777777" w:rsidR="006F231C" w:rsidRPr="00712166" w:rsidRDefault="006F231C" w:rsidP="006F231C">
      <w:pPr>
        <w:ind w:firstLine="432"/>
        <w:rPr>
          <w:color w:val="000000" w:themeColor="text1"/>
        </w:rPr>
      </w:pPr>
      <w:r w:rsidRPr="00712166">
        <w:rPr>
          <w:color w:val="000000" w:themeColor="text1"/>
        </w:rPr>
        <w:t>class Produto {} // Padrão ES 2015 (ES6) - Criar instancia a partir de classes</w:t>
      </w:r>
    </w:p>
    <w:p w14:paraId="588C7FA0" w14:textId="77777777" w:rsidR="006F231C" w:rsidRPr="004009D3" w:rsidRDefault="006F231C" w:rsidP="006F231C">
      <w:pPr>
        <w:ind w:firstLine="432"/>
        <w:rPr>
          <w:color w:val="000000" w:themeColor="text1"/>
          <w:lang w:val="en-US"/>
        </w:rPr>
      </w:pPr>
      <w:r w:rsidRPr="004009D3">
        <w:rPr>
          <w:color w:val="000000" w:themeColor="text1"/>
          <w:lang w:val="en-US"/>
        </w:rPr>
        <w:t>console.log(typeof Produto)</w:t>
      </w:r>
    </w:p>
    <w:p w14:paraId="21090128" w14:textId="77777777" w:rsidR="006F231C" w:rsidRPr="004009D3" w:rsidRDefault="006F231C" w:rsidP="006F231C">
      <w:pPr>
        <w:ind w:firstLine="432"/>
        <w:rPr>
          <w:color w:val="000000" w:themeColor="text1"/>
          <w:lang w:val="en-US"/>
        </w:rPr>
      </w:pPr>
      <w:r w:rsidRPr="004009D3">
        <w:rPr>
          <w:color w:val="000000" w:themeColor="text1"/>
          <w:lang w:val="en-US"/>
        </w:rPr>
        <w:t>console.log(typeof new Produto)</w:t>
      </w:r>
    </w:p>
    <w:p w14:paraId="717E21D0" w14:textId="77777777" w:rsidR="006F231C" w:rsidRPr="004009D3" w:rsidRDefault="006F231C" w:rsidP="006F231C">
      <w:pPr>
        <w:ind w:firstLine="432"/>
        <w:rPr>
          <w:color w:val="000000" w:themeColor="text1"/>
          <w:lang w:val="en-US"/>
        </w:rPr>
      </w:pPr>
    </w:p>
    <w:p w14:paraId="0EE410F1" w14:textId="77777777" w:rsidR="006F231C" w:rsidRPr="00712166" w:rsidRDefault="006F231C" w:rsidP="006F231C">
      <w:pPr>
        <w:ind w:firstLine="432"/>
        <w:rPr>
          <w:color w:val="000000" w:themeColor="text1"/>
        </w:rPr>
      </w:pPr>
      <w:r w:rsidRPr="00712166">
        <w:rPr>
          <w:color w:val="000000" w:themeColor="text1"/>
        </w:rPr>
        <w:t>//OBS: Classes e Funções podem ser chamadas com parênteses Cliente(), Produto()</w:t>
      </w:r>
    </w:p>
    <w:p w14:paraId="5E6AA213" w14:textId="77777777" w:rsidR="006F231C" w:rsidRPr="00712166" w:rsidRDefault="006F231C" w:rsidP="006F231C">
      <w:pPr>
        <w:ind w:firstLine="432"/>
        <w:rPr>
          <w:color w:val="000000" w:themeColor="text1"/>
        </w:rPr>
      </w:pPr>
    </w:p>
    <w:p w14:paraId="3BD89968" w14:textId="77777777" w:rsidR="006F231C" w:rsidRPr="00712166" w:rsidRDefault="006F231C" w:rsidP="006F231C">
      <w:pPr>
        <w:ind w:firstLine="432"/>
        <w:rPr>
          <w:color w:val="000000" w:themeColor="text1"/>
        </w:rPr>
      </w:pPr>
      <w:r w:rsidRPr="00712166">
        <w:rPr>
          <w:color w:val="000000" w:themeColor="text1"/>
        </w:rPr>
        <w:t>/*</w:t>
      </w:r>
    </w:p>
    <w:p w14:paraId="7F81F0D6" w14:textId="77777777" w:rsidR="006F231C" w:rsidRPr="00712166" w:rsidRDefault="006F231C" w:rsidP="006F231C">
      <w:pPr>
        <w:ind w:firstLine="432"/>
        <w:rPr>
          <w:color w:val="000000" w:themeColor="text1"/>
        </w:rPr>
      </w:pPr>
      <w:r w:rsidRPr="00712166">
        <w:rPr>
          <w:color w:val="000000" w:themeColor="text1"/>
        </w:rPr>
        <w:t>Quando criamos classes a partir da notação literal, ja temos a instancia</w:t>
      </w:r>
    </w:p>
    <w:p w14:paraId="37013B94" w14:textId="77777777" w:rsidR="006F231C" w:rsidRPr="00712166" w:rsidRDefault="006F231C" w:rsidP="006F231C">
      <w:pPr>
        <w:ind w:firstLine="432"/>
        <w:rPr>
          <w:color w:val="000000" w:themeColor="text1"/>
        </w:rPr>
      </w:pPr>
      <w:r w:rsidRPr="00712166">
        <w:rPr>
          <w:color w:val="000000" w:themeColor="text1"/>
        </w:rPr>
        <w:t>Que é diferente de definir uma função, que é como se fosse a sua classe (molde)</w:t>
      </w:r>
    </w:p>
    <w:p w14:paraId="45575DBA" w14:textId="45DA2EBF" w:rsidR="006F231C" w:rsidRPr="00712166" w:rsidRDefault="006F231C" w:rsidP="006F231C">
      <w:pPr>
        <w:ind w:firstLine="432"/>
        <w:rPr>
          <w:color w:val="000000" w:themeColor="text1"/>
        </w:rPr>
      </w:pPr>
      <w:r w:rsidRPr="00712166">
        <w:rPr>
          <w:color w:val="000000" w:themeColor="text1"/>
        </w:rPr>
        <w:t xml:space="preserve">e a partir dessa estrutura, </w:t>
      </w:r>
      <w:r w:rsidR="00D41221" w:rsidRPr="00712166">
        <w:rPr>
          <w:color w:val="000000" w:themeColor="text1"/>
        </w:rPr>
        <w:t>você</w:t>
      </w:r>
      <w:r w:rsidRPr="00712166">
        <w:rPr>
          <w:color w:val="000000" w:themeColor="text1"/>
        </w:rPr>
        <w:t xml:space="preserve"> instancia quantos objetos quiser.</w:t>
      </w:r>
    </w:p>
    <w:p w14:paraId="43B394EB" w14:textId="77777777" w:rsidR="006F231C" w:rsidRPr="00712166" w:rsidRDefault="006F231C" w:rsidP="006F231C">
      <w:pPr>
        <w:ind w:firstLine="432"/>
        <w:rPr>
          <w:color w:val="000000" w:themeColor="text1"/>
        </w:rPr>
      </w:pPr>
      <w:r w:rsidRPr="00712166">
        <w:rPr>
          <w:color w:val="000000" w:themeColor="text1"/>
        </w:rPr>
        <w:t>*/</w:t>
      </w:r>
    </w:p>
    <w:p w14:paraId="5B64C7DF" w14:textId="77777777" w:rsidR="006F231C" w:rsidRPr="00712166" w:rsidRDefault="006F231C" w:rsidP="006F231C">
      <w:pPr>
        <w:ind w:firstLine="432"/>
        <w:rPr>
          <w:color w:val="000000" w:themeColor="text1"/>
        </w:rPr>
      </w:pPr>
    </w:p>
    <w:p w14:paraId="6463D8BB" w14:textId="4454A14F" w:rsidR="006F231C" w:rsidRPr="00712166" w:rsidRDefault="006F231C" w:rsidP="006F231C">
      <w:pPr>
        <w:ind w:firstLine="432"/>
        <w:rPr>
          <w:color w:val="000000" w:themeColor="text1"/>
        </w:rPr>
      </w:pPr>
      <w:r w:rsidRPr="00712166">
        <w:rPr>
          <w:color w:val="000000" w:themeColor="text1"/>
        </w:rPr>
        <w:t>// Em JS, quem exerce o papel de criar classes e instanciar objetos é a função</w:t>
      </w:r>
    </w:p>
    <w:p w14:paraId="05B7AE3E" w14:textId="77777777" w:rsidR="00996B48" w:rsidRPr="00712166" w:rsidRDefault="00996B48" w:rsidP="00A57AFF">
      <w:pPr>
        <w:ind w:firstLine="432"/>
        <w:rPr>
          <w:color w:val="000000" w:themeColor="text1"/>
        </w:rPr>
      </w:pPr>
    </w:p>
    <w:p w14:paraId="56E92CD3" w14:textId="2172ACD1" w:rsidR="00A57AFF" w:rsidRPr="00712166" w:rsidRDefault="006F231C" w:rsidP="00D41221">
      <w:pPr>
        <w:pStyle w:val="Ttulo2"/>
        <w:spacing w:line="480" w:lineRule="auto"/>
        <w:rPr>
          <w:rFonts w:cs="Arial"/>
        </w:rPr>
      </w:pPr>
      <w:bookmarkStart w:id="30" w:name="_Toc68947591"/>
      <w:r w:rsidRPr="00712166">
        <w:rPr>
          <w:rFonts w:cs="Arial"/>
        </w:rPr>
        <w:lastRenderedPageBreak/>
        <w:t>Par Nome/Valor</w:t>
      </w:r>
      <w:bookmarkEnd w:id="30"/>
    </w:p>
    <w:p w14:paraId="500845AC" w14:textId="264AAC0D" w:rsidR="00D41221" w:rsidRPr="00712166" w:rsidRDefault="00D41221" w:rsidP="00D41221">
      <w:pPr>
        <w:rPr>
          <w:color w:val="000000" w:themeColor="text1"/>
        </w:rPr>
      </w:pPr>
      <w:r w:rsidRPr="00712166">
        <w:rPr>
          <w:color w:val="000000" w:themeColor="text1"/>
        </w:rPr>
        <w:t>/* Um Objeto é um conjunto chave/valor */</w:t>
      </w:r>
    </w:p>
    <w:p w14:paraId="6865C541" w14:textId="77777777" w:rsidR="00D41221" w:rsidRPr="00712166" w:rsidRDefault="00D41221" w:rsidP="00D41221">
      <w:pPr>
        <w:rPr>
          <w:color w:val="000000" w:themeColor="text1"/>
        </w:rPr>
      </w:pPr>
      <w:r w:rsidRPr="00712166">
        <w:rPr>
          <w:color w:val="000000" w:themeColor="text1"/>
        </w:rPr>
        <w:t>const saudacao = 'Opa' /* saudacao=chave 'Opa'=valor (Podemos usar o conceita para variáveis tambem)</w:t>
      </w:r>
    </w:p>
    <w:p w14:paraId="234D2C6D" w14:textId="77777777" w:rsidR="00D41221" w:rsidRPr="00712166" w:rsidRDefault="00D41221" w:rsidP="00D41221">
      <w:pPr>
        <w:rPr>
          <w:color w:val="000000" w:themeColor="text1"/>
        </w:rPr>
      </w:pPr>
      <w:r w:rsidRPr="00712166">
        <w:rPr>
          <w:color w:val="000000" w:themeColor="text1"/>
        </w:rPr>
        <w:t>Nossa variável saudacao foi definida dentro de um contexto lexico (Local onde a variável foi definida fisicamente)</w:t>
      </w:r>
    </w:p>
    <w:p w14:paraId="62AE14F5" w14:textId="77777777" w:rsidR="00D41221" w:rsidRPr="00712166" w:rsidRDefault="00D41221" w:rsidP="00D41221">
      <w:pPr>
        <w:rPr>
          <w:color w:val="000000" w:themeColor="text1"/>
        </w:rPr>
      </w:pPr>
      <w:r w:rsidRPr="00712166">
        <w:rPr>
          <w:color w:val="000000" w:themeColor="text1"/>
        </w:rPr>
        <w:t>, no caso lexico 1.</w:t>
      </w:r>
    </w:p>
    <w:p w14:paraId="4B66E028" w14:textId="77777777" w:rsidR="00D41221" w:rsidRPr="00712166" w:rsidRDefault="00D41221" w:rsidP="00D41221">
      <w:pPr>
        <w:rPr>
          <w:color w:val="000000" w:themeColor="text1"/>
        </w:rPr>
      </w:pPr>
      <w:r w:rsidRPr="00712166">
        <w:rPr>
          <w:color w:val="000000" w:themeColor="text1"/>
        </w:rPr>
        <w:t>Contexto lexico 1 - Contexto local</w:t>
      </w:r>
    </w:p>
    <w:p w14:paraId="44B2409D" w14:textId="77777777" w:rsidR="00D41221" w:rsidRPr="00712166" w:rsidRDefault="00D41221" w:rsidP="00D41221">
      <w:pPr>
        <w:rPr>
          <w:color w:val="000000" w:themeColor="text1"/>
        </w:rPr>
      </w:pPr>
      <w:r w:rsidRPr="00712166">
        <w:rPr>
          <w:color w:val="000000" w:themeColor="text1"/>
        </w:rPr>
        <w:t>Dentro de um código temos vários contextos, uma função por exemplo define um contexto (contexto local da função)</w:t>
      </w:r>
    </w:p>
    <w:p w14:paraId="056597F6" w14:textId="77777777" w:rsidR="00D41221" w:rsidRPr="00712166" w:rsidRDefault="00D41221" w:rsidP="00D41221">
      <w:pPr>
        <w:rPr>
          <w:color w:val="000000" w:themeColor="text1"/>
        </w:rPr>
      </w:pPr>
      <w:r w:rsidRPr="00712166">
        <w:rPr>
          <w:color w:val="000000" w:themeColor="text1"/>
        </w:rPr>
        <w:t>Se tentarmos acessar uma variável/constante dentro de contexto de uma função e não encontrar, internamente</w:t>
      </w:r>
    </w:p>
    <w:p w14:paraId="25837270" w14:textId="77777777" w:rsidR="00D41221" w:rsidRPr="00712166" w:rsidRDefault="00D41221" w:rsidP="00D41221">
      <w:pPr>
        <w:rPr>
          <w:color w:val="000000" w:themeColor="text1"/>
        </w:rPr>
      </w:pPr>
      <w:r w:rsidRPr="00712166">
        <w:rPr>
          <w:color w:val="000000" w:themeColor="text1"/>
        </w:rPr>
        <w:t>essa variável/constante é procurada em contextos mais abrangentes.</w:t>
      </w:r>
    </w:p>
    <w:p w14:paraId="66FF17D8" w14:textId="19B72BCB" w:rsidR="00D41221" w:rsidRPr="00712166" w:rsidRDefault="00D41221" w:rsidP="00D41221">
      <w:pPr>
        <w:rPr>
          <w:color w:val="000000" w:themeColor="text1"/>
        </w:rPr>
      </w:pPr>
      <w:r w:rsidRPr="00712166">
        <w:rPr>
          <w:color w:val="000000" w:themeColor="text1"/>
        </w:rPr>
        <w:t>*/</w:t>
      </w:r>
    </w:p>
    <w:p w14:paraId="6342A8A9" w14:textId="77777777" w:rsidR="00D41221" w:rsidRPr="00712166" w:rsidRDefault="00D41221" w:rsidP="00D41221">
      <w:pPr>
        <w:rPr>
          <w:color w:val="000000" w:themeColor="text1"/>
        </w:rPr>
      </w:pPr>
      <w:r w:rsidRPr="00712166">
        <w:rPr>
          <w:color w:val="000000" w:themeColor="text1"/>
        </w:rPr>
        <w:t>function exec(){</w:t>
      </w:r>
    </w:p>
    <w:p w14:paraId="0F4D4A84" w14:textId="77777777" w:rsidR="00D41221" w:rsidRPr="00712166" w:rsidRDefault="00D41221" w:rsidP="00D41221">
      <w:pPr>
        <w:rPr>
          <w:color w:val="000000" w:themeColor="text1"/>
        </w:rPr>
      </w:pPr>
      <w:r w:rsidRPr="00712166">
        <w:rPr>
          <w:color w:val="000000" w:themeColor="text1"/>
        </w:rPr>
        <w:t xml:space="preserve">    const saudacao = 'Hey' // Par chave valor / contexto léxico 2</w:t>
      </w:r>
    </w:p>
    <w:p w14:paraId="23306BBE" w14:textId="77777777" w:rsidR="00D41221" w:rsidRPr="00712166" w:rsidRDefault="00D41221" w:rsidP="00D41221">
      <w:pPr>
        <w:rPr>
          <w:color w:val="000000" w:themeColor="text1"/>
        </w:rPr>
      </w:pPr>
      <w:r w:rsidRPr="00712166">
        <w:rPr>
          <w:color w:val="000000" w:themeColor="text1"/>
        </w:rPr>
        <w:t xml:space="preserve">    return saudacao</w:t>
      </w:r>
    </w:p>
    <w:p w14:paraId="4D631F5B" w14:textId="2317BFA6" w:rsidR="00D41221" w:rsidRPr="00712166" w:rsidRDefault="00D41221" w:rsidP="00D41221">
      <w:pPr>
        <w:rPr>
          <w:color w:val="000000" w:themeColor="text1"/>
        </w:rPr>
      </w:pPr>
      <w:r w:rsidRPr="00712166">
        <w:rPr>
          <w:color w:val="000000" w:themeColor="text1"/>
        </w:rPr>
        <w:t>}</w:t>
      </w:r>
    </w:p>
    <w:p w14:paraId="772886FA" w14:textId="611FFFEC" w:rsidR="00D41221" w:rsidRPr="00712166" w:rsidRDefault="00D41221" w:rsidP="00D41221">
      <w:pPr>
        <w:rPr>
          <w:color w:val="000000" w:themeColor="text1"/>
        </w:rPr>
      </w:pPr>
      <w:r w:rsidRPr="00712166">
        <w:rPr>
          <w:color w:val="000000" w:themeColor="text1"/>
        </w:rPr>
        <w:t>// a constante saudacao foi definida 2x, porem em contextos diferentes, não ocorre conflito.</w:t>
      </w:r>
    </w:p>
    <w:p w14:paraId="68CF271E" w14:textId="77777777" w:rsidR="00D41221" w:rsidRPr="00712166" w:rsidRDefault="00D41221" w:rsidP="00D41221">
      <w:pPr>
        <w:rPr>
          <w:color w:val="000000" w:themeColor="text1"/>
        </w:rPr>
      </w:pPr>
      <w:r w:rsidRPr="00712166">
        <w:rPr>
          <w:color w:val="000000" w:themeColor="text1"/>
        </w:rPr>
        <w:t>// Objetos são grupos aninhados de pares chave/valor</w:t>
      </w:r>
    </w:p>
    <w:p w14:paraId="6E1CA54E" w14:textId="77777777" w:rsidR="00D41221" w:rsidRPr="00712166" w:rsidRDefault="00D41221" w:rsidP="00D41221">
      <w:pPr>
        <w:rPr>
          <w:color w:val="000000" w:themeColor="text1"/>
        </w:rPr>
      </w:pPr>
      <w:r w:rsidRPr="00712166">
        <w:rPr>
          <w:color w:val="000000" w:themeColor="text1"/>
        </w:rPr>
        <w:t>const cliente = {</w:t>
      </w:r>
    </w:p>
    <w:p w14:paraId="5BFE8165" w14:textId="77777777" w:rsidR="00D41221" w:rsidRPr="00712166" w:rsidRDefault="00D41221" w:rsidP="00D41221">
      <w:pPr>
        <w:rPr>
          <w:color w:val="000000" w:themeColor="text1"/>
        </w:rPr>
      </w:pPr>
      <w:r w:rsidRPr="00712166">
        <w:rPr>
          <w:color w:val="000000" w:themeColor="text1"/>
        </w:rPr>
        <w:t xml:space="preserve">    nome: 'Pedro',</w:t>
      </w:r>
    </w:p>
    <w:p w14:paraId="4DB6D46F" w14:textId="77777777" w:rsidR="00D41221" w:rsidRPr="00712166" w:rsidRDefault="00D41221" w:rsidP="00D41221">
      <w:pPr>
        <w:rPr>
          <w:color w:val="000000" w:themeColor="text1"/>
        </w:rPr>
      </w:pPr>
      <w:r w:rsidRPr="00712166">
        <w:rPr>
          <w:color w:val="000000" w:themeColor="text1"/>
        </w:rPr>
        <w:t xml:space="preserve">    idade: 26,</w:t>
      </w:r>
    </w:p>
    <w:p w14:paraId="7A0090DE" w14:textId="77777777" w:rsidR="00D41221" w:rsidRPr="00712166" w:rsidRDefault="00D41221" w:rsidP="00D41221">
      <w:pPr>
        <w:rPr>
          <w:color w:val="000000" w:themeColor="text1"/>
        </w:rPr>
      </w:pPr>
      <w:r w:rsidRPr="00712166">
        <w:rPr>
          <w:color w:val="000000" w:themeColor="text1"/>
        </w:rPr>
        <w:t xml:space="preserve">    peso: 140,</w:t>
      </w:r>
    </w:p>
    <w:p w14:paraId="02C2A018" w14:textId="77777777" w:rsidR="00D41221" w:rsidRPr="00712166" w:rsidRDefault="00D41221" w:rsidP="00D41221">
      <w:pPr>
        <w:rPr>
          <w:color w:val="000000" w:themeColor="text1"/>
        </w:rPr>
      </w:pPr>
      <w:r w:rsidRPr="00712166">
        <w:rPr>
          <w:color w:val="000000" w:themeColor="text1"/>
        </w:rPr>
        <w:t xml:space="preserve">    altura: 1.50,</w:t>
      </w:r>
    </w:p>
    <w:p w14:paraId="7F846D8A" w14:textId="77777777" w:rsidR="00D41221" w:rsidRPr="00712166" w:rsidRDefault="00D41221" w:rsidP="00D41221">
      <w:pPr>
        <w:rPr>
          <w:color w:val="000000" w:themeColor="text1"/>
        </w:rPr>
      </w:pPr>
      <w:r w:rsidRPr="00712166">
        <w:rPr>
          <w:color w:val="000000" w:themeColor="text1"/>
        </w:rPr>
        <w:t xml:space="preserve">    endereco: {</w:t>
      </w:r>
    </w:p>
    <w:p w14:paraId="166B4983" w14:textId="77777777" w:rsidR="00D41221" w:rsidRPr="00712166" w:rsidRDefault="00D41221" w:rsidP="00D41221">
      <w:pPr>
        <w:rPr>
          <w:color w:val="000000" w:themeColor="text1"/>
        </w:rPr>
      </w:pPr>
      <w:r w:rsidRPr="00712166">
        <w:rPr>
          <w:color w:val="000000" w:themeColor="text1"/>
        </w:rPr>
        <w:t xml:space="preserve">        logradouro: 'Rua dos bobos', // logradouro está em contexto</w:t>
      </w:r>
    </w:p>
    <w:p w14:paraId="2CEFF33E" w14:textId="77777777" w:rsidR="00D41221" w:rsidRPr="00712166" w:rsidRDefault="00D41221" w:rsidP="00D41221">
      <w:pPr>
        <w:rPr>
          <w:color w:val="000000" w:themeColor="text1"/>
        </w:rPr>
      </w:pPr>
      <w:r w:rsidRPr="00712166">
        <w:rPr>
          <w:color w:val="000000" w:themeColor="text1"/>
        </w:rPr>
        <w:t xml:space="preserve">        numero: 0</w:t>
      </w:r>
    </w:p>
    <w:p w14:paraId="0C536466" w14:textId="77777777" w:rsidR="00D41221" w:rsidRPr="00712166" w:rsidRDefault="00D41221" w:rsidP="00D41221">
      <w:pPr>
        <w:rPr>
          <w:color w:val="000000" w:themeColor="text1"/>
        </w:rPr>
      </w:pPr>
      <w:r w:rsidRPr="00712166">
        <w:rPr>
          <w:color w:val="000000" w:themeColor="text1"/>
        </w:rPr>
        <w:t xml:space="preserve">    }</w:t>
      </w:r>
    </w:p>
    <w:p w14:paraId="763F4C7B" w14:textId="77777777" w:rsidR="00D41221" w:rsidRPr="00712166" w:rsidRDefault="00D41221" w:rsidP="00D41221">
      <w:pPr>
        <w:rPr>
          <w:color w:val="000000" w:themeColor="text1"/>
        </w:rPr>
      </w:pPr>
      <w:r w:rsidRPr="00712166">
        <w:rPr>
          <w:color w:val="000000" w:themeColor="text1"/>
        </w:rPr>
        <w:t>}</w:t>
      </w:r>
    </w:p>
    <w:p w14:paraId="75660A0F" w14:textId="77777777" w:rsidR="00D41221" w:rsidRPr="00712166" w:rsidRDefault="00D41221" w:rsidP="00D41221">
      <w:pPr>
        <w:rPr>
          <w:color w:val="000000" w:themeColor="text1"/>
        </w:rPr>
      </w:pPr>
    </w:p>
    <w:p w14:paraId="669CD98F" w14:textId="77777777" w:rsidR="00D41221" w:rsidRPr="00712166" w:rsidRDefault="00D41221" w:rsidP="00D41221">
      <w:pPr>
        <w:rPr>
          <w:color w:val="000000" w:themeColor="text1"/>
        </w:rPr>
      </w:pPr>
      <w:r w:rsidRPr="00712166">
        <w:rPr>
          <w:color w:val="000000" w:themeColor="text1"/>
        </w:rPr>
        <w:t>console.log(saudacao)</w:t>
      </w:r>
    </w:p>
    <w:p w14:paraId="2A532362" w14:textId="77777777" w:rsidR="00D41221" w:rsidRPr="00712166" w:rsidRDefault="00D41221" w:rsidP="00D41221">
      <w:pPr>
        <w:rPr>
          <w:color w:val="000000" w:themeColor="text1"/>
        </w:rPr>
      </w:pPr>
      <w:r w:rsidRPr="00712166">
        <w:rPr>
          <w:color w:val="000000" w:themeColor="text1"/>
        </w:rPr>
        <w:t>console.log(exec())</w:t>
      </w:r>
    </w:p>
    <w:p w14:paraId="7AB287D6" w14:textId="45E56E91" w:rsidR="00D41221" w:rsidRPr="00712166" w:rsidRDefault="00D41221" w:rsidP="00D41221">
      <w:pPr>
        <w:rPr>
          <w:color w:val="000000" w:themeColor="text1"/>
        </w:rPr>
      </w:pPr>
      <w:r w:rsidRPr="00712166">
        <w:rPr>
          <w:color w:val="000000" w:themeColor="text1"/>
        </w:rPr>
        <w:t>console.log(cliente)</w:t>
      </w:r>
    </w:p>
    <w:p w14:paraId="0DCF863F" w14:textId="1E1AD9A5" w:rsidR="00D41221" w:rsidRPr="00712166" w:rsidRDefault="00D41221" w:rsidP="00D41221">
      <w:pPr>
        <w:rPr>
          <w:color w:val="000000" w:themeColor="text1"/>
        </w:rPr>
      </w:pPr>
    </w:p>
    <w:p w14:paraId="071C58D3" w14:textId="16D467C2" w:rsidR="0073573E" w:rsidRPr="00712166" w:rsidRDefault="0073573E" w:rsidP="0073573E">
      <w:pPr>
        <w:pStyle w:val="Ttulo2"/>
        <w:spacing w:line="480" w:lineRule="auto"/>
        <w:rPr>
          <w:rFonts w:cs="Arial"/>
        </w:rPr>
      </w:pPr>
      <w:bookmarkStart w:id="31" w:name="_Toc68947592"/>
      <w:r w:rsidRPr="00712166">
        <w:rPr>
          <w:rFonts w:cs="Arial"/>
        </w:rPr>
        <w:t>Notação Ponto</w:t>
      </w:r>
      <w:bookmarkEnd w:id="31"/>
    </w:p>
    <w:p w14:paraId="79460018" w14:textId="77777777" w:rsidR="0073573E" w:rsidRPr="00712166" w:rsidRDefault="0073573E" w:rsidP="0073573E">
      <w:pPr>
        <w:ind w:left="432" w:firstLine="0"/>
        <w:rPr>
          <w:color w:val="000000" w:themeColor="text1"/>
        </w:rPr>
      </w:pPr>
      <w:r w:rsidRPr="00712166">
        <w:rPr>
          <w:color w:val="000000" w:themeColor="text1"/>
        </w:rPr>
        <w:t>console.log(typeof console) // console em JS é um objeto</w:t>
      </w:r>
    </w:p>
    <w:p w14:paraId="0D7EA2BE" w14:textId="77777777" w:rsidR="0073573E" w:rsidRPr="00712166" w:rsidRDefault="0073573E" w:rsidP="0073573E">
      <w:pPr>
        <w:ind w:left="432" w:firstLine="0"/>
        <w:rPr>
          <w:color w:val="000000" w:themeColor="text1"/>
        </w:rPr>
      </w:pPr>
    </w:p>
    <w:p w14:paraId="4E360440" w14:textId="77777777" w:rsidR="0073573E" w:rsidRPr="00712166" w:rsidRDefault="0073573E" w:rsidP="0073573E">
      <w:pPr>
        <w:ind w:left="432" w:firstLine="0"/>
        <w:rPr>
          <w:color w:val="000000" w:themeColor="text1"/>
        </w:rPr>
      </w:pPr>
      <w:r w:rsidRPr="00712166">
        <w:rPr>
          <w:color w:val="000000" w:themeColor="text1"/>
        </w:rPr>
        <w:t>console.log(Math.ceil(6.1)) // ceil arredonta para cima 7</w:t>
      </w:r>
    </w:p>
    <w:p w14:paraId="094DF20E" w14:textId="77777777" w:rsidR="0073573E" w:rsidRPr="00712166" w:rsidRDefault="0073573E" w:rsidP="0073573E">
      <w:pPr>
        <w:ind w:left="432" w:firstLine="0"/>
        <w:rPr>
          <w:color w:val="000000" w:themeColor="text1"/>
        </w:rPr>
      </w:pPr>
      <w:r w:rsidRPr="00712166">
        <w:rPr>
          <w:color w:val="000000" w:themeColor="text1"/>
        </w:rPr>
        <w:t>console.log(Math.floor(6.1)) // ceil arredonta para baixo 6</w:t>
      </w:r>
    </w:p>
    <w:p w14:paraId="0E4BBEA8" w14:textId="77777777" w:rsidR="0073573E" w:rsidRPr="00712166" w:rsidRDefault="0073573E" w:rsidP="0073573E">
      <w:pPr>
        <w:ind w:left="432" w:firstLine="0"/>
        <w:rPr>
          <w:color w:val="000000" w:themeColor="text1"/>
        </w:rPr>
      </w:pPr>
    </w:p>
    <w:p w14:paraId="0ADDF605" w14:textId="77777777" w:rsidR="0073573E" w:rsidRPr="00712166" w:rsidRDefault="0073573E" w:rsidP="0073573E">
      <w:pPr>
        <w:ind w:left="432" w:firstLine="0"/>
        <w:rPr>
          <w:color w:val="000000" w:themeColor="text1"/>
        </w:rPr>
      </w:pPr>
      <w:r w:rsidRPr="00712166">
        <w:rPr>
          <w:color w:val="000000" w:themeColor="text1"/>
        </w:rPr>
        <w:t>// Math tambem é um objeto em JS</w:t>
      </w:r>
    </w:p>
    <w:p w14:paraId="0033E022" w14:textId="77777777" w:rsidR="0073573E" w:rsidRPr="00712166" w:rsidRDefault="0073573E" w:rsidP="0073573E">
      <w:pPr>
        <w:ind w:left="432" w:firstLine="0"/>
        <w:rPr>
          <w:color w:val="000000" w:themeColor="text1"/>
        </w:rPr>
      </w:pPr>
    </w:p>
    <w:p w14:paraId="612A224F" w14:textId="77777777" w:rsidR="0073573E" w:rsidRPr="00712166" w:rsidRDefault="0073573E" w:rsidP="0073573E">
      <w:pPr>
        <w:ind w:left="432" w:firstLine="0"/>
        <w:rPr>
          <w:color w:val="000000" w:themeColor="text1"/>
        </w:rPr>
      </w:pPr>
      <w:r w:rsidRPr="00712166">
        <w:rPr>
          <w:color w:val="000000" w:themeColor="text1"/>
        </w:rPr>
        <w:t>const obj1 = {} //Objeto criado sem atributos</w:t>
      </w:r>
    </w:p>
    <w:p w14:paraId="2873261D" w14:textId="77777777" w:rsidR="0073573E" w:rsidRPr="00712166" w:rsidRDefault="0073573E" w:rsidP="0073573E">
      <w:pPr>
        <w:ind w:left="432" w:firstLine="0"/>
        <w:rPr>
          <w:color w:val="000000" w:themeColor="text1"/>
        </w:rPr>
      </w:pPr>
    </w:p>
    <w:p w14:paraId="648A0099" w14:textId="77777777" w:rsidR="0073573E" w:rsidRPr="00712166" w:rsidRDefault="0073573E" w:rsidP="0073573E">
      <w:pPr>
        <w:ind w:left="432" w:firstLine="0"/>
        <w:rPr>
          <w:color w:val="000000" w:themeColor="text1"/>
        </w:rPr>
      </w:pPr>
      <w:r w:rsidRPr="00712166">
        <w:rPr>
          <w:color w:val="000000" w:themeColor="text1"/>
        </w:rPr>
        <w:t>obj1.nome = 'Liana' // Notação ponto para criar dinâmicamente um objeto obj1['nome'] = 'Liana' NÂO USAR</w:t>
      </w:r>
    </w:p>
    <w:p w14:paraId="1D45D429" w14:textId="77777777" w:rsidR="0073573E" w:rsidRPr="00712166" w:rsidRDefault="0073573E" w:rsidP="0073573E">
      <w:pPr>
        <w:ind w:left="432" w:firstLine="0"/>
        <w:rPr>
          <w:color w:val="000000" w:themeColor="text1"/>
        </w:rPr>
      </w:pPr>
      <w:r w:rsidRPr="00712166">
        <w:rPr>
          <w:color w:val="000000" w:themeColor="text1"/>
        </w:rPr>
        <w:t>obj1.personalidade = 'Brava'</w:t>
      </w:r>
    </w:p>
    <w:p w14:paraId="1AE8F5EC" w14:textId="77777777" w:rsidR="0073573E" w:rsidRPr="00712166" w:rsidRDefault="0073573E" w:rsidP="0073573E">
      <w:pPr>
        <w:ind w:left="432" w:firstLine="0"/>
        <w:rPr>
          <w:color w:val="000000" w:themeColor="text1"/>
        </w:rPr>
      </w:pPr>
      <w:r w:rsidRPr="00712166">
        <w:rPr>
          <w:color w:val="000000" w:themeColor="text1"/>
        </w:rPr>
        <w:t>obj1.beleza = 'Absurdo'</w:t>
      </w:r>
    </w:p>
    <w:p w14:paraId="762F2E15" w14:textId="77777777" w:rsidR="0073573E" w:rsidRPr="00712166" w:rsidRDefault="0073573E" w:rsidP="0073573E">
      <w:pPr>
        <w:ind w:left="432" w:firstLine="0"/>
        <w:rPr>
          <w:color w:val="000000" w:themeColor="text1"/>
        </w:rPr>
      </w:pPr>
      <w:r w:rsidRPr="00712166">
        <w:rPr>
          <w:color w:val="000000" w:themeColor="text1"/>
        </w:rPr>
        <w:t>obj1.status = 'Amor da Minha vida'</w:t>
      </w:r>
    </w:p>
    <w:p w14:paraId="0B07C32F" w14:textId="77777777" w:rsidR="0073573E" w:rsidRPr="00712166" w:rsidRDefault="0073573E" w:rsidP="0073573E">
      <w:pPr>
        <w:ind w:left="432" w:firstLine="0"/>
        <w:rPr>
          <w:color w:val="000000" w:themeColor="text1"/>
        </w:rPr>
      </w:pPr>
    </w:p>
    <w:p w14:paraId="43D796C0" w14:textId="77777777" w:rsidR="0073573E" w:rsidRPr="00712166" w:rsidRDefault="0073573E" w:rsidP="0073573E">
      <w:pPr>
        <w:ind w:left="432" w:firstLine="0"/>
        <w:rPr>
          <w:color w:val="000000" w:themeColor="text1"/>
        </w:rPr>
      </w:pPr>
      <w:r w:rsidRPr="00712166">
        <w:rPr>
          <w:color w:val="000000" w:themeColor="text1"/>
        </w:rPr>
        <w:t>function obj(nome) {</w:t>
      </w:r>
    </w:p>
    <w:p w14:paraId="40BF11D3" w14:textId="77777777" w:rsidR="0073573E" w:rsidRPr="00712166" w:rsidRDefault="0073573E" w:rsidP="0073573E">
      <w:pPr>
        <w:ind w:left="432" w:firstLine="0"/>
        <w:rPr>
          <w:color w:val="000000" w:themeColor="text1"/>
        </w:rPr>
      </w:pPr>
      <w:r w:rsidRPr="00712166">
        <w:rPr>
          <w:color w:val="000000" w:themeColor="text1"/>
        </w:rPr>
        <w:t xml:space="preserve">    this.nome = nome </w:t>
      </w:r>
    </w:p>
    <w:p w14:paraId="7D1BAFD4" w14:textId="77777777" w:rsidR="0073573E" w:rsidRPr="00712166" w:rsidRDefault="0073573E" w:rsidP="0073573E">
      <w:pPr>
        <w:ind w:left="432" w:firstLine="0"/>
        <w:rPr>
          <w:color w:val="000000" w:themeColor="text1"/>
        </w:rPr>
      </w:pPr>
      <w:r w:rsidRPr="00712166">
        <w:rPr>
          <w:color w:val="000000" w:themeColor="text1"/>
        </w:rPr>
        <w:t xml:space="preserve">    /* this.nome que dizer que vamos receber o atributo nome por parâmetro</w:t>
      </w:r>
    </w:p>
    <w:p w14:paraId="2A35529A" w14:textId="77777777" w:rsidR="0073573E" w:rsidRPr="00712166" w:rsidRDefault="0073573E" w:rsidP="0073573E">
      <w:pPr>
        <w:ind w:left="432" w:firstLine="0"/>
        <w:rPr>
          <w:color w:val="000000" w:themeColor="text1"/>
        </w:rPr>
      </w:pPr>
      <w:r w:rsidRPr="00712166">
        <w:rPr>
          <w:color w:val="000000" w:themeColor="text1"/>
        </w:rPr>
        <w:t xml:space="preserve">     e esse parâmetro ficará visivel para quem criar um objeto do tipo Obj</w:t>
      </w:r>
    </w:p>
    <w:p w14:paraId="5AAE97B7" w14:textId="77777777" w:rsidR="0073573E" w:rsidRPr="00712166" w:rsidRDefault="0073573E" w:rsidP="0073573E">
      <w:pPr>
        <w:ind w:left="432" w:firstLine="0"/>
        <w:rPr>
          <w:color w:val="000000" w:themeColor="text1"/>
        </w:rPr>
      </w:pPr>
      <w:r w:rsidRPr="00712166">
        <w:rPr>
          <w:color w:val="000000" w:themeColor="text1"/>
        </w:rPr>
        <w:t xml:space="preserve">     Ou seja, um atributo publico */</w:t>
      </w:r>
    </w:p>
    <w:p w14:paraId="59B7AE82" w14:textId="4A08BE63" w:rsidR="0073573E" w:rsidRPr="00712166" w:rsidRDefault="0073573E" w:rsidP="0073573E">
      <w:pPr>
        <w:ind w:left="432" w:firstLine="0"/>
        <w:rPr>
          <w:color w:val="000000" w:themeColor="text1"/>
          <w:u w:val="single"/>
        </w:rPr>
      </w:pPr>
      <w:r w:rsidRPr="00712166">
        <w:rPr>
          <w:color w:val="000000" w:themeColor="text1"/>
        </w:rPr>
        <w:t xml:space="preserve">    this.exec = function (){  /* Podemos também passar funções como parâmetros   de objetos */</w:t>
      </w:r>
    </w:p>
    <w:p w14:paraId="76FF230A" w14:textId="76AEA24A" w:rsidR="0073573E" w:rsidRPr="00712166" w:rsidRDefault="0073573E" w:rsidP="0073573E">
      <w:pPr>
        <w:ind w:left="432" w:firstLine="0"/>
        <w:rPr>
          <w:color w:val="000000" w:themeColor="text1"/>
          <w:u w:val="single"/>
        </w:rPr>
      </w:pPr>
    </w:p>
    <w:p w14:paraId="34F0357D" w14:textId="77777777" w:rsidR="0073573E" w:rsidRPr="00712166" w:rsidRDefault="0073573E" w:rsidP="0073573E">
      <w:pPr>
        <w:ind w:left="432" w:firstLine="0"/>
        <w:rPr>
          <w:color w:val="000000" w:themeColor="text1"/>
        </w:rPr>
      </w:pPr>
      <w:r w:rsidRPr="00712166">
        <w:rPr>
          <w:color w:val="000000" w:themeColor="text1"/>
        </w:rPr>
        <w:t xml:space="preserve">        console.log("Exec....")</w:t>
      </w:r>
    </w:p>
    <w:p w14:paraId="7E40C3D0" w14:textId="77777777" w:rsidR="0073573E" w:rsidRPr="00712166" w:rsidRDefault="0073573E" w:rsidP="0073573E">
      <w:pPr>
        <w:ind w:left="432" w:firstLine="0"/>
        <w:rPr>
          <w:color w:val="000000" w:themeColor="text1"/>
        </w:rPr>
      </w:pPr>
      <w:r w:rsidRPr="00712166">
        <w:rPr>
          <w:color w:val="000000" w:themeColor="text1"/>
        </w:rPr>
        <w:t xml:space="preserve">    }</w:t>
      </w:r>
    </w:p>
    <w:p w14:paraId="15A506BD" w14:textId="77777777" w:rsidR="0073573E" w:rsidRPr="00712166" w:rsidRDefault="0073573E" w:rsidP="0073573E">
      <w:pPr>
        <w:ind w:left="432" w:firstLine="0"/>
        <w:rPr>
          <w:color w:val="000000" w:themeColor="text1"/>
        </w:rPr>
      </w:pPr>
      <w:r w:rsidRPr="00712166">
        <w:rPr>
          <w:color w:val="000000" w:themeColor="text1"/>
        </w:rPr>
        <w:t>}</w:t>
      </w:r>
    </w:p>
    <w:p w14:paraId="77004405" w14:textId="77777777" w:rsidR="0073573E" w:rsidRPr="00712166" w:rsidRDefault="0073573E" w:rsidP="0073573E">
      <w:pPr>
        <w:ind w:left="432" w:firstLine="0"/>
        <w:rPr>
          <w:color w:val="000000" w:themeColor="text1"/>
        </w:rPr>
      </w:pPr>
    </w:p>
    <w:p w14:paraId="603E58F8" w14:textId="77777777" w:rsidR="0073573E" w:rsidRPr="00712166" w:rsidRDefault="0073573E" w:rsidP="0073573E">
      <w:pPr>
        <w:ind w:left="432" w:firstLine="0"/>
        <w:rPr>
          <w:color w:val="000000" w:themeColor="text1"/>
        </w:rPr>
      </w:pPr>
      <w:r w:rsidRPr="00712166">
        <w:rPr>
          <w:color w:val="000000" w:themeColor="text1"/>
        </w:rPr>
        <w:t>const obj2 = new obj('Liana') //Instanciando um objeto obj 2 a partir de obj</w:t>
      </w:r>
    </w:p>
    <w:p w14:paraId="52E80453" w14:textId="77777777" w:rsidR="0073573E" w:rsidRPr="004009D3" w:rsidRDefault="0073573E" w:rsidP="0073573E">
      <w:pPr>
        <w:ind w:left="432" w:firstLine="0"/>
        <w:rPr>
          <w:color w:val="000000" w:themeColor="text1"/>
          <w:lang w:val="en-US"/>
        </w:rPr>
      </w:pPr>
      <w:r w:rsidRPr="004009D3">
        <w:rPr>
          <w:color w:val="000000" w:themeColor="text1"/>
          <w:lang w:val="en-US"/>
        </w:rPr>
        <w:t>const obj3 = new obj('Lucas')</w:t>
      </w:r>
    </w:p>
    <w:p w14:paraId="29FAC303" w14:textId="77777777" w:rsidR="0073573E" w:rsidRPr="004009D3" w:rsidRDefault="0073573E" w:rsidP="0073573E">
      <w:pPr>
        <w:ind w:left="432" w:firstLine="0"/>
        <w:rPr>
          <w:color w:val="000000" w:themeColor="text1"/>
          <w:lang w:val="en-US"/>
        </w:rPr>
      </w:pPr>
    </w:p>
    <w:p w14:paraId="14182249" w14:textId="77777777" w:rsidR="0073573E" w:rsidRPr="00712166" w:rsidRDefault="0073573E" w:rsidP="0073573E">
      <w:pPr>
        <w:ind w:left="432" w:firstLine="0"/>
        <w:rPr>
          <w:color w:val="000000" w:themeColor="text1"/>
        </w:rPr>
      </w:pPr>
      <w:r w:rsidRPr="00712166">
        <w:rPr>
          <w:color w:val="000000" w:themeColor="text1"/>
        </w:rPr>
        <w:t>console.log(obj2.nome)</w:t>
      </w:r>
    </w:p>
    <w:p w14:paraId="7CE7F5F9" w14:textId="77777777" w:rsidR="0073573E" w:rsidRPr="00712166" w:rsidRDefault="0073573E" w:rsidP="0073573E">
      <w:pPr>
        <w:ind w:left="432" w:firstLine="0"/>
        <w:rPr>
          <w:color w:val="000000" w:themeColor="text1"/>
        </w:rPr>
      </w:pPr>
      <w:r w:rsidRPr="00712166">
        <w:rPr>
          <w:color w:val="000000" w:themeColor="text1"/>
        </w:rPr>
        <w:t>console.log(obj3.nome)</w:t>
      </w:r>
    </w:p>
    <w:p w14:paraId="69D45F25" w14:textId="77777777" w:rsidR="0073573E" w:rsidRPr="00712166" w:rsidRDefault="0073573E" w:rsidP="0073573E">
      <w:pPr>
        <w:ind w:left="432" w:firstLine="0"/>
        <w:rPr>
          <w:color w:val="000000" w:themeColor="text1"/>
        </w:rPr>
      </w:pPr>
    </w:p>
    <w:p w14:paraId="1352FADE" w14:textId="5BFB9C33" w:rsidR="0073573E" w:rsidRPr="00712166" w:rsidRDefault="0073573E" w:rsidP="0073573E">
      <w:pPr>
        <w:ind w:left="432" w:firstLine="0"/>
        <w:rPr>
          <w:color w:val="000000" w:themeColor="text1"/>
          <w:u w:val="single"/>
        </w:rPr>
      </w:pPr>
      <w:r w:rsidRPr="00712166">
        <w:rPr>
          <w:color w:val="000000" w:themeColor="text1"/>
        </w:rPr>
        <w:lastRenderedPageBreak/>
        <w:t xml:space="preserve">obj2.exec() </w:t>
      </w:r>
    </w:p>
    <w:p w14:paraId="6D9D38BE" w14:textId="5AEEE432" w:rsidR="0073573E" w:rsidRPr="00712166" w:rsidRDefault="0073573E" w:rsidP="0073573E">
      <w:pPr>
        <w:ind w:left="432" w:firstLine="0"/>
        <w:rPr>
          <w:color w:val="000000" w:themeColor="text1"/>
        </w:rPr>
      </w:pPr>
      <w:r w:rsidRPr="00712166">
        <w:rPr>
          <w:color w:val="000000" w:themeColor="text1"/>
        </w:rPr>
        <w:t>obj3.exec()</w:t>
      </w:r>
    </w:p>
    <w:p w14:paraId="19B53EBD" w14:textId="593493B4" w:rsidR="00BC782B" w:rsidRPr="00712166" w:rsidRDefault="00BC782B" w:rsidP="0073573E">
      <w:pPr>
        <w:ind w:left="432" w:firstLine="0"/>
        <w:rPr>
          <w:color w:val="000000" w:themeColor="text1"/>
        </w:rPr>
      </w:pPr>
    </w:p>
    <w:p w14:paraId="51133F53" w14:textId="5B90026B" w:rsidR="00BC782B" w:rsidRPr="00712166" w:rsidRDefault="00BC782B" w:rsidP="00BC782B">
      <w:pPr>
        <w:pStyle w:val="Ttulo2"/>
        <w:spacing w:line="480" w:lineRule="auto"/>
        <w:rPr>
          <w:rFonts w:cs="Arial"/>
        </w:rPr>
      </w:pPr>
      <w:bookmarkStart w:id="32" w:name="_Toc68947593"/>
      <w:r w:rsidRPr="00712166">
        <w:rPr>
          <w:rFonts w:cs="Arial"/>
        </w:rPr>
        <w:t>Operadores: Atribuição</w:t>
      </w:r>
      <w:bookmarkEnd w:id="32"/>
    </w:p>
    <w:p w14:paraId="4F92674F" w14:textId="77777777" w:rsidR="00BC782B" w:rsidRPr="00712166" w:rsidRDefault="00BC782B" w:rsidP="00BC782B">
      <w:pPr>
        <w:ind w:left="432" w:firstLine="0"/>
        <w:rPr>
          <w:color w:val="000000" w:themeColor="text1"/>
        </w:rPr>
      </w:pPr>
      <w:r w:rsidRPr="00712166">
        <w:rPr>
          <w:color w:val="000000" w:themeColor="text1"/>
        </w:rPr>
        <w:t>const a = 7</w:t>
      </w:r>
    </w:p>
    <w:p w14:paraId="3E9220B5" w14:textId="77777777" w:rsidR="00BC782B" w:rsidRPr="00712166" w:rsidRDefault="00BC782B" w:rsidP="00BC782B">
      <w:pPr>
        <w:ind w:left="432" w:firstLine="0"/>
        <w:rPr>
          <w:color w:val="000000" w:themeColor="text1"/>
        </w:rPr>
      </w:pPr>
      <w:r w:rsidRPr="00712166">
        <w:rPr>
          <w:color w:val="000000" w:themeColor="text1"/>
        </w:rPr>
        <w:t>let b = 3</w:t>
      </w:r>
    </w:p>
    <w:p w14:paraId="06FDA5E3" w14:textId="77777777" w:rsidR="00BC782B" w:rsidRPr="00712166" w:rsidRDefault="00BC782B" w:rsidP="00BC782B">
      <w:pPr>
        <w:ind w:left="432" w:firstLine="0"/>
        <w:rPr>
          <w:color w:val="000000" w:themeColor="text1"/>
        </w:rPr>
      </w:pPr>
    </w:p>
    <w:p w14:paraId="4BD198AE" w14:textId="77777777" w:rsidR="00BC782B" w:rsidRPr="00712166" w:rsidRDefault="00BC782B" w:rsidP="00BC782B">
      <w:pPr>
        <w:ind w:left="432" w:firstLine="0"/>
        <w:rPr>
          <w:color w:val="000000" w:themeColor="text1"/>
        </w:rPr>
      </w:pPr>
      <w:r w:rsidRPr="00712166">
        <w:rPr>
          <w:color w:val="000000" w:themeColor="text1"/>
        </w:rPr>
        <w:t>b+=a // Acrescentando em b, a</w:t>
      </w:r>
    </w:p>
    <w:p w14:paraId="42DB3349"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6E4B5CD2" w14:textId="77777777" w:rsidR="00BC782B" w:rsidRPr="004009D3" w:rsidRDefault="00BC782B" w:rsidP="00BC782B">
      <w:pPr>
        <w:ind w:left="432" w:firstLine="0"/>
        <w:rPr>
          <w:color w:val="000000" w:themeColor="text1"/>
          <w:lang w:val="en-US"/>
        </w:rPr>
      </w:pPr>
    </w:p>
    <w:p w14:paraId="5C34D44E" w14:textId="77777777" w:rsidR="00BC782B" w:rsidRPr="004009D3" w:rsidRDefault="00BC782B" w:rsidP="00BC782B">
      <w:pPr>
        <w:ind w:left="432" w:firstLine="0"/>
        <w:rPr>
          <w:color w:val="000000" w:themeColor="text1"/>
          <w:lang w:val="en-US"/>
        </w:rPr>
      </w:pPr>
      <w:r w:rsidRPr="004009D3">
        <w:rPr>
          <w:color w:val="000000" w:themeColor="text1"/>
          <w:lang w:val="en-US"/>
        </w:rPr>
        <w:t>b-=4 // b = b - 4</w:t>
      </w:r>
    </w:p>
    <w:p w14:paraId="71C1A374"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2CA8814B" w14:textId="77777777" w:rsidR="00BC782B" w:rsidRPr="004009D3" w:rsidRDefault="00BC782B" w:rsidP="00BC782B">
      <w:pPr>
        <w:ind w:left="432" w:firstLine="0"/>
        <w:rPr>
          <w:color w:val="000000" w:themeColor="text1"/>
          <w:lang w:val="en-US"/>
        </w:rPr>
      </w:pPr>
    </w:p>
    <w:p w14:paraId="5774E04E" w14:textId="77777777" w:rsidR="00BC782B" w:rsidRPr="004009D3" w:rsidRDefault="00BC782B" w:rsidP="00BC782B">
      <w:pPr>
        <w:ind w:left="432" w:firstLine="0"/>
        <w:rPr>
          <w:color w:val="000000" w:themeColor="text1"/>
          <w:lang w:val="en-US"/>
        </w:rPr>
      </w:pPr>
      <w:r w:rsidRPr="004009D3">
        <w:rPr>
          <w:color w:val="000000" w:themeColor="text1"/>
          <w:lang w:val="en-US"/>
        </w:rPr>
        <w:t>b*=2 // b = b * 2</w:t>
      </w:r>
    </w:p>
    <w:p w14:paraId="39CDE3CF" w14:textId="77777777" w:rsidR="00BC782B" w:rsidRPr="004009D3" w:rsidRDefault="00BC782B" w:rsidP="00BC782B">
      <w:pPr>
        <w:ind w:left="432" w:firstLine="0"/>
        <w:rPr>
          <w:color w:val="000000" w:themeColor="text1"/>
          <w:lang w:val="en-US"/>
        </w:rPr>
      </w:pPr>
      <w:r w:rsidRPr="004009D3">
        <w:rPr>
          <w:color w:val="000000" w:themeColor="text1"/>
          <w:lang w:val="en-US"/>
        </w:rPr>
        <w:t>console.log(b)</w:t>
      </w:r>
    </w:p>
    <w:p w14:paraId="2AA93D04" w14:textId="77777777" w:rsidR="00BC782B" w:rsidRPr="004009D3" w:rsidRDefault="00BC782B" w:rsidP="00BC782B">
      <w:pPr>
        <w:ind w:left="432" w:firstLine="0"/>
        <w:rPr>
          <w:color w:val="000000" w:themeColor="text1"/>
          <w:lang w:val="en-US"/>
        </w:rPr>
      </w:pPr>
    </w:p>
    <w:p w14:paraId="39967A80" w14:textId="77777777" w:rsidR="00BC782B" w:rsidRPr="004009D3" w:rsidRDefault="00BC782B" w:rsidP="00BC782B">
      <w:pPr>
        <w:ind w:left="432" w:firstLine="0"/>
        <w:rPr>
          <w:color w:val="000000" w:themeColor="text1"/>
          <w:lang w:val="en-US"/>
        </w:rPr>
      </w:pPr>
      <w:r w:rsidRPr="004009D3">
        <w:rPr>
          <w:color w:val="000000" w:themeColor="text1"/>
          <w:lang w:val="en-US"/>
        </w:rPr>
        <w:t>b/=2 // b = b / 2</w:t>
      </w:r>
    </w:p>
    <w:p w14:paraId="5CE6553E" w14:textId="567EFAD9" w:rsidR="00BC782B" w:rsidRPr="00712166" w:rsidRDefault="00BC782B" w:rsidP="00BC782B">
      <w:pPr>
        <w:ind w:left="432" w:firstLine="0"/>
        <w:rPr>
          <w:color w:val="000000" w:themeColor="text1"/>
        </w:rPr>
      </w:pPr>
      <w:r w:rsidRPr="00712166">
        <w:rPr>
          <w:color w:val="000000" w:themeColor="text1"/>
        </w:rPr>
        <w:t>console.log(b)</w:t>
      </w:r>
    </w:p>
    <w:p w14:paraId="606A3C5C" w14:textId="669A73FB" w:rsidR="00BC782B" w:rsidRPr="00712166" w:rsidRDefault="00BC782B" w:rsidP="00BC782B">
      <w:pPr>
        <w:ind w:left="432" w:firstLine="0"/>
        <w:rPr>
          <w:color w:val="000000" w:themeColor="text1"/>
        </w:rPr>
      </w:pPr>
    </w:p>
    <w:p w14:paraId="2698959F" w14:textId="77777777" w:rsidR="00BC782B" w:rsidRPr="00712166" w:rsidRDefault="00BC782B" w:rsidP="00BC782B">
      <w:pPr>
        <w:ind w:left="432" w:firstLine="0"/>
        <w:rPr>
          <w:color w:val="000000" w:themeColor="text1"/>
        </w:rPr>
      </w:pPr>
      <w:r w:rsidRPr="00712166">
        <w:rPr>
          <w:color w:val="000000" w:themeColor="text1"/>
        </w:rPr>
        <w:t>b%=2 // b = b % 2  Resto da divisão</w:t>
      </w:r>
    </w:p>
    <w:p w14:paraId="3EB9A27B" w14:textId="5E8B6E97" w:rsidR="00BC782B" w:rsidRPr="00712166" w:rsidRDefault="00BC782B" w:rsidP="00BC782B">
      <w:pPr>
        <w:ind w:left="432" w:firstLine="0"/>
        <w:rPr>
          <w:color w:val="000000" w:themeColor="text1"/>
        </w:rPr>
      </w:pPr>
      <w:r w:rsidRPr="00712166">
        <w:rPr>
          <w:color w:val="000000" w:themeColor="text1"/>
        </w:rPr>
        <w:t>console.log(b)</w:t>
      </w:r>
    </w:p>
    <w:p w14:paraId="261E7CAF" w14:textId="084E61B3" w:rsidR="00BC782B" w:rsidRPr="00712166" w:rsidRDefault="00BC782B" w:rsidP="00BC782B">
      <w:pPr>
        <w:pStyle w:val="Ttulo2"/>
        <w:spacing w:line="480" w:lineRule="auto"/>
        <w:rPr>
          <w:rFonts w:cs="Arial"/>
        </w:rPr>
      </w:pPr>
      <w:bookmarkStart w:id="33" w:name="_Toc68947594"/>
      <w:r w:rsidRPr="00712166">
        <w:rPr>
          <w:rFonts w:cs="Arial"/>
        </w:rPr>
        <w:t>Operadores: Destructing #01</w:t>
      </w:r>
      <w:bookmarkEnd w:id="33"/>
    </w:p>
    <w:p w14:paraId="6A1D4CA4" w14:textId="77777777" w:rsidR="00011CE3" w:rsidRPr="00712166" w:rsidRDefault="00011CE3" w:rsidP="00011CE3">
      <w:pPr>
        <w:rPr>
          <w:color w:val="000000" w:themeColor="text1"/>
        </w:rPr>
      </w:pPr>
      <w:r w:rsidRPr="00712166">
        <w:rPr>
          <w:color w:val="000000" w:themeColor="text1"/>
        </w:rPr>
        <w:t>/* É um operador para destruturação:</w:t>
      </w:r>
    </w:p>
    <w:p w14:paraId="011213B0" w14:textId="77777777" w:rsidR="00011CE3" w:rsidRPr="00712166" w:rsidRDefault="00011CE3" w:rsidP="00011CE3">
      <w:pPr>
        <w:rPr>
          <w:color w:val="000000" w:themeColor="text1"/>
        </w:rPr>
      </w:pPr>
      <w:r w:rsidRPr="00712166">
        <w:rPr>
          <w:color w:val="000000" w:themeColor="text1"/>
        </w:rPr>
        <w:t xml:space="preserve">    * Retirar atributos de um objeto</w:t>
      </w:r>
    </w:p>
    <w:p w14:paraId="2D89EDD4" w14:textId="77777777" w:rsidR="00011CE3" w:rsidRPr="00712166" w:rsidRDefault="00011CE3" w:rsidP="00011CE3">
      <w:pPr>
        <w:rPr>
          <w:color w:val="000000" w:themeColor="text1"/>
        </w:rPr>
      </w:pPr>
      <w:r w:rsidRPr="00712166">
        <w:rPr>
          <w:color w:val="000000" w:themeColor="text1"/>
        </w:rPr>
        <w:t xml:space="preserve">    * Retirar elementos de um array</w:t>
      </w:r>
    </w:p>
    <w:p w14:paraId="7DEAF9F8" w14:textId="2EFBD35E" w:rsidR="00011CE3" w:rsidRPr="00712166" w:rsidRDefault="00011CE3" w:rsidP="00011CE3">
      <w:pPr>
        <w:rPr>
          <w:color w:val="000000" w:themeColor="text1"/>
        </w:rPr>
      </w:pPr>
      <w:r w:rsidRPr="00712166">
        <w:rPr>
          <w:color w:val="000000" w:themeColor="text1"/>
        </w:rPr>
        <w:t xml:space="preserve">    * Forma simplificada para obter elementos de uma estrutura</w:t>
      </w:r>
    </w:p>
    <w:p w14:paraId="09A58D81" w14:textId="0DE887D1" w:rsidR="00011CE3" w:rsidRPr="00712166" w:rsidRDefault="00011CE3" w:rsidP="00011CE3">
      <w:pPr>
        <w:rPr>
          <w:color w:val="000000" w:themeColor="text1"/>
        </w:rPr>
      </w:pPr>
      <w:r w:rsidRPr="00712166">
        <w:rPr>
          <w:color w:val="000000" w:themeColor="text1"/>
        </w:rPr>
        <w:t>*/</w:t>
      </w:r>
    </w:p>
    <w:p w14:paraId="2F323FEB" w14:textId="77777777" w:rsidR="00011CE3" w:rsidRPr="00712166" w:rsidRDefault="00011CE3" w:rsidP="00011CE3">
      <w:pPr>
        <w:rPr>
          <w:color w:val="000000" w:themeColor="text1"/>
        </w:rPr>
      </w:pPr>
      <w:r w:rsidRPr="00712166">
        <w:rPr>
          <w:color w:val="000000" w:themeColor="text1"/>
        </w:rPr>
        <w:t>const pessoa = {</w:t>
      </w:r>
    </w:p>
    <w:p w14:paraId="35CADABC" w14:textId="77777777" w:rsidR="00011CE3" w:rsidRPr="00712166" w:rsidRDefault="00011CE3" w:rsidP="00011CE3">
      <w:pPr>
        <w:rPr>
          <w:color w:val="000000" w:themeColor="text1"/>
        </w:rPr>
      </w:pPr>
      <w:r w:rsidRPr="00712166">
        <w:rPr>
          <w:color w:val="000000" w:themeColor="text1"/>
        </w:rPr>
        <w:t xml:space="preserve">    nome: 'Liana',</w:t>
      </w:r>
    </w:p>
    <w:p w14:paraId="42363943" w14:textId="77777777" w:rsidR="00011CE3" w:rsidRPr="00712166" w:rsidRDefault="00011CE3" w:rsidP="00011CE3">
      <w:pPr>
        <w:rPr>
          <w:color w:val="000000" w:themeColor="text1"/>
        </w:rPr>
      </w:pPr>
      <w:r w:rsidRPr="00712166">
        <w:rPr>
          <w:color w:val="000000" w:themeColor="text1"/>
        </w:rPr>
        <w:t xml:space="preserve">    idade: 27,</w:t>
      </w:r>
    </w:p>
    <w:p w14:paraId="353F8673" w14:textId="77777777" w:rsidR="00011CE3" w:rsidRPr="00712166" w:rsidRDefault="00011CE3" w:rsidP="00011CE3">
      <w:pPr>
        <w:rPr>
          <w:color w:val="000000" w:themeColor="text1"/>
        </w:rPr>
      </w:pPr>
      <w:r w:rsidRPr="00712166">
        <w:rPr>
          <w:color w:val="000000" w:themeColor="text1"/>
        </w:rPr>
        <w:t xml:space="preserve">    endereco: {</w:t>
      </w:r>
    </w:p>
    <w:p w14:paraId="6115ABB6" w14:textId="77777777" w:rsidR="00011CE3" w:rsidRPr="00712166" w:rsidRDefault="00011CE3" w:rsidP="00011CE3">
      <w:pPr>
        <w:rPr>
          <w:color w:val="000000" w:themeColor="text1"/>
        </w:rPr>
      </w:pPr>
      <w:r w:rsidRPr="00712166">
        <w:rPr>
          <w:color w:val="000000" w:themeColor="text1"/>
        </w:rPr>
        <w:t xml:space="preserve">        e1: 'Campinas',</w:t>
      </w:r>
    </w:p>
    <w:p w14:paraId="17695F54" w14:textId="77777777" w:rsidR="00011CE3" w:rsidRPr="00712166" w:rsidRDefault="00011CE3" w:rsidP="00011CE3">
      <w:pPr>
        <w:rPr>
          <w:color w:val="000000" w:themeColor="text1"/>
        </w:rPr>
      </w:pPr>
      <w:r w:rsidRPr="00712166">
        <w:rPr>
          <w:color w:val="000000" w:themeColor="text1"/>
        </w:rPr>
        <w:t xml:space="preserve">        e2: 'Bauru'</w:t>
      </w:r>
    </w:p>
    <w:p w14:paraId="407AD6CF" w14:textId="77777777" w:rsidR="00011CE3" w:rsidRPr="00712166" w:rsidRDefault="00011CE3" w:rsidP="00011CE3">
      <w:pPr>
        <w:rPr>
          <w:color w:val="000000" w:themeColor="text1"/>
        </w:rPr>
      </w:pPr>
      <w:r w:rsidRPr="00712166">
        <w:rPr>
          <w:color w:val="000000" w:themeColor="text1"/>
        </w:rPr>
        <w:t xml:space="preserve">    }</w:t>
      </w:r>
    </w:p>
    <w:p w14:paraId="438F8D01" w14:textId="77777777" w:rsidR="00011CE3" w:rsidRPr="00712166" w:rsidRDefault="00011CE3" w:rsidP="00011CE3">
      <w:pPr>
        <w:rPr>
          <w:color w:val="000000" w:themeColor="text1"/>
        </w:rPr>
      </w:pPr>
      <w:r w:rsidRPr="00712166">
        <w:rPr>
          <w:color w:val="000000" w:themeColor="text1"/>
        </w:rPr>
        <w:lastRenderedPageBreak/>
        <w:t>}</w:t>
      </w:r>
    </w:p>
    <w:p w14:paraId="752135FA" w14:textId="77777777" w:rsidR="00011CE3" w:rsidRPr="00712166" w:rsidRDefault="00011CE3" w:rsidP="00011CE3">
      <w:pPr>
        <w:rPr>
          <w:color w:val="000000" w:themeColor="text1"/>
        </w:rPr>
      </w:pPr>
    </w:p>
    <w:p w14:paraId="1620B720" w14:textId="77777777" w:rsidR="00011CE3" w:rsidRPr="00712166" w:rsidRDefault="00011CE3" w:rsidP="00011CE3">
      <w:pPr>
        <w:rPr>
          <w:color w:val="000000" w:themeColor="text1"/>
        </w:rPr>
      </w:pPr>
      <w:r w:rsidRPr="00712166">
        <w:rPr>
          <w:color w:val="000000" w:themeColor="text1"/>
        </w:rPr>
        <w:t>const { nome, idade } = pessoa /* tire ({ }) do objeto (= pessoa) os atributos nome e idade</w:t>
      </w:r>
    </w:p>
    <w:p w14:paraId="001E117C" w14:textId="77777777" w:rsidR="00011CE3" w:rsidRPr="00712166" w:rsidRDefault="00011CE3" w:rsidP="00011CE3">
      <w:pPr>
        <w:rPr>
          <w:color w:val="000000" w:themeColor="text1"/>
        </w:rPr>
      </w:pPr>
      <w:r w:rsidRPr="00712166">
        <w:rPr>
          <w:color w:val="000000" w:themeColor="text1"/>
        </w:rPr>
        <w:t xml:space="preserve">Tira do objeto os atributos e atribui as respectivas variáveis nome e idade, mesma </w:t>
      </w:r>
    </w:p>
    <w:p w14:paraId="1C9160C5" w14:textId="77777777" w:rsidR="00011CE3" w:rsidRPr="00712166" w:rsidRDefault="00011CE3" w:rsidP="00011CE3">
      <w:pPr>
        <w:rPr>
          <w:color w:val="000000" w:themeColor="text1"/>
        </w:rPr>
      </w:pPr>
      <w:r w:rsidRPr="00712166">
        <w:rPr>
          <w:color w:val="000000" w:themeColor="text1"/>
        </w:rPr>
        <w:t>nomenclatura que tinham dentro do objeto */</w:t>
      </w:r>
    </w:p>
    <w:p w14:paraId="22973BC2" w14:textId="2CAF23C6" w:rsidR="00011CE3" w:rsidRPr="00712166" w:rsidRDefault="00011CE3" w:rsidP="00011CE3">
      <w:pPr>
        <w:rPr>
          <w:color w:val="000000" w:themeColor="text1"/>
        </w:rPr>
      </w:pPr>
      <w:r w:rsidRPr="00712166">
        <w:rPr>
          <w:color w:val="000000" w:themeColor="text1"/>
        </w:rPr>
        <w:t>console.log(`Nome: ${nome}\nIdade: ${idade}`)</w:t>
      </w:r>
    </w:p>
    <w:p w14:paraId="1EDC5639" w14:textId="77777777" w:rsidR="00011CE3" w:rsidRPr="00712166" w:rsidRDefault="00011CE3" w:rsidP="00011CE3">
      <w:pPr>
        <w:rPr>
          <w:color w:val="000000" w:themeColor="text1"/>
        </w:rPr>
      </w:pPr>
      <w:r w:rsidRPr="00712166">
        <w:rPr>
          <w:color w:val="000000" w:themeColor="text1"/>
        </w:rPr>
        <w:t>//Podemos colocar tambem os parâmetros em variáveis com outros nomes (n, i)</w:t>
      </w:r>
    </w:p>
    <w:p w14:paraId="05E48CE5" w14:textId="77777777" w:rsidR="00011CE3" w:rsidRPr="00712166" w:rsidRDefault="00011CE3" w:rsidP="00011CE3">
      <w:pPr>
        <w:rPr>
          <w:color w:val="000000" w:themeColor="text1"/>
        </w:rPr>
      </w:pPr>
      <w:r w:rsidRPr="00712166">
        <w:rPr>
          <w:color w:val="000000" w:themeColor="text1"/>
        </w:rPr>
        <w:t>const { nome: n, idade: i } = pessoa</w:t>
      </w:r>
    </w:p>
    <w:p w14:paraId="474FFE65" w14:textId="55FC1FA8" w:rsidR="00011CE3" w:rsidRPr="00712166" w:rsidRDefault="00011CE3" w:rsidP="00011CE3">
      <w:pPr>
        <w:rPr>
          <w:color w:val="000000" w:themeColor="text1"/>
        </w:rPr>
      </w:pPr>
      <w:r w:rsidRPr="00712166">
        <w:rPr>
          <w:color w:val="000000" w:themeColor="text1"/>
        </w:rPr>
        <w:t>console.log(`Nome: ${n}\nIdade: ${i}`)</w:t>
      </w:r>
    </w:p>
    <w:p w14:paraId="62DF3DBC" w14:textId="77777777" w:rsidR="00011CE3" w:rsidRPr="00712166" w:rsidRDefault="00011CE3" w:rsidP="00011CE3">
      <w:pPr>
        <w:rPr>
          <w:color w:val="000000" w:themeColor="text1"/>
        </w:rPr>
      </w:pPr>
      <w:r w:rsidRPr="00712166">
        <w:rPr>
          <w:color w:val="000000" w:themeColor="text1"/>
        </w:rPr>
        <w:t>//Se as variáveis que passamos no destructing, não existirem no objeto, retorna undefined</w:t>
      </w:r>
    </w:p>
    <w:p w14:paraId="2950355B" w14:textId="77777777" w:rsidR="00011CE3" w:rsidRPr="00712166" w:rsidRDefault="00011CE3" w:rsidP="00011CE3">
      <w:pPr>
        <w:rPr>
          <w:color w:val="000000" w:themeColor="text1"/>
        </w:rPr>
      </w:pPr>
      <w:r w:rsidRPr="00712166">
        <w:rPr>
          <w:color w:val="000000" w:themeColor="text1"/>
        </w:rPr>
        <w:t>const { sobrenome, bemHumorada = true } = pessoa // sobrenome e bemHumorada não existem, retorna undefined e true</w:t>
      </w:r>
    </w:p>
    <w:p w14:paraId="1387BB48" w14:textId="1DF3D9EB" w:rsidR="00011CE3" w:rsidRPr="00712166" w:rsidRDefault="00011CE3" w:rsidP="00011CE3">
      <w:pPr>
        <w:rPr>
          <w:color w:val="000000" w:themeColor="text1"/>
        </w:rPr>
      </w:pPr>
      <w:r w:rsidRPr="00712166">
        <w:rPr>
          <w:color w:val="000000" w:themeColor="text1"/>
        </w:rPr>
        <w:t>console.log(sobrenome, bemHumorada)</w:t>
      </w:r>
    </w:p>
    <w:p w14:paraId="5928801D" w14:textId="77777777" w:rsidR="00011CE3" w:rsidRPr="00712166" w:rsidRDefault="00011CE3" w:rsidP="00011CE3">
      <w:pPr>
        <w:rPr>
          <w:color w:val="000000" w:themeColor="text1"/>
        </w:rPr>
      </w:pPr>
      <w:r w:rsidRPr="00712166">
        <w:rPr>
          <w:color w:val="000000" w:themeColor="text1"/>
        </w:rPr>
        <w:t>//Para obter elementos de paramêtros que possuem parametros, como endereco</w:t>
      </w:r>
    </w:p>
    <w:p w14:paraId="01C7B2E7" w14:textId="77777777" w:rsidR="00011CE3" w:rsidRPr="00712166" w:rsidRDefault="00011CE3" w:rsidP="00011CE3">
      <w:pPr>
        <w:rPr>
          <w:color w:val="000000" w:themeColor="text1"/>
        </w:rPr>
      </w:pPr>
      <w:r w:rsidRPr="00712166">
        <w:rPr>
          <w:color w:val="000000" w:themeColor="text1"/>
        </w:rPr>
        <w:t>const { endereco: { e1, e2, e3 } } = pessoa /*</w:t>
      </w:r>
    </w:p>
    <w:p w14:paraId="6526FDA4" w14:textId="77777777" w:rsidR="00011CE3" w:rsidRPr="00712166" w:rsidRDefault="00011CE3" w:rsidP="00011CE3">
      <w:pPr>
        <w:rPr>
          <w:color w:val="000000" w:themeColor="text1"/>
        </w:rPr>
      </w:pPr>
      <w:r w:rsidRPr="00712166">
        <w:rPr>
          <w:color w:val="000000" w:themeColor="text1"/>
        </w:rPr>
        <w:t>Não obterm todos os dados de endereco, apenas os que passamos (cria e1, e2 e e3, não endereco) */</w:t>
      </w:r>
    </w:p>
    <w:p w14:paraId="7EA4FFE5" w14:textId="4457657B" w:rsidR="00011CE3" w:rsidRPr="00712166" w:rsidRDefault="00011CE3" w:rsidP="00011CE3">
      <w:pPr>
        <w:rPr>
          <w:color w:val="000000" w:themeColor="text1"/>
        </w:rPr>
      </w:pPr>
      <w:r w:rsidRPr="00712166">
        <w:rPr>
          <w:color w:val="000000" w:themeColor="text1"/>
        </w:rPr>
        <w:t>console.log(e1, e2, e3)</w:t>
      </w:r>
    </w:p>
    <w:p w14:paraId="1AF9EAF5" w14:textId="77777777" w:rsidR="00011CE3" w:rsidRPr="00712166" w:rsidRDefault="00011CE3" w:rsidP="00011CE3">
      <w:pPr>
        <w:rPr>
          <w:color w:val="000000" w:themeColor="text1"/>
        </w:rPr>
      </w:pPr>
      <w:r w:rsidRPr="00712166">
        <w:rPr>
          <w:color w:val="000000" w:themeColor="text1"/>
        </w:rPr>
        <w:t>const { conta: { num, ag } } = pessoa // Teremos erro, pois pessoa não tem o parametro conta, muito menos num e ag</w:t>
      </w:r>
    </w:p>
    <w:p w14:paraId="00B768BD" w14:textId="77777777" w:rsidR="00011CE3" w:rsidRPr="00712166" w:rsidRDefault="00011CE3" w:rsidP="00011CE3">
      <w:pPr>
        <w:rPr>
          <w:color w:val="000000" w:themeColor="text1"/>
        </w:rPr>
      </w:pPr>
    </w:p>
    <w:p w14:paraId="3795C90A" w14:textId="77777777" w:rsidR="00011CE3" w:rsidRPr="00712166" w:rsidRDefault="00011CE3" w:rsidP="00011CE3">
      <w:pPr>
        <w:rPr>
          <w:color w:val="000000" w:themeColor="text1"/>
        </w:rPr>
      </w:pPr>
    </w:p>
    <w:p w14:paraId="764C98C3" w14:textId="67DD01FD" w:rsidR="00011CE3" w:rsidRPr="00712166" w:rsidRDefault="00011CE3" w:rsidP="00011CE3">
      <w:pPr>
        <w:pStyle w:val="Ttulo2"/>
        <w:spacing w:line="480" w:lineRule="auto"/>
        <w:rPr>
          <w:rFonts w:cs="Arial"/>
        </w:rPr>
      </w:pPr>
      <w:bookmarkStart w:id="34" w:name="_Toc68947595"/>
      <w:r w:rsidRPr="00712166">
        <w:rPr>
          <w:rFonts w:cs="Arial"/>
        </w:rPr>
        <w:t>Operadores: Destructing #02</w:t>
      </w:r>
      <w:bookmarkEnd w:id="34"/>
    </w:p>
    <w:p w14:paraId="10DDC780" w14:textId="327318D8" w:rsidR="00011CE3" w:rsidRPr="00712166" w:rsidRDefault="00011CE3" w:rsidP="00011CE3">
      <w:pPr>
        <w:ind w:firstLine="0"/>
        <w:rPr>
          <w:color w:val="000000" w:themeColor="text1"/>
        </w:rPr>
      </w:pPr>
      <w:r w:rsidRPr="00712166">
        <w:rPr>
          <w:color w:val="000000" w:themeColor="text1"/>
        </w:rPr>
        <w:t>const [a] = [10] // a = 10</w:t>
      </w:r>
    </w:p>
    <w:p w14:paraId="274CE10F" w14:textId="048CF243" w:rsidR="00011CE3" w:rsidRPr="00712166" w:rsidRDefault="00011CE3" w:rsidP="00011CE3">
      <w:pPr>
        <w:ind w:firstLine="0"/>
        <w:rPr>
          <w:color w:val="000000" w:themeColor="text1"/>
        </w:rPr>
      </w:pPr>
      <w:r w:rsidRPr="00712166">
        <w:rPr>
          <w:color w:val="000000" w:themeColor="text1"/>
        </w:rPr>
        <w:t>const [n1, , n3, , n5, n6 = 0] = [1, 2, 3, 4]</w:t>
      </w:r>
    </w:p>
    <w:p w14:paraId="2734440B" w14:textId="2E369503" w:rsidR="00011CE3" w:rsidRPr="00712166" w:rsidRDefault="00011CE3" w:rsidP="00011CE3">
      <w:pPr>
        <w:ind w:firstLine="0"/>
        <w:rPr>
          <w:color w:val="000000" w:themeColor="text1"/>
        </w:rPr>
      </w:pPr>
      <w:r w:rsidRPr="00712166">
        <w:rPr>
          <w:color w:val="000000" w:themeColor="text1"/>
        </w:rPr>
        <w:t>console.log(n1, n3, n5, n6)</w:t>
      </w:r>
    </w:p>
    <w:p w14:paraId="2D8BCCD1" w14:textId="7EFF4F0E" w:rsidR="00011CE3" w:rsidRPr="00712166" w:rsidRDefault="00011CE3" w:rsidP="00011CE3">
      <w:pPr>
        <w:ind w:firstLine="0"/>
        <w:rPr>
          <w:color w:val="000000" w:themeColor="text1"/>
        </w:rPr>
      </w:pPr>
      <w:r w:rsidRPr="00712166">
        <w:rPr>
          <w:color w:val="000000" w:themeColor="text1"/>
        </w:rPr>
        <w:t>const [, [, nota]] = [[, 8, 8], [9, 6, 8]]</w:t>
      </w:r>
    </w:p>
    <w:p w14:paraId="24A22CBD" w14:textId="673D36FB" w:rsidR="00011CE3" w:rsidRPr="00712166" w:rsidRDefault="00011CE3" w:rsidP="00011CE3">
      <w:pPr>
        <w:ind w:firstLine="0"/>
        <w:rPr>
          <w:color w:val="000000" w:themeColor="text1"/>
        </w:rPr>
      </w:pPr>
      <w:r w:rsidRPr="00712166">
        <w:rPr>
          <w:color w:val="000000" w:themeColor="text1"/>
        </w:rPr>
        <w:t>console.log(nota)</w:t>
      </w:r>
    </w:p>
    <w:p w14:paraId="738D62E1" w14:textId="2388CA6B" w:rsidR="00011CE3" w:rsidRPr="00712166" w:rsidRDefault="00011CE3" w:rsidP="00011CE3">
      <w:pPr>
        <w:pStyle w:val="Ttulo2"/>
        <w:spacing w:line="480" w:lineRule="auto"/>
        <w:rPr>
          <w:rFonts w:cs="Arial"/>
        </w:rPr>
      </w:pPr>
      <w:bookmarkStart w:id="35" w:name="_Toc68947596"/>
      <w:r w:rsidRPr="00712166">
        <w:rPr>
          <w:rFonts w:cs="Arial"/>
        </w:rPr>
        <w:lastRenderedPageBreak/>
        <w:t>Operadores: Destructing #03</w:t>
      </w:r>
      <w:bookmarkEnd w:id="35"/>
    </w:p>
    <w:p w14:paraId="60E7B58A" w14:textId="77777777" w:rsidR="00011CE3" w:rsidRPr="00712166" w:rsidRDefault="00011CE3" w:rsidP="00011CE3">
      <w:pPr>
        <w:rPr>
          <w:color w:val="000000" w:themeColor="text1"/>
        </w:rPr>
      </w:pPr>
      <w:r w:rsidRPr="00712166">
        <w:rPr>
          <w:color w:val="000000" w:themeColor="text1"/>
        </w:rPr>
        <w:t>function rand({ min = 0, max = 1000 }) {            // Aqui estamos passando o operador destructing</w:t>
      </w:r>
    </w:p>
    <w:p w14:paraId="342C65E5" w14:textId="77777777" w:rsidR="00011CE3" w:rsidRPr="004009D3" w:rsidRDefault="00011CE3" w:rsidP="00011CE3">
      <w:pPr>
        <w:rPr>
          <w:color w:val="000000" w:themeColor="text1"/>
          <w:lang w:val="en-US"/>
        </w:rPr>
      </w:pPr>
      <w:r w:rsidRPr="00712166">
        <w:rPr>
          <w:color w:val="000000" w:themeColor="text1"/>
        </w:rPr>
        <w:t xml:space="preserve">    </w:t>
      </w:r>
      <w:r w:rsidRPr="004009D3">
        <w:rPr>
          <w:color w:val="000000" w:themeColor="text1"/>
          <w:lang w:val="en-US"/>
        </w:rPr>
        <w:t xml:space="preserve">const valor = Math.random() * (max - min) + min </w:t>
      </w:r>
    </w:p>
    <w:p w14:paraId="264DD836" w14:textId="77777777" w:rsidR="00011CE3" w:rsidRPr="004009D3" w:rsidRDefault="00011CE3" w:rsidP="00011CE3">
      <w:pPr>
        <w:rPr>
          <w:color w:val="000000" w:themeColor="text1"/>
          <w:lang w:val="en-US"/>
        </w:rPr>
      </w:pPr>
      <w:r w:rsidRPr="004009D3">
        <w:rPr>
          <w:color w:val="000000" w:themeColor="text1"/>
          <w:lang w:val="en-US"/>
        </w:rPr>
        <w:t xml:space="preserve">    return Math.floor(valor)</w:t>
      </w:r>
    </w:p>
    <w:p w14:paraId="3E591EBB" w14:textId="52EF1DC4" w:rsidR="00011CE3" w:rsidRPr="00712166" w:rsidRDefault="00011CE3" w:rsidP="00011CE3">
      <w:pPr>
        <w:rPr>
          <w:color w:val="000000" w:themeColor="text1"/>
        </w:rPr>
      </w:pPr>
      <w:r w:rsidRPr="00712166">
        <w:rPr>
          <w:color w:val="000000" w:themeColor="text1"/>
        </w:rPr>
        <w:t>}</w:t>
      </w:r>
    </w:p>
    <w:p w14:paraId="7BFCCD69" w14:textId="77777777" w:rsidR="00011CE3" w:rsidRPr="00712166" w:rsidRDefault="00011CE3" w:rsidP="00011CE3">
      <w:pPr>
        <w:rPr>
          <w:color w:val="000000" w:themeColor="text1"/>
        </w:rPr>
      </w:pPr>
      <w:r w:rsidRPr="00712166">
        <w:rPr>
          <w:color w:val="000000" w:themeColor="text1"/>
        </w:rPr>
        <w:t>const obj = { max: 50, min: 40 }</w:t>
      </w:r>
    </w:p>
    <w:p w14:paraId="2C614169" w14:textId="77777777" w:rsidR="00011CE3" w:rsidRPr="00712166" w:rsidRDefault="00011CE3" w:rsidP="00011CE3">
      <w:pPr>
        <w:rPr>
          <w:color w:val="000000" w:themeColor="text1"/>
        </w:rPr>
      </w:pPr>
      <w:r w:rsidRPr="00712166">
        <w:rPr>
          <w:color w:val="000000" w:themeColor="text1"/>
        </w:rPr>
        <w:t>console.log(rand(obj))          // Aqui estamos passando um objeto</w:t>
      </w:r>
    </w:p>
    <w:p w14:paraId="2A17342F" w14:textId="77777777" w:rsidR="00011CE3" w:rsidRPr="00712166" w:rsidRDefault="00011CE3" w:rsidP="00011CE3">
      <w:pPr>
        <w:rPr>
          <w:color w:val="000000" w:themeColor="text1"/>
        </w:rPr>
      </w:pPr>
      <w:r w:rsidRPr="00712166">
        <w:rPr>
          <w:color w:val="000000" w:themeColor="text1"/>
        </w:rPr>
        <w:t>console.log(rand({min:955}))    // Passando com parâmetro</w:t>
      </w:r>
    </w:p>
    <w:p w14:paraId="5739BD26" w14:textId="77777777" w:rsidR="00011CE3" w:rsidRPr="00712166" w:rsidRDefault="00011CE3" w:rsidP="00011CE3">
      <w:pPr>
        <w:rPr>
          <w:color w:val="000000" w:themeColor="text1"/>
        </w:rPr>
      </w:pPr>
      <w:r w:rsidRPr="00712166">
        <w:rPr>
          <w:color w:val="000000" w:themeColor="text1"/>
        </w:rPr>
        <w:t>console.log(rand({}))           // Passando um objeto vazio - Vai pegar o min e max da função (0 e 1000)</w:t>
      </w:r>
    </w:p>
    <w:p w14:paraId="51CA27F0" w14:textId="3A55C856" w:rsidR="00011CE3" w:rsidRPr="00712166" w:rsidRDefault="00011CE3" w:rsidP="00011CE3">
      <w:pPr>
        <w:rPr>
          <w:color w:val="000000" w:themeColor="text1"/>
          <w:u w:val="single"/>
        </w:rPr>
      </w:pPr>
      <w:r w:rsidRPr="00712166">
        <w:rPr>
          <w:color w:val="000000" w:themeColor="text1"/>
        </w:rPr>
        <w:t>console.log(rand())             // Aqui teremos erro pois vai tentar desestruturar algo nulo ou undefined</w:t>
      </w:r>
    </w:p>
    <w:p w14:paraId="07F366CF" w14:textId="77777777" w:rsidR="00011CE3" w:rsidRPr="00712166" w:rsidRDefault="00011CE3" w:rsidP="00011CE3">
      <w:pPr>
        <w:rPr>
          <w:color w:val="000000" w:themeColor="text1"/>
        </w:rPr>
      </w:pPr>
    </w:p>
    <w:p w14:paraId="16E9F122" w14:textId="1CCFFB9B" w:rsidR="00011CE3" w:rsidRPr="00712166" w:rsidRDefault="00011CE3" w:rsidP="00011CE3">
      <w:pPr>
        <w:pStyle w:val="Ttulo2"/>
        <w:spacing w:line="480" w:lineRule="auto"/>
        <w:rPr>
          <w:rFonts w:cs="Arial"/>
        </w:rPr>
      </w:pPr>
      <w:bookmarkStart w:id="36" w:name="_Toc68947597"/>
      <w:r w:rsidRPr="00712166">
        <w:rPr>
          <w:rFonts w:cs="Arial"/>
        </w:rPr>
        <w:t>Operadores: Destructing #04</w:t>
      </w:r>
      <w:bookmarkEnd w:id="36"/>
    </w:p>
    <w:p w14:paraId="16ADC743" w14:textId="77777777" w:rsidR="00011CE3" w:rsidRPr="00712166" w:rsidRDefault="00011CE3" w:rsidP="00011CE3">
      <w:pPr>
        <w:rPr>
          <w:color w:val="000000" w:themeColor="text1"/>
        </w:rPr>
      </w:pPr>
      <w:r w:rsidRPr="00712166">
        <w:rPr>
          <w:color w:val="000000" w:themeColor="text1"/>
        </w:rPr>
        <w:t>function rand([min = 0, max = 1000]) {    //Quando destruturamos um array, não recebemos um array e sim os atributos, no caso 2</w:t>
      </w:r>
    </w:p>
    <w:p w14:paraId="23C200BA" w14:textId="77777777" w:rsidR="00011CE3" w:rsidRPr="004009D3" w:rsidRDefault="00011CE3" w:rsidP="00011CE3">
      <w:pPr>
        <w:rPr>
          <w:color w:val="000000" w:themeColor="text1"/>
          <w:lang w:val="en-US"/>
        </w:rPr>
      </w:pPr>
      <w:r w:rsidRPr="00712166">
        <w:rPr>
          <w:color w:val="000000" w:themeColor="text1"/>
        </w:rPr>
        <w:t xml:space="preserve">    </w:t>
      </w:r>
      <w:r w:rsidRPr="004009D3">
        <w:rPr>
          <w:color w:val="000000" w:themeColor="text1"/>
          <w:lang w:val="en-US"/>
        </w:rPr>
        <w:t>if (min &gt; max) [min, max] = [max, min]</w:t>
      </w:r>
    </w:p>
    <w:p w14:paraId="64A29990" w14:textId="77777777" w:rsidR="00011CE3" w:rsidRPr="004009D3" w:rsidRDefault="00011CE3" w:rsidP="00011CE3">
      <w:pPr>
        <w:rPr>
          <w:color w:val="000000" w:themeColor="text1"/>
          <w:lang w:val="en-US"/>
        </w:rPr>
      </w:pPr>
      <w:r w:rsidRPr="004009D3">
        <w:rPr>
          <w:color w:val="000000" w:themeColor="text1"/>
          <w:lang w:val="en-US"/>
        </w:rPr>
        <w:t xml:space="preserve">    const valor = Math.random() * (max - min) + min</w:t>
      </w:r>
    </w:p>
    <w:p w14:paraId="4CEA19C8" w14:textId="77777777" w:rsidR="00011CE3" w:rsidRPr="004009D3" w:rsidRDefault="00011CE3" w:rsidP="00011CE3">
      <w:pPr>
        <w:rPr>
          <w:color w:val="000000" w:themeColor="text1"/>
          <w:lang w:val="en-US"/>
        </w:rPr>
      </w:pPr>
      <w:r w:rsidRPr="004009D3">
        <w:rPr>
          <w:color w:val="000000" w:themeColor="text1"/>
          <w:lang w:val="en-US"/>
        </w:rPr>
        <w:t xml:space="preserve">    return Math.floor(valor)</w:t>
      </w:r>
    </w:p>
    <w:p w14:paraId="4BEBD9C8" w14:textId="77777777" w:rsidR="00011CE3" w:rsidRPr="004009D3" w:rsidRDefault="00011CE3" w:rsidP="00011CE3">
      <w:pPr>
        <w:rPr>
          <w:color w:val="000000" w:themeColor="text1"/>
          <w:lang w:val="en-US"/>
        </w:rPr>
      </w:pPr>
      <w:r w:rsidRPr="004009D3">
        <w:rPr>
          <w:color w:val="000000" w:themeColor="text1"/>
          <w:lang w:val="en-US"/>
        </w:rPr>
        <w:t>}</w:t>
      </w:r>
    </w:p>
    <w:p w14:paraId="320EBC7A" w14:textId="77777777" w:rsidR="00011CE3" w:rsidRPr="004009D3" w:rsidRDefault="00011CE3" w:rsidP="00011CE3">
      <w:pPr>
        <w:rPr>
          <w:color w:val="000000" w:themeColor="text1"/>
          <w:lang w:val="en-US"/>
        </w:rPr>
      </w:pPr>
    </w:p>
    <w:p w14:paraId="7A616098" w14:textId="77777777" w:rsidR="00011CE3" w:rsidRPr="004009D3" w:rsidRDefault="00011CE3" w:rsidP="00011CE3">
      <w:pPr>
        <w:rPr>
          <w:color w:val="000000" w:themeColor="text1"/>
          <w:lang w:val="en-US"/>
        </w:rPr>
      </w:pPr>
      <w:r w:rsidRPr="004009D3">
        <w:rPr>
          <w:color w:val="000000" w:themeColor="text1"/>
          <w:lang w:val="en-US"/>
        </w:rPr>
        <w:t>console.log(rand([50,40]))</w:t>
      </w:r>
    </w:p>
    <w:p w14:paraId="04C3A3FA" w14:textId="77777777" w:rsidR="00011CE3" w:rsidRPr="004009D3" w:rsidRDefault="00011CE3" w:rsidP="00011CE3">
      <w:pPr>
        <w:rPr>
          <w:color w:val="000000" w:themeColor="text1"/>
          <w:lang w:val="en-US"/>
        </w:rPr>
      </w:pPr>
      <w:r w:rsidRPr="004009D3">
        <w:rPr>
          <w:color w:val="000000" w:themeColor="text1"/>
          <w:lang w:val="en-US"/>
        </w:rPr>
        <w:t>console.log(rand([999]))</w:t>
      </w:r>
    </w:p>
    <w:p w14:paraId="607671EE" w14:textId="77777777" w:rsidR="00011CE3" w:rsidRPr="004009D3" w:rsidRDefault="00011CE3" w:rsidP="00011CE3">
      <w:pPr>
        <w:rPr>
          <w:color w:val="000000" w:themeColor="text1"/>
          <w:lang w:val="en-US"/>
        </w:rPr>
      </w:pPr>
      <w:r w:rsidRPr="004009D3">
        <w:rPr>
          <w:color w:val="000000" w:themeColor="text1"/>
          <w:lang w:val="en-US"/>
        </w:rPr>
        <w:t>console.log(rand([, 10]))</w:t>
      </w:r>
    </w:p>
    <w:p w14:paraId="3AFD9592" w14:textId="77777777" w:rsidR="00011CE3" w:rsidRPr="004009D3" w:rsidRDefault="00011CE3" w:rsidP="00011CE3">
      <w:pPr>
        <w:rPr>
          <w:color w:val="000000" w:themeColor="text1"/>
          <w:lang w:val="en-US"/>
        </w:rPr>
      </w:pPr>
      <w:r w:rsidRPr="004009D3">
        <w:rPr>
          <w:color w:val="000000" w:themeColor="text1"/>
          <w:lang w:val="en-US"/>
        </w:rPr>
        <w:t>console.log(rand([]))</w:t>
      </w:r>
    </w:p>
    <w:p w14:paraId="2D5FE146" w14:textId="532ABA1E" w:rsidR="00011CE3" w:rsidRPr="00712166" w:rsidRDefault="00011CE3" w:rsidP="00011CE3">
      <w:pPr>
        <w:rPr>
          <w:color w:val="000000" w:themeColor="text1"/>
        </w:rPr>
      </w:pPr>
      <w:r w:rsidRPr="00712166">
        <w:rPr>
          <w:color w:val="000000" w:themeColor="text1"/>
        </w:rPr>
        <w:t>//console.log(rand())     /</w:t>
      </w:r>
      <w:r w:rsidR="0004398C" w:rsidRPr="00712166">
        <w:rPr>
          <w:color w:val="000000" w:themeColor="text1"/>
        </w:rPr>
        <w:t xml:space="preserve">* </w:t>
      </w:r>
      <w:r w:rsidRPr="00712166">
        <w:rPr>
          <w:color w:val="000000" w:themeColor="text1"/>
        </w:rPr>
        <w:t>Aqui teremos erro pois vai tentar desestruturar algo nulo ou undefined</w:t>
      </w:r>
      <w:r w:rsidR="0004398C" w:rsidRPr="00712166">
        <w:rPr>
          <w:color w:val="000000" w:themeColor="text1"/>
        </w:rPr>
        <w:t xml:space="preserve"> */</w:t>
      </w:r>
    </w:p>
    <w:p w14:paraId="311A15AA" w14:textId="77777777" w:rsidR="00011CE3" w:rsidRPr="00712166" w:rsidRDefault="00011CE3" w:rsidP="00011CE3">
      <w:pPr>
        <w:ind w:firstLine="0"/>
        <w:rPr>
          <w:color w:val="000000" w:themeColor="text1"/>
          <w:u w:val="single"/>
        </w:rPr>
      </w:pPr>
    </w:p>
    <w:p w14:paraId="50BDDD98" w14:textId="77777777" w:rsidR="00011CE3" w:rsidRPr="00712166" w:rsidRDefault="00011CE3" w:rsidP="00011CE3">
      <w:pPr>
        <w:spacing w:line="240" w:lineRule="auto"/>
        <w:rPr>
          <w:color w:val="000000" w:themeColor="text1"/>
        </w:rPr>
      </w:pPr>
      <w:r w:rsidRPr="00712166">
        <w:rPr>
          <w:color w:val="000000" w:themeColor="text1"/>
        </w:rPr>
        <w:t>/* Resumo</w:t>
      </w:r>
    </w:p>
    <w:p w14:paraId="1EEAEAF6" w14:textId="77777777" w:rsidR="00011CE3" w:rsidRPr="00712166" w:rsidRDefault="00011CE3" w:rsidP="00011CE3">
      <w:pPr>
        <w:spacing w:line="240" w:lineRule="auto"/>
        <w:rPr>
          <w:color w:val="000000" w:themeColor="text1"/>
        </w:rPr>
      </w:pPr>
      <w:r w:rsidRPr="00712166">
        <w:rPr>
          <w:color w:val="000000" w:themeColor="text1"/>
        </w:rPr>
        <w:t xml:space="preserve">        O Operador Destructing é uma forma de obter elementos de objetos e arrays</w:t>
      </w:r>
    </w:p>
    <w:p w14:paraId="35449192" w14:textId="77777777" w:rsidR="00011CE3" w:rsidRPr="00712166" w:rsidRDefault="00011CE3" w:rsidP="00011CE3">
      <w:pPr>
        <w:spacing w:line="240" w:lineRule="auto"/>
        <w:rPr>
          <w:color w:val="000000" w:themeColor="text1"/>
        </w:rPr>
      </w:pPr>
      <w:r w:rsidRPr="00712166">
        <w:rPr>
          <w:color w:val="000000" w:themeColor="text1"/>
        </w:rPr>
        <w:t xml:space="preserve">    para criar variáveis de uma vez só, uma forma simples de criar ou extrair de </w:t>
      </w:r>
    </w:p>
    <w:p w14:paraId="22915C57" w14:textId="77777777" w:rsidR="00011CE3" w:rsidRPr="00712166" w:rsidRDefault="00011CE3" w:rsidP="00011CE3">
      <w:pPr>
        <w:spacing w:line="240" w:lineRule="auto"/>
        <w:rPr>
          <w:color w:val="000000" w:themeColor="text1"/>
        </w:rPr>
      </w:pPr>
      <w:r w:rsidRPr="00712166">
        <w:rPr>
          <w:color w:val="000000" w:themeColor="text1"/>
        </w:rPr>
        <w:t xml:space="preserve">    elementos aquilo que precisamos. Sabemos que vamos receber um objeto, por ex-</w:t>
      </w:r>
    </w:p>
    <w:p w14:paraId="3D904854" w14:textId="77777777" w:rsidR="00011CE3" w:rsidRPr="00712166" w:rsidRDefault="00011CE3" w:rsidP="00011CE3">
      <w:pPr>
        <w:spacing w:line="240" w:lineRule="auto"/>
        <w:rPr>
          <w:color w:val="000000" w:themeColor="text1"/>
        </w:rPr>
      </w:pPr>
      <w:r w:rsidRPr="00712166">
        <w:rPr>
          <w:color w:val="000000" w:themeColor="text1"/>
        </w:rPr>
        <w:lastRenderedPageBreak/>
        <w:t xml:space="preserve">    emplo, a partir de uma função, ja podemos, em vez de trabalhar com o objeto </w:t>
      </w:r>
    </w:p>
    <w:p w14:paraId="6333865F" w14:textId="77777777" w:rsidR="00011CE3" w:rsidRPr="00712166" w:rsidRDefault="00011CE3" w:rsidP="00011CE3">
      <w:pPr>
        <w:spacing w:line="240" w:lineRule="auto"/>
        <w:rPr>
          <w:color w:val="000000" w:themeColor="text1"/>
        </w:rPr>
      </w:pPr>
      <w:r w:rsidRPr="00712166">
        <w:rPr>
          <w:color w:val="000000" w:themeColor="text1"/>
        </w:rPr>
        <w:t xml:space="preserve">    dentro da função, tirar os atributos que queremos e operamos de uma forma bem</w:t>
      </w:r>
    </w:p>
    <w:p w14:paraId="4AB6CBC5" w14:textId="77777777" w:rsidR="00011CE3" w:rsidRPr="00712166" w:rsidRDefault="00011CE3" w:rsidP="00011CE3">
      <w:pPr>
        <w:spacing w:line="240" w:lineRule="auto"/>
        <w:rPr>
          <w:color w:val="000000" w:themeColor="text1"/>
        </w:rPr>
      </w:pPr>
      <w:r w:rsidRPr="00712166">
        <w:rPr>
          <w:color w:val="000000" w:themeColor="text1"/>
        </w:rPr>
        <w:t xml:space="preserve">    mais direta, sem precisar acessar o objeto.</w:t>
      </w:r>
    </w:p>
    <w:p w14:paraId="01C3E2D5" w14:textId="61B41590" w:rsidR="00011CE3" w:rsidRPr="00712166" w:rsidRDefault="00011CE3" w:rsidP="00011CE3">
      <w:pPr>
        <w:spacing w:line="240" w:lineRule="auto"/>
        <w:rPr>
          <w:color w:val="000000" w:themeColor="text1"/>
        </w:rPr>
      </w:pPr>
      <w:r w:rsidRPr="00712166">
        <w:rPr>
          <w:color w:val="000000" w:themeColor="text1"/>
        </w:rPr>
        <w:t xml:space="preserve"> */</w:t>
      </w:r>
    </w:p>
    <w:p w14:paraId="0801AC9F" w14:textId="77777777" w:rsidR="00011CE3" w:rsidRPr="00712166" w:rsidRDefault="00011CE3" w:rsidP="00011CE3">
      <w:pPr>
        <w:rPr>
          <w:color w:val="000000" w:themeColor="text1"/>
        </w:rPr>
      </w:pPr>
    </w:p>
    <w:p w14:paraId="5ADDEA22" w14:textId="43B96289" w:rsidR="00BC782B" w:rsidRPr="00712166" w:rsidRDefault="0004398C" w:rsidP="0004398C">
      <w:pPr>
        <w:pStyle w:val="Ttulo2"/>
        <w:spacing w:line="480" w:lineRule="auto"/>
        <w:rPr>
          <w:rFonts w:cs="Arial"/>
        </w:rPr>
      </w:pPr>
      <w:bookmarkStart w:id="37" w:name="_Toc68947598"/>
      <w:r w:rsidRPr="00712166">
        <w:rPr>
          <w:rFonts w:cs="Arial"/>
        </w:rPr>
        <w:t>Operadores</w:t>
      </w:r>
      <w:r w:rsidR="000849D7" w:rsidRPr="00712166">
        <w:rPr>
          <w:rFonts w:cs="Arial"/>
        </w:rPr>
        <w:t>:</w:t>
      </w:r>
      <w:r w:rsidRPr="00712166">
        <w:rPr>
          <w:rFonts w:cs="Arial"/>
        </w:rPr>
        <w:t xml:space="preserve"> Aritméticos</w:t>
      </w:r>
      <w:bookmarkEnd w:id="37"/>
    </w:p>
    <w:p w14:paraId="3A0605E0" w14:textId="3C21197D" w:rsidR="000849D7" w:rsidRPr="00712166" w:rsidRDefault="000849D7" w:rsidP="00250C74">
      <w:pPr>
        <w:rPr>
          <w:color w:val="000000" w:themeColor="text1"/>
        </w:rPr>
      </w:pPr>
      <w:r w:rsidRPr="00712166">
        <w:rPr>
          <w:color w:val="000000" w:themeColor="text1"/>
        </w:rPr>
        <w:t>Os operadores possuem algumas formas de classificação</w:t>
      </w:r>
      <w:r w:rsidR="00250C74" w:rsidRPr="00712166">
        <w:rPr>
          <w:color w:val="000000" w:themeColor="text1"/>
        </w:rPr>
        <w:t>, como tipo:</w:t>
      </w:r>
      <w:r w:rsidRPr="00712166">
        <w:rPr>
          <w:color w:val="000000" w:themeColor="text1"/>
        </w:rPr>
        <w:t xml:space="preserve"> Aritméticos, relacionais,</w:t>
      </w:r>
      <w:r w:rsidR="00250C74" w:rsidRPr="00712166">
        <w:rPr>
          <w:color w:val="000000" w:themeColor="text1"/>
        </w:rPr>
        <w:t xml:space="preserve"> lógicos, de atribuição, etc... ou quanto a quantidade de operandos, os aritméticos possuem 2 operandos (binário).</w:t>
      </w:r>
    </w:p>
    <w:p w14:paraId="4FECB853" w14:textId="77777777" w:rsidR="00250C74" w:rsidRPr="00712166" w:rsidRDefault="00250C74" w:rsidP="00250C74">
      <w:pPr>
        <w:rPr>
          <w:color w:val="000000" w:themeColor="text1"/>
        </w:rPr>
      </w:pPr>
      <w:r w:rsidRPr="00712166">
        <w:rPr>
          <w:color w:val="000000" w:themeColor="text1"/>
        </w:rPr>
        <w:t>const [a, b, c, d] = [3, 5, 1, 15]</w:t>
      </w:r>
    </w:p>
    <w:p w14:paraId="4768207E" w14:textId="77777777" w:rsidR="00250C74" w:rsidRPr="00712166" w:rsidRDefault="00250C74" w:rsidP="00250C74">
      <w:pPr>
        <w:rPr>
          <w:color w:val="000000" w:themeColor="text1"/>
        </w:rPr>
      </w:pPr>
    </w:p>
    <w:p w14:paraId="00B36189" w14:textId="77777777" w:rsidR="00250C74" w:rsidRPr="00712166" w:rsidRDefault="00250C74" w:rsidP="00250C74">
      <w:pPr>
        <w:rPr>
          <w:color w:val="000000" w:themeColor="text1"/>
        </w:rPr>
      </w:pPr>
      <w:r w:rsidRPr="00712166">
        <w:rPr>
          <w:color w:val="000000" w:themeColor="text1"/>
        </w:rPr>
        <w:t>const soma = a + b + c + d // Operações binárias --&gt; a+b  | (a+b)+c  |   (a+b+c)+d  Operadores infix</w:t>
      </w:r>
    </w:p>
    <w:p w14:paraId="7CB17D7D" w14:textId="77777777" w:rsidR="00250C74" w:rsidRPr="00712166" w:rsidRDefault="00250C74" w:rsidP="00250C74">
      <w:pPr>
        <w:rPr>
          <w:color w:val="000000" w:themeColor="text1"/>
        </w:rPr>
      </w:pPr>
      <w:r w:rsidRPr="00712166">
        <w:rPr>
          <w:color w:val="000000" w:themeColor="text1"/>
        </w:rPr>
        <w:t>const subtracao = d - b</w:t>
      </w:r>
    </w:p>
    <w:p w14:paraId="40281182" w14:textId="77777777" w:rsidR="00250C74" w:rsidRPr="00712166" w:rsidRDefault="00250C74" w:rsidP="00250C74">
      <w:pPr>
        <w:rPr>
          <w:color w:val="000000" w:themeColor="text1"/>
        </w:rPr>
      </w:pPr>
      <w:r w:rsidRPr="00712166">
        <w:rPr>
          <w:color w:val="000000" w:themeColor="text1"/>
        </w:rPr>
        <w:t>const multiplicacao = a * b</w:t>
      </w:r>
    </w:p>
    <w:p w14:paraId="5C347939" w14:textId="77777777" w:rsidR="00250C74" w:rsidRPr="00712166" w:rsidRDefault="00250C74" w:rsidP="00250C74">
      <w:pPr>
        <w:rPr>
          <w:color w:val="000000" w:themeColor="text1"/>
        </w:rPr>
      </w:pPr>
      <w:r w:rsidRPr="00712166">
        <w:rPr>
          <w:color w:val="000000" w:themeColor="text1"/>
        </w:rPr>
        <w:t>const divisao = d / a</w:t>
      </w:r>
    </w:p>
    <w:p w14:paraId="641B671B" w14:textId="77777777" w:rsidR="00250C74" w:rsidRPr="00712166" w:rsidRDefault="00250C74" w:rsidP="00250C74">
      <w:pPr>
        <w:rPr>
          <w:color w:val="000000" w:themeColor="text1"/>
        </w:rPr>
      </w:pPr>
      <w:r w:rsidRPr="00712166">
        <w:rPr>
          <w:color w:val="000000" w:themeColor="text1"/>
        </w:rPr>
        <w:t>const modulo = a % 2</w:t>
      </w:r>
    </w:p>
    <w:p w14:paraId="0A4F6A20" w14:textId="77777777" w:rsidR="00250C74" w:rsidRPr="00712166" w:rsidRDefault="00250C74" w:rsidP="00250C74">
      <w:pPr>
        <w:rPr>
          <w:color w:val="000000" w:themeColor="text1"/>
        </w:rPr>
      </w:pPr>
    </w:p>
    <w:p w14:paraId="23A71602" w14:textId="77777777" w:rsidR="00250C74" w:rsidRPr="00712166" w:rsidRDefault="00250C74" w:rsidP="00250C74">
      <w:pPr>
        <w:rPr>
          <w:color w:val="000000" w:themeColor="text1"/>
        </w:rPr>
      </w:pPr>
      <w:r w:rsidRPr="00712166">
        <w:rPr>
          <w:color w:val="000000" w:themeColor="text1"/>
        </w:rPr>
        <w:t>console.log(`Soma: ${soma}`)</w:t>
      </w:r>
    </w:p>
    <w:p w14:paraId="5C041009" w14:textId="77777777" w:rsidR="00250C74" w:rsidRPr="00712166" w:rsidRDefault="00250C74" w:rsidP="00250C74">
      <w:pPr>
        <w:rPr>
          <w:color w:val="000000" w:themeColor="text1"/>
        </w:rPr>
      </w:pPr>
      <w:r w:rsidRPr="00712166">
        <w:rPr>
          <w:color w:val="000000" w:themeColor="text1"/>
        </w:rPr>
        <w:t>console.log(`Subtração: ${subtracao}`)</w:t>
      </w:r>
    </w:p>
    <w:p w14:paraId="22E803C9" w14:textId="77777777" w:rsidR="00250C74" w:rsidRPr="00712166" w:rsidRDefault="00250C74" w:rsidP="00250C74">
      <w:pPr>
        <w:rPr>
          <w:color w:val="000000" w:themeColor="text1"/>
        </w:rPr>
      </w:pPr>
      <w:r w:rsidRPr="00712166">
        <w:rPr>
          <w:color w:val="000000" w:themeColor="text1"/>
        </w:rPr>
        <w:t>console.log(`Multiplicação: ${multiplicacao}`)</w:t>
      </w:r>
    </w:p>
    <w:p w14:paraId="39E5F9AE" w14:textId="77777777" w:rsidR="00250C74" w:rsidRPr="00712166" w:rsidRDefault="00250C74" w:rsidP="00250C74">
      <w:pPr>
        <w:rPr>
          <w:color w:val="000000" w:themeColor="text1"/>
        </w:rPr>
      </w:pPr>
      <w:r w:rsidRPr="00712166">
        <w:rPr>
          <w:color w:val="000000" w:themeColor="text1"/>
        </w:rPr>
        <w:t>console.log(`Divisão: ${divisao}`)</w:t>
      </w:r>
    </w:p>
    <w:p w14:paraId="46A862E0" w14:textId="77777777" w:rsidR="00250C74" w:rsidRPr="00712166" w:rsidRDefault="00250C74" w:rsidP="00250C74">
      <w:pPr>
        <w:rPr>
          <w:color w:val="000000" w:themeColor="text1"/>
        </w:rPr>
      </w:pPr>
      <w:r w:rsidRPr="00712166">
        <w:rPr>
          <w:color w:val="000000" w:themeColor="text1"/>
        </w:rPr>
        <w:t>console.log(`Modulo: ${modulo}`)</w:t>
      </w:r>
    </w:p>
    <w:p w14:paraId="3C5312D7" w14:textId="4626AEE1" w:rsidR="0004398C" w:rsidRPr="00712166" w:rsidRDefault="00250C74" w:rsidP="00250C74">
      <w:pPr>
        <w:rPr>
          <w:color w:val="000000" w:themeColor="text1"/>
        </w:rPr>
      </w:pPr>
      <w:r w:rsidRPr="00712166">
        <w:rPr>
          <w:color w:val="000000" w:themeColor="text1"/>
        </w:rPr>
        <w:t>// d++  //Operador postfix - Depois do operando</w:t>
      </w:r>
    </w:p>
    <w:p w14:paraId="550FC015" w14:textId="78946D36" w:rsidR="00250C74" w:rsidRPr="00712166" w:rsidRDefault="00250C74" w:rsidP="00250C74">
      <w:pPr>
        <w:rPr>
          <w:color w:val="000000" w:themeColor="text1"/>
        </w:rPr>
      </w:pPr>
    </w:p>
    <w:p w14:paraId="712EA9A0" w14:textId="106C1B54" w:rsidR="00250C74" w:rsidRPr="00712166" w:rsidRDefault="00250C74" w:rsidP="00250C74">
      <w:pPr>
        <w:pStyle w:val="Ttulo2"/>
        <w:spacing w:line="480" w:lineRule="auto"/>
        <w:rPr>
          <w:rFonts w:cs="Arial"/>
        </w:rPr>
      </w:pPr>
      <w:bookmarkStart w:id="38" w:name="_Toc68947599"/>
      <w:r w:rsidRPr="00712166">
        <w:rPr>
          <w:rFonts w:cs="Arial"/>
        </w:rPr>
        <w:t>Operadores: Relacionais</w:t>
      </w:r>
      <w:bookmarkEnd w:id="38"/>
    </w:p>
    <w:p w14:paraId="1E611D57" w14:textId="69C6917F" w:rsidR="00250C74" w:rsidRPr="00712166" w:rsidRDefault="00250C74" w:rsidP="00250C74">
      <w:pPr>
        <w:rPr>
          <w:color w:val="000000" w:themeColor="text1"/>
        </w:rPr>
      </w:pPr>
      <w:r w:rsidRPr="00712166">
        <w:rPr>
          <w:color w:val="000000" w:themeColor="text1"/>
        </w:rPr>
        <w:t xml:space="preserve">Em uma operação relacional, o resultado sempre será </w:t>
      </w:r>
      <w:r w:rsidR="005022E0" w:rsidRPr="00712166">
        <w:rPr>
          <w:color w:val="000000" w:themeColor="text1"/>
        </w:rPr>
        <w:t>‘true’ ou ‘false’</w:t>
      </w:r>
    </w:p>
    <w:p w14:paraId="01C898B8" w14:textId="5BE4B92D" w:rsidR="005022E0" w:rsidRPr="00712166" w:rsidRDefault="005022E0" w:rsidP="00250C74">
      <w:pPr>
        <w:rPr>
          <w:color w:val="000000" w:themeColor="text1"/>
        </w:rPr>
      </w:pPr>
      <w:r w:rsidRPr="00712166">
        <w:rPr>
          <w:color w:val="000000" w:themeColor="text1"/>
        </w:rPr>
        <w:t>É possível comprar se valores são iguais (mesmo valor), ou se são estritamente iguais (mesmo valor e tipo).</w:t>
      </w:r>
    </w:p>
    <w:p w14:paraId="5922B219" w14:textId="77777777" w:rsidR="00E85833" w:rsidRPr="00712166" w:rsidRDefault="00E85833" w:rsidP="00E85833">
      <w:pPr>
        <w:rPr>
          <w:color w:val="000000" w:themeColor="text1"/>
        </w:rPr>
      </w:pPr>
      <w:r w:rsidRPr="00712166">
        <w:rPr>
          <w:color w:val="000000" w:themeColor="text1"/>
        </w:rPr>
        <w:t>console.log('01)', '1' == 1) // '1' é igual 1 - true, interpreta o valor numérico</w:t>
      </w:r>
    </w:p>
    <w:p w14:paraId="231745EC" w14:textId="77777777" w:rsidR="00E85833" w:rsidRPr="00712166" w:rsidRDefault="00E85833" w:rsidP="00E85833">
      <w:pPr>
        <w:rPr>
          <w:color w:val="000000" w:themeColor="text1"/>
        </w:rPr>
      </w:pPr>
      <w:r w:rsidRPr="00712166">
        <w:rPr>
          <w:color w:val="000000" w:themeColor="text1"/>
        </w:rPr>
        <w:t>console.log('02)', '1' === 1) // '1' é igual 1 - false, pois '1' tem o mesmo valor numérico que 1, mas não é estritamente igual (string x number)</w:t>
      </w:r>
    </w:p>
    <w:p w14:paraId="4EE2243C" w14:textId="77777777" w:rsidR="00E85833" w:rsidRPr="00712166" w:rsidRDefault="00E85833" w:rsidP="00E85833">
      <w:pPr>
        <w:rPr>
          <w:color w:val="000000" w:themeColor="text1"/>
        </w:rPr>
      </w:pPr>
      <w:r w:rsidRPr="00712166">
        <w:rPr>
          <w:color w:val="000000" w:themeColor="text1"/>
        </w:rPr>
        <w:t>console.log('03)', '3' != 3)</w:t>
      </w:r>
    </w:p>
    <w:p w14:paraId="5494DFCC" w14:textId="77777777" w:rsidR="00E85833" w:rsidRPr="00712166" w:rsidRDefault="00E85833" w:rsidP="00E85833">
      <w:pPr>
        <w:rPr>
          <w:color w:val="000000" w:themeColor="text1"/>
        </w:rPr>
      </w:pPr>
      <w:r w:rsidRPr="00712166">
        <w:rPr>
          <w:color w:val="000000" w:themeColor="text1"/>
        </w:rPr>
        <w:t>console.log('04)', '3' !== 3)</w:t>
      </w:r>
    </w:p>
    <w:p w14:paraId="6E5A7251" w14:textId="77777777" w:rsidR="00E85833" w:rsidRPr="00712166" w:rsidRDefault="00E85833" w:rsidP="00E85833">
      <w:pPr>
        <w:rPr>
          <w:color w:val="000000" w:themeColor="text1"/>
        </w:rPr>
      </w:pPr>
      <w:r w:rsidRPr="00712166">
        <w:rPr>
          <w:color w:val="000000" w:themeColor="text1"/>
        </w:rPr>
        <w:lastRenderedPageBreak/>
        <w:t>console.log('05)', 3 &lt; 2)</w:t>
      </w:r>
    </w:p>
    <w:p w14:paraId="1EE08C22" w14:textId="77777777" w:rsidR="00E85833" w:rsidRPr="00712166" w:rsidRDefault="00E85833" w:rsidP="00E85833">
      <w:pPr>
        <w:rPr>
          <w:color w:val="000000" w:themeColor="text1"/>
        </w:rPr>
      </w:pPr>
      <w:r w:rsidRPr="00712166">
        <w:rPr>
          <w:color w:val="000000" w:themeColor="text1"/>
        </w:rPr>
        <w:t>console.log('06)', 3 &gt; 2)</w:t>
      </w:r>
    </w:p>
    <w:p w14:paraId="276CADD3" w14:textId="77777777" w:rsidR="00E85833" w:rsidRPr="00712166" w:rsidRDefault="00E85833" w:rsidP="00E85833">
      <w:pPr>
        <w:rPr>
          <w:color w:val="000000" w:themeColor="text1"/>
        </w:rPr>
      </w:pPr>
      <w:r w:rsidRPr="00712166">
        <w:rPr>
          <w:color w:val="000000" w:themeColor="text1"/>
        </w:rPr>
        <w:t>console.log('07)', 3 &lt;= 2)</w:t>
      </w:r>
    </w:p>
    <w:p w14:paraId="0F553758" w14:textId="77777777" w:rsidR="00E85833" w:rsidRPr="00712166" w:rsidRDefault="00E85833" w:rsidP="00E85833">
      <w:pPr>
        <w:rPr>
          <w:color w:val="000000" w:themeColor="text1"/>
        </w:rPr>
      </w:pPr>
      <w:r w:rsidRPr="00712166">
        <w:rPr>
          <w:color w:val="000000" w:themeColor="text1"/>
        </w:rPr>
        <w:t>console.log('08)', 3 &gt;= 2)</w:t>
      </w:r>
    </w:p>
    <w:p w14:paraId="5338ED94" w14:textId="77777777" w:rsidR="00E85833" w:rsidRPr="00712166" w:rsidRDefault="00E85833" w:rsidP="00E85833">
      <w:pPr>
        <w:rPr>
          <w:color w:val="000000" w:themeColor="text1"/>
        </w:rPr>
      </w:pPr>
    </w:p>
    <w:p w14:paraId="49FF32F6" w14:textId="77777777" w:rsidR="00E85833" w:rsidRPr="004009D3" w:rsidRDefault="00E85833" w:rsidP="00E85833">
      <w:pPr>
        <w:rPr>
          <w:color w:val="000000" w:themeColor="text1"/>
          <w:lang w:val="en-US"/>
        </w:rPr>
      </w:pPr>
      <w:r w:rsidRPr="004009D3">
        <w:rPr>
          <w:color w:val="000000" w:themeColor="text1"/>
          <w:lang w:val="en-US"/>
        </w:rPr>
        <w:t>const d1 = new Date(0)  // 0 - 01/01/1970</w:t>
      </w:r>
    </w:p>
    <w:p w14:paraId="5E52EC4B" w14:textId="77777777" w:rsidR="00E85833" w:rsidRPr="004009D3" w:rsidRDefault="00E85833" w:rsidP="00E85833">
      <w:pPr>
        <w:rPr>
          <w:color w:val="000000" w:themeColor="text1"/>
          <w:lang w:val="en-US"/>
        </w:rPr>
      </w:pPr>
      <w:r w:rsidRPr="004009D3">
        <w:rPr>
          <w:color w:val="000000" w:themeColor="text1"/>
          <w:lang w:val="en-US"/>
        </w:rPr>
        <w:t>const d2 = new Date(0)</w:t>
      </w:r>
    </w:p>
    <w:p w14:paraId="2E3FECC9" w14:textId="77777777" w:rsidR="00E85833" w:rsidRPr="004009D3" w:rsidRDefault="00E85833" w:rsidP="00E85833">
      <w:pPr>
        <w:rPr>
          <w:color w:val="000000" w:themeColor="text1"/>
          <w:lang w:val="en-US"/>
        </w:rPr>
      </w:pPr>
    </w:p>
    <w:p w14:paraId="656BB84E" w14:textId="77777777" w:rsidR="00E85833" w:rsidRPr="00712166" w:rsidRDefault="00E85833" w:rsidP="00E85833">
      <w:pPr>
        <w:rPr>
          <w:color w:val="000000" w:themeColor="text1"/>
        </w:rPr>
      </w:pPr>
      <w:r w:rsidRPr="00712166">
        <w:rPr>
          <w:color w:val="000000" w:themeColor="text1"/>
        </w:rPr>
        <w:t>console.log('09)', d1 == d2)  // Vai comparar endereços de memória, falso, pois cada constante tem o seu</w:t>
      </w:r>
    </w:p>
    <w:p w14:paraId="708A67A4" w14:textId="77777777" w:rsidR="00E85833" w:rsidRPr="00712166" w:rsidRDefault="00E85833" w:rsidP="00E85833">
      <w:pPr>
        <w:rPr>
          <w:color w:val="000000" w:themeColor="text1"/>
        </w:rPr>
      </w:pPr>
      <w:r w:rsidRPr="00712166">
        <w:rPr>
          <w:color w:val="000000" w:themeColor="text1"/>
        </w:rPr>
        <w:t>console.log('10)', d1 === d2) // Também vai comparar endereços de memória, falso, pois cada constante tem o seu</w:t>
      </w:r>
    </w:p>
    <w:p w14:paraId="08B70095" w14:textId="77777777" w:rsidR="00E85833" w:rsidRPr="00712166" w:rsidRDefault="00E85833" w:rsidP="00E85833">
      <w:pPr>
        <w:rPr>
          <w:color w:val="000000" w:themeColor="text1"/>
        </w:rPr>
      </w:pPr>
    </w:p>
    <w:p w14:paraId="6F9E0D4C" w14:textId="77777777" w:rsidR="00E85833" w:rsidRPr="00712166" w:rsidRDefault="00E85833" w:rsidP="00E85833">
      <w:pPr>
        <w:rPr>
          <w:color w:val="000000" w:themeColor="text1"/>
        </w:rPr>
      </w:pPr>
      <w:r w:rsidRPr="00712166">
        <w:rPr>
          <w:color w:val="000000" w:themeColor="text1"/>
        </w:rPr>
        <w:t>/* Trabalhando com variáveis de endereço de memória (d1 e d2)</w:t>
      </w:r>
    </w:p>
    <w:p w14:paraId="1D710D27" w14:textId="77777777" w:rsidR="00E85833" w:rsidRPr="00712166" w:rsidRDefault="00E85833" w:rsidP="00E85833">
      <w:pPr>
        <w:rPr>
          <w:color w:val="000000" w:themeColor="text1"/>
        </w:rPr>
      </w:pPr>
      <w:r w:rsidRPr="00712166">
        <w:rPr>
          <w:color w:val="000000" w:themeColor="text1"/>
        </w:rPr>
        <w:t>não faz diferença, sempre vai dar false tanto para '==' quanto '===' */</w:t>
      </w:r>
    </w:p>
    <w:p w14:paraId="1512646B" w14:textId="77777777" w:rsidR="00E85833" w:rsidRPr="00712166" w:rsidRDefault="00E85833" w:rsidP="00E85833">
      <w:pPr>
        <w:rPr>
          <w:color w:val="000000" w:themeColor="text1"/>
        </w:rPr>
      </w:pPr>
    </w:p>
    <w:p w14:paraId="7DA308C7" w14:textId="77777777" w:rsidR="00E85833" w:rsidRPr="004009D3" w:rsidRDefault="00E85833" w:rsidP="00E85833">
      <w:pPr>
        <w:rPr>
          <w:color w:val="000000" w:themeColor="text1"/>
          <w:lang w:val="en-US"/>
        </w:rPr>
      </w:pPr>
      <w:r w:rsidRPr="004009D3">
        <w:rPr>
          <w:color w:val="000000" w:themeColor="text1"/>
          <w:lang w:val="en-US"/>
        </w:rPr>
        <w:t xml:space="preserve">console.log('11)', d1.getTime() == d2.getTime())  </w:t>
      </w:r>
    </w:p>
    <w:p w14:paraId="7294A510" w14:textId="77777777" w:rsidR="00E85833" w:rsidRPr="00712166" w:rsidRDefault="00E85833" w:rsidP="00E85833">
      <w:pPr>
        <w:rPr>
          <w:color w:val="000000" w:themeColor="text1"/>
        </w:rPr>
      </w:pPr>
      <w:r w:rsidRPr="00712166">
        <w:rPr>
          <w:color w:val="000000" w:themeColor="text1"/>
        </w:rPr>
        <w:t>console.log('12)', d1.getTime() === d2.getTime())   // Ambos são estritamente iguais/</w:t>
      </w:r>
    </w:p>
    <w:p w14:paraId="4B8D50DF" w14:textId="77777777" w:rsidR="00E85833" w:rsidRPr="00712166" w:rsidRDefault="00E85833" w:rsidP="00E85833">
      <w:pPr>
        <w:rPr>
          <w:color w:val="000000" w:themeColor="text1"/>
        </w:rPr>
      </w:pPr>
      <w:r w:rsidRPr="00712166">
        <w:rPr>
          <w:color w:val="000000" w:themeColor="text1"/>
        </w:rPr>
        <w:t>console.log('13)', undefined == null)  // true, são iguais</w:t>
      </w:r>
    </w:p>
    <w:p w14:paraId="076450CF" w14:textId="1DBF6AC1" w:rsidR="00E85833" w:rsidRPr="00712166" w:rsidRDefault="00E85833" w:rsidP="00E85833">
      <w:pPr>
        <w:rPr>
          <w:color w:val="000000" w:themeColor="text1"/>
        </w:rPr>
      </w:pPr>
      <w:r w:rsidRPr="00712166">
        <w:rPr>
          <w:color w:val="000000" w:themeColor="text1"/>
        </w:rPr>
        <w:t>console.log('14)', undefined === null)  /* false, não são estritamente iguais, tipos diferentes */</w:t>
      </w:r>
    </w:p>
    <w:p w14:paraId="536F1DC4" w14:textId="77777777" w:rsidR="00E85833" w:rsidRPr="00712166" w:rsidRDefault="00E85833" w:rsidP="00E85833">
      <w:pPr>
        <w:rPr>
          <w:color w:val="000000" w:themeColor="text1"/>
        </w:rPr>
      </w:pPr>
    </w:p>
    <w:p w14:paraId="7DED9871" w14:textId="68D5D61F" w:rsidR="00E85833" w:rsidRPr="00712166" w:rsidRDefault="00E85833" w:rsidP="00E85833">
      <w:pPr>
        <w:pStyle w:val="Ttulo2"/>
        <w:spacing w:line="480" w:lineRule="auto"/>
        <w:rPr>
          <w:rFonts w:cs="Arial"/>
        </w:rPr>
      </w:pPr>
      <w:bookmarkStart w:id="39" w:name="_Toc68947600"/>
      <w:r w:rsidRPr="00712166">
        <w:rPr>
          <w:rFonts w:cs="Arial"/>
        </w:rPr>
        <w:t>Operadores: Lógicos</w:t>
      </w:r>
      <w:bookmarkEnd w:id="39"/>
    </w:p>
    <w:p w14:paraId="41B02397" w14:textId="77777777" w:rsidR="00E85833" w:rsidRPr="00712166" w:rsidRDefault="00E85833" w:rsidP="00E85833">
      <w:pPr>
        <w:rPr>
          <w:color w:val="000000" w:themeColor="text1"/>
        </w:rPr>
      </w:pPr>
      <w:r w:rsidRPr="00712166">
        <w:rPr>
          <w:color w:val="000000" w:themeColor="text1"/>
        </w:rPr>
        <w:t>/*</w:t>
      </w:r>
    </w:p>
    <w:p w14:paraId="739CFE9A" w14:textId="77777777" w:rsidR="00E85833" w:rsidRPr="00712166" w:rsidRDefault="00E85833" w:rsidP="00E85833">
      <w:pPr>
        <w:rPr>
          <w:color w:val="000000" w:themeColor="text1"/>
        </w:rPr>
      </w:pPr>
      <w:r w:rsidRPr="00712166">
        <w:rPr>
          <w:color w:val="000000" w:themeColor="text1"/>
        </w:rPr>
        <w:t xml:space="preserve"> * v e v -&gt; v</w:t>
      </w:r>
    </w:p>
    <w:p w14:paraId="68E059EC" w14:textId="77777777" w:rsidR="00E85833" w:rsidRPr="00712166" w:rsidRDefault="00E85833" w:rsidP="00E85833">
      <w:pPr>
        <w:rPr>
          <w:color w:val="000000" w:themeColor="text1"/>
        </w:rPr>
      </w:pPr>
      <w:r w:rsidRPr="00712166">
        <w:rPr>
          <w:color w:val="000000" w:themeColor="text1"/>
        </w:rPr>
        <w:t xml:space="preserve"> * v e f -&gt; f</w:t>
      </w:r>
    </w:p>
    <w:p w14:paraId="0610250B" w14:textId="71F63C2F" w:rsidR="00E85833" w:rsidRPr="00712166" w:rsidRDefault="00E85833" w:rsidP="00E85833">
      <w:pPr>
        <w:rPr>
          <w:color w:val="000000" w:themeColor="text1"/>
        </w:rPr>
      </w:pPr>
      <w:r w:rsidRPr="00712166">
        <w:rPr>
          <w:color w:val="000000" w:themeColor="text1"/>
        </w:rPr>
        <w:t xml:space="preserve"> * f e ? -&gt; f</w:t>
      </w:r>
    </w:p>
    <w:p w14:paraId="3469BDBD" w14:textId="77777777" w:rsidR="00E85833" w:rsidRPr="00712166" w:rsidRDefault="00E85833" w:rsidP="00E85833">
      <w:pPr>
        <w:rPr>
          <w:color w:val="000000" w:themeColor="text1"/>
        </w:rPr>
      </w:pPr>
      <w:r w:rsidRPr="00712166">
        <w:rPr>
          <w:color w:val="000000" w:themeColor="text1"/>
        </w:rPr>
        <w:t xml:space="preserve"> * v ou ? -&gt; v</w:t>
      </w:r>
    </w:p>
    <w:p w14:paraId="57A0C29B" w14:textId="77777777" w:rsidR="00E85833" w:rsidRPr="00712166" w:rsidRDefault="00E85833" w:rsidP="00E85833">
      <w:pPr>
        <w:rPr>
          <w:color w:val="000000" w:themeColor="text1"/>
        </w:rPr>
      </w:pPr>
      <w:r w:rsidRPr="00712166">
        <w:rPr>
          <w:color w:val="000000" w:themeColor="text1"/>
        </w:rPr>
        <w:t xml:space="preserve"> * f ou v -&gt; v</w:t>
      </w:r>
    </w:p>
    <w:p w14:paraId="4D56A5C9" w14:textId="77777777" w:rsidR="00E85833" w:rsidRPr="00712166" w:rsidRDefault="00E85833" w:rsidP="00E85833">
      <w:pPr>
        <w:rPr>
          <w:color w:val="000000" w:themeColor="text1"/>
        </w:rPr>
      </w:pPr>
      <w:r w:rsidRPr="00712166">
        <w:rPr>
          <w:color w:val="000000" w:themeColor="text1"/>
        </w:rPr>
        <w:t xml:space="preserve"> * f ou f -&gt; f</w:t>
      </w:r>
    </w:p>
    <w:p w14:paraId="29DF2727" w14:textId="0E6FD422" w:rsidR="00E85833" w:rsidRPr="00712166" w:rsidRDefault="00E85833" w:rsidP="00E85833">
      <w:pPr>
        <w:rPr>
          <w:color w:val="000000" w:themeColor="text1"/>
        </w:rPr>
      </w:pPr>
      <w:r w:rsidRPr="00712166">
        <w:rPr>
          <w:color w:val="000000" w:themeColor="text1"/>
        </w:rPr>
        <w:t xml:space="preserve">  * v xor v -&gt; f    xor : Exclusivo ou</w:t>
      </w:r>
    </w:p>
    <w:p w14:paraId="70EDBF42" w14:textId="77777777" w:rsidR="00E85833" w:rsidRPr="00712166" w:rsidRDefault="00E85833" w:rsidP="00E85833">
      <w:pPr>
        <w:rPr>
          <w:color w:val="000000" w:themeColor="text1"/>
        </w:rPr>
      </w:pPr>
      <w:r w:rsidRPr="00712166">
        <w:rPr>
          <w:color w:val="000000" w:themeColor="text1"/>
        </w:rPr>
        <w:t xml:space="preserve"> * v xor f -&gt; v</w:t>
      </w:r>
    </w:p>
    <w:p w14:paraId="6BCF3ABD" w14:textId="77777777" w:rsidR="00E85833" w:rsidRPr="00712166" w:rsidRDefault="00E85833" w:rsidP="00E85833">
      <w:pPr>
        <w:rPr>
          <w:color w:val="000000" w:themeColor="text1"/>
        </w:rPr>
      </w:pPr>
      <w:r w:rsidRPr="00712166">
        <w:rPr>
          <w:color w:val="000000" w:themeColor="text1"/>
        </w:rPr>
        <w:t xml:space="preserve"> * f xor v -&gt; v</w:t>
      </w:r>
    </w:p>
    <w:p w14:paraId="080D56EE" w14:textId="77777777" w:rsidR="00E85833" w:rsidRPr="00712166" w:rsidRDefault="00E85833" w:rsidP="00E85833">
      <w:pPr>
        <w:rPr>
          <w:color w:val="000000" w:themeColor="text1"/>
        </w:rPr>
      </w:pPr>
      <w:r w:rsidRPr="00712166">
        <w:rPr>
          <w:color w:val="000000" w:themeColor="text1"/>
        </w:rPr>
        <w:t xml:space="preserve"> * f xor f -&gt; f</w:t>
      </w:r>
    </w:p>
    <w:p w14:paraId="02CC9C17" w14:textId="77777777" w:rsidR="00E85833" w:rsidRPr="00712166" w:rsidRDefault="00E85833" w:rsidP="00E85833">
      <w:pPr>
        <w:rPr>
          <w:color w:val="000000" w:themeColor="text1"/>
        </w:rPr>
      </w:pPr>
      <w:r w:rsidRPr="00712166">
        <w:rPr>
          <w:color w:val="000000" w:themeColor="text1"/>
        </w:rPr>
        <w:lastRenderedPageBreak/>
        <w:t xml:space="preserve"> </w:t>
      </w:r>
    </w:p>
    <w:p w14:paraId="7E8CD799" w14:textId="77777777" w:rsidR="00E85833" w:rsidRPr="00712166" w:rsidRDefault="00E85833" w:rsidP="00E85833">
      <w:pPr>
        <w:rPr>
          <w:color w:val="000000" w:themeColor="text1"/>
        </w:rPr>
      </w:pPr>
      <w:r w:rsidRPr="00712166">
        <w:rPr>
          <w:color w:val="000000" w:themeColor="text1"/>
        </w:rPr>
        <w:t xml:space="preserve"> * !v -&gt; f Contrário de v</w:t>
      </w:r>
    </w:p>
    <w:p w14:paraId="7C380017" w14:textId="77777777" w:rsidR="00E85833" w:rsidRPr="00712166" w:rsidRDefault="00E85833" w:rsidP="00E85833">
      <w:pPr>
        <w:rPr>
          <w:color w:val="000000" w:themeColor="text1"/>
        </w:rPr>
      </w:pPr>
      <w:r w:rsidRPr="00712166">
        <w:rPr>
          <w:color w:val="000000" w:themeColor="text1"/>
        </w:rPr>
        <w:t xml:space="preserve"> * !f -&gt; v Contrário de f</w:t>
      </w:r>
    </w:p>
    <w:p w14:paraId="73ACF44E" w14:textId="77777777" w:rsidR="00E85833" w:rsidRPr="00712166" w:rsidRDefault="00E85833" w:rsidP="00E85833">
      <w:pPr>
        <w:rPr>
          <w:color w:val="000000" w:themeColor="text1"/>
        </w:rPr>
      </w:pPr>
      <w:r w:rsidRPr="00712166">
        <w:rPr>
          <w:color w:val="000000" w:themeColor="text1"/>
        </w:rPr>
        <w:t xml:space="preserve"> */</w:t>
      </w:r>
    </w:p>
    <w:p w14:paraId="4D255B22" w14:textId="77777777" w:rsidR="00E85833" w:rsidRPr="00712166" w:rsidRDefault="00E85833" w:rsidP="00E85833">
      <w:pPr>
        <w:rPr>
          <w:color w:val="000000" w:themeColor="text1"/>
        </w:rPr>
      </w:pPr>
    </w:p>
    <w:p w14:paraId="2D25F880" w14:textId="77777777" w:rsidR="00E85833" w:rsidRPr="00712166" w:rsidRDefault="00E85833" w:rsidP="00E85833">
      <w:pPr>
        <w:rPr>
          <w:color w:val="000000" w:themeColor="text1"/>
        </w:rPr>
      </w:pPr>
      <w:r w:rsidRPr="00712166">
        <w:rPr>
          <w:color w:val="000000" w:themeColor="text1"/>
        </w:rPr>
        <w:t>/* t1 = Trabalho Terça     |      t2 = Trabalho Quinta</w:t>
      </w:r>
    </w:p>
    <w:p w14:paraId="3833AE08" w14:textId="77777777" w:rsidR="00E85833" w:rsidRPr="00712166" w:rsidRDefault="00E85833" w:rsidP="00E85833">
      <w:pPr>
        <w:rPr>
          <w:color w:val="000000" w:themeColor="text1"/>
        </w:rPr>
      </w:pPr>
      <w:r w:rsidRPr="00712166">
        <w:rPr>
          <w:color w:val="000000" w:themeColor="text1"/>
        </w:rPr>
        <w:t>Se t1 e t2 der certo    ---&gt; Compra TV 50" e Tomar Sorvete</w:t>
      </w:r>
    </w:p>
    <w:p w14:paraId="31A8320A" w14:textId="77777777" w:rsidR="00E85833" w:rsidRPr="00712166" w:rsidRDefault="00E85833" w:rsidP="00E85833">
      <w:pPr>
        <w:rPr>
          <w:color w:val="000000" w:themeColor="text1"/>
        </w:rPr>
      </w:pPr>
      <w:r w:rsidRPr="00712166">
        <w:rPr>
          <w:color w:val="000000" w:themeColor="text1"/>
        </w:rPr>
        <w:t>Se t1 ou t2 der certo   ---&gt; Compra TV 32" e Tomar Sorvete</w:t>
      </w:r>
    </w:p>
    <w:p w14:paraId="1C9467E7" w14:textId="77777777" w:rsidR="00E85833" w:rsidRPr="00712166" w:rsidRDefault="00E85833" w:rsidP="00E85833">
      <w:pPr>
        <w:rPr>
          <w:color w:val="000000" w:themeColor="text1"/>
        </w:rPr>
      </w:pPr>
      <w:r w:rsidRPr="00712166">
        <w:rPr>
          <w:color w:val="000000" w:themeColor="text1"/>
        </w:rPr>
        <w:t>Se t1 e t2 der errado   ---&gt; Não Compra TV nem toma Sorvete</w:t>
      </w:r>
    </w:p>
    <w:p w14:paraId="5A8EE41D" w14:textId="77777777" w:rsidR="00E85833" w:rsidRPr="00712166" w:rsidRDefault="00E85833" w:rsidP="00E85833">
      <w:pPr>
        <w:rPr>
          <w:color w:val="000000" w:themeColor="text1"/>
        </w:rPr>
      </w:pPr>
      <w:r w:rsidRPr="00712166">
        <w:rPr>
          <w:color w:val="000000" w:themeColor="text1"/>
        </w:rPr>
        <w:t xml:space="preserve">Para comprar a TV 50", precisamos de um operador 'E', pois só podemos </w:t>
      </w:r>
    </w:p>
    <w:p w14:paraId="36D20A59" w14:textId="77777777" w:rsidR="00E85833" w:rsidRPr="00712166" w:rsidRDefault="00E85833" w:rsidP="00E85833">
      <w:pPr>
        <w:rPr>
          <w:color w:val="000000" w:themeColor="text1"/>
        </w:rPr>
      </w:pPr>
      <w:r w:rsidRPr="00712166">
        <w:rPr>
          <w:color w:val="000000" w:themeColor="text1"/>
        </w:rPr>
        <w:t>compra-la se t1 e t2 forem true, para Tomar Sorvete, precisamos do 'OU',</w:t>
      </w:r>
    </w:p>
    <w:p w14:paraId="32E3BBB2" w14:textId="77777777" w:rsidR="00E85833" w:rsidRPr="00712166" w:rsidRDefault="00E85833" w:rsidP="00E85833">
      <w:pPr>
        <w:rPr>
          <w:color w:val="000000" w:themeColor="text1"/>
        </w:rPr>
      </w:pPr>
      <w:r w:rsidRPr="00712166">
        <w:rPr>
          <w:color w:val="000000" w:themeColor="text1"/>
        </w:rPr>
        <w:t>pois se t1 ou t2 forem true, tomamos sorvete. Para Comprar a TV 32",</w:t>
      </w:r>
    </w:p>
    <w:p w14:paraId="65A45A74" w14:textId="7329D5F8" w:rsidR="00E85833" w:rsidRPr="00712166" w:rsidRDefault="00E85833" w:rsidP="00E85833">
      <w:pPr>
        <w:rPr>
          <w:color w:val="000000" w:themeColor="text1"/>
        </w:rPr>
      </w:pPr>
      <w:r w:rsidRPr="00712166">
        <w:rPr>
          <w:color w:val="000000" w:themeColor="text1"/>
        </w:rPr>
        <w:t>precisamos do operador xor (Exclusivo), pois compra</w:t>
      </w:r>
    </w:p>
    <w:p w14:paraId="6D2EF638" w14:textId="77777777" w:rsidR="00E85833" w:rsidRPr="00712166" w:rsidRDefault="00E85833" w:rsidP="00E85833">
      <w:pPr>
        <w:rPr>
          <w:color w:val="000000" w:themeColor="text1"/>
        </w:rPr>
      </w:pPr>
      <w:r w:rsidRPr="00712166">
        <w:rPr>
          <w:color w:val="000000" w:themeColor="text1"/>
        </w:rPr>
        <w:t>*/</w:t>
      </w:r>
    </w:p>
    <w:p w14:paraId="3DA8B9A1" w14:textId="77777777" w:rsidR="00E85833" w:rsidRPr="00712166" w:rsidRDefault="00E85833" w:rsidP="00E85833">
      <w:pPr>
        <w:rPr>
          <w:color w:val="000000" w:themeColor="text1"/>
        </w:rPr>
      </w:pPr>
    </w:p>
    <w:p w14:paraId="0CE635ED" w14:textId="77777777" w:rsidR="00E85833" w:rsidRPr="00712166" w:rsidRDefault="00E85833" w:rsidP="00E85833">
      <w:pPr>
        <w:rPr>
          <w:color w:val="000000" w:themeColor="text1"/>
        </w:rPr>
      </w:pPr>
      <w:r w:rsidRPr="00712166">
        <w:rPr>
          <w:color w:val="000000" w:themeColor="text1"/>
        </w:rPr>
        <w:t>function compras(t1, t2) {</w:t>
      </w:r>
    </w:p>
    <w:p w14:paraId="76AF6FCE" w14:textId="77777777" w:rsidR="00E85833" w:rsidRPr="00712166" w:rsidRDefault="00E85833" w:rsidP="00E85833">
      <w:pPr>
        <w:rPr>
          <w:color w:val="000000" w:themeColor="text1"/>
        </w:rPr>
      </w:pPr>
      <w:r w:rsidRPr="00712166">
        <w:rPr>
          <w:color w:val="000000" w:themeColor="text1"/>
        </w:rPr>
        <w:t xml:space="preserve">    const comprarSorvete = t1 || t2   // || = Ou</w:t>
      </w:r>
    </w:p>
    <w:p w14:paraId="43612035" w14:textId="77777777" w:rsidR="00E85833" w:rsidRPr="00712166" w:rsidRDefault="00E85833" w:rsidP="00E85833">
      <w:pPr>
        <w:rPr>
          <w:color w:val="000000" w:themeColor="text1"/>
        </w:rPr>
      </w:pPr>
      <w:r w:rsidRPr="00712166">
        <w:rPr>
          <w:color w:val="000000" w:themeColor="text1"/>
        </w:rPr>
        <w:t xml:space="preserve">    const comprarTV50 = t1 &amp;&amp; t2      // &amp;&amp; = E</w:t>
      </w:r>
    </w:p>
    <w:p w14:paraId="001D5A2A" w14:textId="77777777" w:rsidR="00E85833" w:rsidRPr="00712166" w:rsidRDefault="00E85833" w:rsidP="00E85833">
      <w:pPr>
        <w:rPr>
          <w:color w:val="000000" w:themeColor="text1"/>
        </w:rPr>
      </w:pPr>
      <w:r w:rsidRPr="00712166">
        <w:rPr>
          <w:color w:val="000000" w:themeColor="text1"/>
        </w:rPr>
        <w:t xml:space="preserve">    // Opção 1: const comprarTV32 = !!(t1 ^ t2) //operador bitwise xor</w:t>
      </w:r>
    </w:p>
    <w:p w14:paraId="0118A69F" w14:textId="77777777" w:rsidR="00E85833" w:rsidRPr="00712166" w:rsidRDefault="00E85833" w:rsidP="00E85833">
      <w:pPr>
        <w:rPr>
          <w:color w:val="000000" w:themeColor="text1"/>
        </w:rPr>
      </w:pPr>
      <w:r w:rsidRPr="00712166">
        <w:rPr>
          <w:color w:val="000000" w:themeColor="text1"/>
        </w:rPr>
        <w:t xml:space="preserve">    const comprarTV32 = t1 != t2 // O 'Ou Exclusivo' pode ser simulado com uma diferença.</w:t>
      </w:r>
    </w:p>
    <w:p w14:paraId="29BCDF6E" w14:textId="77777777" w:rsidR="00E85833" w:rsidRPr="00712166" w:rsidRDefault="00E85833" w:rsidP="00E85833">
      <w:pPr>
        <w:rPr>
          <w:color w:val="000000" w:themeColor="text1"/>
        </w:rPr>
      </w:pPr>
      <w:r w:rsidRPr="00712166">
        <w:rPr>
          <w:color w:val="000000" w:themeColor="text1"/>
        </w:rPr>
        <w:t xml:space="preserve">    const manterSaudavel = !comprarSorvete // manterSaudavel é True quando comprarSorvete é falso.</w:t>
      </w:r>
    </w:p>
    <w:p w14:paraId="4DD4539E" w14:textId="77777777" w:rsidR="00E85833" w:rsidRPr="00712166" w:rsidRDefault="00E85833" w:rsidP="00E85833">
      <w:pPr>
        <w:rPr>
          <w:color w:val="000000" w:themeColor="text1"/>
        </w:rPr>
      </w:pPr>
    </w:p>
    <w:p w14:paraId="6598AC96" w14:textId="77777777" w:rsidR="00E85833" w:rsidRPr="00712166" w:rsidRDefault="00E85833" w:rsidP="00E85833">
      <w:pPr>
        <w:rPr>
          <w:color w:val="000000" w:themeColor="text1"/>
        </w:rPr>
      </w:pPr>
      <w:r w:rsidRPr="00712166">
        <w:rPr>
          <w:color w:val="000000" w:themeColor="text1"/>
        </w:rPr>
        <w:t xml:space="preserve">    return { comprarSorvete, comprarTV50, comprarTV32, manterSaudavel } /*</w:t>
      </w:r>
    </w:p>
    <w:p w14:paraId="2D21EEAE" w14:textId="77777777" w:rsidR="00E85833" w:rsidRPr="00712166" w:rsidRDefault="00E85833" w:rsidP="00E85833">
      <w:pPr>
        <w:rPr>
          <w:color w:val="000000" w:themeColor="text1"/>
        </w:rPr>
      </w:pPr>
      <w:r w:rsidRPr="00712166">
        <w:rPr>
          <w:color w:val="000000" w:themeColor="text1"/>
        </w:rPr>
        <w:t xml:space="preserve">     Objetos só com valor ? Quando omitimos a chave, passando uma constante ou variável</w:t>
      </w:r>
    </w:p>
    <w:p w14:paraId="09CE4A2D" w14:textId="77777777" w:rsidR="00E85833" w:rsidRPr="00712166" w:rsidRDefault="00E85833" w:rsidP="00E85833">
      <w:pPr>
        <w:rPr>
          <w:color w:val="000000" w:themeColor="text1"/>
        </w:rPr>
      </w:pPr>
      <w:r w:rsidRPr="00712166">
        <w:rPr>
          <w:color w:val="000000" w:themeColor="text1"/>
        </w:rPr>
        <w:t xml:space="preserve">     para criação do objeto, é um recurso novo do ES 2015. Quando criamos dessa forma, a chave</w:t>
      </w:r>
    </w:p>
    <w:p w14:paraId="4A006655" w14:textId="77777777" w:rsidR="00E85833" w:rsidRPr="00712166" w:rsidRDefault="00E85833" w:rsidP="00E85833">
      <w:pPr>
        <w:rPr>
          <w:color w:val="000000" w:themeColor="text1"/>
        </w:rPr>
      </w:pPr>
      <w:r w:rsidRPr="00712166">
        <w:rPr>
          <w:color w:val="000000" w:themeColor="text1"/>
        </w:rPr>
        <w:t xml:space="preserve">     vai ser a constante e o valor vai ser o valor da constante (true ou false)</w:t>
      </w:r>
    </w:p>
    <w:p w14:paraId="0C629762" w14:textId="77777777" w:rsidR="00E85833" w:rsidRPr="004009D3" w:rsidRDefault="00E85833" w:rsidP="00E85833">
      <w:pPr>
        <w:rPr>
          <w:color w:val="000000" w:themeColor="text1"/>
          <w:lang w:val="en-US"/>
        </w:rPr>
      </w:pPr>
      <w:r w:rsidRPr="00712166">
        <w:rPr>
          <w:color w:val="000000" w:themeColor="text1"/>
        </w:rPr>
        <w:t xml:space="preserve">       </w:t>
      </w:r>
      <w:r w:rsidRPr="004009D3">
        <w:rPr>
          <w:color w:val="000000" w:themeColor="text1"/>
          <w:lang w:val="en-US"/>
        </w:rPr>
        <w:t>*/</w:t>
      </w:r>
    </w:p>
    <w:p w14:paraId="3D564F89" w14:textId="77777777" w:rsidR="00E85833" w:rsidRPr="004009D3" w:rsidRDefault="00E85833" w:rsidP="00E85833">
      <w:pPr>
        <w:rPr>
          <w:color w:val="000000" w:themeColor="text1"/>
          <w:lang w:val="en-US"/>
        </w:rPr>
      </w:pPr>
      <w:r w:rsidRPr="004009D3">
        <w:rPr>
          <w:color w:val="000000" w:themeColor="text1"/>
          <w:lang w:val="en-US"/>
        </w:rPr>
        <w:t>}</w:t>
      </w:r>
    </w:p>
    <w:p w14:paraId="333618CE" w14:textId="77777777" w:rsidR="00E85833" w:rsidRPr="004009D3" w:rsidRDefault="00E85833" w:rsidP="00E85833">
      <w:pPr>
        <w:rPr>
          <w:color w:val="000000" w:themeColor="text1"/>
          <w:lang w:val="en-US"/>
        </w:rPr>
      </w:pPr>
      <w:r w:rsidRPr="004009D3">
        <w:rPr>
          <w:color w:val="000000" w:themeColor="text1"/>
          <w:lang w:val="en-US"/>
        </w:rPr>
        <w:t>console.log(compras(true, true))</w:t>
      </w:r>
    </w:p>
    <w:p w14:paraId="3D626F1A" w14:textId="77777777" w:rsidR="00E85833" w:rsidRPr="00712166" w:rsidRDefault="00E85833" w:rsidP="00E85833">
      <w:pPr>
        <w:rPr>
          <w:color w:val="000000" w:themeColor="text1"/>
        </w:rPr>
      </w:pPr>
      <w:r w:rsidRPr="00712166">
        <w:rPr>
          <w:color w:val="000000" w:themeColor="text1"/>
        </w:rPr>
        <w:t>console.log(compras(true, false))</w:t>
      </w:r>
    </w:p>
    <w:p w14:paraId="044D113D" w14:textId="77777777" w:rsidR="00E85833" w:rsidRPr="00712166" w:rsidRDefault="00E85833" w:rsidP="00E85833">
      <w:pPr>
        <w:rPr>
          <w:color w:val="000000" w:themeColor="text1"/>
        </w:rPr>
      </w:pPr>
      <w:r w:rsidRPr="00712166">
        <w:rPr>
          <w:color w:val="000000" w:themeColor="text1"/>
        </w:rPr>
        <w:t>console.log(compras(false, true))</w:t>
      </w:r>
    </w:p>
    <w:p w14:paraId="6E844F02" w14:textId="27027F16" w:rsidR="00E85833" w:rsidRPr="00712166" w:rsidRDefault="00E85833" w:rsidP="00E85833">
      <w:pPr>
        <w:rPr>
          <w:color w:val="000000" w:themeColor="text1"/>
        </w:rPr>
      </w:pPr>
      <w:r w:rsidRPr="00712166">
        <w:rPr>
          <w:color w:val="000000" w:themeColor="text1"/>
        </w:rPr>
        <w:lastRenderedPageBreak/>
        <w:t>console.log(compras(false, false))</w:t>
      </w:r>
    </w:p>
    <w:p w14:paraId="25D2295D" w14:textId="1AB73512" w:rsidR="00E85833" w:rsidRPr="00712166" w:rsidRDefault="00E85833" w:rsidP="00E85833">
      <w:pPr>
        <w:rPr>
          <w:color w:val="000000" w:themeColor="text1"/>
        </w:rPr>
      </w:pPr>
    </w:p>
    <w:p w14:paraId="017BC584" w14:textId="0455017E" w:rsidR="00E85833" w:rsidRPr="00712166" w:rsidRDefault="00E85833" w:rsidP="00E85833">
      <w:pPr>
        <w:rPr>
          <w:color w:val="000000" w:themeColor="text1"/>
        </w:rPr>
      </w:pPr>
    </w:p>
    <w:p w14:paraId="4C26FC84" w14:textId="77777777" w:rsidR="00E85833" w:rsidRPr="00712166" w:rsidRDefault="00E85833" w:rsidP="00E85833">
      <w:pPr>
        <w:rPr>
          <w:color w:val="000000" w:themeColor="text1"/>
        </w:rPr>
      </w:pPr>
    </w:p>
    <w:p w14:paraId="5C1A4308" w14:textId="2C486353" w:rsidR="00E85833" w:rsidRPr="00712166" w:rsidRDefault="00E85833" w:rsidP="00E85833">
      <w:pPr>
        <w:pStyle w:val="Ttulo2"/>
        <w:spacing w:line="480" w:lineRule="auto"/>
        <w:rPr>
          <w:rFonts w:cs="Arial"/>
        </w:rPr>
      </w:pPr>
      <w:bookmarkStart w:id="40" w:name="_Toc68947601"/>
      <w:r w:rsidRPr="00712166">
        <w:rPr>
          <w:rFonts w:cs="Arial"/>
        </w:rPr>
        <w:t>Operadores: Unári</w:t>
      </w:r>
      <w:r w:rsidR="000F232D" w:rsidRPr="00712166">
        <w:rPr>
          <w:rFonts w:cs="Arial"/>
        </w:rPr>
        <w:t>o</w:t>
      </w:r>
      <w:bookmarkEnd w:id="40"/>
    </w:p>
    <w:p w14:paraId="6BFA2F34" w14:textId="77777777" w:rsidR="000F232D" w:rsidRPr="00712166" w:rsidRDefault="000F232D" w:rsidP="000F232D">
      <w:pPr>
        <w:rPr>
          <w:color w:val="000000" w:themeColor="text1"/>
        </w:rPr>
      </w:pPr>
      <w:r w:rsidRPr="00712166">
        <w:rPr>
          <w:color w:val="000000" w:themeColor="text1"/>
        </w:rPr>
        <w:t>let num1 = 1</w:t>
      </w:r>
    </w:p>
    <w:p w14:paraId="11AED567" w14:textId="6D3E1DD5" w:rsidR="000F232D" w:rsidRPr="00712166" w:rsidRDefault="000F232D" w:rsidP="000F232D">
      <w:pPr>
        <w:rPr>
          <w:color w:val="000000" w:themeColor="text1"/>
        </w:rPr>
      </w:pPr>
      <w:r w:rsidRPr="00712166">
        <w:rPr>
          <w:color w:val="000000" w:themeColor="text1"/>
        </w:rPr>
        <w:t>let num2 = 2</w:t>
      </w:r>
    </w:p>
    <w:p w14:paraId="7B3D82B1" w14:textId="77777777" w:rsidR="000F232D" w:rsidRPr="00712166" w:rsidRDefault="000F232D" w:rsidP="000F232D">
      <w:pPr>
        <w:rPr>
          <w:color w:val="000000" w:themeColor="text1"/>
        </w:rPr>
      </w:pPr>
      <w:r w:rsidRPr="00712166">
        <w:rPr>
          <w:color w:val="000000" w:themeColor="text1"/>
        </w:rPr>
        <w:t>num1++  // Pós fixado</w:t>
      </w:r>
    </w:p>
    <w:p w14:paraId="7FF58E92" w14:textId="229946CE" w:rsidR="000F232D" w:rsidRPr="00712166" w:rsidRDefault="000F232D" w:rsidP="000F232D">
      <w:pPr>
        <w:rPr>
          <w:color w:val="000000" w:themeColor="text1"/>
        </w:rPr>
      </w:pPr>
      <w:r w:rsidRPr="00712166">
        <w:rPr>
          <w:color w:val="000000" w:themeColor="text1"/>
        </w:rPr>
        <w:t>console.log(num1)</w:t>
      </w:r>
    </w:p>
    <w:p w14:paraId="0A6B7393" w14:textId="77777777" w:rsidR="000F232D" w:rsidRPr="00712166" w:rsidRDefault="000F232D" w:rsidP="000F232D">
      <w:pPr>
        <w:rPr>
          <w:color w:val="000000" w:themeColor="text1"/>
        </w:rPr>
      </w:pPr>
      <w:r w:rsidRPr="00712166">
        <w:rPr>
          <w:color w:val="000000" w:themeColor="text1"/>
        </w:rPr>
        <w:t>--num1  //Pré fixado</w:t>
      </w:r>
    </w:p>
    <w:p w14:paraId="707B0613" w14:textId="11130AFD" w:rsidR="000F232D" w:rsidRPr="00712166" w:rsidRDefault="000F232D" w:rsidP="000F232D">
      <w:pPr>
        <w:rPr>
          <w:color w:val="000000" w:themeColor="text1"/>
        </w:rPr>
      </w:pPr>
      <w:r w:rsidRPr="00712166">
        <w:rPr>
          <w:color w:val="000000" w:themeColor="text1"/>
        </w:rPr>
        <w:t>console.log(num1)</w:t>
      </w:r>
    </w:p>
    <w:p w14:paraId="3AA50C33" w14:textId="77777777" w:rsidR="000F232D" w:rsidRPr="00712166" w:rsidRDefault="000F232D" w:rsidP="000F232D">
      <w:pPr>
        <w:rPr>
          <w:color w:val="000000" w:themeColor="text1"/>
        </w:rPr>
      </w:pPr>
      <w:r w:rsidRPr="00712166">
        <w:rPr>
          <w:color w:val="000000" w:themeColor="text1"/>
        </w:rPr>
        <w:t>/* Assim como multiplicação tem prioridade em relação a soma,</w:t>
      </w:r>
    </w:p>
    <w:p w14:paraId="56821082" w14:textId="030B5BC9" w:rsidR="000F232D" w:rsidRPr="00712166" w:rsidRDefault="000F232D" w:rsidP="000F232D">
      <w:pPr>
        <w:rPr>
          <w:color w:val="000000" w:themeColor="text1"/>
        </w:rPr>
      </w:pPr>
      <w:r w:rsidRPr="00712166">
        <w:rPr>
          <w:color w:val="000000" w:themeColor="text1"/>
        </w:rPr>
        <w:t>operações pré fixadas tem prioridade em relação as pós fixadas. */</w:t>
      </w:r>
    </w:p>
    <w:p w14:paraId="56C02ECE" w14:textId="77777777" w:rsidR="000F232D" w:rsidRPr="00712166" w:rsidRDefault="000F232D" w:rsidP="000F232D">
      <w:pPr>
        <w:rPr>
          <w:color w:val="000000" w:themeColor="text1"/>
        </w:rPr>
      </w:pPr>
      <w:r w:rsidRPr="00712166">
        <w:rPr>
          <w:color w:val="000000" w:themeColor="text1"/>
        </w:rPr>
        <w:t>console.log(++num1 === num2--) // true ou false ?</w:t>
      </w:r>
    </w:p>
    <w:p w14:paraId="25D07E0A" w14:textId="77777777" w:rsidR="000F232D" w:rsidRPr="00712166" w:rsidRDefault="000F232D" w:rsidP="000F232D">
      <w:pPr>
        <w:rPr>
          <w:color w:val="000000" w:themeColor="text1"/>
        </w:rPr>
      </w:pPr>
      <w:r w:rsidRPr="00712166">
        <w:rPr>
          <w:color w:val="000000" w:themeColor="text1"/>
        </w:rPr>
        <w:t xml:space="preserve">/* </w:t>
      </w:r>
    </w:p>
    <w:p w14:paraId="4A7FFA02" w14:textId="77777777" w:rsidR="000F232D" w:rsidRPr="00712166" w:rsidRDefault="000F232D" w:rsidP="000F232D">
      <w:pPr>
        <w:rPr>
          <w:color w:val="000000" w:themeColor="text1"/>
        </w:rPr>
      </w:pPr>
      <w:r w:rsidRPr="00712166">
        <w:rPr>
          <w:color w:val="000000" w:themeColor="text1"/>
        </w:rPr>
        <w:t>Lógica é incrementado 1 em num1, que vale 2, que é comparado com num2</w:t>
      </w:r>
    </w:p>
    <w:p w14:paraId="2AA6F74B" w14:textId="77777777" w:rsidR="000F232D" w:rsidRPr="00712166" w:rsidRDefault="000F232D" w:rsidP="000F232D">
      <w:pPr>
        <w:rPr>
          <w:color w:val="000000" w:themeColor="text1"/>
        </w:rPr>
      </w:pPr>
      <w:r w:rsidRPr="00712166">
        <w:rPr>
          <w:color w:val="000000" w:themeColor="text1"/>
        </w:rPr>
        <w:t xml:space="preserve">que vale 2, e só depois, é 'decrementado' de num2. </w:t>
      </w:r>
    </w:p>
    <w:p w14:paraId="6269C68B" w14:textId="77777777" w:rsidR="000F232D" w:rsidRPr="00712166" w:rsidRDefault="000F232D" w:rsidP="000F232D">
      <w:pPr>
        <w:rPr>
          <w:color w:val="000000" w:themeColor="text1"/>
        </w:rPr>
      </w:pPr>
      <w:r w:rsidRPr="00712166">
        <w:rPr>
          <w:color w:val="000000" w:themeColor="text1"/>
        </w:rPr>
        <w:t>Deixe o código mais simples possível.</w:t>
      </w:r>
    </w:p>
    <w:p w14:paraId="70172EEE" w14:textId="0EF2BB95" w:rsidR="000F232D" w:rsidRPr="00712166" w:rsidRDefault="000F232D" w:rsidP="000F232D">
      <w:pPr>
        <w:rPr>
          <w:color w:val="000000" w:themeColor="text1"/>
        </w:rPr>
      </w:pPr>
      <w:r w:rsidRPr="00712166">
        <w:rPr>
          <w:color w:val="000000" w:themeColor="text1"/>
        </w:rPr>
        <w:t>*/</w:t>
      </w:r>
    </w:p>
    <w:p w14:paraId="7EC1D347" w14:textId="65CCD49B" w:rsidR="00E85833" w:rsidRPr="00712166" w:rsidRDefault="000F232D" w:rsidP="00E85833">
      <w:pPr>
        <w:pStyle w:val="Ttulo2"/>
        <w:spacing w:line="480" w:lineRule="auto"/>
        <w:rPr>
          <w:rFonts w:cs="Arial"/>
        </w:rPr>
      </w:pPr>
      <w:bookmarkStart w:id="41" w:name="_Toc68947602"/>
      <w:r w:rsidRPr="00712166">
        <w:rPr>
          <w:rFonts w:cs="Arial"/>
        </w:rPr>
        <w:t>Operadores: Ternário</w:t>
      </w:r>
      <w:bookmarkEnd w:id="41"/>
    </w:p>
    <w:p w14:paraId="2517EF1D" w14:textId="77777777" w:rsidR="000F232D" w:rsidRPr="00712166" w:rsidRDefault="000F232D" w:rsidP="000F232D">
      <w:pPr>
        <w:rPr>
          <w:color w:val="000000" w:themeColor="text1"/>
        </w:rPr>
      </w:pPr>
      <w:r w:rsidRPr="00712166">
        <w:rPr>
          <w:color w:val="000000" w:themeColor="text1"/>
        </w:rPr>
        <w:t>// Operador Ternário: Três Operandos</w:t>
      </w:r>
    </w:p>
    <w:p w14:paraId="223D0454" w14:textId="77777777" w:rsidR="000F232D" w:rsidRPr="00712166" w:rsidRDefault="000F232D" w:rsidP="000F232D">
      <w:pPr>
        <w:rPr>
          <w:color w:val="000000" w:themeColor="text1"/>
        </w:rPr>
      </w:pPr>
      <w:r w:rsidRPr="00712166">
        <w:rPr>
          <w:color w:val="000000" w:themeColor="text1"/>
        </w:rPr>
        <w:t>const resultado = nota =&gt; nota &gt;=7 ? 'Aprovado': 'Reprovado'</w:t>
      </w:r>
    </w:p>
    <w:p w14:paraId="19DBC75C" w14:textId="77777777" w:rsidR="000F232D" w:rsidRPr="00712166" w:rsidRDefault="000F232D" w:rsidP="000F232D">
      <w:pPr>
        <w:rPr>
          <w:color w:val="000000" w:themeColor="text1"/>
        </w:rPr>
      </w:pPr>
      <w:r w:rsidRPr="00712166">
        <w:rPr>
          <w:color w:val="000000" w:themeColor="text1"/>
        </w:rPr>
        <w:t>/* Essa função arrow (função resultado), retorna implicitamente uma das opções</w:t>
      </w:r>
    </w:p>
    <w:p w14:paraId="6D84F3A2" w14:textId="41C96003" w:rsidR="000F232D" w:rsidRPr="00712166" w:rsidRDefault="000F232D" w:rsidP="000F232D">
      <w:pPr>
        <w:rPr>
          <w:color w:val="000000" w:themeColor="text1"/>
        </w:rPr>
      </w:pPr>
      <w:r w:rsidRPr="00712166">
        <w:rPr>
          <w:color w:val="000000" w:themeColor="text1"/>
        </w:rPr>
        <w:t>passadas para o operador ternário. */</w:t>
      </w:r>
    </w:p>
    <w:p w14:paraId="20838AE9" w14:textId="77777777" w:rsidR="000F232D" w:rsidRPr="00712166" w:rsidRDefault="000F232D" w:rsidP="000F232D">
      <w:pPr>
        <w:rPr>
          <w:color w:val="000000" w:themeColor="text1"/>
        </w:rPr>
      </w:pPr>
      <w:r w:rsidRPr="00712166">
        <w:rPr>
          <w:color w:val="000000" w:themeColor="text1"/>
        </w:rPr>
        <w:t>/* O Operador ternário é composto por algumas partes</w:t>
      </w:r>
    </w:p>
    <w:p w14:paraId="7174C643" w14:textId="77777777" w:rsidR="000F232D" w:rsidRPr="00712166" w:rsidRDefault="000F232D" w:rsidP="000F232D">
      <w:pPr>
        <w:rPr>
          <w:color w:val="000000" w:themeColor="text1"/>
        </w:rPr>
      </w:pPr>
      <w:r w:rsidRPr="00712166">
        <w:rPr>
          <w:color w:val="000000" w:themeColor="text1"/>
        </w:rPr>
        <w:t xml:space="preserve">    * Expressão lógica: nota &gt;=7 (Que retorna true ou false)</w:t>
      </w:r>
    </w:p>
    <w:p w14:paraId="27E6EC55" w14:textId="77777777" w:rsidR="000F232D" w:rsidRPr="00712166" w:rsidRDefault="000F232D" w:rsidP="000F232D">
      <w:pPr>
        <w:rPr>
          <w:color w:val="000000" w:themeColor="text1"/>
        </w:rPr>
      </w:pPr>
      <w:r w:rsidRPr="00712166">
        <w:rPr>
          <w:color w:val="000000" w:themeColor="text1"/>
        </w:rPr>
        <w:t xml:space="preserve">    * A interrogação (?)</w:t>
      </w:r>
    </w:p>
    <w:p w14:paraId="6105333F" w14:textId="77777777" w:rsidR="000F232D" w:rsidRPr="00712166" w:rsidRDefault="000F232D" w:rsidP="000F232D">
      <w:pPr>
        <w:rPr>
          <w:color w:val="000000" w:themeColor="text1"/>
        </w:rPr>
      </w:pPr>
      <w:r w:rsidRPr="00712166">
        <w:rPr>
          <w:color w:val="000000" w:themeColor="text1"/>
        </w:rPr>
        <w:t xml:space="preserve">    * Retorno caso a expressão seja falsa ('Aprovado')</w:t>
      </w:r>
    </w:p>
    <w:p w14:paraId="1F8BE4D6" w14:textId="77777777" w:rsidR="000F232D" w:rsidRPr="00712166" w:rsidRDefault="000F232D" w:rsidP="000F232D">
      <w:pPr>
        <w:rPr>
          <w:color w:val="000000" w:themeColor="text1"/>
        </w:rPr>
      </w:pPr>
      <w:r w:rsidRPr="00712166">
        <w:rPr>
          <w:color w:val="000000" w:themeColor="text1"/>
        </w:rPr>
        <w:t xml:space="preserve">    * Dois pontos (:)</w:t>
      </w:r>
    </w:p>
    <w:p w14:paraId="54D69D43" w14:textId="77777777" w:rsidR="000F232D" w:rsidRPr="00712166" w:rsidRDefault="000F232D" w:rsidP="000F232D">
      <w:pPr>
        <w:rPr>
          <w:color w:val="000000" w:themeColor="text1"/>
        </w:rPr>
      </w:pPr>
      <w:r w:rsidRPr="00712166">
        <w:rPr>
          <w:color w:val="000000" w:themeColor="text1"/>
        </w:rPr>
        <w:t xml:space="preserve">    * Retorno caso a expressão seja true ('Reprovado)</w:t>
      </w:r>
    </w:p>
    <w:p w14:paraId="0D1387F1" w14:textId="65752655" w:rsidR="000F232D" w:rsidRPr="00712166" w:rsidRDefault="000F232D" w:rsidP="000F232D">
      <w:pPr>
        <w:rPr>
          <w:color w:val="000000" w:themeColor="text1"/>
        </w:rPr>
      </w:pPr>
      <w:r w:rsidRPr="00712166">
        <w:rPr>
          <w:color w:val="000000" w:themeColor="text1"/>
        </w:rPr>
        <w:t>*/</w:t>
      </w:r>
    </w:p>
    <w:p w14:paraId="241A5B58" w14:textId="5A4C8383" w:rsidR="000F232D" w:rsidRPr="00712166" w:rsidRDefault="000F232D" w:rsidP="000F232D">
      <w:pPr>
        <w:rPr>
          <w:color w:val="000000" w:themeColor="text1"/>
        </w:rPr>
      </w:pPr>
      <w:r w:rsidRPr="00712166">
        <w:rPr>
          <w:color w:val="000000" w:themeColor="text1"/>
        </w:rPr>
        <w:t>// Operador: nota &gt;=7 ? 'Aprovado': 'Reprovado'</w:t>
      </w:r>
    </w:p>
    <w:p w14:paraId="722180D8" w14:textId="3A113920" w:rsidR="000F232D" w:rsidRPr="00712166" w:rsidRDefault="000F232D" w:rsidP="000F232D">
      <w:pPr>
        <w:rPr>
          <w:color w:val="000000" w:themeColor="text1"/>
        </w:rPr>
      </w:pPr>
      <w:r w:rsidRPr="00712166">
        <w:rPr>
          <w:color w:val="000000" w:themeColor="text1"/>
        </w:rPr>
        <w:t>console.log(resultado(8.0))</w:t>
      </w:r>
    </w:p>
    <w:p w14:paraId="0A58D9BB" w14:textId="77777777" w:rsidR="000F232D" w:rsidRPr="00712166" w:rsidRDefault="000F232D" w:rsidP="000F232D">
      <w:pPr>
        <w:rPr>
          <w:color w:val="000000" w:themeColor="text1"/>
        </w:rPr>
      </w:pPr>
      <w:r w:rsidRPr="00712166">
        <w:rPr>
          <w:color w:val="000000" w:themeColor="text1"/>
        </w:rPr>
        <w:lastRenderedPageBreak/>
        <w:t xml:space="preserve">/* Outra forma </w:t>
      </w:r>
    </w:p>
    <w:p w14:paraId="0DA59DB3" w14:textId="77777777" w:rsidR="000F232D" w:rsidRPr="00712166" w:rsidRDefault="000F232D" w:rsidP="000F232D">
      <w:pPr>
        <w:rPr>
          <w:color w:val="000000" w:themeColor="text1"/>
        </w:rPr>
      </w:pPr>
      <w:r w:rsidRPr="00712166">
        <w:rPr>
          <w:color w:val="000000" w:themeColor="text1"/>
        </w:rPr>
        <w:t>const resultado = nota =&gt; {</w:t>
      </w:r>
    </w:p>
    <w:p w14:paraId="259F8970" w14:textId="77777777" w:rsidR="000F232D" w:rsidRPr="00712166" w:rsidRDefault="000F232D" w:rsidP="000F232D">
      <w:pPr>
        <w:rPr>
          <w:color w:val="000000" w:themeColor="text1"/>
        </w:rPr>
      </w:pPr>
      <w:r w:rsidRPr="00712166">
        <w:rPr>
          <w:color w:val="000000" w:themeColor="text1"/>
        </w:rPr>
        <w:t xml:space="preserve">    return nota&gt;=7 ? 'Aprovado': 'Reprovado'</w:t>
      </w:r>
    </w:p>
    <w:p w14:paraId="74684402" w14:textId="77777777" w:rsidR="000F232D" w:rsidRPr="00712166" w:rsidRDefault="000F232D" w:rsidP="000F232D">
      <w:pPr>
        <w:rPr>
          <w:color w:val="000000" w:themeColor="text1"/>
        </w:rPr>
      </w:pPr>
      <w:r w:rsidRPr="00712166">
        <w:rPr>
          <w:color w:val="000000" w:themeColor="text1"/>
        </w:rPr>
        <w:t>}</w:t>
      </w:r>
    </w:p>
    <w:p w14:paraId="5F05F504" w14:textId="77777777" w:rsidR="000F232D" w:rsidRPr="00712166" w:rsidRDefault="000F232D" w:rsidP="000F232D">
      <w:pPr>
        <w:rPr>
          <w:color w:val="000000" w:themeColor="text1"/>
        </w:rPr>
      </w:pPr>
      <w:r w:rsidRPr="00712166">
        <w:rPr>
          <w:color w:val="000000" w:themeColor="text1"/>
        </w:rPr>
        <w:t>console.log(resultado(8.0))</w:t>
      </w:r>
    </w:p>
    <w:p w14:paraId="7E052D0D" w14:textId="445E235D" w:rsidR="000F232D" w:rsidRPr="00712166" w:rsidRDefault="000F232D" w:rsidP="000F232D">
      <w:pPr>
        <w:rPr>
          <w:color w:val="000000" w:themeColor="text1"/>
        </w:rPr>
      </w:pPr>
      <w:r w:rsidRPr="00712166">
        <w:rPr>
          <w:color w:val="000000" w:themeColor="text1"/>
        </w:rPr>
        <w:t>*/</w:t>
      </w:r>
    </w:p>
    <w:p w14:paraId="6A7F7A67" w14:textId="3C90E2CD" w:rsidR="000F232D" w:rsidRPr="00712166" w:rsidRDefault="000F232D" w:rsidP="000F232D">
      <w:pPr>
        <w:pStyle w:val="Ttulo2"/>
        <w:spacing w:line="480" w:lineRule="auto"/>
        <w:rPr>
          <w:rFonts w:cs="Arial"/>
        </w:rPr>
      </w:pPr>
      <w:bookmarkStart w:id="42" w:name="_Toc68947603"/>
      <w:r w:rsidRPr="00712166">
        <w:rPr>
          <w:rFonts w:cs="Arial"/>
        </w:rPr>
        <w:t>Contexto de Execução: Browser x Node</w:t>
      </w:r>
      <w:bookmarkEnd w:id="42"/>
    </w:p>
    <w:p w14:paraId="5DFC3F6A" w14:textId="503ABAF8" w:rsidR="000F232D" w:rsidRPr="00712166" w:rsidRDefault="00614036" w:rsidP="000F232D">
      <w:pPr>
        <w:rPr>
          <w:color w:val="000000" w:themeColor="text1"/>
        </w:rPr>
      </w:pPr>
      <w:r w:rsidRPr="00712166">
        <w:rPr>
          <w:color w:val="000000" w:themeColor="text1"/>
        </w:rPr>
        <w:t>Runtimes para executar JS</w:t>
      </w:r>
    </w:p>
    <w:p w14:paraId="7823958E" w14:textId="715C2EB7" w:rsidR="00614036" w:rsidRPr="00712166" w:rsidRDefault="00614036" w:rsidP="00614036">
      <w:pPr>
        <w:pStyle w:val="PargrafodaLista"/>
        <w:numPr>
          <w:ilvl w:val="0"/>
          <w:numId w:val="9"/>
        </w:numPr>
        <w:rPr>
          <w:color w:val="000000" w:themeColor="text1"/>
        </w:rPr>
      </w:pPr>
      <w:r w:rsidRPr="00712166">
        <w:rPr>
          <w:color w:val="000000" w:themeColor="text1"/>
        </w:rPr>
        <w:t>FrontEnd: Executado dentro do browser</w:t>
      </w:r>
    </w:p>
    <w:p w14:paraId="78790801" w14:textId="372CFB4C" w:rsidR="00614036" w:rsidRPr="00712166" w:rsidRDefault="00614036" w:rsidP="00614036">
      <w:pPr>
        <w:pStyle w:val="PargrafodaLista"/>
        <w:numPr>
          <w:ilvl w:val="0"/>
          <w:numId w:val="9"/>
        </w:numPr>
        <w:rPr>
          <w:color w:val="000000" w:themeColor="text1"/>
        </w:rPr>
      </w:pPr>
      <w:r w:rsidRPr="00712166">
        <w:rPr>
          <w:color w:val="000000" w:themeColor="text1"/>
        </w:rPr>
        <w:t>BackEnd: Executado dentro do node</w:t>
      </w:r>
    </w:p>
    <w:p w14:paraId="53B1596A" w14:textId="19FD16F0" w:rsidR="00AC708A" w:rsidRPr="00712166" w:rsidRDefault="00AC708A" w:rsidP="00AC708A">
      <w:pPr>
        <w:pStyle w:val="PargrafodaLista"/>
        <w:ind w:left="936" w:firstLine="0"/>
        <w:rPr>
          <w:color w:val="000000" w:themeColor="text1"/>
          <w:u w:val="single"/>
        </w:rPr>
      </w:pPr>
    </w:p>
    <w:p w14:paraId="1D65C73D" w14:textId="78737A02" w:rsidR="00AC708A" w:rsidRPr="00712166" w:rsidRDefault="00AC708A" w:rsidP="00AC708A">
      <w:pPr>
        <w:pStyle w:val="PargrafodaLista"/>
        <w:ind w:left="936" w:firstLine="0"/>
        <w:rPr>
          <w:color w:val="000000" w:themeColor="text1"/>
        </w:rPr>
      </w:pPr>
      <w:r w:rsidRPr="00712166">
        <w:rPr>
          <w:color w:val="000000" w:themeColor="text1"/>
        </w:rPr>
        <w:tab/>
        <w:t>Executando no browser, temos o objeto window, com diversas propriedades, definindo o escopo mais abrangente de qualquer script.</w:t>
      </w:r>
    </w:p>
    <w:p w14:paraId="011C9125" w14:textId="2A608CB3" w:rsidR="00AC708A" w:rsidRPr="00712166" w:rsidRDefault="00AC708A" w:rsidP="00AC708A">
      <w:pPr>
        <w:pStyle w:val="PargrafodaLista"/>
        <w:ind w:left="936" w:firstLine="0"/>
        <w:rPr>
          <w:color w:val="000000" w:themeColor="text1"/>
          <w:u w:val="single"/>
        </w:rPr>
      </w:pPr>
      <w:r w:rsidRPr="00712166">
        <w:rPr>
          <w:color w:val="000000" w:themeColor="text1"/>
        </w:rPr>
        <w:tab/>
        <w:t>O Objeto this, pode variar, mas se não for passado essa variação, ele é idêntico ao window.</w:t>
      </w:r>
    </w:p>
    <w:p w14:paraId="1B8AAA14" w14:textId="0CFF5375" w:rsidR="00AC708A" w:rsidRPr="004009D3" w:rsidRDefault="00AC708A" w:rsidP="00AC708A">
      <w:pPr>
        <w:pStyle w:val="PargrafodaLista"/>
        <w:ind w:left="936" w:firstLine="0"/>
        <w:rPr>
          <w:color w:val="000000" w:themeColor="text1"/>
          <w:lang w:val="en-US"/>
        </w:rPr>
      </w:pPr>
      <w:r w:rsidRPr="004009D3">
        <w:rPr>
          <w:color w:val="000000" w:themeColor="text1"/>
          <w:lang w:val="en-US"/>
        </w:rPr>
        <w:t>Console:</w:t>
      </w:r>
    </w:p>
    <w:p w14:paraId="3A316ED2" w14:textId="2442D97E" w:rsidR="00AC708A" w:rsidRPr="004009D3" w:rsidRDefault="00AC708A" w:rsidP="00AC708A">
      <w:pPr>
        <w:pStyle w:val="PargrafodaLista"/>
        <w:ind w:left="936" w:firstLine="0"/>
        <w:rPr>
          <w:color w:val="000000" w:themeColor="text1"/>
          <w:lang w:val="en-US"/>
        </w:rPr>
      </w:pPr>
      <w:r w:rsidRPr="004009D3">
        <w:rPr>
          <w:color w:val="000000" w:themeColor="text1"/>
          <w:lang w:val="en-US"/>
        </w:rPr>
        <w:t>var a = 123</w:t>
      </w:r>
    </w:p>
    <w:p w14:paraId="339E8D9E" w14:textId="1A8612CA" w:rsidR="00AC708A" w:rsidRPr="004009D3" w:rsidRDefault="00AC708A" w:rsidP="00AC708A">
      <w:pPr>
        <w:pStyle w:val="PargrafodaLista"/>
        <w:ind w:left="936" w:firstLine="0"/>
        <w:rPr>
          <w:color w:val="000000" w:themeColor="text1"/>
          <w:lang w:val="en-US"/>
        </w:rPr>
      </w:pPr>
      <w:r w:rsidRPr="004009D3">
        <w:rPr>
          <w:color w:val="000000" w:themeColor="text1"/>
          <w:lang w:val="en-US"/>
        </w:rPr>
        <w:t>window.a = 123</w:t>
      </w:r>
    </w:p>
    <w:p w14:paraId="248B8DCD" w14:textId="6EB0A248" w:rsidR="00AC708A" w:rsidRPr="004009D3" w:rsidRDefault="00AC708A" w:rsidP="00AC708A">
      <w:pPr>
        <w:pStyle w:val="PargrafodaLista"/>
        <w:ind w:left="936" w:firstLine="0"/>
        <w:rPr>
          <w:color w:val="000000" w:themeColor="text1"/>
          <w:lang w:val="en-US"/>
        </w:rPr>
      </w:pPr>
      <w:r w:rsidRPr="004009D3">
        <w:rPr>
          <w:color w:val="000000" w:themeColor="text1"/>
          <w:lang w:val="en-US"/>
        </w:rPr>
        <w:t>let b = 123</w:t>
      </w:r>
    </w:p>
    <w:p w14:paraId="094E8E42" w14:textId="2276566C" w:rsidR="00AC708A" w:rsidRPr="00712166" w:rsidRDefault="00AC708A" w:rsidP="00AC708A">
      <w:pPr>
        <w:pStyle w:val="PargrafodaLista"/>
        <w:ind w:left="936" w:firstLine="0"/>
        <w:rPr>
          <w:color w:val="000000" w:themeColor="text1"/>
          <w:u w:val="single"/>
        </w:rPr>
      </w:pPr>
      <w:r w:rsidRPr="00712166">
        <w:rPr>
          <w:color w:val="000000" w:themeColor="text1"/>
        </w:rPr>
        <w:t>window.b = undefined // Variáveis let não vão para o escopo global window</w:t>
      </w:r>
      <w:r w:rsidR="00401725" w:rsidRPr="00712166">
        <w:rPr>
          <w:color w:val="000000" w:themeColor="text1"/>
        </w:rPr>
        <w:t>/this, mas são globais, podendo ser acessadas pelo browser.</w:t>
      </w:r>
    </w:p>
    <w:p w14:paraId="5EAF6C87" w14:textId="0AE3505C" w:rsidR="00401725" w:rsidRPr="00712166" w:rsidRDefault="00401725" w:rsidP="00AC708A">
      <w:pPr>
        <w:pStyle w:val="PargrafodaLista"/>
        <w:ind w:left="936" w:firstLine="0"/>
        <w:rPr>
          <w:color w:val="000000" w:themeColor="text1"/>
        </w:rPr>
      </w:pPr>
    </w:p>
    <w:p w14:paraId="4D8EA0AE" w14:textId="6BCFF162" w:rsidR="00401725" w:rsidRPr="00712166" w:rsidRDefault="00401725" w:rsidP="00AC708A">
      <w:pPr>
        <w:pStyle w:val="PargrafodaLista"/>
        <w:ind w:left="936" w:firstLine="0"/>
        <w:rPr>
          <w:color w:val="000000" w:themeColor="text1"/>
          <w:u w:val="single"/>
        </w:rPr>
      </w:pPr>
      <w:r w:rsidRPr="00712166">
        <w:rPr>
          <w:color w:val="000000" w:themeColor="text1"/>
        </w:rPr>
        <w:t>OBS: Constantes e variáveis let não vão para o objeto window.</w:t>
      </w:r>
    </w:p>
    <w:p w14:paraId="3D4FF119" w14:textId="3EE121F3" w:rsidR="00AC708A" w:rsidRPr="00712166" w:rsidRDefault="00AC708A" w:rsidP="00AC708A">
      <w:pPr>
        <w:pStyle w:val="PargrafodaLista"/>
        <w:ind w:left="936" w:firstLine="0"/>
        <w:rPr>
          <w:color w:val="000000" w:themeColor="text1"/>
        </w:rPr>
      </w:pPr>
    </w:p>
    <w:p w14:paraId="5DE04742" w14:textId="651D082D" w:rsidR="00AC708A" w:rsidRPr="00712166" w:rsidRDefault="00AC708A" w:rsidP="00AC708A">
      <w:pPr>
        <w:pStyle w:val="PargrafodaLista"/>
        <w:ind w:left="936" w:firstLine="0"/>
        <w:rPr>
          <w:color w:val="000000" w:themeColor="text1"/>
        </w:rPr>
      </w:pPr>
      <w:r w:rsidRPr="00712166">
        <w:rPr>
          <w:color w:val="000000" w:themeColor="text1"/>
        </w:rPr>
        <w:t>// NÃO COMPARTILHAR VARIÁVÉIS DE FORMA GLOBAIS</w:t>
      </w:r>
    </w:p>
    <w:p w14:paraId="25CF85F6" w14:textId="6C0E50CE" w:rsidR="00AC708A" w:rsidRPr="00712166" w:rsidRDefault="00AC708A" w:rsidP="00AC708A">
      <w:pPr>
        <w:pStyle w:val="PargrafodaLista"/>
        <w:ind w:left="936" w:firstLine="0"/>
        <w:rPr>
          <w:color w:val="000000" w:themeColor="text1"/>
        </w:rPr>
      </w:pPr>
      <w:r w:rsidRPr="00712166">
        <w:rPr>
          <w:color w:val="000000" w:themeColor="text1"/>
        </w:rPr>
        <w:t xml:space="preserve">Funções criadas são armazenadas no window, </w:t>
      </w:r>
      <w:r w:rsidR="005F2833" w:rsidRPr="00712166">
        <w:rPr>
          <w:color w:val="000000" w:themeColor="text1"/>
        </w:rPr>
        <w:t>podendo</w:t>
      </w:r>
      <w:r w:rsidRPr="00712166">
        <w:rPr>
          <w:color w:val="000000" w:themeColor="text1"/>
        </w:rPr>
        <w:t xml:space="preserve"> ser acessadas:</w:t>
      </w:r>
    </w:p>
    <w:p w14:paraId="0AAAAF33" w14:textId="1DF8FC7D" w:rsidR="00AC708A" w:rsidRPr="004009D3" w:rsidRDefault="00AC708A" w:rsidP="00AC708A">
      <w:pPr>
        <w:pStyle w:val="PargrafodaLista"/>
        <w:ind w:left="936" w:firstLine="0"/>
        <w:rPr>
          <w:color w:val="000000" w:themeColor="text1"/>
          <w:lang w:val="en-US"/>
        </w:rPr>
      </w:pPr>
      <w:r w:rsidRPr="004009D3">
        <w:rPr>
          <w:color w:val="000000" w:themeColor="text1"/>
          <w:lang w:val="en-US"/>
        </w:rPr>
        <w:t>function f1(){ return this === window }</w:t>
      </w:r>
    </w:p>
    <w:p w14:paraId="610EC2F6" w14:textId="0D39ACA5" w:rsidR="00AC708A" w:rsidRPr="004009D3" w:rsidRDefault="00AC708A" w:rsidP="00AC708A">
      <w:pPr>
        <w:pStyle w:val="PargrafodaLista"/>
        <w:ind w:left="936" w:firstLine="0"/>
        <w:rPr>
          <w:color w:val="000000" w:themeColor="text1"/>
          <w:lang w:val="en-US"/>
        </w:rPr>
      </w:pPr>
      <w:r w:rsidRPr="004009D3">
        <w:rPr>
          <w:color w:val="000000" w:themeColor="text1"/>
          <w:lang w:val="en-US"/>
        </w:rPr>
        <w:t>window.f1() : true</w:t>
      </w:r>
    </w:p>
    <w:p w14:paraId="78A0E61E" w14:textId="3BFF466B" w:rsidR="00AC708A" w:rsidRPr="004009D3" w:rsidRDefault="00AC708A" w:rsidP="00AC708A">
      <w:pPr>
        <w:pStyle w:val="PargrafodaLista"/>
        <w:ind w:left="936" w:firstLine="0"/>
        <w:rPr>
          <w:color w:val="000000" w:themeColor="text1"/>
          <w:u w:val="single"/>
          <w:lang w:val="en-US"/>
        </w:rPr>
      </w:pPr>
      <w:r w:rsidRPr="004009D3">
        <w:rPr>
          <w:color w:val="000000" w:themeColor="text1"/>
          <w:lang w:val="en-US"/>
        </w:rPr>
        <w:t>this.f1(): true</w:t>
      </w:r>
    </w:p>
    <w:p w14:paraId="018BA3F1" w14:textId="77777777" w:rsidR="00AC708A" w:rsidRPr="004009D3" w:rsidRDefault="00AC708A" w:rsidP="00AC708A">
      <w:pPr>
        <w:pStyle w:val="PargrafodaLista"/>
        <w:ind w:left="936" w:firstLine="0"/>
        <w:rPr>
          <w:color w:val="000000" w:themeColor="text1"/>
          <w:u w:val="single"/>
          <w:lang w:val="en-US"/>
        </w:rPr>
      </w:pPr>
    </w:p>
    <w:p w14:paraId="6469BA53" w14:textId="77777777" w:rsidR="00E85833" w:rsidRPr="004009D3" w:rsidRDefault="00E85833" w:rsidP="00E85833">
      <w:pPr>
        <w:rPr>
          <w:color w:val="000000" w:themeColor="text1"/>
          <w:lang w:val="en-US"/>
        </w:rPr>
      </w:pPr>
    </w:p>
    <w:p w14:paraId="2E7CC7DA" w14:textId="77777777" w:rsidR="00E85833" w:rsidRPr="004009D3" w:rsidRDefault="00E85833" w:rsidP="00E85833">
      <w:pPr>
        <w:rPr>
          <w:color w:val="000000" w:themeColor="text1"/>
          <w:lang w:val="en-US"/>
        </w:rPr>
      </w:pPr>
    </w:p>
    <w:p w14:paraId="040BC7F2" w14:textId="77777777" w:rsidR="00E85833" w:rsidRPr="004009D3" w:rsidRDefault="00E85833" w:rsidP="00E85833">
      <w:pPr>
        <w:rPr>
          <w:color w:val="000000" w:themeColor="text1"/>
          <w:lang w:val="en-US"/>
        </w:rPr>
      </w:pPr>
    </w:p>
    <w:p w14:paraId="4D9422D1" w14:textId="592E3C87" w:rsidR="0088091A" w:rsidRPr="00712166" w:rsidRDefault="0088091A" w:rsidP="00094DE4">
      <w:pPr>
        <w:pStyle w:val="Ttulo1"/>
        <w:spacing w:after="0" w:line="480" w:lineRule="auto"/>
        <w:rPr>
          <w:bCs w:val="0"/>
        </w:rPr>
      </w:pPr>
      <w:bookmarkStart w:id="43" w:name="_Toc68947604"/>
      <w:r w:rsidRPr="00712166">
        <w:rPr>
          <w:rFonts w:cs="Arial"/>
          <w:bCs w:val="0"/>
        </w:rPr>
        <w:lastRenderedPageBreak/>
        <w:t>Estruturas de Controle</w:t>
      </w:r>
      <w:bookmarkEnd w:id="43"/>
    </w:p>
    <w:p w14:paraId="5DD4E84C" w14:textId="6974527B" w:rsidR="00E3511A" w:rsidRPr="00712166" w:rsidRDefault="00E3511A" w:rsidP="00E3511A">
      <w:pPr>
        <w:pStyle w:val="Ttulo2"/>
        <w:spacing w:line="480" w:lineRule="auto"/>
        <w:rPr>
          <w:rFonts w:cs="Arial"/>
        </w:rPr>
      </w:pPr>
      <w:bookmarkStart w:id="44" w:name="_Toc68947605"/>
      <w:r w:rsidRPr="00712166">
        <w:rPr>
          <w:rFonts w:cs="Arial"/>
        </w:rPr>
        <w:t>Usando a Estrutura IF #01</w:t>
      </w:r>
      <w:bookmarkEnd w:id="44"/>
    </w:p>
    <w:p w14:paraId="0EFD3B2B" w14:textId="77777777" w:rsidR="00E3511A" w:rsidRPr="00712166" w:rsidRDefault="00E3511A" w:rsidP="00E3511A">
      <w:pPr>
        <w:rPr>
          <w:color w:val="000000" w:themeColor="text1"/>
        </w:rPr>
      </w:pPr>
      <w:r w:rsidRPr="00712166">
        <w:rPr>
          <w:color w:val="000000" w:themeColor="text1"/>
        </w:rPr>
        <w:t>function soBoaNoticia(nota) {</w:t>
      </w:r>
    </w:p>
    <w:p w14:paraId="23D39BAB" w14:textId="77777777" w:rsidR="00E3511A" w:rsidRPr="00712166" w:rsidRDefault="00E3511A" w:rsidP="00E3511A">
      <w:pPr>
        <w:rPr>
          <w:color w:val="000000" w:themeColor="text1"/>
        </w:rPr>
      </w:pPr>
      <w:r w:rsidRPr="00712166">
        <w:rPr>
          <w:color w:val="000000" w:themeColor="text1"/>
        </w:rPr>
        <w:t xml:space="preserve">    if(nota &gt;= 7){</w:t>
      </w:r>
    </w:p>
    <w:p w14:paraId="0807A7B2" w14:textId="77777777" w:rsidR="00E3511A" w:rsidRPr="00712166" w:rsidRDefault="00E3511A" w:rsidP="00E3511A">
      <w:pPr>
        <w:rPr>
          <w:color w:val="000000" w:themeColor="text1"/>
        </w:rPr>
      </w:pPr>
      <w:r w:rsidRPr="00712166">
        <w:rPr>
          <w:color w:val="000000" w:themeColor="text1"/>
        </w:rPr>
        <w:t xml:space="preserve">        console.log('Aprovado com ' + nota)</w:t>
      </w:r>
    </w:p>
    <w:p w14:paraId="28B91076" w14:textId="77777777" w:rsidR="00E3511A" w:rsidRPr="00712166" w:rsidRDefault="00E3511A" w:rsidP="00E3511A">
      <w:pPr>
        <w:rPr>
          <w:color w:val="000000" w:themeColor="text1"/>
        </w:rPr>
      </w:pPr>
      <w:r w:rsidRPr="00712166">
        <w:rPr>
          <w:color w:val="000000" w:themeColor="text1"/>
        </w:rPr>
        <w:t xml:space="preserve">    }</w:t>
      </w:r>
    </w:p>
    <w:p w14:paraId="05BB3E61" w14:textId="4237F38A" w:rsidR="00E3511A" w:rsidRPr="00712166" w:rsidRDefault="00E3511A" w:rsidP="00E3511A">
      <w:pPr>
        <w:rPr>
          <w:color w:val="000000" w:themeColor="text1"/>
        </w:rPr>
      </w:pPr>
      <w:r w:rsidRPr="00712166">
        <w:rPr>
          <w:color w:val="000000" w:themeColor="text1"/>
        </w:rPr>
        <w:t>}</w:t>
      </w:r>
    </w:p>
    <w:p w14:paraId="7B54D1B2" w14:textId="77777777" w:rsidR="00E3511A" w:rsidRPr="00712166" w:rsidRDefault="00E3511A" w:rsidP="00E3511A">
      <w:pPr>
        <w:rPr>
          <w:color w:val="000000" w:themeColor="text1"/>
        </w:rPr>
      </w:pPr>
      <w:r w:rsidRPr="00712166">
        <w:rPr>
          <w:color w:val="000000" w:themeColor="text1"/>
        </w:rPr>
        <w:t>soBoaNoticia(8.1)</w:t>
      </w:r>
    </w:p>
    <w:p w14:paraId="7FFD9E49" w14:textId="77777777" w:rsidR="00E3511A" w:rsidRPr="00712166" w:rsidRDefault="00E3511A" w:rsidP="00E3511A">
      <w:pPr>
        <w:rPr>
          <w:color w:val="000000" w:themeColor="text1"/>
        </w:rPr>
      </w:pPr>
      <w:r w:rsidRPr="00712166">
        <w:rPr>
          <w:color w:val="000000" w:themeColor="text1"/>
        </w:rPr>
        <w:t>soBoaNoticia(6)</w:t>
      </w:r>
    </w:p>
    <w:p w14:paraId="1B6D698C" w14:textId="77777777" w:rsidR="00E3511A" w:rsidRPr="00712166" w:rsidRDefault="00E3511A" w:rsidP="00E3511A">
      <w:pPr>
        <w:rPr>
          <w:color w:val="000000" w:themeColor="text1"/>
        </w:rPr>
      </w:pPr>
      <w:r w:rsidRPr="00712166">
        <w:rPr>
          <w:color w:val="000000" w:themeColor="text1"/>
        </w:rPr>
        <w:t>function seForVerdadeEuFalo(valor){</w:t>
      </w:r>
    </w:p>
    <w:p w14:paraId="4F76DC8D" w14:textId="77777777" w:rsidR="00E3511A" w:rsidRPr="00712166" w:rsidRDefault="00E3511A" w:rsidP="00E3511A">
      <w:pPr>
        <w:rPr>
          <w:color w:val="000000" w:themeColor="text1"/>
        </w:rPr>
      </w:pPr>
      <w:r w:rsidRPr="00712166">
        <w:rPr>
          <w:color w:val="000000" w:themeColor="text1"/>
        </w:rPr>
        <w:t xml:space="preserve">    if(valor){</w:t>
      </w:r>
    </w:p>
    <w:p w14:paraId="1DF7EC02" w14:textId="77777777" w:rsidR="00E3511A" w:rsidRPr="00712166" w:rsidRDefault="00E3511A" w:rsidP="00E3511A">
      <w:pPr>
        <w:rPr>
          <w:color w:val="000000" w:themeColor="text1"/>
        </w:rPr>
      </w:pPr>
      <w:r w:rsidRPr="00712166">
        <w:rPr>
          <w:color w:val="000000" w:themeColor="text1"/>
        </w:rPr>
        <w:t xml:space="preserve">        console.log('É verdade... ' + valor)</w:t>
      </w:r>
    </w:p>
    <w:p w14:paraId="4B25D9F3" w14:textId="77777777" w:rsidR="00E3511A" w:rsidRPr="00712166" w:rsidRDefault="00E3511A" w:rsidP="00E3511A">
      <w:pPr>
        <w:rPr>
          <w:color w:val="000000" w:themeColor="text1"/>
        </w:rPr>
      </w:pPr>
      <w:r w:rsidRPr="00712166">
        <w:rPr>
          <w:color w:val="000000" w:themeColor="text1"/>
        </w:rPr>
        <w:t xml:space="preserve">    }</w:t>
      </w:r>
    </w:p>
    <w:p w14:paraId="06271539" w14:textId="77777777" w:rsidR="00E3511A" w:rsidRPr="00712166" w:rsidRDefault="00E3511A" w:rsidP="00E3511A">
      <w:pPr>
        <w:rPr>
          <w:color w:val="000000" w:themeColor="text1"/>
        </w:rPr>
      </w:pPr>
      <w:r w:rsidRPr="00712166">
        <w:rPr>
          <w:color w:val="000000" w:themeColor="text1"/>
        </w:rPr>
        <w:t>}</w:t>
      </w:r>
    </w:p>
    <w:p w14:paraId="7526E91C" w14:textId="77777777" w:rsidR="00E3511A" w:rsidRPr="00712166" w:rsidRDefault="00E3511A" w:rsidP="00E3511A">
      <w:pPr>
        <w:rPr>
          <w:color w:val="000000" w:themeColor="text1"/>
        </w:rPr>
      </w:pPr>
      <w:r w:rsidRPr="00712166">
        <w:rPr>
          <w:color w:val="000000" w:themeColor="text1"/>
        </w:rPr>
        <w:t>seForVerdadeEuFalo() // Passa undefined, que é false, não cai no if</w:t>
      </w:r>
    </w:p>
    <w:p w14:paraId="70C9DEA4" w14:textId="77777777" w:rsidR="00E3511A" w:rsidRPr="00712166" w:rsidRDefault="00E3511A" w:rsidP="00E3511A">
      <w:pPr>
        <w:rPr>
          <w:color w:val="000000" w:themeColor="text1"/>
        </w:rPr>
      </w:pPr>
      <w:r w:rsidRPr="00712166">
        <w:rPr>
          <w:color w:val="000000" w:themeColor="text1"/>
        </w:rPr>
        <w:t>seForVerdadeEuFalo(null)      //falso</w:t>
      </w:r>
    </w:p>
    <w:p w14:paraId="0B6F2301" w14:textId="77777777" w:rsidR="00E3511A" w:rsidRPr="00712166" w:rsidRDefault="00E3511A" w:rsidP="00E3511A">
      <w:pPr>
        <w:rPr>
          <w:color w:val="000000" w:themeColor="text1"/>
        </w:rPr>
      </w:pPr>
      <w:r w:rsidRPr="00712166">
        <w:rPr>
          <w:color w:val="000000" w:themeColor="text1"/>
        </w:rPr>
        <w:t>seForVerdadeEuFalo(undefined) //falso</w:t>
      </w:r>
    </w:p>
    <w:p w14:paraId="419EA6B8" w14:textId="77777777" w:rsidR="00E3511A" w:rsidRPr="00712166" w:rsidRDefault="00E3511A" w:rsidP="00E3511A">
      <w:pPr>
        <w:rPr>
          <w:color w:val="000000" w:themeColor="text1"/>
        </w:rPr>
      </w:pPr>
      <w:r w:rsidRPr="00712166">
        <w:rPr>
          <w:color w:val="000000" w:themeColor="text1"/>
        </w:rPr>
        <w:t>seForVerdadeEuFalo(NaN)       //falso</w:t>
      </w:r>
    </w:p>
    <w:p w14:paraId="7E6EB403" w14:textId="77777777" w:rsidR="00E3511A" w:rsidRPr="00712166" w:rsidRDefault="00E3511A" w:rsidP="00E3511A">
      <w:pPr>
        <w:rPr>
          <w:color w:val="000000" w:themeColor="text1"/>
        </w:rPr>
      </w:pPr>
      <w:r w:rsidRPr="00712166">
        <w:rPr>
          <w:color w:val="000000" w:themeColor="text1"/>
        </w:rPr>
        <w:t>seForVerdadeEuFalo('')        //falso</w:t>
      </w:r>
    </w:p>
    <w:p w14:paraId="77FCC8C1" w14:textId="77777777" w:rsidR="00E3511A" w:rsidRPr="00712166" w:rsidRDefault="00E3511A" w:rsidP="00E3511A">
      <w:pPr>
        <w:rPr>
          <w:color w:val="000000" w:themeColor="text1"/>
        </w:rPr>
      </w:pPr>
      <w:r w:rsidRPr="00712166">
        <w:rPr>
          <w:color w:val="000000" w:themeColor="text1"/>
        </w:rPr>
        <w:t>seForVerdadeEuFalo(0)         //falso</w:t>
      </w:r>
    </w:p>
    <w:p w14:paraId="37AE8315" w14:textId="77777777" w:rsidR="00E3511A" w:rsidRPr="00712166" w:rsidRDefault="00E3511A" w:rsidP="00E3511A">
      <w:pPr>
        <w:rPr>
          <w:color w:val="000000" w:themeColor="text1"/>
        </w:rPr>
      </w:pPr>
      <w:r w:rsidRPr="00712166">
        <w:rPr>
          <w:color w:val="000000" w:themeColor="text1"/>
        </w:rPr>
        <w:t>seForVerdadeEuFalo(-1)        //verdadeiro</w:t>
      </w:r>
    </w:p>
    <w:p w14:paraId="3CE796EB" w14:textId="77777777" w:rsidR="00E3511A" w:rsidRPr="00712166" w:rsidRDefault="00E3511A" w:rsidP="00E3511A">
      <w:pPr>
        <w:rPr>
          <w:color w:val="000000" w:themeColor="text1"/>
        </w:rPr>
      </w:pPr>
      <w:r w:rsidRPr="00712166">
        <w:rPr>
          <w:color w:val="000000" w:themeColor="text1"/>
        </w:rPr>
        <w:t>seForVerdadeEuFalo(' ')       //verdadeiro</w:t>
      </w:r>
    </w:p>
    <w:p w14:paraId="1B958A7E" w14:textId="77777777" w:rsidR="00E3511A" w:rsidRPr="00712166" w:rsidRDefault="00E3511A" w:rsidP="00E3511A">
      <w:pPr>
        <w:rPr>
          <w:color w:val="000000" w:themeColor="text1"/>
        </w:rPr>
      </w:pPr>
      <w:r w:rsidRPr="00712166">
        <w:rPr>
          <w:color w:val="000000" w:themeColor="text1"/>
        </w:rPr>
        <w:t>seForVerdadeEuFalo('?')       //verdadeiro</w:t>
      </w:r>
    </w:p>
    <w:p w14:paraId="52EEC470" w14:textId="77777777" w:rsidR="00E3511A" w:rsidRPr="00712166" w:rsidRDefault="00E3511A" w:rsidP="00E3511A">
      <w:pPr>
        <w:rPr>
          <w:color w:val="000000" w:themeColor="text1"/>
        </w:rPr>
      </w:pPr>
      <w:r w:rsidRPr="00712166">
        <w:rPr>
          <w:color w:val="000000" w:themeColor="text1"/>
        </w:rPr>
        <w:t>seForVerdadeEuFalo([])        //verdadeiro</w:t>
      </w:r>
    </w:p>
    <w:p w14:paraId="2CF2CD29" w14:textId="77777777" w:rsidR="00E3511A" w:rsidRPr="00712166" w:rsidRDefault="00E3511A" w:rsidP="00E3511A">
      <w:pPr>
        <w:rPr>
          <w:color w:val="000000" w:themeColor="text1"/>
        </w:rPr>
      </w:pPr>
      <w:r w:rsidRPr="00712166">
        <w:rPr>
          <w:color w:val="000000" w:themeColor="text1"/>
        </w:rPr>
        <w:t>seForVerdadeEuFalo([1,2])     //verdadeiro</w:t>
      </w:r>
    </w:p>
    <w:p w14:paraId="2E8D2016" w14:textId="79B57AE1" w:rsidR="00E3511A" w:rsidRPr="00712166" w:rsidRDefault="00E3511A" w:rsidP="00E3511A">
      <w:pPr>
        <w:rPr>
          <w:color w:val="000000" w:themeColor="text1"/>
        </w:rPr>
      </w:pPr>
      <w:r w:rsidRPr="00712166">
        <w:rPr>
          <w:color w:val="000000" w:themeColor="text1"/>
        </w:rPr>
        <w:t>seForVerdadeEuFalo({})        //verdadeiro</w:t>
      </w:r>
    </w:p>
    <w:p w14:paraId="775EE257" w14:textId="641A20C0" w:rsidR="00E3511A" w:rsidRPr="00712166" w:rsidRDefault="00E3511A" w:rsidP="00E3511A">
      <w:pPr>
        <w:rPr>
          <w:color w:val="000000" w:themeColor="text1"/>
        </w:rPr>
      </w:pPr>
    </w:p>
    <w:p w14:paraId="59675FA9" w14:textId="6DCDA9A3" w:rsidR="0086250B" w:rsidRPr="00712166" w:rsidRDefault="0086250B" w:rsidP="00E3511A">
      <w:pPr>
        <w:rPr>
          <w:color w:val="000000" w:themeColor="text1"/>
        </w:rPr>
      </w:pPr>
    </w:p>
    <w:p w14:paraId="05F1CADA" w14:textId="27FFD1C2" w:rsidR="0086250B" w:rsidRPr="00712166" w:rsidRDefault="0086250B" w:rsidP="00E3511A">
      <w:pPr>
        <w:rPr>
          <w:color w:val="000000" w:themeColor="text1"/>
        </w:rPr>
      </w:pPr>
    </w:p>
    <w:p w14:paraId="1C1EBAAC" w14:textId="61EC1EFD" w:rsidR="0086250B" w:rsidRPr="00712166" w:rsidRDefault="0086250B" w:rsidP="00E3511A">
      <w:pPr>
        <w:rPr>
          <w:color w:val="000000" w:themeColor="text1"/>
        </w:rPr>
      </w:pPr>
    </w:p>
    <w:p w14:paraId="3A6DCD31" w14:textId="77777777" w:rsidR="0086250B" w:rsidRPr="00712166" w:rsidRDefault="0086250B" w:rsidP="00E3511A">
      <w:pPr>
        <w:rPr>
          <w:color w:val="000000" w:themeColor="text1"/>
        </w:rPr>
      </w:pPr>
    </w:p>
    <w:p w14:paraId="1463AC5E" w14:textId="7786BAE3" w:rsidR="00E3511A" w:rsidRPr="00712166" w:rsidRDefault="00E3511A" w:rsidP="00E3511A">
      <w:pPr>
        <w:pStyle w:val="Ttulo2"/>
        <w:spacing w:line="480" w:lineRule="auto"/>
        <w:rPr>
          <w:rFonts w:cs="Arial"/>
        </w:rPr>
      </w:pPr>
      <w:bookmarkStart w:id="45" w:name="_Toc68947606"/>
      <w:r w:rsidRPr="00712166">
        <w:rPr>
          <w:rFonts w:cs="Arial"/>
        </w:rPr>
        <w:t>Usando a Estrutura IF #02</w:t>
      </w:r>
      <w:bookmarkEnd w:id="45"/>
    </w:p>
    <w:p w14:paraId="0909367D" w14:textId="77777777" w:rsidR="0086250B" w:rsidRPr="00712166" w:rsidRDefault="0086250B" w:rsidP="0086250B">
      <w:pPr>
        <w:rPr>
          <w:color w:val="000000" w:themeColor="text1"/>
        </w:rPr>
      </w:pPr>
      <w:r w:rsidRPr="00712166">
        <w:rPr>
          <w:color w:val="000000" w:themeColor="text1"/>
        </w:rPr>
        <w:t>function teste1(num) {</w:t>
      </w:r>
    </w:p>
    <w:p w14:paraId="417C1727" w14:textId="77777777" w:rsidR="0086250B" w:rsidRPr="00712166" w:rsidRDefault="0086250B" w:rsidP="0086250B">
      <w:pPr>
        <w:rPr>
          <w:color w:val="000000" w:themeColor="text1"/>
        </w:rPr>
      </w:pPr>
      <w:r w:rsidRPr="00712166">
        <w:rPr>
          <w:color w:val="000000" w:themeColor="text1"/>
        </w:rPr>
        <w:t xml:space="preserve">    if (num &gt; 7)</w:t>
      </w:r>
    </w:p>
    <w:p w14:paraId="5091006B" w14:textId="77777777" w:rsidR="0086250B" w:rsidRPr="00712166" w:rsidRDefault="0086250B" w:rsidP="0086250B">
      <w:pPr>
        <w:rPr>
          <w:color w:val="000000" w:themeColor="text1"/>
        </w:rPr>
      </w:pPr>
      <w:r w:rsidRPr="00712166">
        <w:rPr>
          <w:color w:val="000000" w:themeColor="text1"/>
        </w:rPr>
        <w:lastRenderedPageBreak/>
        <w:t xml:space="preserve">        console.log(num) // Sentença associada ao if</w:t>
      </w:r>
    </w:p>
    <w:p w14:paraId="65C9ED20" w14:textId="77777777" w:rsidR="0086250B" w:rsidRPr="00712166" w:rsidRDefault="0086250B" w:rsidP="0086250B">
      <w:pPr>
        <w:rPr>
          <w:color w:val="000000" w:themeColor="text1"/>
        </w:rPr>
      </w:pPr>
      <w:r w:rsidRPr="00712166">
        <w:rPr>
          <w:color w:val="000000" w:themeColor="text1"/>
        </w:rPr>
        <w:t xml:space="preserve">    console.log('final') // Sentença não associada ao if (Sempre será executada)</w:t>
      </w:r>
    </w:p>
    <w:p w14:paraId="0E9ABFD1" w14:textId="77777777" w:rsidR="0086250B" w:rsidRPr="00712166" w:rsidRDefault="0086250B" w:rsidP="0086250B">
      <w:pPr>
        <w:rPr>
          <w:color w:val="000000" w:themeColor="text1"/>
        </w:rPr>
      </w:pPr>
      <w:r w:rsidRPr="00712166">
        <w:rPr>
          <w:color w:val="000000" w:themeColor="text1"/>
        </w:rPr>
        <w:t>}</w:t>
      </w:r>
    </w:p>
    <w:p w14:paraId="61BD6A93" w14:textId="77777777" w:rsidR="0086250B" w:rsidRPr="00712166" w:rsidRDefault="0086250B" w:rsidP="0086250B">
      <w:pPr>
        <w:rPr>
          <w:color w:val="000000" w:themeColor="text1"/>
        </w:rPr>
      </w:pPr>
    </w:p>
    <w:p w14:paraId="3AAE6557" w14:textId="77777777" w:rsidR="0086250B" w:rsidRPr="00712166" w:rsidRDefault="0086250B" w:rsidP="0086250B">
      <w:pPr>
        <w:rPr>
          <w:color w:val="000000" w:themeColor="text1"/>
        </w:rPr>
      </w:pPr>
      <w:r w:rsidRPr="00712166">
        <w:rPr>
          <w:color w:val="000000" w:themeColor="text1"/>
        </w:rPr>
        <w:t xml:space="preserve">teste1(6) /* Não cai no if, imprime apenas 'final', que sempre será executada, </w:t>
      </w:r>
    </w:p>
    <w:p w14:paraId="4F728F93" w14:textId="77777777" w:rsidR="0086250B" w:rsidRPr="00712166" w:rsidRDefault="0086250B" w:rsidP="0086250B">
      <w:pPr>
        <w:rPr>
          <w:color w:val="000000" w:themeColor="text1"/>
        </w:rPr>
      </w:pPr>
      <w:r w:rsidRPr="00712166">
        <w:rPr>
          <w:color w:val="000000" w:themeColor="text1"/>
        </w:rPr>
        <w:t>por nosso if n tem aspas, ou seja, está associado apenas a primeira sentença console.log(num),</w:t>
      </w:r>
    </w:p>
    <w:p w14:paraId="78FAD37D" w14:textId="77777777" w:rsidR="0086250B" w:rsidRPr="00712166" w:rsidRDefault="0086250B" w:rsidP="0086250B">
      <w:pPr>
        <w:rPr>
          <w:color w:val="000000" w:themeColor="text1"/>
        </w:rPr>
      </w:pPr>
      <w:r w:rsidRPr="00712166">
        <w:rPr>
          <w:color w:val="000000" w:themeColor="text1"/>
        </w:rPr>
        <w:t xml:space="preserve"> a segunda em diante, sempre será executada  */</w:t>
      </w:r>
    </w:p>
    <w:p w14:paraId="4990617D" w14:textId="77777777" w:rsidR="0086250B" w:rsidRPr="00712166" w:rsidRDefault="0086250B" w:rsidP="0086250B">
      <w:pPr>
        <w:rPr>
          <w:color w:val="000000" w:themeColor="text1"/>
        </w:rPr>
      </w:pPr>
      <w:r w:rsidRPr="00712166">
        <w:rPr>
          <w:color w:val="000000" w:themeColor="text1"/>
        </w:rPr>
        <w:t xml:space="preserve">teste1(8) /* Em JS as 'aspas' para definir um bloco if, não é obrigatório, porem, </w:t>
      </w:r>
    </w:p>
    <w:p w14:paraId="42F8D4A6" w14:textId="00AF674A" w:rsidR="0086250B" w:rsidRPr="00712166" w:rsidRDefault="0086250B" w:rsidP="0086250B">
      <w:pPr>
        <w:rPr>
          <w:color w:val="000000" w:themeColor="text1"/>
        </w:rPr>
      </w:pPr>
      <w:r w:rsidRPr="00712166">
        <w:rPr>
          <w:color w:val="000000" w:themeColor="text1"/>
        </w:rPr>
        <w:t>apenas uma sentença estará associada aquele bloco */</w:t>
      </w:r>
    </w:p>
    <w:p w14:paraId="5F02AEC8" w14:textId="77777777" w:rsidR="0086250B" w:rsidRPr="00712166" w:rsidRDefault="0086250B" w:rsidP="0086250B">
      <w:pPr>
        <w:rPr>
          <w:color w:val="000000" w:themeColor="text1"/>
        </w:rPr>
      </w:pPr>
    </w:p>
    <w:p w14:paraId="04F81DA1" w14:textId="77777777" w:rsidR="0086250B" w:rsidRPr="004009D3" w:rsidRDefault="0086250B" w:rsidP="0086250B">
      <w:pPr>
        <w:rPr>
          <w:color w:val="000000" w:themeColor="text1"/>
          <w:lang w:val="en-US"/>
        </w:rPr>
      </w:pPr>
      <w:r w:rsidRPr="004009D3">
        <w:rPr>
          <w:color w:val="000000" w:themeColor="text1"/>
          <w:lang w:val="en-US"/>
        </w:rPr>
        <w:t>function teste2(num) {</w:t>
      </w:r>
    </w:p>
    <w:p w14:paraId="3D955D57" w14:textId="77777777" w:rsidR="0086250B" w:rsidRPr="004009D3" w:rsidRDefault="0086250B" w:rsidP="0086250B">
      <w:pPr>
        <w:rPr>
          <w:color w:val="000000" w:themeColor="text1"/>
          <w:lang w:val="en-US"/>
        </w:rPr>
      </w:pPr>
      <w:r w:rsidRPr="004009D3">
        <w:rPr>
          <w:color w:val="000000" w:themeColor="text1"/>
          <w:lang w:val="en-US"/>
        </w:rPr>
        <w:t xml:space="preserve">    if (num &gt; 7); {</w:t>
      </w:r>
    </w:p>
    <w:p w14:paraId="262AA0C2" w14:textId="77777777" w:rsidR="0086250B" w:rsidRPr="00712166" w:rsidRDefault="0086250B" w:rsidP="0086250B">
      <w:pPr>
        <w:rPr>
          <w:color w:val="000000" w:themeColor="text1"/>
        </w:rPr>
      </w:pPr>
      <w:r w:rsidRPr="004009D3">
        <w:rPr>
          <w:color w:val="000000" w:themeColor="text1"/>
          <w:lang w:val="en-US"/>
        </w:rPr>
        <w:t xml:space="preserve">        </w:t>
      </w:r>
      <w:r w:rsidRPr="00712166">
        <w:rPr>
          <w:color w:val="000000" w:themeColor="text1"/>
        </w:rPr>
        <w:t>console.log(num)</w:t>
      </w:r>
    </w:p>
    <w:p w14:paraId="4C65F743" w14:textId="77777777" w:rsidR="0086250B" w:rsidRPr="00712166" w:rsidRDefault="0086250B" w:rsidP="0086250B">
      <w:pPr>
        <w:rPr>
          <w:color w:val="000000" w:themeColor="text1"/>
        </w:rPr>
      </w:pPr>
      <w:r w:rsidRPr="00712166">
        <w:rPr>
          <w:color w:val="000000" w:themeColor="text1"/>
        </w:rPr>
        <w:t xml:space="preserve">    }</w:t>
      </w:r>
    </w:p>
    <w:p w14:paraId="7ECB956F" w14:textId="77777777" w:rsidR="0086250B" w:rsidRPr="00712166" w:rsidRDefault="0086250B" w:rsidP="0086250B">
      <w:pPr>
        <w:rPr>
          <w:color w:val="000000" w:themeColor="text1"/>
        </w:rPr>
      </w:pPr>
      <w:r w:rsidRPr="00712166">
        <w:rPr>
          <w:color w:val="000000" w:themeColor="text1"/>
        </w:rPr>
        <w:t>}</w:t>
      </w:r>
    </w:p>
    <w:p w14:paraId="6330CA31" w14:textId="77777777" w:rsidR="0086250B" w:rsidRPr="00712166" w:rsidRDefault="0086250B" w:rsidP="0086250B">
      <w:pPr>
        <w:rPr>
          <w:color w:val="000000" w:themeColor="text1"/>
        </w:rPr>
      </w:pPr>
      <w:r w:rsidRPr="00712166">
        <w:rPr>
          <w:color w:val="000000" w:themeColor="text1"/>
        </w:rPr>
        <w:t>teste2(6) // Apesar de ser menor que 7 é impresso, pois o ';' encerra o bloco if; não considera o bloco {}</w:t>
      </w:r>
    </w:p>
    <w:p w14:paraId="06BC9ACB" w14:textId="5C24DD36" w:rsidR="00E3511A" w:rsidRPr="00712166" w:rsidRDefault="0086250B" w:rsidP="0086250B">
      <w:pPr>
        <w:rPr>
          <w:color w:val="000000" w:themeColor="text1"/>
        </w:rPr>
      </w:pPr>
      <w:r w:rsidRPr="00712166">
        <w:rPr>
          <w:color w:val="000000" w:themeColor="text1"/>
        </w:rPr>
        <w:t>teste2(8)</w:t>
      </w:r>
    </w:p>
    <w:p w14:paraId="0D474972" w14:textId="02D95251" w:rsidR="0086250B" w:rsidRPr="00712166" w:rsidRDefault="0086250B" w:rsidP="0086250B">
      <w:pPr>
        <w:rPr>
          <w:color w:val="000000" w:themeColor="text1"/>
        </w:rPr>
      </w:pPr>
    </w:p>
    <w:p w14:paraId="66378DDE" w14:textId="7C4A7070" w:rsidR="0086250B" w:rsidRPr="00712166" w:rsidRDefault="0086250B" w:rsidP="0086250B">
      <w:pPr>
        <w:rPr>
          <w:color w:val="000000" w:themeColor="text1"/>
        </w:rPr>
      </w:pPr>
    </w:p>
    <w:p w14:paraId="4EC87405" w14:textId="7B17BD0D" w:rsidR="0086250B" w:rsidRPr="00712166" w:rsidRDefault="0086250B" w:rsidP="0086250B">
      <w:pPr>
        <w:rPr>
          <w:color w:val="000000" w:themeColor="text1"/>
        </w:rPr>
      </w:pPr>
    </w:p>
    <w:p w14:paraId="58BCA8BD" w14:textId="58A22ECE" w:rsidR="0086250B" w:rsidRPr="00712166" w:rsidRDefault="0086250B" w:rsidP="0086250B">
      <w:pPr>
        <w:rPr>
          <w:color w:val="000000" w:themeColor="text1"/>
        </w:rPr>
      </w:pPr>
    </w:p>
    <w:p w14:paraId="60EA6E00" w14:textId="1C8AD5B0" w:rsidR="0086250B" w:rsidRPr="00712166" w:rsidRDefault="0086250B" w:rsidP="0086250B">
      <w:pPr>
        <w:rPr>
          <w:color w:val="000000" w:themeColor="text1"/>
        </w:rPr>
      </w:pPr>
    </w:p>
    <w:p w14:paraId="153472B1" w14:textId="77777777" w:rsidR="0086250B" w:rsidRPr="00712166" w:rsidRDefault="0086250B" w:rsidP="0086250B">
      <w:pPr>
        <w:rPr>
          <w:color w:val="000000" w:themeColor="text1"/>
          <w:u w:val="single"/>
        </w:rPr>
      </w:pPr>
    </w:p>
    <w:p w14:paraId="6F03BADB" w14:textId="1820BB28" w:rsidR="00E3511A" w:rsidRPr="00712166" w:rsidRDefault="0086250B" w:rsidP="00E3511A">
      <w:pPr>
        <w:pStyle w:val="Ttulo2"/>
        <w:spacing w:line="480" w:lineRule="auto"/>
        <w:rPr>
          <w:rFonts w:cs="Arial"/>
        </w:rPr>
      </w:pPr>
      <w:bookmarkStart w:id="46" w:name="_Toc68947607"/>
      <w:r w:rsidRPr="00712166">
        <w:rPr>
          <w:rFonts w:cs="Arial"/>
        </w:rPr>
        <w:t>Usando a Estrutura IF/ELSE</w:t>
      </w:r>
      <w:bookmarkEnd w:id="46"/>
    </w:p>
    <w:p w14:paraId="7126D4C3" w14:textId="77777777" w:rsidR="006C7FD4" w:rsidRPr="00712166" w:rsidRDefault="006C7FD4" w:rsidP="006C7FD4">
      <w:pPr>
        <w:rPr>
          <w:color w:val="000000" w:themeColor="text1"/>
        </w:rPr>
      </w:pPr>
      <w:r w:rsidRPr="00712166">
        <w:rPr>
          <w:color w:val="000000" w:themeColor="text1"/>
        </w:rPr>
        <w:t>function tratarErroELancar(erro) {</w:t>
      </w:r>
    </w:p>
    <w:p w14:paraId="79BD1F24" w14:textId="77777777" w:rsidR="006C7FD4" w:rsidRPr="00712166" w:rsidRDefault="006C7FD4" w:rsidP="006C7FD4">
      <w:pPr>
        <w:rPr>
          <w:color w:val="000000" w:themeColor="text1"/>
        </w:rPr>
      </w:pPr>
      <w:r w:rsidRPr="00712166">
        <w:rPr>
          <w:color w:val="000000" w:themeColor="text1"/>
        </w:rPr>
        <w:t xml:space="preserve">    </w:t>
      </w:r>
    </w:p>
    <w:p w14:paraId="6760B444" w14:textId="77777777" w:rsidR="006C7FD4" w:rsidRPr="00712166" w:rsidRDefault="006C7FD4" w:rsidP="006C7FD4">
      <w:pPr>
        <w:rPr>
          <w:color w:val="000000" w:themeColor="text1"/>
        </w:rPr>
      </w:pPr>
      <w:r w:rsidRPr="00712166">
        <w:rPr>
          <w:color w:val="000000" w:themeColor="text1"/>
        </w:rPr>
        <w:t xml:space="preserve">    throw console.log('Digite um númer')</w:t>
      </w:r>
    </w:p>
    <w:p w14:paraId="03F08F37" w14:textId="77777777" w:rsidR="006C7FD4" w:rsidRPr="004009D3" w:rsidRDefault="006C7FD4" w:rsidP="006C7FD4">
      <w:pPr>
        <w:rPr>
          <w:color w:val="000000" w:themeColor="text1"/>
          <w:lang w:val="en-US"/>
        </w:rPr>
      </w:pPr>
      <w:r w:rsidRPr="004009D3">
        <w:rPr>
          <w:color w:val="000000" w:themeColor="text1"/>
          <w:lang w:val="en-US"/>
        </w:rPr>
        <w:t>}</w:t>
      </w:r>
    </w:p>
    <w:p w14:paraId="3EB2E3C8" w14:textId="77777777" w:rsidR="006C7FD4" w:rsidRPr="004009D3" w:rsidRDefault="006C7FD4" w:rsidP="006C7FD4">
      <w:pPr>
        <w:rPr>
          <w:color w:val="000000" w:themeColor="text1"/>
          <w:lang w:val="en-US"/>
        </w:rPr>
      </w:pPr>
    </w:p>
    <w:p w14:paraId="6FD94F56" w14:textId="77777777" w:rsidR="006C7FD4" w:rsidRPr="004009D3" w:rsidRDefault="006C7FD4" w:rsidP="006C7FD4">
      <w:pPr>
        <w:rPr>
          <w:color w:val="000000" w:themeColor="text1"/>
          <w:lang w:val="en-US"/>
        </w:rPr>
      </w:pPr>
    </w:p>
    <w:p w14:paraId="7EC594B8" w14:textId="77777777" w:rsidR="006C7FD4" w:rsidRPr="004009D3" w:rsidRDefault="006C7FD4" w:rsidP="006C7FD4">
      <w:pPr>
        <w:rPr>
          <w:color w:val="000000" w:themeColor="text1"/>
          <w:lang w:val="en-US"/>
        </w:rPr>
      </w:pPr>
    </w:p>
    <w:p w14:paraId="7CE7480F" w14:textId="77777777" w:rsidR="006C7FD4" w:rsidRPr="004009D3" w:rsidRDefault="006C7FD4" w:rsidP="006C7FD4">
      <w:pPr>
        <w:rPr>
          <w:color w:val="000000" w:themeColor="text1"/>
          <w:lang w:val="en-US"/>
        </w:rPr>
      </w:pPr>
      <w:r w:rsidRPr="004009D3">
        <w:rPr>
          <w:color w:val="000000" w:themeColor="text1"/>
          <w:lang w:val="en-US"/>
        </w:rPr>
        <w:t>const imprimirResultado = function (nota) {</w:t>
      </w:r>
    </w:p>
    <w:p w14:paraId="4FC452F8" w14:textId="77777777" w:rsidR="006C7FD4" w:rsidRPr="004009D3" w:rsidRDefault="006C7FD4" w:rsidP="006C7FD4">
      <w:pPr>
        <w:rPr>
          <w:color w:val="000000" w:themeColor="text1"/>
          <w:lang w:val="en-US"/>
        </w:rPr>
      </w:pPr>
      <w:r w:rsidRPr="004009D3">
        <w:rPr>
          <w:color w:val="000000" w:themeColor="text1"/>
          <w:lang w:val="en-US"/>
        </w:rPr>
        <w:t xml:space="preserve">    //  Is Not a Number</w:t>
      </w:r>
    </w:p>
    <w:p w14:paraId="39AFE71C" w14:textId="77777777" w:rsidR="006C7FD4" w:rsidRPr="00712166" w:rsidRDefault="006C7FD4" w:rsidP="006C7FD4">
      <w:pPr>
        <w:rPr>
          <w:color w:val="000000" w:themeColor="text1"/>
        </w:rPr>
      </w:pPr>
      <w:r w:rsidRPr="004009D3">
        <w:rPr>
          <w:color w:val="000000" w:themeColor="text1"/>
          <w:lang w:val="en-US"/>
        </w:rPr>
        <w:t xml:space="preserve">    </w:t>
      </w:r>
      <w:r w:rsidRPr="00712166">
        <w:rPr>
          <w:color w:val="000000" w:themeColor="text1"/>
        </w:rPr>
        <w:t>if (!isNaN(nota) == false) {</w:t>
      </w:r>
    </w:p>
    <w:p w14:paraId="2C41F00B" w14:textId="77777777" w:rsidR="006C7FD4" w:rsidRPr="00712166" w:rsidRDefault="006C7FD4" w:rsidP="006C7FD4">
      <w:pPr>
        <w:rPr>
          <w:color w:val="000000" w:themeColor="text1"/>
        </w:rPr>
      </w:pPr>
      <w:r w:rsidRPr="00712166">
        <w:rPr>
          <w:color w:val="000000" w:themeColor="text1"/>
        </w:rPr>
        <w:t xml:space="preserve">        console.log('Digitar Nota númerica')</w:t>
      </w:r>
    </w:p>
    <w:p w14:paraId="78A2ABC9" w14:textId="77777777" w:rsidR="006C7FD4" w:rsidRPr="00712166" w:rsidRDefault="006C7FD4" w:rsidP="006C7FD4">
      <w:pPr>
        <w:rPr>
          <w:color w:val="000000" w:themeColor="text1"/>
        </w:rPr>
      </w:pPr>
      <w:r w:rsidRPr="00712166">
        <w:rPr>
          <w:color w:val="000000" w:themeColor="text1"/>
        </w:rPr>
        <w:t xml:space="preserve">        return</w:t>
      </w:r>
    </w:p>
    <w:p w14:paraId="13A53D67" w14:textId="77777777" w:rsidR="006C7FD4" w:rsidRPr="00712166" w:rsidRDefault="006C7FD4" w:rsidP="006C7FD4">
      <w:pPr>
        <w:rPr>
          <w:color w:val="000000" w:themeColor="text1"/>
        </w:rPr>
      </w:pPr>
    </w:p>
    <w:p w14:paraId="453143CD" w14:textId="77777777" w:rsidR="006C7FD4" w:rsidRPr="00712166" w:rsidRDefault="006C7FD4" w:rsidP="006C7FD4">
      <w:pPr>
        <w:rPr>
          <w:color w:val="000000" w:themeColor="text1"/>
        </w:rPr>
      </w:pPr>
      <w:r w:rsidRPr="00712166">
        <w:rPr>
          <w:color w:val="000000" w:themeColor="text1"/>
        </w:rPr>
        <w:t xml:space="preserve">    }</w:t>
      </w:r>
    </w:p>
    <w:p w14:paraId="0E02EFD5" w14:textId="77777777" w:rsidR="006C7FD4" w:rsidRPr="00712166" w:rsidRDefault="006C7FD4" w:rsidP="006C7FD4">
      <w:pPr>
        <w:rPr>
          <w:color w:val="000000" w:themeColor="text1"/>
        </w:rPr>
      </w:pPr>
      <w:r w:rsidRPr="00712166">
        <w:rPr>
          <w:color w:val="000000" w:themeColor="text1"/>
        </w:rPr>
        <w:t xml:space="preserve">    if (nota &gt;= 7) {</w:t>
      </w:r>
    </w:p>
    <w:p w14:paraId="21B7887C" w14:textId="77777777" w:rsidR="006C7FD4" w:rsidRPr="00712166" w:rsidRDefault="006C7FD4" w:rsidP="006C7FD4">
      <w:pPr>
        <w:rPr>
          <w:color w:val="000000" w:themeColor="text1"/>
        </w:rPr>
      </w:pPr>
      <w:r w:rsidRPr="00712166">
        <w:rPr>
          <w:color w:val="000000" w:themeColor="text1"/>
        </w:rPr>
        <w:t xml:space="preserve">        console.log('Aprovado!')</w:t>
      </w:r>
    </w:p>
    <w:p w14:paraId="18FBC92D" w14:textId="77777777" w:rsidR="006C7FD4" w:rsidRPr="00712166" w:rsidRDefault="006C7FD4" w:rsidP="006C7FD4">
      <w:pPr>
        <w:rPr>
          <w:color w:val="000000" w:themeColor="text1"/>
        </w:rPr>
      </w:pPr>
      <w:r w:rsidRPr="00712166">
        <w:rPr>
          <w:color w:val="000000" w:themeColor="text1"/>
        </w:rPr>
        <w:t xml:space="preserve">    } else {</w:t>
      </w:r>
    </w:p>
    <w:p w14:paraId="0E618BCF" w14:textId="77777777" w:rsidR="006C7FD4" w:rsidRPr="00712166" w:rsidRDefault="006C7FD4" w:rsidP="006C7FD4">
      <w:pPr>
        <w:rPr>
          <w:color w:val="000000" w:themeColor="text1"/>
        </w:rPr>
      </w:pPr>
      <w:r w:rsidRPr="00712166">
        <w:rPr>
          <w:color w:val="000000" w:themeColor="text1"/>
        </w:rPr>
        <w:t xml:space="preserve">        console.log('Reprovado!')</w:t>
      </w:r>
    </w:p>
    <w:p w14:paraId="4F3D2A1D" w14:textId="77777777" w:rsidR="006C7FD4" w:rsidRPr="00712166" w:rsidRDefault="006C7FD4" w:rsidP="006C7FD4">
      <w:pPr>
        <w:rPr>
          <w:color w:val="000000" w:themeColor="text1"/>
        </w:rPr>
      </w:pPr>
      <w:r w:rsidRPr="00712166">
        <w:rPr>
          <w:color w:val="000000" w:themeColor="text1"/>
        </w:rPr>
        <w:t xml:space="preserve">    }</w:t>
      </w:r>
    </w:p>
    <w:p w14:paraId="788570ED" w14:textId="77777777" w:rsidR="006C7FD4" w:rsidRPr="00712166" w:rsidRDefault="006C7FD4" w:rsidP="006C7FD4">
      <w:pPr>
        <w:rPr>
          <w:color w:val="000000" w:themeColor="text1"/>
        </w:rPr>
      </w:pPr>
      <w:r w:rsidRPr="00712166">
        <w:rPr>
          <w:color w:val="000000" w:themeColor="text1"/>
        </w:rPr>
        <w:t>}</w:t>
      </w:r>
    </w:p>
    <w:p w14:paraId="324A1E7F" w14:textId="77777777" w:rsidR="006C7FD4" w:rsidRPr="00712166" w:rsidRDefault="006C7FD4" w:rsidP="006C7FD4">
      <w:pPr>
        <w:rPr>
          <w:color w:val="000000" w:themeColor="text1"/>
        </w:rPr>
      </w:pPr>
    </w:p>
    <w:p w14:paraId="6080C547" w14:textId="77777777" w:rsidR="006C7FD4" w:rsidRPr="00712166" w:rsidRDefault="006C7FD4" w:rsidP="006C7FD4">
      <w:pPr>
        <w:rPr>
          <w:color w:val="000000" w:themeColor="text1"/>
        </w:rPr>
      </w:pPr>
      <w:r w:rsidRPr="00712166">
        <w:rPr>
          <w:color w:val="000000" w:themeColor="text1"/>
        </w:rPr>
        <w:t>imprimirResultado(10)</w:t>
      </w:r>
    </w:p>
    <w:p w14:paraId="471D1826" w14:textId="77777777" w:rsidR="006C7FD4" w:rsidRPr="00712166" w:rsidRDefault="006C7FD4" w:rsidP="006C7FD4">
      <w:pPr>
        <w:rPr>
          <w:color w:val="000000" w:themeColor="text1"/>
        </w:rPr>
      </w:pPr>
      <w:r w:rsidRPr="00712166">
        <w:rPr>
          <w:color w:val="000000" w:themeColor="text1"/>
        </w:rPr>
        <w:t>imprimirResultado('Epa') //por JS ser fracamente tipada, como 'Epa' não é &gt; 7, cai no bloco else</w:t>
      </w:r>
    </w:p>
    <w:p w14:paraId="42343E19" w14:textId="77777777" w:rsidR="006C7FD4" w:rsidRPr="00712166" w:rsidRDefault="006C7FD4" w:rsidP="006C7FD4">
      <w:pPr>
        <w:rPr>
          <w:color w:val="000000" w:themeColor="text1"/>
        </w:rPr>
      </w:pPr>
    </w:p>
    <w:p w14:paraId="693F2C2E" w14:textId="77777777" w:rsidR="006C7FD4" w:rsidRPr="00712166" w:rsidRDefault="006C7FD4" w:rsidP="006C7FD4">
      <w:pPr>
        <w:rPr>
          <w:color w:val="000000" w:themeColor="text1"/>
        </w:rPr>
      </w:pPr>
      <w:r w:rsidRPr="00712166">
        <w:rPr>
          <w:color w:val="000000" w:themeColor="text1"/>
        </w:rPr>
        <w:t>var valor = 1.5;</w:t>
      </w:r>
    </w:p>
    <w:p w14:paraId="378EDE84" w14:textId="77777777" w:rsidR="006C7FD4" w:rsidRPr="00712166" w:rsidRDefault="006C7FD4" w:rsidP="006C7FD4">
      <w:pPr>
        <w:rPr>
          <w:color w:val="000000" w:themeColor="text1"/>
        </w:rPr>
      </w:pPr>
      <w:r w:rsidRPr="00712166">
        <w:rPr>
          <w:color w:val="000000" w:themeColor="text1"/>
        </w:rPr>
        <w:t>var teste = "a";</w:t>
      </w:r>
    </w:p>
    <w:p w14:paraId="08D8AA1A" w14:textId="77777777" w:rsidR="006C7FD4" w:rsidRPr="00712166" w:rsidRDefault="006C7FD4" w:rsidP="006C7FD4">
      <w:pPr>
        <w:rPr>
          <w:color w:val="000000" w:themeColor="text1"/>
        </w:rPr>
      </w:pPr>
      <w:r w:rsidRPr="00712166">
        <w:rPr>
          <w:color w:val="000000" w:themeColor="text1"/>
        </w:rPr>
        <w:t>console.log(!isNaN(valor)); /* retorna false negando fica true, 1.5 é tipo numérico */</w:t>
      </w:r>
    </w:p>
    <w:p w14:paraId="7B0269C1" w14:textId="77777777" w:rsidR="006C7FD4" w:rsidRPr="00712166" w:rsidRDefault="006C7FD4" w:rsidP="006C7FD4">
      <w:pPr>
        <w:rPr>
          <w:color w:val="000000" w:themeColor="text1"/>
        </w:rPr>
      </w:pPr>
      <w:r w:rsidRPr="00712166">
        <w:rPr>
          <w:color w:val="000000" w:themeColor="text1"/>
        </w:rPr>
        <w:t>console.log(!isNaN(teste)); /* retorna true negando fica falso, "a" não é um número */</w:t>
      </w:r>
    </w:p>
    <w:p w14:paraId="26A007CD" w14:textId="77777777" w:rsidR="006C7FD4" w:rsidRPr="00712166" w:rsidRDefault="006C7FD4" w:rsidP="006C7FD4">
      <w:pPr>
        <w:rPr>
          <w:color w:val="000000" w:themeColor="text1"/>
        </w:rPr>
      </w:pPr>
    </w:p>
    <w:p w14:paraId="3AB8B29E" w14:textId="64581285" w:rsidR="0086250B" w:rsidRPr="00712166" w:rsidRDefault="006C7FD4" w:rsidP="006C7FD4">
      <w:pPr>
        <w:rPr>
          <w:color w:val="000000" w:themeColor="text1"/>
        </w:rPr>
      </w:pPr>
      <w:r w:rsidRPr="00712166">
        <w:rPr>
          <w:color w:val="000000" w:themeColor="text1"/>
        </w:rPr>
        <w:t>console.log(!isNaN('10'))</w:t>
      </w:r>
    </w:p>
    <w:p w14:paraId="7750A72E" w14:textId="77777777" w:rsidR="0086250B" w:rsidRPr="00712166" w:rsidRDefault="0086250B" w:rsidP="0086250B">
      <w:pPr>
        <w:rPr>
          <w:color w:val="000000" w:themeColor="text1"/>
        </w:rPr>
      </w:pPr>
    </w:p>
    <w:p w14:paraId="7F82E4E8" w14:textId="77777777" w:rsidR="00E3511A" w:rsidRPr="00712166" w:rsidRDefault="0083192E" w:rsidP="00E3511A">
      <w:pPr>
        <w:pStyle w:val="Ttulo2"/>
        <w:spacing w:line="480" w:lineRule="auto"/>
        <w:rPr>
          <w:rFonts w:cs="Arial"/>
        </w:rPr>
      </w:pPr>
      <w:bookmarkStart w:id="47" w:name="_Toc68947608"/>
      <w:r w:rsidRPr="00712166">
        <w:rPr>
          <w:rFonts w:cs="Arial"/>
        </w:rPr>
        <w:t>Estrutura IF/ELSE IF</w:t>
      </w:r>
      <w:bookmarkEnd w:id="47"/>
    </w:p>
    <w:p w14:paraId="4665BA03" w14:textId="77777777" w:rsidR="0083192E" w:rsidRPr="00712166" w:rsidRDefault="0083192E" w:rsidP="0083192E">
      <w:pPr>
        <w:rPr>
          <w:color w:val="000000" w:themeColor="text1"/>
        </w:rPr>
      </w:pPr>
      <w:r w:rsidRPr="00712166">
        <w:rPr>
          <w:color w:val="000000" w:themeColor="text1"/>
        </w:rPr>
        <w:t>/* Função associada a um número. Retorna true se um número</w:t>
      </w:r>
    </w:p>
    <w:p w14:paraId="479DD4E3" w14:textId="77777777" w:rsidR="0083192E" w:rsidRPr="00712166" w:rsidRDefault="0083192E" w:rsidP="0083192E">
      <w:pPr>
        <w:rPr>
          <w:color w:val="000000" w:themeColor="text1"/>
        </w:rPr>
      </w:pPr>
      <w:r w:rsidRPr="00712166">
        <w:rPr>
          <w:color w:val="000000" w:themeColor="text1"/>
        </w:rPr>
        <w:t>está entre os parâmetros e false se não está */</w:t>
      </w:r>
    </w:p>
    <w:p w14:paraId="0CFCF377" w14:textId="77777777" w:rsidR="0083192E" w:rsidRPr="00712166" w:rsidRDefault="0083192E" w:rsidP="0083192E">
      <w:pPr>
        <w:rPr>
          <w:color w:val="000000" w:themeColor="text1"/>
        </w:rPr>
      </w:pPr>
      <w:r w:rsidRPr="00712166">
        <w:rPr>
          <w:color w:val="000000" w:themeColor="text1"/>
        </w:rPr>
        <w:t>Number.prototype.entre = function (inicio, fim) {</w:t>
      </w:r>
    </w:p>
    <w:p w14:paraId="5F14DE64" w14:textId="77777777" w:rsidR="0083192E" w:rsidRPr="00712166" w:rsidRDefault="0083192E" w:rsidP="0083192E">
      <w:pPr>
        <w:rPr>
          <w:color w:val="000000" w:themeColor="text1"/>
        </w:rPr>
      </w:pPr>
      <w:r w:rsidRPr="00712166">
        <w:rPr>
          <w:color w:val="000000" w:themeColor="text1"/>
        </w:rPr>
        <w:t xml:space="preserve">    return this &gt;= inicio &amp;&amp; this &lt;= fim</w:t>
      </w:r>
    </w:p>
    <w:p w14:paraId="3EA48B14" w14:textId="77777777" w:rsidR="0083192E" w:rsidRPr="00712166" w:rsidRDefault="0083192E" w:rsidP="0083192E">
      <w:pPr>
        <w:rPr>
          <w:color w:val="000000" w:themeColor="text1"/>
        </w:rPr>
      </w:pPr>
      <w:r w:rsidRPr="00712166">
        <w:rPr>
          <w:color w:val="000000" w:themeColor="text1"/>
        </w:rPr>
        <w:t xml:space="preserve">    // Se é Number, acessamos com this</w:t>
      </w:r>
    </w:p>
    <w:p w14:paraId="4978558F" w14:textId="77777777" w:rsidR="0083192E" w:rsidRPr="00712166" w:rsidRDefault="0083192E" w:rsidP="0083192E">
      <w:pPr>
        <w:rPr>
          <w:color w:val="000000" w:themeColor="text1"/>
        </w:rPr>
      </w:pPr>
      <w:r w:rsidRPr="00712166">
        <w:rPr>
          <w:color w:val="000000" w:themeColor="text1"/>
        </w:rPr>
        <w:t>}</w:t>
      </w:r>
    </w:p>
    <w:p w14:paraId="7C2898CA" w14:textId="77777777" w:rsidR="0083192E" w:rsidRPr="00712166" w:rsidRDefault="0083192E" w:rsidP="0083192E">
      <w:pPr>
        <w:rPr>
          <w:color w:val="000000" w:themeColor="text1"/>
        </w:rPr>
      </w:pPr>
      <w:r w:rsidRPr="00712166">
        <w:rPr>
          <w:color w:val="000000" w:themeColor="text1"/>
        </w:rPr>
        <w:lastRenderedPageBreak/>
        <w:t>const imprimirResultado = function (nota) {</w:t>
      </w:r>
    </w:p>
    <w:p w14:paraId="3E8A7F58" w14:textId="148DA348" w:rsidR="0083192E" w:rsidRPr="00712166" w:rsidRDefault="0083192E" w:rsidP="0083192E">
      <w:pPr>
        <w:rPr>
          <w:color w:val="000000" w:themeColor="text1"/>
        </w:rPr>
      </w:pPr>
      <w:r w:rsidRPr="00712166">
        <w:rPr>
          <w:color w:val="000000" w:themeColor="text1"/>
        </w:rPr>
        <w:t xml:space="preserve">        if (nota.entre(9, 10)) {</w:t>
      </w:r>
    </w:p>
    <w:p w14:paraId="624436EC" w14:textId="77777777" w:rsidR="0083192E" w:rsidRPr="00712166" w:rsidRDefault="0083192E" w:rsidP="0083192E">
      <w:pPr>
        <w:rPr>
          <w:color w:val="000000" w:themeColor="text1"/>
        </w:rPr>
      </w:pPr>
      <w:r w:rsidRPr="00712166">
        <w:rPr>
          <w:color w:val="000000" w:themeColor="text1"/>
        </w:rPr>
        <w:t xml:space="preserve">        console.log('Quadro de honra')</w:t>
      </w:r>
    </w:p>
    <w:p w14:paraId="6DFBE169" w14:textId="77777777" w:rsidR="0083192E" w:rsidRPr="004009D3" w:rsidRDefault="0083192E" w:rsidP="0083192E">
      <w:pPr>
        <w:rPr>
          <w:color w:val="000000" w:themeColor="text1"/>
          <w:lang w:val="en-US"/>
        </w:rPr>
      </w:pPr>
      <w:r w:rsidRPr="00712166">
        <w:rPr>
          <w:color w:val="000000" w:themeColor="text1"/>
        </w:rPr>
        <w:t xml:space="preserve">    </w:t>
      </w:r>
      <w:r w:rsidRPr="004009D3">
        <w:rPr>
          <w:color w:val="000000" w:themeColor="text1"/>
          <w:lang w:val="en-US"/>
        </w:rPr>
        <w:t>} else if (nota.entre(7, 8.99)) {</w:t>
      </w:r>
    </w:p>
    <w:p w14:paraId="730365A3" w14:textId="77777777" w:rsidR="0083192E" w:rsidRPr="004009D3" w:rsidRDefault="0083192E" w:rsidP="0083192E">
      <w:pPr>
        <w:rPr>
          <w:color w:val="000000" w:themeColor="text1"/>
          <w:lang w:val="en-US"/>
        </w:rPr>
      </w:pPr>
      <w:r w:rsidRPr="004009D3">
        <w:rPr>
          <w:color w:val="000000" w:themeColor="text1"/>
          <w:lang w:val="en-US"/>
        </w:rPr>
        <w:t xml:space="preserve">        console.log('Aprovado')</w:t>
      </w:r>
    </w:p>
    <w:p w14:paraId="645F1F04" w14:textId="77777777" w:rsidR="0083192E" w:rsidRPr="004009D3" w:rsidRDefault="0083192E" w:rsidP="0083192E">
      <w:pPr>
        <w:rPr>
          <w:color w:val="000000" w:themeColor="text1"/>
          <w:lang w:val="en-US"/>
        </w:rPr>
      </w:pPr>
      <w:r w:rsidRPr="004009D3">
        <w:rPr>
          <w:color w:val="000000" w:themeColor="text1"/>
          <w:lang w:val="en-US"/>
        </w:rPr>
        <w:t xml:space="preserve">    } else if (nota.entre(4, 6.99)) {</w:t>
      </w:r>
    </w:p>
    <w:p w14:paraId="3035BF96" w14:textId="77777777" w:rsidR="0083192E" w:rsidRPr="004009D3" w:rsidRDefault="0083192E" w:rsidP="0083192E">
      <w:pPr>
        <w:rPr>
          <w:color w:val="000000" w:themeColor="text1"/>
          <w:lang w:val="en-US"/>
        </w:rPr>
      </w:pPr>
      <w:r w:rsidRPr="004009D3">
        <w:rPr>
          <w:color w:val="000000" w:themeColor="text1"/>
          <w:lang w:val="en-US"/>
        </w:rPr>
        <w:t xml:space="preserve">        console.log('Exame')</w:t>
      </w:r>
    </w:p>
    <w:p w14:paraId="19039CE2" w14:textId="77777777" w:rsidR="0083192E" w:rsidRPr="004009D3" w:rsidRDefault="0083192E" w:rsidP="0083192E">
      <w:pPr>
        <w:rPr>
          <w:color w:val="000000" w:themeColor="text1"/>
          <w:lang w:val="en-US"/>
        </w:rPr>
      </w:pPr>
      <w:r w:rsidRPr="004009D3">
        <w:rPr>
          <w:color w:val="000000" w:themeColor="text1"/>
          <w:lang w:val="en-US"/>
        </w:rPr>
        <w:t xml:space="preserve">    } else if (nota.entre(0, 3.99)) {</w:t>
      </w:r>
    </w:p>
    <w:p w14:paraId="3AA65734" w14:textId="77777777" w:rsidR="0083192E" w:rsidRPr="004009D3" w:rsidRDefault="0083192E" w:rsidP="0083192E">
      <w:pPr>
        <w:rPr>
          <w:color w:val="000000" w:themeColor="text1"/>
          <w:lang w:val="en-US"/>
        </w:rPr>
      </w:pPr>
      <w:r w:rsidRPr="004009D3">
        <w:rPr>
          <w:color w:val="000000" w:themeColor="text1"/>
          <w:lang w:val="en-US"/>
        </w:rPr>
        <w:t xml:space="preserve">        console.log('Bombou')</w:t>
      </w:r>
    </w:p>
    <w:p w14:paraId="1A6C3C36" w14:textId="77777777" w:rsidR="0083192E" w:rsidRPr="00712166" w:rsidRDefault="0083192E" w:rsidP="0083192E">
      <w:pPr>
        <w:rPr>
          <w:color w:val="000000" w:themeColor="text1"/>
        </w:rPr>
      </w:pPr>
      <w:r w:rsidRPr="004009D3">
        <w:rPr>
          <w:color w:val="000000" w:themeColor="text1"/>
          <w:lang w:val="en-US"/>
        </w:rPr>
        <w:t xml:space="preserve">    </w:t>
      </w:r>
      <w:r w:rsidRPr="00712166">
        <w:rPr>
          <w:color w:val="000000" w:themeColor="text1"/>
        </w:rPr>
        <w:t>} else {</w:t>
      </w:r>
    </w:p>
    <w:p w14:paraId="454EA0AF" w14:textId="77777777" w:rsidR="0083192E" w:rsidRPr="00712166" w:rsidRDefault="0083192E" w:rsidP="0083192E">
      <w:pPr>
        <w:rPr>
          <w:color w:val="000000" w:themeColor="text1"/>
        </w:rPr>
      </w:pPr>
      <w:r w:rsidRPr="00712166">
        <w:rPr>
          <w:color w:val="000000" w:themeColor="text1"/>
        </w:rPr>
        <w:t xml:space="preserve">        console.log('Nota Inválida')</w:t>
      </w:r>
    </w:p>
    <w:p w14:paraId="747734D6" w14:textId="77777777" w:rsidR="0083192E" w:rsidRPr="00712166" w:rsidRDefault="0083192E" w:rsidP="0083192E">
      <w:pPr>
        <w:rPr>
          <w:color w:val="000000" w:themeColor="text1"/>
        </w:rPr>
      </w:pPr>
      <w:r w:rsidRPr="00712166">
        <w:rPr>
          <w:color w:val="000000" w:themeColor="text1"/>
        </w:rPr>
        <w:t xml:space="preserve">    }</w:t>
      </w:r>
    </w:p>
    <w:p w14:paraId="65B10919" w14:textId="77777777" w:rsidR="0083192E" w:rsidRPr="00712166" w:rsidRDefault="0083192E" w:rsidP="0083192E">
      <w:pPr>
        <w:rPr>
          <w:color w:val="000000" w:themeColor="text1"/>
        </w:rPr>
      </w:pPr>
      <w:r w:rsidRPr="00712166">
        <w:rPr>
          <w:color w:val="000000" w:themeColor="text1"/>
        </w:rPr>
        <w:t xml:space="preserve">    console.log('Fim')</w:t>
      </w:r>
    </w:p>
    <w:p w14:paraId="53B6E065" w14:textId="77777777" w:rsidR="0083192E" w:rsidRPr="00712166" w:rsidRDefault="0083192E" w:rsidP="0083192E">
      <w:pPr>
        <w:rPr>
          <w:color w:val="000000" w:themeColor="text1"/>
        </w:rPr>
      </w:pPr>
      <w:r w:rsidRPr="00712166">
        <w:rPr>
          <w:color w:val="000000" w:themeColor="text1"/>
        </w:rPr>
        <w:t>}</w:t>
      </w:r>
    </w:p>
    <w:p w14:paraId="7BC9D4F7" w14:textId="18BDD06F" w:rsidR="0083192E" w:rsidRPr="00712166" w:rsidRDefault="0083192E" w:rsidP="0083192E">
      <w:pPr>
        <w:rPr>
          <w:color w:val="000000" w:themeColor="text1"/>
        </w:rPr>
      </w:pPr>
      <w:r w:rsidRPr="00712166">
        <w:rPr>
          <w:color w:val="000000" w:themeColor="text1"/>
        </w:rPr>
        <w:t>imprimirResultado(7)</w:t>
      </w:r>
    </w:p>
    <w:p w14:paraId="44F1EC8B" w14:textId="100C6F82" w:rsidR="0083192E" w:rsidRPr="00712166" w:rsidRDefault="0083192E" w:rsidP="0083192E">
      <w:pPr>
        <w:rPr>
          <w:color w:val="000000" w:themeColor="text1"/>
        </w:rPr>
      </w:pPr>
    </w:p>
    <w:p w14:paraId="481E8DFE" w14:textId="04718D2C" w:rsidR="0083192E" w:rsidRPr="00712166" w:rsidRDefault="0083192E" w:rsidP="0083192E">
      <w:pPr>
        <w:pStyle w:val="Ttulo2"/>
        <w:spacing w:line="480" w:lineRule="auto"/>
        <w:rPr>
          <w:rFonts w:cs="Arial"/>
        </w:rPr>
      </w:pPr>
      <w:bookmarkStart w:id="48" w:name="_Toc68947609"/>
      <w:r w:rsidRPr="00712166">
        <w:rPr>
          <w:rFonts w:cs="Arial"/>
        </w:rPr>
        <w:t>Usando a Estrutura Switch</w:t>
      </w:r>
      <w:bookmarkEnd w:id="48"/>
    </w:p>
    <w:p w14:paraId="13417ADF" w14:textId="2080B650" w:rsidR="0083192E" w:rsidRPr="00712166" w:rsidRDefault="0083192E" w:rsidP="0083192E">
      <w:pPr>
        <w:rPr>
          <w:color w:val="000000" w:themeColor="text1"/>
        </w:rPr>
      </w:pPr>
      <w:r w:rsidRPr="00712166">
        <w:rPr>
          <w:color w:val="000000" w:themeColor="text1"/>
        </w:rPr>
        <w:t>Switch é uma estrutura para trabalhar com múltiplas seleções</w:t>
      </w:r>
    </w:p>
    <w:p w14:paraId="67C7AFED" w14:textId="77777777" w:rsidR="002C33B7" w:rsidRPr="00712166" w:rsidRDefault="002C33B7" w:rsidP="002C33B7">
      <w:pPr>
        <w:rPr>
          <w:color w:val="000000" w:themeColor="text1"/>
        </w:rPr>
      </w:pPr>
      <w:r w:rsidRPr="00712166">
        <w:rPr>
          <w:color w:val="000000" w:themeColor="text1"/>
        </w:rPr>
        <w:t>/* O Switch é feito para múltiplas seleções.</w:t>
      </w:r>
    </w:p>
    <w:p w14:paraId="72B4F9B3" w14:textId="77777777" w:rsidR="002C33B7" w:rsidRPr="00712166" w:rsidRDefault="002C33B7" w:rsidP="002C33B7">
      <w:pPr>
        <w:rPr>
          <w:color w:val="000000" w:themeColor="text1"/>
        </w:rPr>
      </w:pPr>
      <w:r w:rsidRPr="00712166">
        <w:rPr>
          <w:color w:val="000000" w:themeColor="text1"/>
        </w:rPr>
        <w:t>A expressão do switch não retorna true ou false,</w:t>
      </w:r>
    </w:p>
    <w:p w14:paraId="23DC49BB" w14:textId="1FE51C66" w:rsidR="002C33B7" w:rsidRPr="00712166" w:rsidRDefault="002C33B7" w:rsidP="002C33B7">
      <w:pPr>
        <w:rPr>
          <w:color w:val="000000" w:themeColor="text1"/>
        </w:rPr>
      </w:pPr>
      <w:r w:rsidRPr="00712166">
        <w:rPr>
          <w:color w:val="000000" w:themeColor="text1"/>
        </w:rPr>
        <w:t xml:space="preserve"> retorna um valor, que pode ser alguns tipos</w:t>
      </w:r>
    </w:p>
    <w:p w14:paraId="55054E98" w14:textId="77777777" w:rsidR="002C33B7" w:rsidRPr="00712166" w:rsidRDefault="002C33B7" w:rsidP="002C33B7">
      <w:pPr>
        <w:rPr>
          <w:color w:val="000000" w:themeColor="text1"/>
        </w:rPr>
      </w:pPr>
      <w:r w:rsidRPr="00712166">
        <w:rPr>
          <w:color w:val="000000" w:themeColor="text1"/>
        </w:rPr>
        <w:t>Uma vez que o valor caiu em um determinado case, ele sai</w:t>
      </w:r>
    </w:p>
    <w:p w14:paraId="47A4F7E2" w14:textId="77777777" w:rsidR="002C33B7" w:rsidRPr="00712166" w:rsidRDefault="002C33B7" w:rsidP="002C33B7">
      <w:pPr>
        <w:rPr>
          <w:color w:val="000000" w:themeColor="text1"/>
        </w:rPr>
      </w:pPr>
      <w:r w:rsidRPr="00712166">
        <w:rPr>
          <w:color w:val="000000" w:themeColor="text1"/>
        </w:rPr>
        <w:t>executando todos os outros abaixo, para sair, vamos precisar</w:t>
      </w:r>
    </w:p>
    <w:p w14:paraId="1EC66AB3" w14:textId="77777777" w:rsidR="002C33B7" w:rsidRPr="004009D3" w:rsidRDefault="002C33B7" w:rsidP="002C33B7">
      <w:pPr>
        <w:rPr>
          <w:color w:val="000000" w:themeColor="text1"/>
          <w:lang w:val="en-US"/>
        </w:rPr>
      </w:pPr>
      <w:r w:rsidRPr="004009D3">
        <w:rPr>
          <w:color w:val="000000" w:themeColor="text1"/>
          <w:lang w:val="en-US"/>
        </w:rPr>
        <w:t>colocar break */</w:t>
      </w:r>
    </w:p>
    <w:p w14:paraId="3CF82773" w14:textId="77777777" w:rsidR="002C33B7" w:rsidRPr="004009D3" w:rsidRDefault="002C33B7" w:rsidP="002C33B7">
      <w:pPr>
        <w:rPr>
          <w:color w:val="000000" w:themeColor="text1"/>
          <w:lang w:val="en-US"/>
        </w:rPr>
      </w:pPr>
    </w:p>
    <w:p w14:paraId="170E3920" w14:textId="77777777" w:rsidR="002C33B7" w:rsidRPr="004009D3" w:rsidRDefault="002C33B7" w:rsidP="002C33B7">
      <w:pPr>
        <w:rPr>
          <w:color w:val="000000" w:themeColor="text1"/>
          <w:lang w:val="en-US"/>
        </w:rPr>
      </w:pPr>
      <w:r w:rsidRPr="004009D3">
        <w:rPr>
          <w:color w:val="000000" w:themeColor="text1"/>
          <w:lang w:val="en-US"/>
        </w:rPr>
        <w:t>const imprimirResultado = function (nota) {</w:t>
      </w:r>
    </w:p>
    <w:p w14:paraId="17B24C01" w14:textId="77777777" w:rsidR="002C33B7" w:rsidRPr="004009D3" w:rsidRDefault="002C33B7" w:rsidP="002C33B7">
      <w:pPr>
        <w:rPr>
          <w:color w:val="000000" w:themeColor="text1"/>
          <w:lang w:val="en-US"/>
        </w:rPr>
      </w:pPr>
      <w:r w:rsidRPr="004009D3">
        <w:rPr>
          <w:color w:val="000000" w:themeColor="text1"/>
          <w:lang w:val="en-US"/>
        </w:rPr>
        <w:t xml:space="preserve">    switch (Math.floor(nota)) {</w:t>
      </w:r>
    </w:p>
    <w:p w14:paraId="2E1A91DD" w14:textId="77777777" w:rsidR="002C33B7" w:rsidRPr="004009D3" w:rsidRDefault="002C33B7" w:rsidP="002C33B7">
      <w:pPr>
        <w:rPr>
          <w:color w:val="000000" w:themeColor="text1"/>
          <w:lang w:val="en-US"/>
        </w:rPr>
      </w:pPr>
      <w:r w:rsidRPr="004009D3">
        <w:rPr>
          <w:color w:val="000000" w:themeColor="text1"/>
          <w:lang w:val="en-US"/>
        </w:rPr>
        <w:t xml:space="preserve">        case 10:</w:t>
      </w:r>
    </w:p>
    <w:p w14:paraId="4C5A9A69" w14:textId="77777777" w:rsidR="002C33B7" w:rsidRPr="00712166" w:rsidRDefault="002C33B7" w:rsidP="002C33B7">
      <w:pPr>
        <w:rPr>
          <w:color w:val="000000" w:themeColor="text1"/>
        </w:rPr>
      </w:pPr>
      <w:r w:rsidRPr="004009D3">
        <w:rPr>
          <w:color w:val="000000" w:themeColor="text1"/>
          <w:lang w:val="en-US"/>
        </w:rPr>
        <w:t xml:space="preserve">        </w:t>
      </w:r>
      <w:r w:rsidRPr="00712166">
        <w:rPr>
          <w:color w:val="000000" w:themeColor="text1"/>
        </w:rPr>
        <w:t>case 9:</w:t>
      </w:r>
    </w:p>
    <w:p w14:paraId="4AE280CA" w14:textId="77777777" w:rsidR="002C33B7" w:rsidRPr="00712166" w:rsidRDefault="002C33B7" w:rsidP="002C33B7">
      <w:pPr>
        <w:rPr>
          <w:color w:val="000000" w:themeColor="text1"/>
        </w:rPr>
      </w:pPr>
      <w:r w:rsidRPr="00712166">
        <w:rPr>
          <w:color w:val="000000" w:themeColor="text1"/>
        </w:rPr>
        <w:t xml:space="preserve">            console.log('Quadro de honra') // Entra nessa linha para 10 e 9</w:t>
      </w:r>
    </w:p>
    <w:p w14:paraId="6E73ACA2" w14:textId="77777777" w:rsidR="002C33B7" w:rsidRPr="004009D3" w:rsidRDefault="002C33B7" w:rsidP="002C33B7">
      <w:pPr>
        <w:rPr>
          <w:color w:val="000000" w:themeColor="text1"/>
          <w:lang w:val="en-US"/>
        </w:rPr>
      </w:pPr>
      <w:r w:rsidRPr="00712166">
        <w:rPr>
          <w:color w:val="000000" w:themeColor="text1"/>
        </w:rPr>
        <w:t xml:space="preserve">            </w:t>
      </w:r>
      <w:r w:rsidRPr="004009D3">
        <w:rPr>
          <w:color w:val="000000" w:themeColor="text1"/>
          <w:lang w:val="en-US"/>
        </w:rPr>
        <w:t>break</w:t>
      </w:r>
    </w:p>
    <w:p w14:paraId="66B2A83A" w14:textId="77777777" w:rsidR="002C33B7" w:rsidRPr="004009D3" w:rsidRDefault="002C33B7" w:rsidP="002C33B7">
      <w:pPr>
        <w:rPr>
          <w:color w:val="000000" w:themeColor="text1"/>
          <w:lang w:val="en-US"/>
        </w:rPr>
      </w:pPr>
      <w:r w:rsidRPr="004009D3">
        <w:rPr>
          <w:color w:val="000000" w:themeColor="text1"/>
          <w:lang w:val="en-US"/>
        </w:rPr>
        <w:t xml:space="preserve">        case 8: case 7:</w:t>
      </w:r>
    </w:p>
    <w:p w14:paraId="6EECB021" w14:textId="77777777" w:rsidR="002C33B7" w:rsidRPr="004009D3" w:rsidRDefault="002C33B7" w:rsidP="002C33B7">
      <w:pPr>
        <w:rPr>
          <w:color w:val="000000" w:themeColor="text1"/>
          <w:lang w:val="en-US"/>
        </w:rPr>
      </w:pPr>
      <w:r w:rsidRPr="004009D3">
        <w:rPr>
          <w:color w:val="000000" w:themeColor="text1"/>
          <w:lang w:val="en-US"/>
        </w:rPr>
        <w:t xml:space="preserve">            console.log('Aprovado')</w:t>
      </w:r>
    </w:p>
    <w:p w14:paraId="092DD3E2" w14:textId="77777777" w:rsidR="002C33B7" w:rsidRPr="004009D3" w:rsidRDefault="002C33B7" w:rsidP="002C33B7">
      <w:pPr>
        <w:rPr>
          <w:color w:val="000000" w:themeColor="text1"/>
          <w:lang w:val="en-US"/>
        </w:rPr>
      </w:pPr>
      <w:r w:rsidRPr="004009D3">
        <w:rPr>
          <w:color w:val="000000" w:themeColor="text1"/>
          <w:lang w:val="en-US"/>
        </w:rPr>
        <w:t xml:space="preserve">            break</w:t>
      </w:r>
    </w:p>
    <w:p w14:paraId="3E263C2D" w14:textId="77777777" w:rsidR="002C33B7" w:rsidRPr="004009D3" w:rsidRDefault="002C33B7" w:rsidP="002C33B7">
      <w:pPr>
        <w:rPr>
          <w:color w:val="000000" w:themeColor="text1"/>
          <w:lang w:val="en-US"/>
        </w:rPr>
      </w:pPr>
      <w:r w:rsidRPr="004009D3">
        <w:rPr>
          <w:color w:val="000000" w:themeColor="text1"/>
          <w:lang w:val="en-US"/>
        </w:rPr>
        <w:t xml:space="preserve">        case 6: case 5: case 5:</w:t>
      </w:r>
    </w:p>
    <w:p w14:paraId="5BDF513A" w14:textId="77777777" w:rsidR="002C33B7" w:rsidRPr="004009D3" w:rsidRDefault="002C33B7" w:rsidP="002C33B7">
      <w:pPr>
        <w:rPr>
          <w:color w:val="000000" w:themeColor="text1"/>
          <w:lang w:val="en-US"/>
        </w:rPr>
      </w:pPr>
      <w:r w:rsidRPr="004009D3">
        <w:rPr>
          <w:color w:val="000000" w:themeColor="text1"/>
          <w:lang w:val="en-US"/>
        </w:rPr>
        <w:lastRenderedPageBreak/>
        <w:t xml:space="preserve">            console.log('Exame')</w:t>
      </w:r>
    </w:p>
    <w:p w14:paraId="213C17D5" w14:textId="77777777" w:rsidR="002C33B7" w:rsidRPr="004009D3" w:rsidRDefault="002C33B7" w:rsidP="002C33B7">
      <w:pPr>
        <w:rPr>
          <w:color w:val="000000" w:themeColor="text1"/>
          <w:lang w:val="en-US"/>
        </w:rPr>
      </w:pPr>
      <w:r w:rsidRPr="004009D3">
        <w:rPr>
          <w:color w:val="000000" w:themeColor="text1"/>
          <w:lang w:val="en-US"/>
        </w:rPr>
        <w:t xml:space="preserve">            break</w:t>
      </w:r>
    </w:p>
    <w:p w14:paraId="196B003A" w14:textId="77777777" w:rsidR="002C33B7" w:rsidRPr="004009D3" w:rsidRDefault="002C33B7" w:rsidP="002C33B7">
      <w:pPr>
        <w:rPr>
          <w:color w:val="000000" w:themeColor="text1"/>
          <w:lang w:val="en-US"/>
        </w:rPr>
      </w:pPr>
      <w:r w:rsidRPr="004009D3">
        <w:rPr>
          <w:color w:val="000000" w:themeColor="text1"/>
          <w:lang w:val="en-US"/>
        </w:rPr>
        <w:t xml:space="preserve">        case 3: case 2: case 1:</w:t>
      </w:r>
    </w:p>
    <w:p w14:paraId="38F46D3D" w14:textId="77777777" w:rsidR="002C33B7" w:rsidRPr="004009D3" w:rsidRDefault="002C33B7" w:rsidP="002C33B7">
      <w:pPr>
        <w:rPr>
          <w:color w:val="000000" w:themeColor="text1"/>
          <w:lang w:val="en-US"/>
        </w:rPr>
      </w:pPr>
      <w:r w:rsidRPr="004009D3">
        <w:rPr>
          <w:color w:val="000000" w:themeColor="text1"/>
          <w:lang w:val="en-US"/>
        </w:rPr>
        <w:t xml:space="preserve">            console.log('Reprovado')</w:t>
      </w:r>
    </w:p>
    <w:p w14:paraId="140F9188" w14:textId="77777777" w:rsidR="002C33B7" w:rsidRPr="00712166" w:rsidRDefault="002C33B7" w:rsidP="002C33B7">
      <w:pPr>
        <w:rPr>
          <w:color w:val="000000" w:themeColor="text1"/>
        </w:rPr>
      </w:pPr>
      <w:r w:rsidRPr="004009D3">
        <w:rPr>
          <w:color w:val="000000" w:themeColor="text1"/>
          <w:lang w:val="en-US"/>
        </w:rPr>
        <w:t xml:space="preserve">            </w:t>
      </w:r>
      <w:r w:rsidRPr="00712166">
        <w:rPr>
          <w:color w:val="000000" w:themeColor="text1"/>
        </w:rPr>
        <w:t>break</w:t>
      </w:r>
    </w:p>
    <w:p w14:paraId="344ED61D" w14:textId="77777777" w:rsidR="002C33B7" w:rsidRPr="00712166" w:rsidRDefault="002C33B7" w:rsidP="002C33B7">
      <w:pPr>
        <w:rPr>
          <w:color w:val="000000" w:themeColor="text1"/>
        </w:rPr>
      </w:pPr>
      <w:r w:rsidRPr="00712166">
        <w:rPr>
          <w:color w:val="000000" w:themeColor="text1"/>
        </w:rPr>
        <w:t xml:space="preserve">        default:</w:t>
      </w:r>
    </w:p>
    <w:p w14:paraId="4F78E9DB" w14:textId="77777777" w:rsidR="002C33B7" w:rsidRPr="00712166" w:rsidRDefault="002C33B7" w:rsidP="002C33B7">
      <w:pPr>
        <w:rPr>
          <w:color w:val="000000" w:themeColor="text1"/>
        </w:rPr>
      </w:pPr>
      <w:r w:rsidRPr="00712166">
        <w:rPr>
          <w:color w:val="000000" w:themeColor="text1"/>
        </w:rPr>
        <w:t xml:space="preserve">            console.log('Nota Inválida')</w:t>
      </w:r>
    </w:p>
    <w:p w14:paraId="6CB04FCC" w14:textId="77777777" w:rsidR="002C33B7" w:rsidRPr="00712166" w:rsidRDefault="002C33B7" w:rsidP="002C33B7">
      <w:pPr>
        <w:rPr>
          <w:color w:val="000000" w:themeColor="text1"/>
        </w:rPr>
      </w:pPr>
      <w:r w:rsidRPr="00712166">
        <w:rPr>
          <w:color w:val="000000" w:themeColor="text1"/>
        </w:rPr>
        <w:t xml:space="preserve">    }</w:t>
      </w:r>
    </w:p>
    <w:p w14:paraId="42F22BC3" w14:textId="77777777" w:rsidR="002C33B7" w:rsidRPr="00712166" w:rsidRDefault="002C33B7" w:rsidP="002C33B7">
      <w:pPr>
        <w:rPr>
          <w:color w:val="000000" w:themeColor="text1"/>
        </w:rPr>
      </w:pPr>
      <w:r w:rsidRPr="00712166">
        <w:rPr>
          <w:color w:val="000000" w:themeColor="text1"/>
        </w:rPr>
        <w:t>}</w:t>
      </w:r>
    </w:p>
    <w:p w14:paraId="5F85ABFC" w14:textId="77777777" w:rsidR="002C33B7" w:rsidRPr="00712166" w:rsidRDefault="002C33B7" w:rsidP="002C33B7">
      <w:pPr>
        <w:rPr>
          <w:color w:val="000000" w:themeColor="text1"/>
        </w:rPr>
      </w:pPr>
    </w:p>
    <w:p w14:paraId="04DECE2B" w14:textId="6E855E33" w:rsidR="002C33B7" w:rsidRPr="00712166" w:rsidRDefault="002C33B7" w:rsidP="002C33B7">
      <w:pPr>
        <w:rPr>
          <w:color w:val="000000" w:themeColor="text1"/>
        </w:rPr>
      </w:pPr>
      <w:r w:rsidRPr="00712166">
        <w:rPr>
          <w:color w:val="000000" w:themeColor="text1"/>
        </w:rPr>
        <w:t>imprimirResultado(-1.2)</w:t>
      </w:r>
    </w:p>
    <w:p w14:paraId="0D7BB681" w14:textId="337F3904" w:rsidR="002C33B7" w:rsidRPr="00712166" w:rsidRDefault="002C33B7" w:rsidP="002C33B7">
      <w:pPr>
        <w:rPr>
          <w:color w:val="000000" w:themeColor="text1"/>
        </w:rPr>
      </w:pPr>
    </w:p>
    <w:p w14:paraId="32BB1EA1" w14:textId="6CD53132" w:rsidR="002C33B7" w:rsidRPr="00712166" w:rsidRDefault="002C33B7" w:rsidP="002C33B7">
      <w:pPr>
        <w:pStyle w:val="Ttulo2"/>
        <w:spacing w:line="480" w:lineRule="auto"/>
        <w:rPr>
          <w:rFonts w:cs="Arial"/>
        </w:rPr>
      </w:pPr>
      <w:bookmarkStart w:id="49" w:name="_Toc68947610"/>
      <w:r w:rsidRPr="00712166">
        <w:rPr>
          <w:rFonts w:cs="Arial"/>
        </w:rPr>
        <w:t>Estrutura While</w:t>
      </w:r>
      <w:bookmarkEnd w:id="49"/>
    </w:p>
    <w:p w14:paraId="0BBA7EE6" w14:textId="408CC665" w:rsidR="002C33B7" w:rsidRPr="00712166" w:rsidRDefault="002C33B7" w:rsidP="002C33B7">
      <w:pPr>
        <w:rPr>
          <w:color w:val="000000" w:themeColor="text1"/>
        </w:rPr>
      </w:pPr>
      <w:r w:rsidRPr="00712166">
        <w:rPr>
          <w:color w:val="000000" w:themeColor="text1"/>
        </w:rPr>
        <w:t>Par situações onde temos uma quantidade indeterminada de repetições</w:t>
      </w:r>
    </w:p>
    <w:p w14:paraId="10A4C5D6" w14:textId="77777777" w:rsidR="002C33B7" w:rsidRPr="00130012" w:rsidRDefault="002C33B7" w:rsidP="002C33B7">
      <w:pPr>
        <w:spacing w:line="240" w:lineRule="auto"/>
        <w:rPr>
          <w:color w:val="000000" w:themeColor="text1"/>
          <w:lang w:val="en-US"/>
        </w:rPr>
      </w:pPr>
      <w:r w:rsidRPr="00130012">
        <w:rPr>
          <w:color w:val="000000" w:themeColor="text1"/>
          <w:lang w:val="en-US"/>
        </w:rPr>
        <w:t>function getInt(min, max) {</w:t>
      </w:r>
    </w:p>
    <w:p w14:paraId="1C464C08"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    const valor = Math.random() * (max - min) + min</w:t>
      </w:r>
    </w:p>
    <w:p w14:paraId="4FDF859A" w14:textId="77777777" w:rsidR="002C33B7" w:rsidRPr="00130012" w:rsidRDefault="002C33B7" w:rsidP="002C33B7">
      <w:pPr>
        <w:spacing w:line="240" w:lineRule="auto"/>
        <w:rPr>
          <w:color w:val="000000" w:themeColor="text1"/>
          <w:lang w:val="en-US"/>
        </w:rPr>
      </w:pPr>
      <w:r w:rsidRPr="00130012">
        <w:rPr>
          <w:color w:val="000000" w:themeColor="text1"/>
          <w:lang w:val="en-US"/>
        </w:rPr>
        <w:t xml:space="preserve">    return Math.floor(valor)</w:t>
      </w:r>
    </w:p>
    <w:p w14:paraId="4D1555B6" w14:textId="77777777" w:rsidR="002C33B7" w:rsidRPr="00130012" w:rsidRDefault="002C33B7" w:rsidP="002C33B7">
      <w:pPr>
        <w:spacing w:line="240" w:lineRule="auto"/>
        <w:rPr>
          <w:color w:val="000000" w:themeColor="text1"/>
          <w:lang w:val="en-US"/>
        </w:rPr>
      </w:pPr>
      <w:r w:rsidRPr="00130012">
        <w:rPr>
          <w:color w:val="000000" w:themeColor="text1"/>
          <w:lang w:val="en-US"/>
        </w:rPr>
        <w:t>}</w:t>
      </w:r>
    </w:p>
    <w:p w14:paraId="46860F1E" w14:textId="18627F8D" w:rsidR="002C33B7" w:rsidRPr="00130012" w:rsidRDefault="002C33B7" w:rsidP="002C33B7">
      <w:pPr>
        <w:spacing w:line="240" w:lineRule="auto"/>
        <w:rPr>
          <w:color w:val="000000" w:themeColor="text1"/>
          <w:lang w:val="en-US"/>
        </w:rPr>
      </w:pPr>
    </w:p>
    <w:p w14:paraId="1FFED03C" w14:textId="77777777" w:rsidR="002C33B7" w:rsidRPr="00130012" w:rsidRDefault="002C33B7" w:rsidP="002C33B7">
      <w:pPr>
        <w:spacing w:line="240" w:lineRule="auto"/>
        <w:rPr>
          <w:color w:val="000000" w:themeColor="text1"/>
          <w:lang w:val="en-US"/>
        </w:rPr>
      </w:pPr>
      <w:r w:rsidRPr="00130012">
        <w:rPr>
          <w:color w:val="000000" w:themeColor="text1"/>
          <w:lang w:val="en-US"/>
        </w:rPr>
        <w:t>let opcao = 0</w:t>
      </w:r>
    </w:p>
    <w:p w14:paraId="1CD0DEB6" w14:textId="77777777" w:rsidR="002C33B7" w:rsidRPr="00712166" w:rsidRDefault="002C33B7" w:rsidP="002C33B7">
      <w:pPr>
        <w:spacing w:line="240" w:lineRule="auto"/>
        <w:rPr>
          <w:color w:val="000000" w:themeColor="text1"/>
        </w:rPr>
      </w:pPr>
      <w:r w:rsidRPr="00712166">
        <w:rPr>
          <w:color w:val="000000" w:themeColor="text1"/>
        </w:rPr>
        <w:t>while (opcao != -1){</w:t>
      </w:r>
    </w:p>
    <w:p w14:paraId="13FCAA76" w14:textId="77777777" w:rsidR="002C33B7" w:rsidRPr="00712166" w:rsidRDefault="002C33B7" w:rsidP="002C33B7">
      <w:pPr>
        <w:spacing w:line="240" w:lineRule="auto"/>
        <w:rPr>
          <w:color w:val="000000" w:themeColor="text1"/>
        </w:rPr>
      </w:pPr>
      <w:r w:rsidRPr="00712166">
        <w:rPr>
          <w:color w:val="000000" w:themeColor="text1"/>
        </w:rPr>
        <w:t xml:space="preserve">    opcao = getInt(-1,10)</w:t>
      </w:r>
    </w:p>
    <w:p w14:paraId="5F242923" w14:textId="77777777" w:rsidR="002C33B7" w:rsidRPr="00712166" w:rsidRDefault="002C33B7" w:rsidP="002C33B7">
      <w:pPr>
        <w:spacing w:line="240" w:lineRule="auto"/>
        <w:rPr>
          <w:color w:val="000000" w:themeColor="text1"/>
        </w:rPr>
      </w:pPr>
      <w:r w:rsidRPr="00712166">
        <w:rPr>
          <w:color w:val="000000" w:themeColor="text1"/>
        </w:rPr>
        <w:t xml:space="preserve">    console.log(`Opção escolhida foi: ${opcao}`)</w:t>
      </w:r>
    </w:p>
    <w:p w14:paraId="094B0D5E" w14:textId="77777777" w:rsidR="002C33B7" w:rsidRPr="00712166" w:rsidRDefault="002C33B7" w:rsidP="002C33B7">
      <w:pPr>
        <w:spacing w:line="240" w:lineRule="auto"/>
        <w:rPr>
          <w:color w:val="000000" w:themeColor="text1"/>
        </w:rPr>
      </w:pPr>
      <w:r w:rsidRPr="00712166">
        <w:rPr>
          <w:color w:val="000000" w:themeColor="text1"/>
        </w:rPr>
        <w:t>}</w:t>
      </w:r>
    </w:p>
    <w:p w14:paraId="73A3EE93" w14:textId="3700131A" w:rsidR="002C33B7" w:rsidRPr="00712166" w:rsidRDefault="002C33B7" w:rsidP="002C33B7">
      <w:pPr>
        <w:spacing w:line="240" w:lineRule="auto"/>
        <w:rPr>
          <w:color w:val="000000" w:themeColor="text1"/>
        </w:rPr>
      </w:pPr>
      <w:r w:rsidRPr="00712166">
        <w:rPr>
          <w:color w:val="000000" w:themeColor="text1"/>
        </w:rPr>
        <w:t>console.log('fim')</w:t>
      </w:r>
    </w:p>
    <w:p w14:paraId="18E98F22" w14:textId="77777777" w:rsidR="00AE5844" w:rsidRPr="00712166" w:rsidRDefault="00AE5844" w:rsidP="002C33B7">
      <w:pPr>
        <w:spacing w:line="240" w:lineRule="auto"/>
        <w:rPr>
          <w:color w:val="000000" w:themeColor="text1"/>
          <w:u w:val="single"/>
        </w:rPr>
      </w:pPr>
    </w:p>
    <w:p w14:paraId="47D90F0E" w14:textId="2690FA5E" w:rsidR="00917DA2" w:rsidRPr="00712166" w:rsidRDefault="00917DA2" w:rsidP="00917DA2">
      <w:pPr>
        <w:pStyle w:val="Ttulo2"/>
        <w:spacing w:line="480" w:lineRule="auto"/>
        <w:rPr>
          <w:rFonts w:cs="Arial"/>
        </w:rPr>
      </w:pPr>
      <w:bookmarkStart w:id="50" w:name="_Toc68947611"/>
      <w:r w:rsidRPr="00712166">
        <w:rPr>
          <w:rFonts w:cs="Arial"/>
        </w:rPr>
        <w:t>Estrutura FOR/IN</w:t>
      </w:r>
      <w:bookmarkEnd w:id="50"/>
    </w:p>
    <w:p w14:paraId="4940D633" w14:textId="77777777" w:rsidR="00AE5844" w:rsidRPr="00712166" w:rsidRDefault="00AE5844" w:rsidP="00AE5844">
      <w:pPr>
        <w:rPr>
          <w:color w:val="000000" w:themeColor="text1"/>
        </w:rPr>
      </w:pPr>
      <w:r w:rsidRPr="00712166">
        <w:rPr>
          <w:color w:val="000000" w:themeColor="text1"/>
        </w:rPr>
        <w:t>/* For IN percorre os atributos de determianda estrutura (Objetos e Arrays)</w:t>
      </w:r>
    </w:p>
    <w:p w14:paraId="57662CA1" w14:textId="77777777" w:rsidR="00AE5844" w:rsidRPr="00712166" w:rsidRDefault="00AE5844" w:rsidP="00AE5844">
      <w:pPr>
        <w:rPr>
          <w:color w:val="000000" w:themeColor="text1"/>
        </w:rPr>
      </w:pPr>
      <w:r w:rsidRPr="00712166">
        <w:rPr>
          <w:color w:val="000000" w:themeColor="text1"/>
        </w:rPr>
        <w:t>Existem outras formas melhores de percorrer arrays:</w:t>
      </w:r>
    </w:p>
    <w:p w14:paraId="05CB0EFC" w14:textId="77777777" w:rsidR="00AE5844" w:rsidRPr="00130012" w:rsidRDefault="00AE5844" w:rsidP="00AE5844">
      <w:pPr>
        <w:rPr>
          <w:color w:val="000000" w:themeColor="text1"/>
          <w:lang w:val="en-US"/>
        </w:rPr>
      </w:pPr>
      <w:r w:rsidRPr="00712166">
        <w:rPr>
          <w:color w:val="000000" w:themeColor="text1"/>
        </w:rPr>
        <w:t xml:space="preserve">    </w:t>
      </w:r>
      <w:r w:rsidRPr="00130012">
        <w:rPr>
          <w:color w:val="000000" w:themeColor="text1"/>
          <w:lang w:val="en-US"/>
        </w:rPr>
        <w:t>* For Int</w:t>
      </w:r>
    </w:p>
    <w:p w14:paraId="5A0A7BA3" w14:textId="77777777" w:rsidR="00AE5844" w:rsidRPr="00130012" w:rsidRDefault="00AE5844" w:rsidP="00AE5844">
      <w:pPr>
        <w:rPr>
          <w:color w:val="000000" w:themeColor="text1"/>
          <w:lang w:val="en-US"/>
        </w:rPr>
      </w:pPr>
      <w:r w:rsidRPr="00130012">
        <w:rPr>
          <w:color w:val="000000" w:themeColor="text1"/>
          <w:lang w:val="en-US"/>
        </w:rPr>
        <w:t xml:space="preserve">    * map</w:t>
      </w:r>
    </w:p>
    <w:p w14:paraId="5F360EDB" w14:textId="77777777" w:rsidR="00AE5844" w:rsidRPr="00130012" w:rsidRDefault="00AE5844" w:rsidP="00AE5844">
      <w:pPr>
        <w:rPr>
          <w:color w:val="000000" w:themeColor="text1"/>
          <w:lang w:val="en-US"/>
        </w:rPr>
      </w:pPr>
      <w:r w:rsidRPr="00130012">
        <w:rPr>
          <w:color w:val="000000" w:themeColor="text1"/>
          <w:lang w:val="en-US"/>
        </w:rPr>
        <w:t xml:space="preserve">    * reduce</w:t>
      </w:r>
    </w:p>
    <w:p w14:paraId="37E4BDF4" w14:textId="77777777" w:rsidR="00AE5844" w:rsidRPr="00130012" w:rsidRDefault="00AE5844" w:rsidP="00AE5844">
      <w:pPr>
        <w:rPr>
          <w:color w:val="000000" w:themeColor="text1"/>
          <w:lang w:val="en-US"/>
        </w:rPr>
      </w:pPr>
      <w:r w:rsidRPr="00130012">
        <w:rPr>
          <w:color w:val="000000" w:themeColor="text1"/>
          <w:lang w:val="en-US"/>
        </w:rPr>
        <w:t xml:space="preserve">    * filter</w:t>
      </w:r>
    </w:p>
    <w:p w14:paraId="5D57FDAD" w14:textId="77777777" w:rsidR="00AE5844" w:rsidRPr="00130012" w:rsidRDefault="00AE5844" w:rsidP="00AE5844">
      <w:pPr>
        <w:rPr>
          <w:color w:val="000000" w:themeColor="text1"/>
          <w:lang w:val="en-US"/>
        </w:rPr>
      </w:pPr>
      <w:r w:rsidRPr="00130012">
        <w:rPr>
          <w:color w:val="000000" w:themeColor="text1"/>
          <w:lang w:val="en-US"/>
        </w:rPr>
        <w:t xml:space="preserve">    </w:t>
      </w:r>
    </w:p>
    <w:p w14:paraId="3C184944" w14:textId="4C53696B" w:rsidR="00AE5844" w:rsidRPr="00130012" w:rsidRDefault="00AE5844" w:rsidP="00AE5844">
      <w:pPr>
        <w:rPr>
          <w:color w:val="000000" w:themeColor="text1"/>
          <w:lang w:val="en-US"/>
        </w:rPr>
      </w:pPr>
      <w:r w:rsidRPr="00130012">
        <w:rPr>
          <w:color w:val="000000" w:themeColor="text1"/>
          <w:lang w:val="en-US"/>
        </w:rPr>
        <w:t xml:space="preserve">    */</w:t>
      </w:r>
    </w:p>
    <w:p w14:paraId="0ABF8A00" w14:textId="77777777" w:rsidR="00AE5844" w:rsidRPr="00712166" w:rsidRDefault="00AE5844" w:rsidP="00AE5844">
      <w:pPr>
        <w:rPr>
          <w:color w:val="000000" w:themeColor="text1"/>
        </w:rPr>
      </w:pPr>
      <w:r w:rsidRPr="00712166">
        <w:rPr>
          <w:color w:val="000000" w:themeColor="text1"/>
        </w:rPr>
        <w:t>const notas = [6.7, 7.4, 9.8, 8.1, 7.7]</w:t>
      </w:r>
    </w:p>
    <w:p w14:paraId="2290441B" w14:textId="77777777" w:rsidR="00AE5844" w:rsidRPr="00712166" w:rsidRDefault="00AE5844" w:rsidP="00AE5844">
      <w:pPr>
        <w:rPr>
          <w:color w:val="000000" w:themeColor="text1"/>
        </w:rPr>
      </w:pPr>
      <w:r w:rsidRPr="00712166">
        <w:rPr>
          <w:color w:val="000000" w:themeColor="text1"/>
        </w:rPr>
        <w:t>for (let i in notas) { //Existem formas melhores</w:t>
      </w:r>
    </w:p>
    <w:p w14:paraId="13917263" w14:textId="77777777" w:rsidR="00AE5844" w:rsidRPr="00712166" w:rsidRDefault="00AE5844" w:rsidP="00AE5844">
      <w:pPr>
        <w:rPr>
          <w:color w:val="000000" w:themeColor="text1"/>
        </w:rPr>
      </w:pPr>
      <w:r w:rsidRPr="00712166">
        <w:rPr>
          <w:color w:val="000000" w:themeColor="text1"/>
        </w:rPr>
        <w:t xml:space="preserve">    console.log(i, notas[i])</w:t>
      </w:r>
    </w:p>
    <w:p w14:paraId="4DDE0ABE" w14:textId="77777777" w:rsidR="00AE5844" w:rsidRPr="00712166" w:rsidRDefault="00AE5844" w:rsidP="00AE5844">
      <w:pPr>
        <w:rPr>
          <w:color w:val="000000" w:themeColor="text1"/>
        </w:rPr>
      </w:pPr>
      <w:r w:rsidRPr="00712166">
        <w:rPr>
          <w:color w:val="000000" w:themeColor="text1"/>
        </w:rPr>
        <w:lastRenderedPageBreak/>
        <w:t>}</w:t>
      </w:r>
    </w:p>
    <w:p w14:paraId="5A4EFF80" w14:textId="77777777" w:rsidR="00AE5844" w:rsidRPr="00712166" w:rsidRDefault="00AE5844" w:rsidP="00AE5844">
      <w:pPr>
        <w:rPr>
          <w:color w:val="000000" w:themeColor="text1"/>
        </w:rPr>
      </w:pPr>
      <w:r w:rsidRPr="00712166">
        <w:rPr>
          <w:color w:val="000000" w:themeColor="text1"/>
        </w:rPr>
        <w:t>const pessoa = {</w:t>
      </w:r>
    </w:p>
    <w:p w14:paraId="23ACC198" w14:textId="77777777" w:rsidR="00AE5844" w:rsidRPr="00712166" w:rsidRDefault="00AE5844" w:rsidP="00AE5844">
      <w:pPr>
        <w:rPr>
          <w:color w:val="000000" w:themeColor="text1"/>
        </w:rPr>
      </w:pPr>
      <w:r w:rsidRPr="00712166">
        <w:rPr>
          <w:color w:val="000000" w:themeColor="text1"/>
        </w:rPr>
        <w:t xml:space="preserve">    nome: 'Liana',</w:t>
      </w:r>
    </w:p>
    <w:p w14:paraId="358BB3DE" w14:textId="77777777" w:rsidR="00AE5844" w:rsidRPr="00712166" w:rsidRDefault="00AE5844" w:rsidP="00AE5844">
      <w:pPr>
        <w:rPr>
          <w:color w:val="000000" w:themeColor="text1"/>
        </w:rPr>
      </w:pPr>
      <w:r w:rsidRPr="00712166">
        <w:rPr>
          <w:color w:val="000000" w:themeColor="text1"/>
        </w:rPr>
        <w:t xml:space="preserve">    sobrenome: 'Fernandes',</w:t>
      </w:r>
    </w:p>
    <w:p w14:paraId="4B8028B6" w14:textId="77777777" w:rsidR="00AE5844" w:rsidRPr="00712166" w:rsidRDefault="00AE5844" w:rsidP="00AE5844">
      <w:pPr>
        <w:rPr>
          <w:color w:val="000000" w:themeColor="text1"/>
        </w:rPr>
      </w:pPr>
      <w:r w:rsidRPr="00712166">
        <w:rPr>
          <w:color w:val="000000" w:themeColor="text1"/>
        </w:rPr>
        <w:t xml:space="preserve">    idade: 29,</w:t>
      </w:r>
    </w:p>
    <w:p w14:paraId="0EA69886" w14:textId="77777777" w:rsidR="00AE5844" w:rsidRPr="00712166" w:rsidRDefault="00AE5844" w:rsidP="00AE5844">
      <w:pPr>
        <w:rPr>
          <w:color w:val="000000" w:themeColor="text1"/>
        </w:rPr>
      </w:pPr>
      <w:r w:rsidRPr="00712166">
        <w:rPr>
          <w:color w:val="000000" w:themeColor="text1"/>
        </w:rPr>
        <w:t xml:space="preserve">    peso: 64</w:t>
      </w:r>
    </w:p>
    <w:p w14:paraId="28360E52" w14:textId="77777777" w:rsidR="00AE5844" w:rsidRPr="00712166" w:rsidRDefault="00AE5844" w:rsidP="00AE5844">
      <w:pPr>
        <w:rPr>
          <w:color w:val="000000" w:themeColor="text1"/>
        </w:rPr>
      </w:pPr>
      <w:r w:rsidRPr="00712166">
        <w:rPr>
          <w:color w:val="000000" w:themeColor="text1"/>
        </w:rPr>
        <w:t>}</w:t>
      </w:r>
    </w:p>
    <w:p w14:paraId="162C619E" w14:textId="77777777" w:rsidR="00AE5844" w:rsidRPr="00712166" w:rsidRDefault="00AE5844" w:rsidP="00AE5844">
      <w:pPr>
        <w:rPr>
          <w:color w:val="000000" w:themeColor="text1"/>
        </w:rPr>
      </w:pPr>
      <w:r w:rsidRPr="00712166">
        <w:rPr>
          <w:color w:val="000000" w:themeColor="text1"/>
        </w:rPr>
        <w:t>//Percorrendo um objeto</w:t>
      </w:r>
    </w:p>
    <w:p w14:paraId="3FA9B2B4" w14:textId="77777777" w:rsidR="00AE5844" w:rsidRPr="00712166" w:rsidRDefault="00AE5844" w:rsidP="00AE5844">
      <w:pPr>
        <w:rPr>
          <w:color w:val="000000" w:themeColor="text1"/>
        </w:rPr>
      </w:pPr>
      <w:r w:rsidRPr="00712166">
        <w:rPr>
          <w:color w:val="000000" w:themeColor="text1"/>
        </w:rPr>
        <w:t>for (let atributo in pessoa){</w:t>
      </w:r>
    </w:p>
    <w:p w14:paraId="6C398818" w14:textId="77777777" w:rsidR="00AE5844" w:rsidRPr="00712166" w:rsidRDefault="00AE5844" w:rsidP="00AE5844">
      <w:pPr>
        <w:rPr>
          <w:color w:val="000000" w:themeColor="text1"/>
        </w:rPr>
      </w:pPr>
      <w:r w:rsidRPr="00712166">
        <w:rPr>
          <w:color w:val="000000" w:themeColor="text1"/>
        </w:rPr>
        <w:t xml:space="preserve">    console.log(`${atributo} = ${pessoa[atributo]}`)</w:t>
      </w:r>
    </w:p>
    <w:p w14:paraId="7626DF5A" w14:textId="77777777" w:rsidR="00AE5844" w:rsidRPr="00712166" w:rsidRDefault="00AE5844" w:rsidP="00AE5844">
      <w:pPr>
        <w:rPr>
          <w:color w:val="000000" w:themeColor="text1"/>
        </w:rPr>
      </w:pPr>
      <w:r w:rsidRPr="00712166">
        <w:rPr>
          <w:color w:val="000000" w:themeColor="text1"/>
        </w:rPr>
        <w:t>}</w:t>
      </w:r>
    </w:p>
    <w:p w14:paraId="22E1AA2A" w14:textId="77777777" w:rsidR="00AE5844" w:rsidRPr="00712166" w:rsidRDefault="00AE5844" w:rsidP="00AE5844">
      <w:pPr>
        <w:rPr>
          <w:color w:val="000000" w:themeColor="text1"/>
        </w:rPr>
      </w:pPr>
    </w:p>
    <w:p w14:paraId="14187993" w14:textId="3BF0F919" w:rsidR="00AE5844" w:rsidRPr="00712166" w:rsidRDefault="00AE5844" w:rsidP="00917DA2">
      <w:pPr>
        <w:pStyle w:val="Ttulo2"/>
        <w:spacing w:line="480" w:lineRule="auto"/>
        <w:rPr>
          <w:rFonts w:cs="Arial"/>
        </w:rPr>
      </w:pPr>
      <w:bookmarkStart w:id="51" w:name="_Toc68947612"/>
      <w:r w:rsidRPr="00712166">
        <w:rPr>
          <w:rFonts w:cs="Arial"/>
        </w:rPr>
        <w:t>Usando break/continue</w:t>
      </w:r>
      <w:bookmarkEnd w:id="51"/>
    </w:p>
    <w:p w14:paraId="74A93184" w14:textId="77777777" w:rsidR="00596AF1" w:rsidRPr="00712166" w:rsidRDefault="00596AF1" w:rsidP="00596AF1">
      <w:pPr>
        <w:rPr>
          <w:color w:val="000000" w:themeColor="text1"/>
        </w:rPr>
      </w:pPr>
      <w:r w:rsidRPr="00712166">
        <w:rPr>
          <w:color w:val="000000" w:themeColor="text1"/>
        </w:rPr>
        <w:t>const nums = [1, 2, 3, 4, 5, 6, 7, 8, 9, 10]</w:t>
      </w:r>
    </w:p>
    <w:p w14:paraId="643176F7" w14:textId="77777777" w:rsidR="00596AF1" w:rsidRPr="00130012" w:rsidRDefault="00596AF1" w:rsidP="00596AF1">
      <w:pPr>
        <w:rPr>
          <w:color w:val="000000" w:themeColor="text1"/>
          <w:lang w:val="en-US"/>
        </w:rPr>
      </w:pPr>
      <w:r w:rsidRPr="00130012">
        <w:rPr>
          <w:color w:val="000000" w:themeColor="text1"/>
          <w:lang w:val="en-US"/>
        </w:rPr>
        <w:t>for (let x in nums) {</w:t>
      </w:r>
    </w:p>
    <w:p w14:paraId="58ADDDF6" w14:textId="77777777" w:rsidR="00596AF1" w:rsidRPr="00130012" w:rsidRDefault="00596AF1" w:rsidP="00596AF1">
      <w:pPr>
        <w:rPr>
          <w:color w:val="000000" w:themeColor="text1"/>
          <w:lang w:val="en-US"/>
        </w:rPr>
      </w:pPr>
      <w:r w:rsidRPr="00130012">
        <w:rPr>
          <w:color w:val="000000" w:themeColor="text1"/>
          <w:lang w:val="en-US"/>
        </w:rPr>
        <w:t xml:space="preserve">    if (x == 5) {</w:t>
      </w:r>
    </w:p>
    <w:p w14:paraId="2129065A" w14:textId="77777777" w:rsidR="00596AF1" w:rsidRPr="00130012" w:rsidRDefault="00596AF1" w:rsidP="00596AF1">
      <w:pPr>
        <w:rPr>
          <w:color w:val="000000" w:themeColor="text1"/>
          <w:lang w:val="en-US"/>
        </w:rPr>
      </w:pPr>
      <w:r w:rsidRPr="00130012">
        <w:rPr>
          <w:color w:val="000000" w:themeColor="text1"/>
          <w:lang w:val="en-US"/>
        </w:rPr>
        <w:t xml:space="preserve">        break</w:t>
      </w:r>
    </w:p>
    <w:p w14:paraId="3DE57852" w14:textId="77777777" w:rsidR="00596AF1" w:rsidRPr="00130012" w:rsidRDefault="00596AF1" w:rsidP="00596AF1">
      <w:pPr>
        <w:rPr>
          <w:color w:val="000000" w:themeColor="text1"/>
          <w:lang w:val="en-US"/>
        </w:rPr>
      </w:pPr>
      <w:r w:rsidRPr="00130012">
        <w:rPr>
          <w:color w:val="000000" w:themeColor="text1"/>
          <w:lang w:val="en-US"/>
        </w:rPr>
        <w:t xml:space="preserve">    }</w:t>
      </w:r>
    </w:p>
    <w:p w14:paraId="2745C286" w14:textId="77777777" w:rsidR="00596AF1" w:rsidRPr="00130012" w:rsidRDefault="00596AF1" w:rsidP="00596AF1">
      <w:pPr>
        <w:rPr>
          <w:color w:val="000000" w:themeColor="text1"/>
          <w:lang w:val="en-US"/>
        </w:rPr>
      </w:pPr>
      <w:r w:rsidRPr="00130012">
        <w:rPr>
          <w:color w:val="000000" w:themeColor="text1"/>
          <w:lang w:val="en-US"/>
        </w:rPr>
        <w:t xml:space="preserve">    console.log(`x = ${x}`)</w:t>
      </w:r>
    </w:p>
    <w:p w14:paraId="3A445543" w14:textId="77777777" w:rsidR="00596AF1" w:rsidRPr="00130012" w:rsidRDefault="00596AF1" w:rsidP="00596AF1">
      <w:pPr>
        <w:rPr>
          <w:color w:val="000000" w:themeColor="text1"/>
          <w:lang w:val="en-US"/>
        </w:rPr>
      </w:pPr>
      <w:r w:rsidRPr="00130012">
        <w:rPr>
          <w:color w:val="000000" w:themeColor="text1"/>
          <w:lang w:val="en-US"/>
        </w:rPr>
        <w:t>}</w:t>
      </w:r>
    </w:p>
    <w:p w14:paraId="763F8065" w14:textId="77777777" w:rsidR="00596AF1" w:rsidRPr="00130012" w:rsidRDefault="00596AF1" w:rsidP="00596AF1">
      <w:pPr>
        <w:rPr>
          <w:color w:val="000000" w:themeColor="text1"/>
          <w:lang w:val="en-US"/>
        </w:rPr>
      </w:pPr>
      <w:r w:rsidRPr="00130012">
        <w:rPr>
          <w:color w:val="000000" w:themeColor="text1"/>
          <w:lang w:val="en-US"/>
        </w:rPr>
        <w:t>//break e continue agem em blocos for, while e switch</w:t>
      </w:r>
    </w:p>
    <w:p w14:paraId="7D2DAA15" w14:textId="77777777" w:rsidR="00596AF1" w:rsidRPr="00130012" w:rsidRDefault="00596AF1" w:rsidP="00596AF1">
      <w:pPr>
        <w:rPr>
          <w:color w:val="000000" w:themeColor="text1"/>
          <w:lang w:val="en-US"/>
        </w:rPr>
      </w:pPr>
      <w:r w:rsidRPr="00130012">
        <w:rPr>
          <w:color w:val="000000" w:themeColor="text1"/>
          <w:lang w:val="en-US"/>
        </w:rPr>
        <w:t>const nums = [1, 2, 3, 4, 5, 6, 7, 8, 9, 10]</w:t>
      </w:r>
    </w:p>
    <w:p w14:paraId="5BE2F086" w14:textId="77777777" w:rsidR="00596AF1" w:rsidRPr="00130012" w:rsidRDefault="00596AF1" w:rsidP="00596AF1">
      <w:pPr>
        <w:rPr>
          <w:color w:val="000000" w:themeColor="text1"/>
          <w:lang w:val="en-US"/>
        </w:rPr>
      </w:pPr>
      <w:r w:rsidRPr="00130012">
        <w:rPr>
          <w:color w:val="000000" w:themeColor="text1"/>
          <w:lang w:val="en-US"/>
        </w:rPr>
        <w:t>for (let x in nums) {</w:t>
      </w:r>
    </w:p>
    <w:p w14:paraId="2C321920" w14:textId="77777777" w:rsidR="00596AF1" w:rsidRPr="00130012" w:rsidRDefault="00596AF1" w:rsidP="00596AF1">
      <w:pPr>
        <w:rPr>
          <w:color w:val="000000" w:themeColor="text1"/>
          <w:lang w:val="en-US"/>
        </w:rPr>
      </w:pPr>
      <w:r w:rsidRPr="00130012">
        <w:rPr>
          <w:color w:val="000000" w:themeColor="text1"/>
          <w:lang w:val="en-US"/>
        </w:rPr>
        <w:t xml:space="preserve">    if (x == 5) {</w:t>
      </w:r>
    </w:p>
    <w:p w14:paraId="18FAAF4D" w14:textId="77777777" w:rsidR="00596AF1" w:rsidRPr="00130012" w:rsidRDefault="00596AF1" w:rsidP="00596AF1">
      <w:pPr>
        <w:rPr>
          <w:color w:val="000000" w:themeColor="text1"/>
          <w:lang w:val="en-US"/>
        </w:rPr>
      </w:pPr>
      <w:r w:rsidRPr="00130012">
        <w:rPr>
          <w:color w:val="000000" w:themeColor="text1"/>
          <w:lang w:val="en-US"/>
        </w:rPr>
        <w:t xml:space="preserve">        continue</w:t>
      </w:r>
    </w:p>
    <w:p w14:paraId="6423EC2C" w14:textId="77777777" w:rsidR="00596AF1" w:rsidRPr="00130012" w:rsidRDefault="00596AF1" w:rsidP="00596AF1">
      <w:pPr>
        <w:rPr>
          <w:color w:val="000000" w:themeColor="text1"/>
          <w:lang w:val="en-US"/>
        </w:rPr>
      </w:pPr>
      <w:r w:rsidRPr="00130012">
        <w:rPr>
          <w:color w:val="000000" w:themeColor="text1"/>
          <w:lang w:val="en-US"/>
        </w:rPr>
        <w:t xml:space="preserve">    }</w:t>
      </w:r>
    </w:p>
    <w:p w14:paraId="51282D99" w14:textId="77777777" w:rsidR="00596AF1" w:rsidRPr="00130012" w:rsidRDefault="00596AF1" w:rsidP="00596AF1">
      <w:pPr>
        <w:rPr>
          <w:color w:val="000000" w:themeColor="text1"/>
          <w:lang w:val="en-US"/>
        </w:rPr>
      </w:pPr>
      <w:r w:rsidRPr="00130012">
        <w:rPr>
          <w:color w:val="000000" w:themeColor="text1"/>
          <w:lang w:val="en-US"/>
        </w:rPr>
        <w:t xml:space="preserve">    console.log(`x = ${x}`)</w:t>
      </w:r>
    </w:p>
    <w:p w14:paraId="0D6A29B7" w14:textId="77777777" w:rsidR="00596AF1" w:rsidRPr="00712166" w:rsidRDefault="00596AF1" w:rsidP="00596AF1">
      <w:pPr>
        <w:rPr>
          <w:color w:val="000000" w:themeColor="text1"/>
        </w:rPr>
      </w:pPr>
      <w:r w:rsidRPr="00712166">
        <w:rPr>
          <w:color w:val="000000" w:themeColor="text1"/>
        </w:rPr>
        <w:t>}</w:t>
      </w:r>
    </w:p>
    <w:p w14:paraId="6EC7081C" w14:textId="77777777" w:rsidR="00596AF1" w:rsidRPr="00712166" w:rsidRDefault="00596AF1" w:rsidP="00596AF1">
      <w:pPr>
        <w:rPr>
          <w:color w:val="000000" w:themeColor="text1"/>
        </w:rPr>
      </w:pPr>
      <w:r w:rsidRPr="00712166">
        <w:rPr>
          <w:color w:val="000000" w:themeColor="text1"/>
        </w:rPr>
        <w:t>// Criando um rótulo associado a um loop for</w:t>
      </w:r>
    </w:p>
    <w:p w14:paraId="648F16DA" w14:textId="77777777" w:rsidR="00596AF1" w:rsidRPr="00712166" w:rsidRDefault="00596AF1" w:rsidP="00596AF1">
      <w:pPr>
        <w:rPr>
          <w:color w:val="000000" w:themeColor="text1"/>
        </w:rPr>
      </w:pPr>
      <w:r w:rsidRPr="00712166">
        <w:rPr>
          <w:color w:val="000000" w:themeColor="text1"/>
        </w:rPr>
        <w:t>const nums = [1, 2, 3, 4, 5, 6, 7, 8, 9, 10]</w:t>
      </w:r>
    </w:p>
    <w:p w14:paraId="606C8CA0" w14:textId="77777777" w:rsidR="00596AF1" w:rsidRPr="00712166" w:rsidRDefault="00596AF1" w:rsidP="00596AF1">
      <w:pPr>
        <w:rPr>
          <w:color w:val="000000" w:themeColor="text1"/>
        </w:rPr>
      </w:pPr>
      <w:r w:rsidRPr="00712166">
        <w:rPr>
          <w:color w:val="000000" w:themeColor="text1"/>
        </w:rPr>
        <w:t>externo: for (let a in nums) { // esse for loop está associado a um laço externo</w:t>
      </w:r>
    </w:p>
    <w:p w14:paraId="3F5BB163" w14:textId="77777777" w:rsidR="00596AF1" w:rsidRPr="00130012" w:rsidRDefault="00596AF1" w:rsidP="00596AF1">
      <w:pPr>
        <w:rPr>
          <w:color w:val="000000" w:themeColor="text1"/>
          <w:lang w:val="en-US"/>
        </w:rPr>
      </w:pPr>
      <w:r w:rsidRPr="00712166">
        <w:rPr>
          <w:color w:val="000000" w:themeColor="text1"/>
        </w:rPr>
        <w:t xml:space="preserve">    </w:t>
      </w:r>
      <w:r w:rsidRPr="00130012">
        <w:rPr>
          <w:color w:val="000000" w:themeColor="text1"/>
          <w:lang w:val="en-US"/>
        </w:rPr>
        <w:t>for (let b in nums) {</w:t>
      </w:r>
    </w:p>
    <w:p w14:paraId="3BB105F2" w14:textId="77777777" w:rsidR="00596AF1" w:rsidRPr="00712166" w:rsidRDefault="00596AF1" w:rsidP="00596AF1">
      <w:pPr>
        <w:rPr>
          <w:color w:val="000000" w:themeColor="text1"/>
        </w:rPr>
      </w:pPr>
      <w:r w:rsidRPr="00130012">
        <w:rPr>
          <w:color w:val="000000" w:themeColor="text1"/>
          <w:lang w:val="en-US"/>
        </w:rPr>
        <w:t xml:space="preserve">        </w:t>
      </w:r>
      <w:r w:rsidRPr="00712166">
        <w:rPr>
          <w:color w:val="000000" w:themeColor="text1"/>
        </w:rPr>
        <w:t>if (a == 2 &amp;&amp; b == 3) break externo // Interrompe o for associado ao rótulo externo</w:t>
      </w:r>
    </w:p>
    <w:p w14:paraId="113DECBC" w14:textId="77777777" w:rsidR="00596AF1" w:rsidRPr="00712166" w:rsidRDefault="00596AF1" w:rsidP="00596AF1">
      <w:pPr>
        <w:rPr>
          <w:color w:val="000000" w:themeColor="text1"/>
        </w:rPr>
      </w:pPr>
      <w:r w:rsidRPr="00712166">
        <w:rPr>
          <w:color w:val="000000" w:themeColor="text1"/>
        </w:rPr>
        <w:lastRenderedPageBreak/>
        <w:t xml:space="preserve">            //break  o break interrompe o próximo for, se quisermos interronper outro, podemos fazer com um rótulo (externo)</w:t>
      </w:r>
    </w:p>
    <w:p w14:paraId="0FAF9748" w14:textId="77777777" w:rsidR="00596AF1" w:rsidRPr="00712166" w:rsidRDefault="00596AF1" w:rsidP="00596AF1">
      <w:pPr>
        <w:rPr>
          <w:color w:val="000000" w:themeColor="text1"/>
        </w:rPr>
      </w:pPr>
      <w:r w:rsidRPr="00712166">
        <w:rPr>
          <w:color w:val="000000" w:themeColor="text1"/>
        </w:rPr>
        <w:t xml:space="preserve">             </w:t>
      </w:r>
    </w:p>
    <w:p w14:paraId="5E4B545C" w14:textId="77777777" w:rsidR="00596AF1" w:rsidRPr="00712166" w:rsidRDefault="00596AF1" w:rsidP="00596AF1">
      <w:pPr>
        <w:rPr>
          <w:color w:val="000000" w:themeColor="text1"/>
        </w:rPr>
      </w:pPr>
      <w:r w:rsidRPr="00712166">
        <w:rPr>
          <w:color w:val="000000" w:themeColor="text1"/>
        </w:rPr>
        <w:t xml:space="preserve">        console.log(`Par = ${a}, ${b}`)</w:t>
      </w:r>
    </w:p>
    <w:p w14:paraId="0AF037E6" w14:textId="77777777" w:rsidR="00596AF1" w:rsidRPr="00712166" w:rsidRDefault="00596AF1" w:rsidP="00596AF1">
      <w:pPr>
        <w:rPr>
          <w:color w:val="000000" w:themeColor="text1"/>
        </w:rPr>
      </w:pPr>
      <w:r w:rsidRPr="00712166">
        <w:rPr>
          <w:color w:val="000000" w:themeColor="text1"/>
        </w:rPr>
        <w:t xml:space="preserve">    }</w:t>
      </w:r>
    </w:p>
    <w:p w14:paraId="33CC0404" w14:textId="3C9D2A4D" w:rsidR="00917DA2" w:rsidRPr="00712166" w:rsidRDefault="00596AF1" w:rsidP="00596AF1">
      <w:pPr>
        <w:rPr>
          <w:color w:val="000000" w:themeColor="text1"/>
        </w:rPr>
      </w:pPr>
      <w:r w:rsidRPr="00712166">
        <w:rPr>
          <w:color w:val="000000" w:themeColor="text1"/>
        </w:rPr>
        <w:t>}</w:t>
      </w:r>
    </w:p>
    <w:p w14:paraId="388836BF" w14:textId="55C34701" w:rsidR="0088091A" w:rsidRPr="00712166" w:rsidRDefault="0088091A" w:rsidP="00094DE4">
      <w:pPr>
        <w:pStyle w:val="Ttulo1"/>
        <w:spacing w:after="0" w:line="480" w:lineRule="auto"/>
        <w:rPr>
          <w:bCs w:val="0"/>
        </w:rPr>
      </w:pPr>
      <w:bookmarkStart w:id="52" w:name="_Toc68947613"/>
      <w:r w:rsidRPr="00712166">
        <w:rPr>
          <w:rFonts w:cs="Arial"/>
          <w:bCs w:val="0"/>
        </w:rPr>
        <w:t>Funções</w:t>
      </w:r>
      <w:bookmarkEnd w:id="52"/>
    </w:p>
    <w:p w14:paraId="3F87C3DC" w14:textId="305EDE0B" w:rsidR="00596AF1" w:rsidRPr="00712166" w:rsidRDefault="00596AF1" w:rsidP="00596AF1">
      <w:pPr>
        <w:pStyle w:val="Ttulo2"/>
        <w:spacing w:line="480" w:lineRule="auto"/>
        <w:rPr>
          <w:rFonts w:cs="Arial"/>
        </w:rPr>
      </w:pPr>
      <w:bookmarkStart w:id="53" w:name="_Toc68947614"/>
      <w:r w:rsidRPr="00712166">
        <w:rPr>
          <w:rFonts w:cs="Arial"/>
        </w:rPr>
        <w:t>Cidadão de Primeira Linha</w:t>
      </w:r>
      <w:bookmarkEnd w:id="53"/>
    </w:p>
    <w:p w14:paraId="427915B7" w14:textId="0BFE746C" w:rsidR="00596AF1" w:rsidRPr="00712166" w:rsidRDefault="00887DC6" w:rsidP="00596AF1">
      <w:pPr>
        <w:rPr>
          <w:color w:val="000000" w:themeColor="text1"/>
        </w:rPr>
      </w:pPr>
      <w:r w:rsidRPr="00712166">
        <w:rPr>
          <w:color w:val="000000" w:themeColor="text1"/>
        </w:rPr>
        <w:t>Possibilidades para trabalhar com função em JS</w:t>
      </w:r>
    </w:p>
    <w:p w14:paraId="6240E7FB" w14:textId="77777777" w:rsidR="00C213E9" w:rsidRPr="00130012" w:rsidRDefault="00C213E9" w:rsidP="00C213E9">
      <w:pPr>
        <w:rPr>
          <w:color w:val="000000" w:themeColor="text1"/>
          <w:lang w:val="en-US"/>
        </w:rPr>
      </w:pPr>
      <w:r w:rsidRPr="00130012">
        <w:rPr>
          <w:color w:val="000000" w:themeColor="text1"/>
          <w:lang w:val="en-US"/>
        </w:rPr>
        <w:t>/* Função em JS é First-Class Object (Citizens)</w:t>
      </w:r>
    </w:p>
    <w:p w14:paraId="6F107979" w14:textId="77777777" w:rsidR="00C213E9" w:rsidRPr="00130012" w:rsidRDefault="00C213E9" w:rsidP="00C213E9">
      <w:pPr>
        <w:rPr>
          <w:color w:val="000000" w:themeColor="text1"/>
          <w:lang w:val="en-US"/>
        </w:rPr>
      </w:pPr>
      <w:r w:rsidRPr="00130012">
        <w:rPr>
          <w:color w:val="000000" w:themeColor="text1"/>
          <w:lang w:val="en-US"/>
        </w:rPr>
        <w:t xml:space="preserve">   Higher-order function</w:t>
      </w:r>
    </w:p>
    <w:p w14:paraId="6611095F" w14:textId="77777777" w:rsidR="00C213E9" w:rsidRPr="00130012" w:rsidRDefault="00C213E9" w:rsidP="00C213E9">
      <w:pPr>
        <w:rPr>
          <w:color w:val="000000" w:themeColor="text1"/>
          <w:lang w:val="en-US"/>
        </w:rPr>
      </w:pPr>
    </w:p>
    <w:p w14:paraId="36A16970" w14:textId="77777777" w:rsidR="00C213E9" w:rsidRPr="00712166" w:rsidRDefault="00C213E9" w:rsidP="00C213E9">
      <w:pPr>
        <w:rPr>
          <w:color w:val="000000" w:themeColor="text1"/>
        </w:rPr>
      </w:pPr>
      <w:r w:rsidRPr="00712166">
        <w:rPr>
          <w:color w:val="000000" w:themeColor="text1"/>
        </w:rPr>
        <w:t>Função em JS é tratada com um dado, onde podemos:</w:t>
      </w:r>
    </w:p>
    <w:p w14:paraId="6956C50D" w14:textId="77777777" w:rsidR="00C213E9" w:rsidRPr="00712166" w:rsidRDefault="00C213E9" w:rsidP="00C213E9">
      <w:pPr>
        <w:rPr>
          <w:color w:val="000000" w:themeColor="text1"/>
        </w:rPr>
      </w:pPr>
      <w:r w:rsidRPr="00712166">
        <w:rPr>
          <w:color w:val="000000" w:themeColor="text1"/>
        </w:rPr>
        <w:t xml:space="preserve">    Retornar uma função dentro de uma função</w:t>
      </w:r>
    </w:p>
    <w:p w14:paraId="40D27BFC" w14:textId="77777777" w:rsidR="00C213E9" w:rsidRPr="00712166" w:rsidRDefault="00C213E9" w:rsidP="00C213E9">
      <w:pPr>
        <w:rPr>
          <w:color w:val="000000" w:themeColor="text1"/>
        </w:rPr>
      </w:pPr>
      <w:r w:rsidRPr="00712166">
        <w:rPr>
          <w:color w:val="000000" w:themeColor="text1"/>
        </w:rPr>
        <w:t xml:space="preserve">    Armazenar em uma variável</w:t>
      </w:r>
    </w:p>
    <w:p w14:paraId="65EB3A7A" w14:textId="77777777" w:rsidR="00C213E9" w:rsidRPr="00712166" w:rsidRDefault="00C213E9" w:rsidP="00C213E9">
      <w:pPr>
        <w:rPr>
          <w:color w:val="000000" w:themeColor="text1"/>
        </w:rPr>
      </w:pPr>
      <w:r w:rsidRPr="00712166">
        <w:rPr>
          <w:color w:val="000000" w:themeColor="text1"/>
        </w:rPr>
        <w:t xml:space="preserve">    Armazenar em um array</w:t>
      </w:r>
    </w:p>
    <w:p w14:paraId="2CCD3113" w14:textId="77777777" w:rsidR="00C213E9" w:rsidRPr="00712166" w:rsidRDefault="00C213E9" w:rsidP="00C213E9">
      <w:pPr>
        <w:rPr>
          <w:color w:val="000000" w:themeColor="text1"/>
        </w:rPr>
      </w:pPr>
      <w:r w:rsidRPr="00712166">
        <w:rPr>
          <w:color w:val="000000" w:themeColor="text1"/>
        </w:rPr>
        <w:t>*/</w:t>
      </w:r>
    </w:p>
    <w:p w14:paraId="56E06F55" w14:textId="77777777" w:rsidR="00C213E9" w:rsidRPr="00712166" w:rsidRDefault="00C213E9" w:rsidP="00C213E9">
      <w:pPr>
        <w:rPr>
          <w:color w:val="000000" w:themeColor="text1"/>
        </w:rPr>
      </w:pPr>
    </w:p>
    <w:p w14:paraId="7B1BEA04" w14:textId="77777777" w:rsidR="00C213E9" w:rsidRPr="00712166" w:rsidRDefault="00C213E9" w:rsidP="00C213E9">
      <w:pPr>
        <w:rPr>
          <w:color w:val="000000" w:themeColor="text1"/>
        </w:rPr>
      </w:pPr>
      <w:r w:rsidRPr="00712166">
        <w:rPr>
          <w:color w:val="000000" w:themeColor="text1"/>
        </w:rPr>
        <w:t>//Criar função de forma literal</w:t>
      </w:r>
    </w:p>
    <w:p w14:paraId="78ED88FF" w14:textId="77777777" w:rsidR="00C213E9" w:rsidRPr="00712166" w:rsidRDefault="00C213E9" w:rsidP="00C213E9">
      <w:pPr>
        <w:rPr>
          <w:color w:val="000000" w:themeColor="text1"/>
        </w:rPr>
      </w:pPr>
      <w:r w:rsidRPr="00712166">
        <w:rPr>
          <w:color w:val="000000" w:themeColor="text1"/>
        </w:rPr>
        <w:t>function fun1() { }</w:t>
      </w:r>
    </w:p>
    <w:p w14:paraId="4BAD8E0E" w14:textId="77777777" w:rsidR="00C213E9" w:rsidRPr="00712166" w:rsidRDefault="00C213E9" w:rsidP="00C213E9">
      <w:pPr>
        <w:rPr>
          <w:color w:val="000000" w:themeColor="text1"/>
        </w:rPr>
      </w:pPr>
    </w:p>
    <w:p w14:paraId="5C2F8CD2" w14:textId="77777777" w:rsidR="00C213E9" w:rsidRPr="00712166" w:rsidRDefault="00C213E9" w:rsidP="00C213E9">
      <w:pPr>
        <w:rPr>
          <w:color w:val="000000" w:themeColor="text1"/>
        </w:rPr>
      </w:pPr>
      <w:r w:rsidRPr="00712166">
        <w:rPr>
          <w:color w:val="000000" w:themeColor="text1"/>
        </w:rPr>
        <w:t>//Armazenar função em uma constante</w:t>
      </w:r>
    </w:p>
    <w:p w14:paraId="273A370C" w14:textId="77777777" w:rsidR="00C213E9" w:rsidRPr="00712166" w:rsidRDefault="00C213E9" w:rsidP="00C213E9">
      <w:pPr>
        <w:rPr>
          <w:color w:val="000000" w:themeColor="text1"/>
        </w:rPr>
      </w:pPr>
      <w:r w:rsidRPr="00712166">
        <w:rPr>
          <w:color w:val="000000" w:themeColor="text1"/>
        </w:rPr>
        <w:t>const fun2 = function () { }</w:t>
      </w:r>
    </w:p>
    <w:p w14:paraId="7F5E8A44" w14:textId="77777777" w:rsidR="00C213E9" w:rsidRPr="00712166" w:rsidRDefault="00C213E9" w:rsidP="00C213E9">
      <w:pPr>
        <w:rPr>
          <w:color w:val="000000" w:themeColor="text1"/>
        </w:rPr>
      </w:pPr>
    </w:p>
    <w:p w14:paraId="68EB5AC5" w14:textId="77777777" w:rsidR="00C213E9" w:rsidRPr="00712166" w:rsidRDefault="00C213E9" w:rsidP="00C213E9">
      <w:pPr>
        <w:rPr>
          <w:color w:val="000000" w:themeColor="text1"/>
        </w:rPr>
      </w:pPr>
      <w:r w:rsidRPr="00712166">
        <w:rPr>
          <w:color w:val="000000" w:themeColor="text1"/>
        </w:rPr>
        <w:t>//Armazenar função em um array</w:t>
      </w:r>
    </w:p>
    <w:p w14:paraId="28063260" w14:textId="77777777" w:rsidR="00C213E9" w:rsidRPr="00712166" w:rsidRDefault="00C213E9" w:rsidP="00C213E9">
      <w:pPr>
        <w:rPr>
          <w:color w:val="000000" w:themeColor="text1"/>
        </w:rPr>
      </w:pPr>
      <w:r w:rsidRPr="00712166">
        <w:rPr>
          <w:color w:val="000000" w:themeColor="text1"/>
        </w:rPr>
        <w:t>const array = [function (a, b) { return a + b }, fun1, fun2]</w:t>
      </w:r>
    </w:p>
    <w:p w14:paraId="10C75B8E" w14:textId="77777777" w:rsidR="00C213E9" w:rsidRPr="00712166" w:rsidRDefault="00C213E9" w:rsidP="00C213E9">
      <w:pPr>
        <w:rPr>
          <w:color w:val="000000" w:themeColor="text1"/>
        </w:rPr>
      </w:pPr>
      <w:r w:rsidRPr="00712166">
        <w:rPr>
          <w:color w:val="000000" w:themeColor="text1"/>
        </w:rPr>
        <w:t>console.log(array[0](10, 5))</w:t>
      </w:r>
    </w:p>
    <w:p w14:paraId="4B0FFF6C" w14:textId="77777777" w:rsidR="00C213E9" w:rsidRPr="00712166" w:rsidRDefault="00C213E9" w:rsidP="00C213E9">
      <w:pPr>
        <w:rPr>
          <w:color w:val="000000" w:themeColor="text1"/>
        </w:rPr>
      </w:pPr>
    </w:p>
    <w:p w14:paraId="3FC6ABD9" w14:textId="77777777" w:rsidR="00C213E9" w:rsidRPr="00712166" w:rsidRDefault="00C213E9" w:rsidP="00C213E9">
      <w:pPr>
        <w:rPr>
          <w:color w:val="000000" w:themeColor="text1"/>
        </w:rPr>
      </w:pPr>
      <w:r w:rsidRPr="00712166">
        <w:rPr>
          <w:color w:val="000000" w:themeColor="text1"/>
        </w:rPr>
        <w:t>//Armazenar função em atributos de objetos</w:t>
      </w:r>
    </w:p>
    <w:p w14:paraId="43BB86F6" w14:textId="77777777" w:rsidR="00C213E9" w:rsidRPr="00130012" w:rsidRDefault="00C213E9" w:rsidP="00C213E9">
      <w:pPr>
        <w:rPr>
          <w:color w:val="000000" w:themeColor="text1"/>
          <w:lang w:val="en-US"/>
        </w:rPr>
      </w:pPr>
      <w:r w:rsidRPr="00130012">
        <w:rPr>
          <w:color w:val="000000" w:themeColor="text1"/>
          <w:lang w:val="en-US"/>
        </w:rPr>
        <w:t>const obj = {}</w:t>
      </w:r>
    </w:p>
    <w:p w14:paraId="0C357120" w14:textId="77777777" w:rsidR="00C213E9" w:rsidRPr="00130012" w:rsidRDefault="00C213E9" w:rsidP="00C213E9">
      <w:pPr>
        <w:rPr>
          <w:color w:val="000000" w:themeColor="text1"/>
          <w:lang w:val="en-US"/>
        </w:rPr>
      </w:pPr>
      <w:r w:rsidRPr="00130012">
        <w:rPr>
          <w:color w:val="000000" w:themeColor="text1"/>
          <w:lang w:val="en-US"/>
        </w:rPr>
        <w:t>obj.falar = function () { return 'Opa' }</w:t>
      </w:r>
    </w:p>
    <w:p w14:paraId="79417F5C" w14:textId="77777777" w:rsidR="00C213E9" w:rsidRPr="00712166" w:rsidRDefault="00C213E9" w:rsidP="00C213E9">
      <w:pPr>
        <w:rPr>
          <w:color w:val="000000" w:themeColor="text1"/>
        </w:rPr>
      </w:pPr>
      <w:r w:rsidRPr="00712166">
        <w:rPr>
          <w:color w:val="000000" w:themeColor="text1"/>
        </w:rPr>
        <w:t>console.log(obj.falar())</w:t>
      </w:r>
    </w:p>
    <w:p w14:paraId="60BFE91A" w14:textId="77777777" w:rsidR="00C213E9" w:rsidRPr="00712166" w:rsidRDefault="00C213E9" w:rsidP="00C213E9">
      <w:pPr>
        <w:rPr>
          <w:color w:val="000000" w:themeColor="text1"/>
        </w:rPr>
      </w:pPr>
    </w:p>
    <w:p w14:paraId="3D5E6DE0" w14:textId="77777777" w:rsidR="00C213E9" w:rsidRPr="00712166" w:rsidRDefault="00C213E9" w:rsidP="00C213E9">
      <w:pPr>
        <w:rPr>
          <w:color w:val="000000" w:themeColor="text1"/>
        </w:rPr>
      </w:pPr>
      <w:r w:rsidRPr="00712166">
        <w:rPr>
          <w:color w:val="000000" w:themeColor="text1"/>
        </w:rPr>
        <w:t xml:space="preserve">//Passar função como parâmetro de uma função - Abre muitas possibilidades </w:t>
      </w:r>
    </w:p>
    <w:p w14:paraId="6AAA05A3" w14:textId="77777777" w:rsidR="00C213E9" w:rsidRPr="00130012" w:rsidRDefault="00C213E9" w:rsidP="00C213E9">
      <w:pPr>
        <w:rPr>
          <w:color w:val="000000" w:themeColor="text1"/>
          <w:lang w:val="en-US"/>
        </w:rPr>
      </w:pPr>
      <w:r w:rsidRPr="00130012">
        <w:rPr>
          <w:color w:val="000000" w:themeColor="text1"/>
          <w:lang w:val="en-US"/>
        </w:rPr>
        <w:lastRenderedPageBreak/>
        <w:t>function run(fun) {</w:t>
      </w:r>
    </w:p>
    <w:p w14:paraId="17A72133" w14:textId="77777777" w:rsidR="00C213E9" w:rsidRPr="00130012" w:rsidRDefault="00C213E9" w:rsidP="00C213E9">
      <w:pPr>
        <w:rPr>
          <w:color w:val="000000" w:themeColor="text1"/>
          <w:lang w:val="en-US"/>
        </w:rPr>
      </w:pPr>
      <w:r w:rsidRPr="00130012">
        <w:rPr>
          <w:color w:val="000000" w:themeColor="text1"/>
          <w:lang w:val="en-US"/>
        </w:rPr>
        <w:t xml:space="preserve">    fun()</w:t>
      </w:r>
    </w:p>
    <w:p w14:paraId="01B152FC" w14:textId="77777777" w:rsidR="00C213E9" w:rsidRPr="00130012" w:rsidRDefault="00C213E9" w:rsidP="00C213E9">
      <w:pPr>
        <w:rPr>
          <w:color w:val="000000" w:themeColor="text1"/>
          <w:lang w:val="en-US"/>
        </w:rPr>
      </w:pPr>
      <w:r w:rsidRPr="00130012">
        <w:rPr>
          <w:color w:val="000000" w:themeColor="text1"/>
          <w:lang w:val="en-US"/>
        </w:rPr>
        <w:t>}</w:t>
      </w:r>
    </w:p>
    <w:p w14:paraId="0AC93C88" w14:textId="77777777" w:rsidR="00C213E9" w:rsidRPr="00712166" w:rsidRDefault="00C213E9" w:rsidP="00C213E9">
      <w:pPr>
        <w:rPr>
          <w:color w:val="000000" w:themeColor="text1"/>
        </w:rPr>
      </w:pPr>
      <w:r w:rsidRPr="00130012">
        <w:rPr>
          <w:color w:val="000000" w:themeColor="text1"/>
          <w:lang w:val="en-US"/>
        </w:rPr>
        <w:t xml:space="preserve">run(function () { console.log('Executando....') </w:t>
      </w:r>
      <w:r w:rsidRPr="00712166">
        <w:rPr>
          <w:color w:val="000000" w:themeColor="text1"/>
        </w:rPr>
        <w:t>})</w:t>
      </w:r>
    </w:p>
    <w:p w14:paraId="6523DC9D" w14:textId="77777777" w:rsidR="00C213E9" w:rsidRPr="00712166" w:rsidRDefault="00C213E9" w:rsidP="00C213E9">
      <w:pPr>
        <w:rPr>
          <w:color w:val="000000" w:themeColor="text1"/>
        </w:rPr>
      </w:pPr>
    </w:p>
    <w:p w14:paraId="2BD34E24" w14:textId="77777777" w:rsidR="00C213E9" w:rsidRPr="00712166" w:rsidRDefault="00C213E9" w:rsidP="00C213E9">
      <w:pPr>
        <w:rPr>
          <w:color w:val="000000" w:themeColor="text1"/>
        </w:rPr>
      </w:pPr>
      <w:r w:rsidRPr="00712166">
        <w:rPr>
          <w:color w:val="000000" w:themeColor="text1"/>
        </w:rPr>
        <w:t>//Uma função pode retornar/conter uma função</w:t>
      </w:r>
    </w:p>
    <w:p w14:paraId="646980D6" w14:textId="77777777" w:rsidR="00C213E9" w:rsidRPr="00130012" w:rsidRDefault="00C213E9" w:rsidP="00C213E9">
      <w:pPr>
        <w:rPr>
          <w:color w:val="000000" w:themeColor="text1"/>
          <w:lang w:val="en-US"/>
        </w:rPr>
      </w:pPr>
      <w:r w:rsidRPr="00130012">
        <w:rPr>
          <w:color w:val="000000" w:themeColor="text1"/>
          <w:lang w:val="en-US"/>
        </w:rPr>
        <w:t>function soma(a, b) {</w:t>
      </w:r>
    </w:p>
    <w:p w14:paraId="3E806FB4" w14:textId="77777777" w:rsidR="00C213E9" w:rsidRPr="00130012" w:rsidRDefault="00C213E9" w:rsidP="00C213E9">
      <w:pPr>
        <w:rPr>
          <w:color w:val="000000" w:themeColor="text1"/>
          <w:lang w:val="en-US"/>
        </w:rPr>
      </w:pPr>
      <w:r w:rsidRPr="00130012">
        <w:rPr>
          <w:color w:val="000000" w:themeColor="text1"/>
          <w:lang w:val="en-US"/>
        </w:rPr>
        <w:t xml:space="preserve">    return function (c) {</w:t>
      </w:r>
    </w:p>
    <w:p w14:paraId="604A1DB0" w14:textId="77777777" w:rsidR="00C213E9" w:rsidRPr="00712166" w:rsidRDefault="00C213E9" w:rsidP="00C213E9">
      <w:pPr>
        <w:rPr>
          <w:color w:val="000000" w:themeColor="text1"/>
        </w:rPr>
      </w:pPr>
      <w:r w:rsidRPr="00130012">
        <w:rPr>
          <w:color w:val="000000" w:themeColor="text1"/>
          <w:lang w:val="en-US"/>
        </w:rPr>
        <w:t xml:space="preserve">        </w:t>
      </w:r>
      <w:r w:rsidRPr="00712166">
        <w:rPr>
          <w:color w:val="000000" w:themeColor="text1"/>
        </w:rPr>
        <w:t>console.log(a + b + c)</w:t>
      </w:r>
    </w:p>
    <w:p w14:paraId="1661C5DA" w14:textId="77777777" w:rsidR="00C213E9" w:rsidRPr="00712166" w:rsidRDefault="00C213E9" w:rsidP="00C213E9">
      <w:pPr>
        <w:rPr>
          <w:color w:val="000000" w:themeColor="text1"/>
        </w:rPr>
      </w:pPr>
      <w:r w:rsidRPr="00712166">
        <w:rPr>
          <w:color w:val="000000" w:themeColor="text1"/>
        </w:rPr>
        <w:t xml:space="preserve">    }</w:t>
      </w:r>
    </w:p>
    <w:p w14:paraId="3FEFF8AA" w14:textId="77777777" w:rsidR="00C213E9" w:rsidRPr="00712166" w:rsidRDefault="00C213E9" w:rsidP="00C213E9">
      <w:pPr>
        <w:rPr>
          <w:color w:val="000000" w:themeColor="text1"/>
        </w:rPr>
      </w:pPr>
      <w:r w:rsidRPr="00712166">
        <w:rPr>
          <w:color w:val="000000" w:themeColor="text1"/>
        </w:rPr>
        <w:t>}</w:t>
      </w:r>
    </w:p>
    <w:p w14:paraId="74235BA2" w14:textId="77777777" w:rsidR="00C213E9" w:rsidRPr="00712166" w:rsidRDefault="00C213E9" w:rsidP="00C213E9">
      <w:pPr>
        <w:rPr>
          <w:color w:val="000000" w:themeColor="text1"/>
        </w:rPr>
      </w:pPr>
      <w:r w:rsidRPr="00712166">
        <w:rPr>
          <w:color w:val="000000" w:themeColor="text1"/>
        </w:rPr>
        <w:t>soma(1,2)(4) //soma(1,2) é uma função, que recebe 4 como parâmetro</w:t>
      </w:r>
    </w:p>
    <w:p w14:paraId="0B7F59CE" w14:textId="77777777" w:rsidR="00C213E9" w:rsidRPr="00712166" w:rsidRDefault="00C213E9" w:rsidP="00C213E9">
      <w:pPr>
        <w:rPr>
          <w:color w:val="000000" w:themeColor="text1"/>
        </w:rPr>
      </w:pPr>
      <w:r w:rsidRPr="00712166">
        <w:rPr>
          <w:color w:val="000000" w:themeColor="text1"/>
        </w:rPr>
        <w:t>//Outra forma</w:t>
      </w:r>
    </w:p>
    <w:p w14:paraId="2FA4E25E" w14:textId="77777777" w:rsidR="00C213E9" w:rsidRPr="00712166" w:rsidRDefault="00C213E9" w:rsidP="00C213E9">
      <w:pPr>
        <w:rPr>
          <w:color w:val="000000" w:themeColor="text1"/>
        </w:rPr>
      </w:pPr>
      <w:r w:rsidRPr="00712166">
        <w:rPr>
          <w:color w:val="000000" w:themeColor="text1"/>
        </w:rPr>
        <w:t>const fun = soma(1,2)</w:t>
      </w:r>
    </w:p>
    <w:p w14:paraId="3BC5074F" w14:textId="70E79A3D" w:rsidR="00C213E9" w:rsidRPr="00712166" w:rsidRDefault="00C213E9" w:rsidP="00C213E9">
      <w:pPr>
        <w:rPr>
          <w:color w:val="000000" w:themeColor="text1"/>
        </w:rPr>
      </w:pPr>
      <w:r w:rsidRPr="00712166">
        <w:rPr>
          <w:color w:val="000000" w:themeColor="text1"/>
        </w:rPr>
        <w:t>fun(4)</w:t>
      </w:r>
    </w:p>
    <w:p w14:paraId="001514DE" w14:textId="3636FDD5" w:rsidR="00C213E9" w:rsidRPr="00712166" w:rsidRDefault="00C213E9" w:rsidP="00C213E9">
      <w:pPr>
        <w:pStyle w:val="Ttulo2"/>
        <w:spacing w:line="480" w:lineRule="auto"/>
        <w:rPr>
          <w:rFonts w:cs="Arial"/>
        </w:rPr>
      </w:pPr>
      <w:bookmarkStart w:id="54" w:name="_Toc68947615"/>
      <w:r w:rsidRPr="00712166">
        <w:rPr>
          <w:rFonts w:cs="Arial"/>
        </w:rPr>
        <w:t>Parâmetros e retorno são opcionais</w:t>
      </w:r>
      <w:bookmarkEnd w:id="54"/>
    </w:p>
    <w:p w14:paraId="7AF61D1D" w14:textId="77777777" w:rsidR="00C213E9" w:rsidRPr="00712166" w:rsidRDefault="00C213E9" w:rsidP="00C213E9">
      <w:pPr>
        <w:rPr>
          <w:color w:val="000000" w:themeColor="text1"/>
        </w:rPr>
      </w:pPr>
      <w:r w:rsidRPr="00712166">
        <w:rPr>
          <w:color w:val="000000" w:themeColor="text1"/>
        </w:rPr>
        <w:t>function area(l, h) {</w:t>
      </w:r>
    </w:p>
    <w:p w14:paraId="4EC7E2A3" w14:textId="77777777" w:rsidR="00C213E9" w:rsidRPr="00712166" w:rsidRDefault="00C213E9" w:rsidP="00C213E9">
      <w:pPr>
        <w:rPr>
          <w:color w:val="000000" w:themeColor="text1"/>
        </w:rPr>
      </w:pPr>
      <w:r w:rsidRPr="00712166">
        <w:rPr>
          <w:color w:val="000000" w:themeColor="text1"/>
        </w:rPr>
        <w:t xml:space="preserve">    const area = l * h</w:t>
      </w:r>
    </w:p>
    <w:p w14:paraId="654E5FDA" w14:textId="77777777" w:rsidR="00C213E9" w:rsidRPr="00712166" w:rsidRDefault="00C213E9" w:rsidP="00C213E9">
      <w:pPr>
        <w:rPr>
          <w:color w:val="000000" w:themeColor="text1"/>
        </w:rPr>
      </w:pPr>
      <w:r w:rsidRPr="00712166">
        <w:rPr>
          <w:color w:val="000000" w:themeColor="text1"/>
        </w:rPr>
        <w:t xml:space="preserve">    if (area &gt; 20) {</w:t>
      </w:r>
    </w:p>
    <w:p w14:paraId="0AC029D5" w14:textId="77777777" w:rsidR="00C213E9" w:rsidRPr="00712166" w:rsidRDefault="00C213E9" w:rsidP="00C213E9">
      <w:pPr>
        <w:rPr>
          <w:color w:val="000000" w:themeColor="text1"/>
        </w:rPr>
      </w:pPr>
      <w:r w:rsidRPr="00712166">
        <w:rPr>
          <w:color w:val="000000" w:themeColor="text1"/>
        </w:rPr>
        <w:t xml:space="preserve">        console.log(`Valor acima do permitido: ${area} m2.`)</w:t>
      </w:r>
    </w:p>
    <w:p w14:paraId="0911789E" w14:textId="77777777" w:rsidR="00C213E9" w:rsidRPr="00130012" w:rsidRDefault="00C213E9" w:rsidP="00C213E9">
      <w:pPr>
        <w:rPr>
          <w:color w:val="000000" w:themeColor="text1"/>
          <w:lang w:val="en-US"/>
        </w:rPr>
      </w:pPr>
      <w:r w:rsidRPr="00712166">
        <w:rPr>
          <w:color w:val="000000" w:themeColor="text1"/>
        </w:rPr>
        <w:t xml:space="preserve">    </w:t>
      </w:r>
      <w:r w:rsidRPr="00130012">
        <w:rPr>
          <w:color w:val="000000" w:themeColor="text1"/>
          <w:lang w:val="en-US"/>
        </w:rPr>
        <w:t>} else {</w:t>
      </w:r>
    </w:p>
    <w:p w14:paraId="7E4D0DA0" w14:textId="77777777" w:rsidR="00C213E9" w:rsidRPr="00130012" w:rsidRDefault="00C213E9" w:rsidP="00C213E9">
      <w:pPr>
        <w:rPr>
          <w:color w:val="000000" w:themeColor="text1"/>
          <w:lang w:val="en-US"/>
        </w:rPr>
      </w:pPr>
      <w:r w:rsidRPr="00130012">
        <w:rPr>
          <w:color w:val="000000" w:themeColor="text1"/>
          <w:lang w:val="en-US"/>
        </w:rPr>
        <w:t xml:space="preserve">        return area</w:t>
      </w:r>
    </w:p>
    <w:p w14:paraId="6D10B739" w14:textId="77777777" w:rsidR="00C213E9" w:rsidRPr="00130012" w:rsidRDefault="00C213E9" w:rsidP="00C213E9">
      <w:pPr>
        <w:rPr>
          <w:color w:val="000000" w:themeColor="text1"/>
          <w:lang w:val="en-US"/>
        </w:rPr>
      </w:pPr>
      <w:r w:rsidRPr="00130012">
        <w:rPr>
          <w:color w:val="000000" w:themeColor="text1"/>
          <w:lang w:val="en-US"/>
        </w:rPr>
        <w:t xml:space="preserve">    }</w:t>
      </w:r>
    </w:p>
    <w:p w14:paraId="3551E88A" w14:textId="77777777" w:rsidR="00C213E9" w:rsidRPr="00130012" w:rsidRDefault="00C213E9" w:rsidP="00C213E9">
      <w:pPr>
        <w:rPr>
          <w:color w:val="000000" w:themeColor="text1"/>
          <w:lang w:val="en-US"/>
        </w:rPr>
      </w:pPr>
      <w:r w:rsidRPr="00130012">
        <w:rPr>
          <w:color w:val="000000" w:themeColor="text1"/>
          <w:lang w:val="en-US"/>
        </w:rPr>
        <w:t>}</w:t>
      </w:r>
    </w:p>
    <w:p w14:paraId="5B9FF08B" w14:textId="77777777" w:rsidR="00C213E9" w:rsidRPr="00130012" w:rsidRDefault="00C213E9" w:rsidP="00C213E9">
      <w:pPr>
        <w:rPr>
          <w:color w:val="000000" w:themeColor="text1"/>
          <w:lang w:val="en-US"/>
        </w:rPr>
      </w:pPr>
      <w:r w:rsidRPr="00130012">
        <w:rPr>
          <w:color w:val="000000" w:themeColor="text1"/>
          <w:lang w:val="en-US"/>
        </w:rPr>
        <w:t>console.log(area(1, 2))</w:t>
      </w:r>
    </w:p>
    <w:p w14:paraId="21DBFB8F" w14:textId="77777777" w:rsidR="00C213E9" w:rsidRPr="00130012" w:rsidRDefault="00C213E9" w:rsidP="00C213E9">
      <w:pPr>
        <w:rPr>
          <w:color w:val="000000" w:themeColor="text1"/>
          <w:lang w:val="en-US"/>
        </w:rPr>
      </w:pPr>
      <w:r w:rsidRPr="00130012">
        <w:rPr>
          <w:color w:val="000000" w:themeColor="text1"/>
          <w:lang w:val="en-US"/>
        </w:rPr>
        <w:t>console.log(area(1)) // 2 * undefined = NaN</w:t>
      </w:r>
    </w:p>
    <w:p w14:paraId="0F4E687B" w14:textId="77777777" w:rsidR="00C213E9" w:rsidRPr="00130012" w:rsidRDefault="00C213E9" w:rsidP="00C213E9">
      <w:pPr>
        <w:rPr>
          <w:color w:val="000000" w:themeColor="text1"/>
          <w:lang w:val="en-US"/>
        </w:rPr>
      </w:pPr>
      <w:r w:rsidRPr="00130012">
        <w:rPr>
          <w:color w:val="000000" w:themeColor="text1"/>
          <w:lang w:val="en-US"/>
        </w:rPr>
        <w:t>console.log(area(1, 2, 3, 4))</w:t>
      </w:r>
    </w:p>
    <w:p w14:paraId="76B4B09D" w14:textId="4577648C" w:rsidR="00C213E9" w:rsidRPr="00712166" w:rsidRDefault="00C213E9" w:rsidP="00C213E9">
      <w:pPr>
        <w:rPr>
          <w:color w:val="000000" w:themeColor="text1"/>
        </w:rPr>
      </w:pPr>
      <w:r w:rsidRPr="00712166">
        <w:rPr>
          <w:color w:val="000000" w:themeColor="text1"/>
        </w:rPr>
        <w:t>console.log(area(5, 5)) // Retorna undefined</w:t>
      </w:r>
    </w:p>
    <w:p w14:paraId="2C7306B6" w14:textId="69131C3F" w:rsidR="00C213E9" w:rsidRPr="00712166" w:rsidRDefault="00C213E9" w:rsidP="00C213E9">
      <w:pPr>
        <w:pStyle w:val="Ttulo2"/>
        <w:spacing w:line="480" w:lineRule="auto"/>
        <w:rPr>
          <w:rFonts w:cs="Arial"/>
        </w:rPr>
      </w:pPr>
      <w:bookmarkStart w:id="55" w:name="_Toc68947616"/>
      <w:r w:rsidRPr="00712166">
        <w:rPr>
          <w:rFonts w:cs="Arial"/>
        </w:rPr>
        <w:t>Parâmetros Variáveis</w:t>
      </w:r>
      <w:bookmarkEnd w:id="55"/>
    </w:p>
    <w:p w14:paraId="15AD1E33" w14:textId="675CD81B" w:rsidR="009A0F6F" w:rsidRPr="00712166" w:rsidRDefault="009A0F6F" w:rsidP="009A0F6F">
      <w:pPr>
        <w:rPr>
          <w:color w:val="000000" w:themeColor="text1"/>
        </w:rPr>
      </w:pPr>
      <w:r w:rsidRPr="00712166">
        <w:rPr>
          <w:color w:val="000000" w:themeColor="text1"/>
        </w:rPr>
        <w:t>// Uma função pode ser declarada sem parÂmetros e através de arguments, podemos recuperar esses parâmetros</w:t>
      </w:r>
    </w:p>
    <w:p w14:paraId="2D6C5755" w14:textId="77777777" w:rsidR="009A0F6F" w:rsidRPr="00712166" w:rsidRDefault="009A0F6F" w:rsidP="009A0F6F">
      <w:pPr>
        <w:rPr>
          <w:color w:val="000000" w:themeColor="text1"/>
        </w:rPr>
      </w:pPr>
    </w:p>
    <w:p w14:paraId="305F1253" w14:textId="77777777" w:rsidR="009A0F6F" w:rsidRPr="00130012" w:rsidRDefault="009A0F6F" w:rsidP="009A0F6F">
      <w:pPr>
        <w:rPr>
          <w:color w:val="000000" w:themeColor="text1"/>
          <w:lang w:val="en-US"/>
        </w:rPr>
      </w:pPr>
      <w:r w:rsidRPr="00130012">
        <w:rPr>
          <w:color w:val="000000" w:themeColor="text1"/>
          <w:lang w:val="en-US"/>
        </w:rPr>
        <w:t>function soma(){</w:t>
      </w:r>
    </w:p>
    <w:p w14:paraId="4A4EC7B4" w14:textId="77777777" w:rsidR="009A0F6F" w:rsidRPr="00130012" w:rsidRDefault="009A0F6F" w:rsidP="009A0F6F">
      <w:pPr>
        <w:rPr>
          <w:color w:val="000000" w:themeColor="text1"/>
          <w:lang w:val="en-US"/>
        </w:rPr>
      </w:pPr>
      <w:r w:rsidRPr="00130012">
        <w:rPr>
          <w:color w:val="000000" w:themeColor="text1"/>
          <w:lang w:val="en-US"/>
        </w:rPr>
        <w:t xml:space="preserve">    let soma = 0</w:t>
      </w:r>
    </w:p>
    <w:p w14:paraId="4B501E28" w14:textId="77777777" w:rsidR="009A0F6F" w:rsidRPr="00130012" w:rsidRDefault="009A0F6F" w:rsidP="009A0F6F">
      <w:pPr>
        <w:rPr>
          <w:color w:val="000000" w:themeColor="text1"/>
          <w:lang w:val="en-US"/>
        </w:rPr>
      </w:pPr>
      <w:r w:rsidRPr="00130012">
        <w:rPr>
          <w:color w:val="000000" w:themeColor="text1"/>
          <w:lang w:val="en-US"/>
        </w:rPr>
        <w:lastRenderedPageBreak/>
        <w:t xml:space="preserve">    for (i in arguments) {</w:t>
      </w:r>
    </w:p>
    <w:p w14:paraId="5BA1AF3C" w14:textId="77777777" w:rsidR="009A0F6F" w:rsidRPr="00712166" w:rsidRDefault="009A0F6F" w:rsidP="009A0F6F">
      <w:pPr>
        <w:rPr>
          <w:color w:val="000000" w:themeColor="text1"/>
        </w:rPr>
      </w:pPr>
      <w:r w:rsidRPr="00130012">
        <w:rPr>
          <w:color w:val="000000" w:themeColor="text1"/>
          <w:lang w:val="en-US"/>
        </w:rPr>
        <w:t xml:space="preserve">        </w:t>
      </w:r>
      <w:r w:rsidRPr="00712166">
        <w:rPr>
          <w:color w:val="000000" w:themeColor="text1"/>
        </w:rPr>
        <w:t>soma += arguments[i]</w:t>
      </w:r>
    </w:p>
    <w:p w14:paraId="64CC6E4E" w14:textId="77777777" w:rsidR="009A0F6F" w:rsidRPr="00712166" w:rsidRDefault="009A0F6F" w:rsidP="009A0F6F">
      <w:pPr>
        <w:rPr>
          <w:color w:val="000000" w:themeColor="text1"/>
        </w:rPr>
      </w:pPr>
      <w:r w:rsidRPr="00712166">
        <w:rPr>
          <w:color w:val="000000" w:themeColor="text1"/>
        </w:rPr>
        <w:t xml:space="preserve">    }</w:t>
      </w:r>
    </w:p>
    <w:p w14:paraId="11B09A8E" w14:textId="77777777" w:rsidR="009A0F6F" w:rsidRPr="00712166" w:rsidRDefault="009A0F6F" w:rsidP="009A0F6F">
      <w:pPr>
        <w:rPr>
          <w:color w:val="000000" w:themeColor="text1"/>
        </w:rPr>
      </w:pPr>
      <w:r w:rsidRPr="00712166">
        <w:rPr>
          <w:color w:val="000000" w:themeColor="text1"/>
        </w:rPr>
        <w:t xml:space="preserve">    return soma</w:t>
      </w:r>
    </w:p>
    <w:p w14:paraId="3F25E27F" w14:textId="77777777" w:rsidR="009A0F6F" w:rsidRPr="00712166" w:rsidRDefault="009A0F6F" w:rsidP="009A0F6F">
      <w:pPr>
        <w:rPr>
          <w:color w:val="000000" w:themeColor="text1"/>
        </w:rPr>
      </w:pPr>
      <w:r w:rsidRPr="00712166">
        <w:rPr>
          <w:color w:val="000000" w:themeColor="text1"/>
        </w:rPr>
        <w:t>}</w:t>
      </w:r>
    </w:p>
    <w:p w14:paraId="2B6F02B9" w14:textId="77777777" w:rsidR="009A0F6F" w:rsidRPr="00712166" w:rsidRDefault="009A0F6F" w:rsidP="009A0F6F">
      <w:pPr>
        <w:rPr>
          <w:color w:val="000000" w:themeColor="text1"/>
        </w:rPr>
      </w:pPr>
    </w:p>
    <w:p w14:paraId="5CC82BDA" w14:textId="77777777" w:rsidR="009A0F6F" w:rsidRPr="00712166" w:rsidRDefault="009A0F6F" w:rsidP="009A0F6F">
      <w:pPr>
        <w:rPr>
          <w:color w:val="000000" w:themeColor="text1"/>
        </w:rPr>
      </w:pPr>
      <w:r w:rsidRPr="00712166">
        <w:rPr>
          <w:color w:val="000000" w:themeColor="text1"/>
        </w:rPr>
        <w:t>console.log(soma()) //Sem parâmetros não retorna nada</w:t>
      </w:r>
    </w:p>
    <w:p w14:paraId="06473054" w14:textId="6412FA7A" w:rsidR="009A0F6F" w:rsidRPr="00712166" w:rsidRDefault="009A0F6F" w:rsidP="009A0F6F">
      <w:pPr>
        <w:rPr>
          <w:color w:val="000000" w:themeColor="text1"/>
        </w:rPr>
      </w:pPr>
      <w:r w:rsidRPr="00712166">
        <w:rPr>
          <w:color w:val="000000" w:themeColor="text1"/>
        </w:rPr>
        <w:t>console.log(soma(1)) //1 parâmetro passado, retorna ele</w:t>
      </w:r>
    </w:p>
    <w:p w14:paraId="1D2F8FC2" w14:textId="6FDB6E34" w:rsidR="00C213E9" w:rsidRPr="00712166" w:rsidRDefault="009A0F6F" w:rsidP="009A0F6F">
      <w:pPr>
        <w:rPr>
          <w:color w:val="000000" w:themeColor="text1"/>
          <w:u w:val="single"/>
        </w:rPr>
      </w:pPr>
      <w:r w:rsidRPr="00712166">
        <w:rPr>
          <w:color w:val="000000" w:themeColor="text1"/>
        </w:rPr>
        <w:t>console.log(soma(1.1, 2.2, 3.3)) //recuperamos 1.1, 2.2 e 3.3 como argumentos através do arguments</w:t>
      </w:r>
    </w:p>
    <w:p w14:paraId="501FBE65" w14:textId="6CD80C1E" w:rsidR="009A0F6F" w:rsidRPr="00712166" w:rsidRDefault="009A0F6F">
      <w:pPr>
        <w:spacing w:after="200" w:line="276" w:lineRule="auto"/>
        <w:ind w:firstLine="0"/>
        <w:jc w:val="left"/>
        <w:rPr>
          <w:color w:val="000000" w:themeColor="text1"/>
        </w:rPr>
      </w:pPr>
      <w:r w:rsidRPr="00712166">
        <w:rPr>
          <w:color w:val="000000" w:themeColor="text1"/>
        </w:rPr>
        <w:br w:type="page"/>
      </w:r>
    </w:p>
    <w:p w14:paraId="3755DC86" w14:textId="2F4CBD1A" w:rsidR="009A0F6F" w:rsidRPr="00712166" w:rsidRDefault="009A0F6F" w:rsidP="009A0F6F">
      <w:pPr>
        <w:pStyle w:val="Ttulo2"/>
        <w:spacing w:line="480" w:lineRule="auto"/>
        <w:rPr>
          <w:rFonts w:cs="Arial"/>
        </w:rPr>
      </w:pPr>
      <w:bookmarkStart w:id="56" w:name="_Toc68947617"/>
      <w:r w:rsidRPr="00712166">
        <w:rPr>
          <w:rFonts w:cs="Arial"/>
        </w:rPr>
        <w:lastRenderedPageBreak/>
        <w:t>Parâmetro Padrão</w:t>
      </w:r>
      <w:bookmarkEnd w:id="56"/>
    </w:p>
    <w:p w14:paraId="5BAE12C6" w14:textId="77777777" w:rsidR="00F17052" w:rsidRPr="00712166" w:rsidRDefault="00F17052" w:rsidP="00F17052">
      <w:pPr>
        <w:rPr>
          <w:color w:val="000000" w:themeColor="text1"/>
        </w:rPr>
      </w:pPr>
      <w:r w:rsidRPr="00712166">
        <w:rPr>
          <w:color w:val="000000" w:themeColor="text1"/>
        </w:rPr>
        <w:t>// estratégia 1 para gerar valor padrão</w:t>
      </w:r>
    </w:p>
    <w:p w14:paraId="40130BB9" w14:textId="77777777" w:rsidR="00F17052" w:rsidRPr="00130012" w:rsidRDefault="00F17052" w:rsidP="00F17052">
      <w:pPr>
        <w:rPr>
          <w:color w:val="000000" w:themeColor="text1"/>
          <w:lang w:val="en-US"/>
        </w:rPr>
      </w:pPr>
      <w:r w:rsidRPr="00130012">
        <w:rPr>
          <w:color w:val="000000" w:themeColor="text1"/>
          <w:lang w:val="en-US"/>
        </w:rPr>
        <w:t>function soma1(a, b, c) {</w:t>
      </w:r>
    </w:p>
    <w:p w14:paraId="35B59139" w14:textId="77777777" w:rsidR="00F17052" w:rsidRPr="00712166" w:rsidRDefault="00F17052" w:rsidP="00F17052">
      <w:pPr>
        <w:rPr>
          <w:color w:val="000000" w:themeColor="text1"/>
        </w:rPr>
      </w:pPr>
      <w:r w:rsidRPr="00130012">
        <w:rPr>
          <w:color w:val="000000" w:themeColor="text1"/>
          <w:lang w:val="en-US"/>
        </w:rPr>
        <w:t xml:space="preserve">    </w:t>
      </w:r>
      <w:r w:rsidRPr="00712166">
        <w:rPr>
          <w:color w:val="000000" w:themeColor="text1"/>
        </w:rPr>
        <w:t>a = a || 1 //se a for true (passado) recebe a, se false(não passado ou zero) retorna 1</w:t>
      </w:r>
    </w:p>
    <w:p w14:paraId="11910975" w14:textId="77777777" w:rsidR="00F17052" w:rsidRPr="00130012" w:rsidRDefault="00F17052" w:rsidP="00F17052">
      <w:pPr>
        <w:rPr>
          <w:color w:val="000000" w:themeColor="text1"/>
          <w:lang w:val="en-US"/>
        </w:rPr>
      </w:pPr>
      <w:r w:rsidRPr="00712166">
        <w:rPr>
          <w:color w:val="000000" w:themeColor="text1"/>
        </w:rPr>
        <w:t xml:space="preserve">    </w:t>
      </w:r>
      <w:r w:rsidRPr="00130012">
        <w:rPr>
          <w:color w:val="000000" w:themeColor="text1"/>
          <w:lang w:val="en-US"/>
        </w:rPr>
        <w:t>b = b || 1</w:t>
      </w:r>
    </w:p>
    <w:p w14:paraId="04248781" w14:textId="77777777" w:rsidR="00F17052" w:rsidRPr="00130012" w:rsidRDefault="00F17052" w:rsidP="00F17052">
      <w:pPr>
        <w:rPr>
          <w:color w:val="000000" w:themeColor="text1"/>
          <w:lang w:val="en-US"/>
        </w:rPr>
      </w:pPr>
      <w:r w:rsidRPr="00130012">
        <w:rPr>
          <w:color w:val="000000" w:themeColor="text1"/>
          <w:lang w:val="en-US"/>
        </w:rPr>
        <w:t xml:space="preserve">    c = c || 1</w:t>
      </w:r>
    </w:p>
    <w:p w14:paraId="086F039C" w14:textId="77777777" w:rsidR="00F17052" w:rsidRPr="00130012" w:rsidRDefault="00F17052" w:rsidP="00F17052">
      <w:pPr>
        <w:rPr>
          <w:color w:val="000000" w:themeColor="text1"/>
          <w:lang w:val="en-US"/>
        </w:rPr>
      </w:pPr>
      <w:r w:rsidRPr="00130012">
        <w:rPr>
          <w:color w:val="000000" w:themeColor="text1"/>
          <w:lang w:val="en-US"/>
        </w:rPr>
        <w:t xml:space="preserve">    return a + b + c</w:t>
      </w:r>
    </w:p>
    <w:p w14:paraId="25EA1D70" w14:textId="77777777" w:rsidR="00F17052" w:rsidRPr="00712166" w:rsidRDefault="00F17052" w:rsidP="00F17052">
      <w:pPr>
        <w:rPr>
          <w:color w:val="000000" w:themeColor="text1"/>
        </w:rPr>
      </w:pPr>
      <w:r w:rsidRPr="00712166">
        <w:rPr>
          <w:color w:val="000000" w:themeColor="text1"/>
        </w:rPr>
        <w:t>}</w:t>
      </w:r>
    </w:p>
    <w:p w14:paraId="21781A25" w14:textId="77777777" w:rsidR="00F17052" w:rsidRPr="00712166" w:rsidRDefault="00F17052" w:rsidP="00F17052">
      <w:pPr>
        <w:rPr>
          <w:color w:val="000000" w:themeColor="text1"/>
        </w:rPr>
      </w:pPr>
      <w:r w:rsidRPr="00712166">
        <w:rPr>
          <w:color w:val="000000" w:themeColor="text1"/>
        </w:rPr>
        <w:t>console.log(soma1()) //Assumiu 1 para todos, como previsto</w:t>
      </w:r>
    </w:p>
    <w:p w14:paraId="178FC9B9" w14:textId="77777777" w:rsidR="00F17052" w:rsidRPr="00712166" w:rsidRDefault="00F17052" w:rsidP="00F17052">
      <w:pPr>
        <w:rPr>
          <w:color w:val="000000" w:themeColor="text1"/>
        </w:rPr>
      </w:pPr>
      <w:r w:rsidRPr="00712166">
        <w:rPr>
          <w:color w:val="000000" w:themeColor="text1"/>
        </w:rPr>
        <w:t>console.log(soma1(3))</w:t>
      </w:r>
    </w:p>
    <w:p w14:paraId="023A6E3D" w14:textId="77777777" w:rsidR="00F17052" w:rsidRPr="00712166" w:rsidRDefault="00F17052" w:rsidP="00F17052">
      <w:pPr>
        <w:rPr>
          <w:color w:val="000000" w:themeColor="text1"/>
        </w:rPr>
      </w:pPr>
      <w:r w:rsidRPr="00712166">
        <w:rPr>
          <w:color w:val="000000" w:themeColor="text1"/>
        </w:rPr>
        <w:t>console.log(soma1(1, 2, 3))</w:t>
      </w:r>
    </w:p>
    <w:p w14:paraId="16A3DE33" w14:textId="77777777" w:rsidR="00F17052" w:rsidRPr="00712166" w:rsidRDefault="00F17052" w:rsidP="00F17052">
      <w:pPr>
        <w:rPr>
          <w:color w:val="000000" w:themeColor="text1"/>
        </w:rPr>
      </w:pPr>
      <w:r w:rsidRPr="00712166">
        <w:rPr>
          <w:color w:val="000000" w:themeColor="text1"/>
        </w:rPr>
        <w:t>console.log(soma1(0, 0, 0)) //O valor 0 retorna falso, assumindo 1</w:t>
      </w:r>
    </w:p>
    <w:p w14:paraId="278FFB4F" w14:textId="77777777" w:rsidR="00F17052" w:rsidRPr="00712166" w:rsidRDefault="00F17052" w:rsidP="00F17052">
      <w:pPr>
        <w:rPr>
          <w:color w:val="000000" w:themeColor="text1"/>
        </w:rPr>
      </w:pPr>
    </w:p>
    <w:p w14:paraId="3DB44CE4" w14:textId="77777777" w:rsidR="00F17052" w:rsidRPr="00712166" w:rsidRDefault="00F17052" w:rsidP="00F17052">
      <w:pPr>
        <w:rPr>
          <w:color w:val="000000" w:themeColor="text1"/>
        </w:rPr>
      </w:pPr>
      <w:r w:rsidRPr="00712166">
        <w:rPr>
          <w:color w:val="000000" w:themeColor="text1"/>
        </w:rPr>
        <w:t>//estratégia 2, 3 e 4 para gerar valor padrão</w:t>
      </w:r>
    </w:p>
    <w:p w14:paraId="48F6AEC1" w14:textId="77777777" w:rsidR="00F17052" w:rsidRPr="00130012" w:rsidRDefault="00F17052" w:rsidP="00F17052">
      <w:pPr>
        <w:rPr>
          <w:color w:val="000000" w:themeColor="text1"/>
          <w:lang w:val="en-US"/>
        </w:rPr>
      </w:pPr>
      <w:r w:rsidRPr="00130012">
        <w:rPr>
          <w:color w:val="000000" w:themeColor="text1"/>
          <w:lang w:val="en-US"/>
        </w:rPr>
        <w:t>function soma2(a, b, c) {</w:t>
      </w:r>
    </w:p>
    <w:p w14:paraId="3A9AF97B" w14:textId="77777777" w:rsidR="00F17052" w:rsidRPr="00712166" w:rsidRDefault="00F17052" w:rsidP="00F17052">
      <w:pPr>
        <w:rPr>
          <w:color w:val="000000" w:themeColor="text1"/>
        </w:rPr>
      </w:pPr>
      <w:r w:rsidRPr="00130012">
        <w:rPr>
          <w:color w:val="000000" w:themeColor="text1"/>
          <w:lang w:val="en-US"/>
        </w:rPr>
        <w:t xml:space="preserve">    </w:t>
      </w:r>
      <w:r w:rsidRPr="00712166">
        <w:rPr>
          <w:color w:val="000000" w:themeColor="text1"/>
        </w:rPr>
        <w:t>a = a !== undefined ? a : 1 //1ª Estratégia</w:t>
      </w:r>
    </w:p>
    <w:p w14:paraId="6661B594" w14:textId="77777777" w:rsidR="00F17052" w:rsidRPr="00712166" w:rsidRDefault="00F17052" w:rsidP="00F17052">
      <w:pPr>
        <w:rPr>
          <w:color w:val="000000" w:themeColor="text1"/>
        </w:rPr>
      </w:pPr>
      <w:r w:rsidRPr="00712166">
        <w:rPr>
          <w:color w:val="000000" w:themeColor="text1"/>
        </w:rPr>
        <w:t xml:space="preserve">    b = 1 in arguments ? b : 1  //2ª Estratégia - b - 1... (1 é o índice do parâmetro 2, indice 1)</w:t>
      </w:r>
    </w:p>
    <w:p w14:paraId="4D7FDD0F" w14:textId="77777777" w:rsidR="00F17052" w:rsidRPr="00712166" w:rsidRDefault="00F17052" w:rsidP="00F17052">
      <w:pPr>
        <w:rPr>
          <w:color w:val="000000" w:themeColor="text1"/>
        </w:rPr>
      </w:pPr>
      <w:r w:rsidRPr="00712166">
        <w:rPr>
          <w:color w:val="000000" w:themeColor="text1"/>
        </w:rPr>
        <w:t xml:space="preserve">    c = isNaN(c) ? 1 : c        //3ª Estratégia - Melhor Opção (Com excessão da opção nova do ES2015)</w:t>
      </w:r>
    </w:p>
    <w:p w14:paraId="3D5070AD" w14:textId="77777777" w:rsidR="00F17052" w:rsidRPr="00712166" w:rsidRDefault="00F17052" w:rsidP="00F17052">
      <w:pPr>
        <w:rPr>
          <w:color w:val="000000" w:themeColor="text1"/>
        </w:rPr>
      </w:pPr>
      <w:r w:rsidRPr="00712166">
        <w:rPr>
          <w:color w:val="000000" w:themeColor="text1"/>
        </w:rPr>
        <w:t xml:space="preserve">    return a + b + c</w:t>
      </w:r>
    </w:p>
    <w:p w14:paraId="51FF69B9" w14:textId="77777777" w:rsidR="00F17052" w:rsidRPr="00712166" w:rsidRDefault="00F17052" w:rsidP="00F17052">
      <w:pPr>
        <w:rPr>
          <w:color w:val="000000" w:themeColor="text1"/>
        </w:rPr>
      </w:pPr>
      <w:r w:rsidRPr="00712166">
        <w:rPr>
          <w:color w:val="000000" w:themeColor="text1"/>
        </w:rPr>
        <w:t>}</w:t>
      </w:r>
    </w:p>
    <w:p w14:paraId="4E87C5FB" w14:textId="77777777" w:rsidR="00F17052" w:rsidRPr="00712166" w:rsidRDefault="00F17052" w:rsidP="00F17052">
      <w:pPr>
        <w:rPr>
          <w:color w:val="000000" w:themeColor="text1"/>
        </w:rPr>
      </w:pPr>
      <w:r w:rsidRPr="00712166">
        <w:rPr>
          <w:color w:val="000000" w:themeColor="text1"/>
        </w:rPr>
        <w:t>console.log(soma2())</w:t>
      </w:r>
    </w:p>
    <w:p w14:paraId="49C31DFA" w14:textId="77777777" w:rsidR="00F17052" w:rsidRPr="00712166" w:rsidRDefault="00F17052" w:rsidP="00F17052">
      <w:pPr>
        <w:rPr>
          <w:color w:val="000000" w:themeColor="text1"/>
        </w:rPr>
      </w:pPr>
      <w:r w:rsidRPr="00712166">
        <w:rPr>
          <w:color w:val="000000" w:themeColor="text1"/>
        </w:rPr>
        <w:t>console.log(soma2(3))</w:t>
      </w:r>
    </w:p>
    <w:p w14:paraId="5D61D9F5" w14:textId="77777777" w:rsidR="00F17052" w:rsidRPr="00712166" w:rsidRDefault="00F17052" w:rsidP="00F17052">
      <w:pPr>
        <w:rPr>
          <w:color w:val="000000" w:themeColor="text1"/>
        </w:rPr>
      </w:pPr>
      <w:r w:rsidRPr="00712166">
        <w:rPr>
          <w:color w:val="000000" w:themeColor="text1"/>
        </w:rPr>
        <w:t>console.log(soma2(1, 2, 3))</w:t>
      </w:r>
    </w:p>
    <w:p w14:paraId="0DF3798D" w14:textId="77777777" w:rsidR="00F17052" w:rsidRPr="00712166" w:rsidRDefault="00F17052" w:rsidP="00F17052">
      <w:pPr>
        <w:rPr>
          <w:color w:val="000000" w:themeColor="text1"/>
        </w:rPr>
      </w:pPr>
      <w:r w:rsidRPr="00712166">
        <w:rPr>
          <w:color w:val="000000" w:themeColor="text1"/>
        </w:rPr>
        <w:t>console.log(soma2(0, 0, 0))</w:t>
      </w:r>
    </w:p>
    <w:p w14:paraId="508ADF21" w14:textId="77777777" w:rsidR="00F17052" w:rsidRPr="00712166" w:rsidRDefault="00F17052" w:rsidP="00F17052">
      <w:pPr>
        <w:rPr>
          <w:color w:val="000000" w:themeColor="text1"/>
        </w:rPr>
      </w:pPr>
    </w:p>
    <w:p w14:paraId="7A9EC4B5" w14:textId="77777777" w:rsidR="00F17052" w:rsidRPr="00712166" w:rsidRDefault="00F17052" w:rsidP="00F17052">
      <w:pPr>
        <w:rPr>
          <w:color w:val="000000" w:themeColor="text1"/>
        </w:rPr>
      </w:pPr>
      <w:r w:rsidRPr="00712166">
        <w:rPr>
          <w:color w:val="000000" w:themeColor="text1"/>
        </w:rPr>
        <w:t>// Usando o valor padrão do ES2015 - Forma mais usual</w:t>
      </w:r>
    </w:p>
    <w:p w14:paraId="37ED5E26" w14:textId="77777777" w:rsidR="00F17052" w:rsidRPr="00130012" w:rsidRDefault="00F17052" w:rsidP="00F17052">
      <w:pPr>
        <w:rPr>
          <w:color w:val="000000" w:themeColor="text1"/>
          <w:lang w:val="en-US"/>
        </w:rPr>
      </w:pPr>
      <w:r w:rsidRPr="00130012">
        <w:rPr>
          <w:color w:val="000000" w:themeColor="text1"/>
          <w:lang w:val="en-US"/>
        </w:rPr>
        <w:t>function soma3(a = 1, b = 1, c = 1) {</w:t>
      </w:r>
    </w:p>
    <w:p w14:paraId="28419E2A" w14:textId="77777777" w:rsidR="00F17052" w:rsidRPr="00712166" w:rsidRDefault="00F17052" w:rsidP="00F17052">
      <w:pPr>
        <w:rPr>
          <w:color w:val="000000" w:themeColor="text1"/>
        </w:rPr>
      </w:pPr>
      <w:r w:rsidRPr="00130012">
        <w:rPr>
          <w:color w:val="000000" w:themeColor="text1"/>
          <w:lang w:val="en-US"/>
        </w:rPr>
        <w:t xml:space="preserve">    </w:t>
      </w:r>
      <w:r w:rsidRPr="00712166">
        <w:rPr>
          <w:color w:val="000000" w:themeColor="text1"/>
        </w:rPr>
        <w:t>return a + b + c</w:t>
      </w:r>
    </w:p>
    <w:p w14:paraId="785D7A3C" w14:textId="77777777" w:rsidR="00F17052" w:rsidRPr="00712166" w:rsidRDefault="00F17052" w:rsidP="00F17052">
      <w:pPr>
        <w:rPr>
          <w:color w:val="000000" w:themeColor="text1"/>
        </w:rPr>
      </w:pPr>
      <w:r w:rsidRPr="00712166">
        <w:rPr>
          <w:color w:val="000000" w:themeColor="text1"/>
        </w:rPr>
        <w:t>}</w:t>
      </w:r>
    </w:p>
    <w:p w14:paraId="35274CDA" w14:textId="77777777" w:rsidR="00F17052" w:rsidRPr="00712166" w:rsidRDefault="00F17052" w:rsidP="00F17052">
      <w:pPr>
        <w:rPr>
          <w:color w:val="000000" w:themeColor="text1"/>
        </w:rPr>
      </w:pPr>
      <w:r w:rsidRPr="00712166">
        <w:rPr>
          <w:color w:val="000000" w:themeColor="text1"/>
        </w:rPr>
        <w:t>console.log(soma3())</w:t>
      </w:r>
    </w:p>
    <w:p w14:paraId="3FBC272E" w14:textId="77777777" w:rsidR="00F17052" w:rsidRPr="00712166" w:rsidRDefault="00F17052" w:rsidP="00F17052">
      <w:pPr>
        <w:rPr>
          <w:color w:val="000000" w:themeColor="text1"/>
        </w:rPr>
      </w:pPr>
      <w:r w:rsidRPr="00712166">
        <w:rPr>
          <w:color w:val="000000" w:themeColor="text1"/>
        </w:rPr>
        <w:t>console.log(soma3(3))</w:t>
      </w:r>
    </w:p>
    <w:p w14:paraId="3037DD57" w14:textId="77777777" w:rsidR="00F17052" w:rsidRPr="00712166" w:rsidRDefault="00F17052" w:rsidP="00F17052">
      <w:pPr>
        <w:rPr>
          <w:color w:val="000000" w:themeColor="text1"/>
        </w:rPr>
      </w:pPr>
      <w:r w:rsidRPr="00712166">
        <w:rPr>
          <w:color w:val="000000" w:themeColor="text1"/>
        </w:rPr>
        <w:t>console.log(soma3(1, 2, 3))</w:t>
      </w:r>
    </w:p>
    <w:p w14:paraId="6A330CF9" w14:textId="77777777" w:rsidR="00F17052" w:rsidRPr="00712166" w:rsidRDefault="00F17052" w:rsidP="00F17052">
      <w:pPr>
        <w:rPr>
          <w:color w:val="000000" w:themeColor="text1"/>
        </w:rPr>
      </w:pPr>
      <w:r w:rsidRPr="00712166">
        <w:rPr>
          <w:color w:val="000000" w:themeColor="text1"/>
        </w:rPr>
        <w:lastRenderedPageBreak/>
        <w:t xml:space="preserve">console.log(soma3(0, 0, 0)) </w:t>
      </w:r>
    </w:p>
    <w:p w14:paraId="43859967" w14:textId="77777777" w:rsidR="00F17052" w:rsidRPr="00712166" w:rsidRDefault="00F17052" w:rsidP="00F17052">
      <w:pPr>
        <w:rPr>
          <w:color w:val="000000" w:themeColor="text1"/>
        </w:rPr>
      </w:pPr>
    </w:p>
    <w:p w14:paraId="775AE24D" w14:textId="77777777" w:rsidR="00F17052" w:rsidRPr="00712166" w:rsidRDefault="00F17052" w:rsidP="00F17052">
      <w:pPr>
        <w:rPr>
          <w:color w:val="000000" w:themeColor="text1"/>
        </w:rPr>
      </w:pPr>
      <w:r w:rsidRPr="00712166">
        <w:rPr>
          <w:color w:val="000000" w:themeColor="text1"/>
        </w:rPr>
        <w:t>/*A Opção do valor padrão serve para parÂmetros passados para funções</w:t>
      </w:r>
    </w:p>
    <w:p w14:paraId="74A894A9" w14:textId="77777777" w:rsidR="00F17052" w:rsidRPr="00712166" w:rsidRDefault="00F17052" w:rsidP="00F17052">
      <w:pPr>
        <w:rPr>
          <w:color w:val="000000" w:themeColor="text1"/>
        </w:rPr>
      </w:pPr>
      <w:r w:rsidRPr="00712166">
        <w:rPr>
          <w:color w:val="000000" w:themeColor="text1"/>
        </w:rPr>
        <w:t>Mas não serve para variáveis cridos dentro de funções. Nesse caso usar</w:t>
      </w:r>
    </w:p>
    <w:p w14:paraId="2DFF68F6" w14:textId="6EEF3257" w:rsidR="009A0F6F" w:rsidRPr="00712166" w:rsidRDefault="00F17052" w:rsidP="00F17052">
      <w:pPr>
        <w:rPr>
          <w:color w:val="000000" w:themeColor="text1"/>
        </w:rPr>
      </w:pPr>
      <w:r w:rsidRPr="00712166">
        <w:rPr>
          <w:color w:val="000000" w:themeColor="text1"/>
        </w:rPr>
        <w:t>estratégia 1 */</w:t>
      </w:r>
    </w:p>
    <w:p w14:paraId="696B2186" w14:textId="77777777" w:rsidR="00F17052" w:rsidRPr="00712166" w:rsidRDefault="00F17052" w:rsidP="00F17052">
      <w:pPr>
        <w:rPr>
          <w:color w:val="000000" w:themeColor="text1"/>
        </w:rPr>
      </w:pPr>
    </w:p>
    <w:p w14:paraId="20209E62" w14:textId="28A4239C" w:rsidR="00F17052" w:rsidRPr="00712166" w:rsidRDefault="00F17052" w:rsidP="00F17052">
      <w:pPr>
        <w:pStyle w:val="Ttulo2"/>
        <w:spacing w:line="480" w:lineRule="auto"/>
        <w:rPr>
          <w:rFonts w:cs="Arial"/>
        </w:rPr>
      </w:pPr>
      <w:bookmarkStart w:id="57" w:name="_Toc68947618"/>
      <w:r w:rsidRPr="00712166">
        <w:rPr>
          <w:rFonts w:cs="Arial"/>
        </w:rPr>
        <w:t>‘this’ pode variar</w:t>
      </w:r>
      <w:bookmarkEnd w:id="57"/>
    </w:p>
    <w:p w14:paraId="7603EBB4" w14:textId="77777777" w:rsidR="002B3638" w:rsidRPr="00712166" w:rsidRDefault="002B3638" w:rsidP="002B3638">
      <w:pPr>
        <w:rPr>
          <w:color w:val="000000" w:themeColor="text1"/>
        </w:rPr>
      </w:pPr>
      <w:r w:rsidRPr="00712166">
        <w:rPr>
          <w:color w:val="000000" w:themeColor="text1"/>
        </w:rPr>
        <w:t>/* this, assim como self em python, é uma palavra reservada</w:t>
      </w:r>
    </w:p>
    <w:p w14:paraId="0F76523A" w14:textId="77777777" w:rsidR="002B3638" w:rsidRPr="00712166" w:rsidRDefault="002B3638" w:rsidP="002B3638">
      <w:pPr>
        <w:rPr>
          <w:color w:val="000000" w:themeColor="text1"/>
        </w:rPr>
      </w:pPr>
      <w:r w:rsidRPr="00712166">
        <w:rPr>
          <w:color w:val="000000" w:themeColor="text1"/>
        </w:rPr>
        <w:t>que serve para referenciar um objeto atual de uma execução</w:t>
      </w:r>
    </w:p>
    <w:p w14:paraId="493D3C08" w14:textId="77777777" w:rsidR="002B3638" w:rsidRPr="00712166" w:rsidRDefault="002B3638" w:rsidP="002B3638">
      <w:pPr>
        <w:rPr>
          <w:color w:val="000000" w:themeColor="text1"/>
        </w:rPr>
      </w:pPr>
    </w:p>
    <w:p w14:paraId="4D34EB41" w14:textId="77777777" w:rsidR="002B3638" w:rsidRPr="00712166" w:rsidRDefault="002B3638" w:rsidP="002B3638">
      <w:pPr>
        <w:rPr>
          <w:color w:val="000000" w:themeColor="text1"/>
        </w:rPr>
      </w:pPr>
      <w:r w:rsidRPr="00712166">
        <w:rPr>
          <w:color w:val="000000" w:themeColor="text1"/>
        </w:rPr>
        <w:t>Em JS o this pode variar conforme a forma que a função é chamada.</w:t>
      </w:r>
    </w:p>
    <w:p w14:paraId="6999116A" w14:textId="759F5A4A" w:rsidR="002B3638" w:rsidRPr="00712166" w:rsidRDefault="002B3638" w:rsidP="002B3638">
      <w:pPr>
        <w:rPr>
          <w:color w:val="000000" w:themeColor="text1"/>
        </w:rPr>
      </w:pPr>
      <w:r w:rsidRPr="00712166">
        <w:rPr>
          <w:color w:val="000000" w:themeColor="text1"/>
        </w:rPr>
        <w:t>O this é sempre o objeto que está sendo referenciado naquele contexto de execução</w:t>
      </w:r>
    </w:p>
    <w:p w14:paraId="5563E804" w14:textId="6F8FAAFB" w:rsidR="002B3638" w:rsidRPr="00712166" w:rsidRDefault="002B3638" w:rsidP="002B3638">
      <w:pPr>
        <w:rPr>
          <w:color w:val="000000" w:themeColor="text1"/>
        </w:rPr>
      </w:pPr>
      <w:r w:rsidRPr="00712166">
        <w:rPr>
          <w:color w:val="000000" w:themeColor="text1"/>
        </w:rPr>
        <w:t>Objetivos para a criação de arrow functions</w:t>
      </w:r>
    </w:p>
    <w:p w14:paraId="74C8C57B" w14:textId="77777777" w:rsidR="002B3638" w:rsidRPr="00712166" w:rsidRDefault="002B3638" w:rsidP="002B3638">
      <w:pPr>
        <w:rPr>
          <w:color w:val="000000" w:themeColor="text1"/>
        </w:rPr>
      </w:pPr>
      <w:r w:rsidRPr="00712166">
        <w:rPr>
          <w:color w:val="000000" w:themeColor="text1"/>
        </w:rPr>
        <w:t xml:space="preserve">    * Simplificação da chamada (Diminuir a sintaxe)</w:t>
      </w:r>
    </w:p>
    <w:p w14:paraId="554CEC54" w14:textId="77777777" w:rsidR="002B3638" w:rsidRPr="00712166" w:rsidRDefault="002B3638" w:rsidP="002B3638">
      <w:pPr>
        <w:rPr>
          <w:color w:val="000000" w:themeColor="text1"/>
        </w:rPr>
      </w:pPr>
      <w:r w:rsidRPr="00712166">
        <w:rPr>
          <w:color w:val="000000" w:themeColor="text1"/>
        </w:rPr>
        <w:t xml:space="preserve">    * this não variar (Ser constante) conforme a chamada (contexto léxico - Aquele no qual a função foi chamada)</w:t>
      </w:r>
    </w:p>
    <w:p w14:paraId="03133B0B" w14:textId="77777777" w:rsidR="002B3638" w:rsidRPr="00712166" w:rsidRDefault="002B3638" w:rsidP="002B3638">
      <w:pPr>
        <w:rPr>
          <w:color w:val="000000" w:themeColor="text1"/>
        </w:rPr>
      </w:pPr>
    </w:p>
    <w:p w14:paraId="13CCD763" w14:textId="77777777" w:rsidR="002B3638" w:rsidRPr="00712166" w:rsidRDefault="002B3638" w:rsidP="002B3638">
      <w:pPr>
        <w:rPr>
          <w:color w:val="000000" w:themeColor="text1"/>
        </w:rPr>
      </w:pPr>
      <w:r w:rsidRPr="00712166">
        <w:rPr>
          <w:color w:val="000000" w:themeColor="text1"/>
        </w:rPr>
        <w:t xml:space="preserve">Em funções declaradas da forma tradicional function f3() {}, </w:t>
      </w:r>
    </w:p>
    <w:p w14:paraId="346FA1E5" w14:textId="77777777" w:rsidR="002B3638" w:rsidRPr="00712166" w:rsidRDefault="002B3638" w:rsidP="002B3638">
      <w:pPr>
        <w:rPr>
          <w:color w:val="000000" w:themeColor="text1"/>
        </w:rPr>
      </w:pPr>
      <w:r w:rsidRPr="00712166">
        <w:rPr>
          <w:color w:val="000000" w:themeColor="text1"/>
        </w:rPr>
        <w:t xml:space="preserve">o this pode variar conforme quem chamou a função, a menos que </w:t>
      </w:r>
    </w:p>
    <w:p w14:paraId="39A2B020" w14:textId="77777777" w:rsidR="002B3638" w:rsidRPr="00712166" w:rsidRDefault="002B3638" w:rsidP="002B3638">
      <w:pPr>
        <w:rPr>
          <w:color w:val="000000" w:themeColor="text1"/>
        </w:rPr>
      </w:pPr>
      <w:r w:rsidRPr="00712166">
        <w:rPr>
          <w:color w:val="000000" w:themeColor="text1"/>
        </w:rPr>
        <w:t xml:space="preserve">usemos uma função arrow </w:t>
      </w:r>
    </w:p>
    <w:p w14:paraId="38450F59" w14:textId="77777777" w:rsidR="002B3638" w:rsidRPr="00712166" w:rsidRDefault="002B3638" w:rsidP="002B3638">
      <w:pPr>
        <w:rPr>
          <w:color w:val="000000" w:themeColor="text1"/>
        </w:rPr>
      </w:pPr>
      <w:r w:rsidRPr="00712166">
        <w:rPr>
          <w:color w:val="000000" w:themeColor="text1"/>
        </w:rPr>
        <w:t>*/</w:t>
      </w:r>
    </w:p>
    <w:p w14:paraId="4C6A99A8" w14:textId="77777777" w:rsidR="002B3638" w:rsidRPr="00712166" w:rsidRDefault="002B3638" w:rsidP="002B3638">
      <w:pPr>
        <w:rPr>
          <w:color w:val="000000" w:themeColor="text1"/>
        </w:rPr>
      </w:pPr>
    </w:p>
    <w:p w14:paraId="4E1F8DCA" w14:textId="2DF91D8D" w:rsidR="002B3638" w:rsidRPr="00712166" w:rsidRDefault="002B3638" w:rsidP="00F17052">
      <w:pPr>
        <w:pStyle w:val="Ttulo2"/>
        <w:spacing w:line="480" w:lineRule="auto"/>
        <w:rPr>
          <w:rFonts w:cs="Arial"/>
        </w:rPr>
      </w:pPr>
      <w:bookmarkStart w:id="58" w:name="_Toc68947619"/>
      <w:r w:rsidRPr="00712166">
        <w:rPr>
          <w:rFonts w:cs="Arial"/>
        </w:rPr>
        <w:t>‘this’ e a função bind #01</w:t>
      </w:r>
      <w:bookmarkEnd w:id="58"/>
    </w:p>
    <w:p w14:paraId="2B1D39E9" w14:textId="77777777" w:rsidR="00AA3263" w:rsidRPr="00712166" w:rsidRDefault="00AA3263" w:rsidP="00AA3263">
      <w:pPr>
        <w:rPr>
          <w:color w:val="000000" w:themeColor="text1"/>
        </w:rPr>
      </w:pPr>
      <w:r w:rsidRPr="00712166">
        <w:rPr>
          <w:color w:val="000000" w:themeColor="text1"/>
        </w:rPr>
        <w:t>const pessoa = {</w:t>
      </w:r>
    </w:p>
    <w:p w14:paraId="1B436A33" w14:textId="77777777" w:rsidR="00AA3263" w:rsidRPr="00712166" w:rsidRDefault="00AA3263" w:rsidP="00AA3263">
      <w:pPr>
        <w:rPr>
          <w:color w:val="000000" w:themeColor="text1"/>
        </w:rPr>
      </w:pPr>
      <w:r w:rsidRPr="00712166">
        <w:rPr>
          <w:color w:val="000000" w:themeColor="text1"/>
        </w:rPr>
        <w:t xml:space="preserve">    saudacao: 'Bom dia!',</w:t>
      </w:r>
    </w:p>
    <w:p w14:paraId="044DF61B" w14:textId="77777777" w:rsidR="00AA3263" w:rsidRPr="00712166" w:rsidRDefault="00AA3263" w:rsidP="00AA3263">
      <w:pPr>
        <w:rPr>
          <w:color w:val="000000" w:themeColor="text1"/>
        </w:rPr>
      </w:pPr>
      <w:r w:rsidRPr="00712166">
        <w:rPr>
          <w:color w:val="000000" w:themeColor="text1"/>
        </w:rPr>
        <w:t xml:space="preserve">    falar(){</w:t>
      </w:r>
    </w:p>
    <w:p w14:paraId="3DE7198A" w14:textId="77777777" w:rsidR="00AA3263" w:rsidRPr="00712166" w:rsidRDefault="00AA3263" w:rsidP="00AA3263">
      <w:pPr>
        <w:rPr>
          <w:color w:val="000000" w:themeColor="text1"/>
        </w:rPr>
      </w:pPr>
      <w:r w:rsidRPr="00712166">
        <w:rPr>
          <w:color w:val="000000" w:themeColor="text1"/>
        </w:rPr>
        <w:t xml:space="preserve">        console.log(this.saudacao) //this aqui se refere ao objeto pessoa</w:t>
      </w:r>
    </w:p>
    <w:p w14:paraId="65CB91A8" w14:textId="77777777" w:rsidR="00AA3263" w:rsidRPr="00712166" w:rsidRDefault="00AA3263" w:rsidP="00AA3263">
      <w:pPr>
        <w:rPr>
          <w:color w:val="000000" w:themeColor="text1"/>
        </w:rPr>
      </w:pPr>
      <w:r w:rsidRPr="00712166">
        <w:rPr>
          <w:color w:val="000000" w:themeColor="text1"/>
        </w:rPr>
        <w:t xml:space="preserve">    }</w:t>
      </w:r>
    </w:p>
    <w:p w14:paraId="4D9FC1A8" w14:textId="77777777" w:rsidR="00AA3263" w:rsidRPr="00712166" w:rsidRDefault="00AA3263" w:rsidP="00AA3263">
      <w:pPr>
        <w:rPr>
          <w:color w:val="000000" w:themeColor="text1"/>
        </w:rPr>
      </w:pPr>
      <w:r w:rsidRPr="00712166">
        <w:rPr>
          <w:color w:val="000000" w:themeColor="text1"/>
        </w:rPr>
        <w:t>}</w:t>
      </w:r>
    </w:p>
    <w:p w14:paraId="04D52BE4" w14:textId="77777777" w:rsidR="00AA3263" w:rsidRPr="00712166" w:rsidRDefault="00AA3263" w:rsidP="00AA3263">
      <w:pPr>
        <w:rPr>
          <w:color w:val="000000" w:themeColor="text1"/>
        </w:rPr>
      </w:pPr>
      <w:r w:rsidRPr="00712166">
        <w:rPr>
          <w:color w:val="000000" w:themeColor="text1"/>
        </w:rPr>
        <w:t>pessoa.falar()</w:t>
      </w:r>
    </w:p>
    <w:p w14:paraId="010185DA" w14:textId="77777777" w:rsidR="00AA3263" w:rsidRPr="00712166" w:rsidRDefault="00AA3263" w:rsidP="00AA3263">
      <w:pPr>
        <w:rPr>
          <w:color w:val="000000" w:themeColor="text1"/>
        </w:rPr>
      </w:pPr>
    </w:p>
    <w:p w14:paraId="32789C44" w14:textId="77777777" w:rsidR="00AA3263" w:rsidRPr="00712166" w:rsidRDefault="00AA3263" w:rsidP="00AA3263">
      <w:pPr>
        <w:rPr>
          <w:color w:val="000000" w:themeColor="text1"/>
        </w:rPr>
      </w:pPr>
      <w:r w:rsidRPr="00712166">
        <w:rPr>
          <w:color w:val="000000" w:themeColor="text1"/>
        </w:rPr>
        <w:t>const falar = pessoa.falar</w:t>
      </w:r>
    </w:p>
    <w:p w14:paraId="580FACA7" w14:textId="77777777" w:rsidR="00AA3263" w:rsidRPr="00712166" w:rsidRDefault="00AA3263" w:rsidP="00AA3263">
      <w:pPr>
        <w:rPr>
          <w:color w:val="000000" w:themeColor="text1"/>
        </w:rPr>
      </w:pPr>
      <w:r w:rsidRPr="00712166">
        <w:rPr>
          <w:color w:val="000000" w:themeColor="text1"/>
        </w:rPr>
        <w:t xml:space="preserve">falar() /* Vai retornar undefined, pois está apontando um this diferente, </w:t>
      </w:r>
    </w:p>
    <w:p w14:paraId="6C5F60BD" w14:textId="77777777" w:rsidR="00AA3263" w:rsidRPr="00712166" w:rsidRDefault="00AA3263" w:rsidP="00AA3263">
      <w:pPr>
        <w:rPr>
          <w:color w:val="000000" w:themeColor="text1"/>
        </w:rPr>
      </w:pPr>
      <w:r w:rsidRPr="00712166">
        <w:rPr>
          <w:color w:val="000000" w:themeColor="text1"/>
        </w:rPr>
        <w:lastRenderedPageBreak/>
        <w:t xml:space="preserve">que não é o objeto pessoa, que não tem parâmetro saudacao.    </w:t>
      </w:r>
    </w:p>
    <w:p w14:paraId="220F218E" w14:textId="77777777" w:rsidR="00AA3263" w:rsidRPr="00712166" w:rsidRDefault="00AA3263" w:rsidP="00AA3263">
      <w:pPr>
        <w:rPr>
          <w:color w:val="000000" w:themeColor="text1"/>
        </w:rPr>
      </w:pPr>
      <w:r w:rsidRPr="00712166">
        <w:rPr>
          <w:color w:val="000000" w:themeColor="text1"/>
        </w:rPr>
        <w:t>Conflito entre paradigmas: funcional e OO */</w:t>
      </w:r>
    </w:p>
    <w:p w14:paraId="398717D5" w14:textId="77777777" w:rsidR="00AA3263" w:rsidRPr="00712166" w:rsidRDefault="00AA3263" w:rsidP="00AA3263">
      <w:pPr>
        <w:rPr>
          <w:color w:val="000000" w:themeColor="text1"/>
        </w:rPr>
      </w:pPr>
    </w:p>
    <w:p w14:paraId="0EAA18A7" w14:textId="77777777" w:rsidR="00AA3263" w:rsidRPr="00712166" w:rsidRDefault="00AA3263" w:rsidP="00AA3263">
      <w:pPr>
        <w:rPr>
          <w:color w:val="000000" w:themeColor="text1"/>
        </w:rPr>
      </w:pPr>
      <w:r w:rsidRPr="00712166">
        <w:rPr>
          <w:color w:val="000000" w:themeColor="text1"/>
        </w:rPr>
        <w:t>//Para resolver isso, podemos usar o bind</w:t>
      </w:r>
    </w:p>
    <w:p w14:paraId="2E808314" w14:textId="77777777" w:rsidR="00AA3263" w:rsidRPr="00712166" w:rsidRDefault="00AA3263" w:rsidP="00AA3263">
      <w:pPr>
        <w:rPr>
          <w:color w:val="000000" w:themeColor="text1"/>
        </w:rPr>
      </w:pPr>
    </w:p>
    <w:p w14:paraId="133169E3" w14:textId="77777777" w:rsidR="00AA3263" w:rsidRPr="00712166" w:rsidRDefault="00AA3263" w:rsidP="00AA3263">
      <w:pPr>
        <w:rPr>
          <w:color w:val="000000" w:themeColor="text1"/>
        </w:rPr>
      </w:pPr>
      <w:r w:rsidRPr="00712166">
        <w:rPr>
          <w:color w:val="000000" w:themeColor="text1"/>
        </w:rPr>
        <w:t xml:space="preserve">const falarDePessoa = pessoa.falar.bind(pessoa) /* Com o bind passamos o objeto que queremos </w:t>
      </w:r>
    </w:p>
    <w:p w14:paraId="69B7F836" w14:textId="77777777" w:rsidR="00AA3263" w:rsidRPr="00712166" w:rsidRDefault="00AA3263" w:rsidP="00AA3263">
      <w:pPr>
        <w:rPr>
          <w:color w:val="000000" w:themeColor="text1"/>
        </w:rPr>
      </w:pPr>
      <w:r w:rsidRPr="00712166">
        <w:rPr>
          <w:color w:val="000000" w:themeColor="text1"/>
        </w:rPr>
        <w:t>que seja resolvido o this</w:t>
      </w:r>
    </w:p>
    <w:p w14:paraId="51BA2C26" w14:textId="77777777" w:rsidR="00AA3263" w:rsidRPr="00712166" w:rsidRDefault="00AA3263" w:rsidP="00AA3263">
      <w:pPr>
        <w:rPr>
          <w:color w:val="000000" w:themeColor="text1"/>
        </w:rPr>
      </w:pPr>
      <w:r w:rsidRPr="00712166">
        <w:rPr>
          <w:color w:val="000000" w:themeColor="text1"/>
        </w:rPr>
        <w:t>Aqui o this vai ser o objeto que definimos na linha 1 (pessoa)</w:t>
      </w:r>
    </w:p>
    <w:p w14:paraId="6E3C834C" w14:textId="77777777" w:rsidR="00AA3263" w:rsidRPr="00712166" w:rsidRDefault="00AA3263" w:rsidP="00AA3263">
      <w:pPr>
        <w:rPr>
          <w:color w:val="000000" w:themeColor="text1"/>
        </w:rPr>
      </w:pPr>
      <w:r w:rsidRPr="00712166">
        <w:rPr>
          <w:color w:val="000000" w:themeColor="text1"/>
        </w:rPr>
        <w:t xml:space="preserve">    * O bind é o método responsável por amarrar um determinado objeto, para ele ser dono da execução daquele metodo, sempre que o metodo for chamado. </w:t>
      </w:r>
    </w:p>
    <w:p w14:paraId="2285DE1E" w14:textId="77777777" w:rsidR="00AA3263" w:rsidRPr="00712166" w:rsidRDefault="00AA3263" w:rsidP="00AA3263">
      <w:pPr>
        <w:rPr>
          <w:color w:val="000000" w:themeColor="text1"/>
        </w:rPr>
      </w:pPr>
      <w:r w:rsidRPr="00712166">
        <w:rPr>
          <w:color w:val="000000" w:themeColor="text1"/>
        </w:rPr>
        <w:t xml:space="preserve">    * O this, ao chamar a função definida (no caso falarDePessoa), vai se referenciar</w:t>
      </w:r>
    </w:p>
    <w:p w14:paraId="04A6E0C5" w14:textId="77777777" w:rsidR="00AA3263" w:rsidRPr="00712166" w:rsidRDefault="00AA3263" w:rsidP="00AA3263">
      <w:pPr>
        <w:rPr>
          <w:color w:val="000000" w:themeColor="text1"/>
        </w:rPr>
      </w:pPr>
      <w:r w:rsidRPr="00712166">
        <w:rPr>
          <w:color w:val="000000" w:themeColor="text1"/>
        </w:rPr>
        <w:t>ao objeto passado como parâmetro no bind</w:t>
      </w:r>
    </w:p>
    <w:p w14:paraId="11099E11" w14:textId="77777777" w:rsidR="00AA3263" w:rsidRPr="00712166" w:rsidRDefault="00AA3263" w:rsidP="00AA3263">
      <w:pPr>
        <w:rPr>
          <w:color w:val="000000" w:themeColor="text1"/>
        </w:rPr>
      </w:pPr>
      <w:r w:rsidRPr="00712166">
        <w:rPr>
          <w:color w:val="000000" w:themeColor="text1"/>
        </w:rPr>
        <w:t xml:space="preserve">    * A função bind retorna outra função, que nessa função está amarrado o objeto pessoa, e essa função está armazenada na constan falarDePessoa*/</w:t>
      </w:r>
    </w:p>
    <w:p w14:paraId="1F4B5150" w14:textId="2FF7CE67" w:rsidR="00AA3263" w:rsidRPr="00712166" w:rsidRDefault="00AA3263" w:rsidP="00AA3263">
      <w:pPr>
        <w:rPr>
          <w:color w:val="000000" w:themeColor="text1"/>
        </w:rPr>
      </w:pPr>
      <w:r w:rsidRPr="00712166">
        <w:rPr>
          <w:color w:val="000000" w:themeColor="text1"/>
        </w:rPr>
        <w:t>falarDePessoa()</w:t>
      </w:r>
    </w:p>
    <w:p w14:paraId="3987E48A" w14:textId="77777777" w:rsidR="00AA3263" w:rsidRPr="00712166" w:rsidRDefault="00AA3263" w:rsidP="00AA3263">
      <w:pPr>
        <w:rPr>
          <w:color w:val="000000" w:themeColor="text1"/>
        </w:rPr>
      </w:pPr>
    </w:p>
    <w:p w14:paraId="1922B4DA" w14:textId="7BE5929E" w:rsidR="00316C6A" w:rsidRPr="00712166" w:rsidRDefault="00397E06" w:rsidP="00F17052">
      <w:pPr>
        <w:pStyle w:val="Ttulo2"/>
        <w:spacing w:line="480" w:lineRule="auto"/>
        <w:rPr>
          <w:rFonts w:cs="Arial"/>
        </w:rPr>
      </w:pPr>
      <w:bookmarkStart w:id="59" w:name="_Toc68947620"/>
      <w:r w:rsidRPr="00712166">
        <w:rPr>
          <w:rFonts w:cs="Arial"/>
        </w:rPr>
        <w:t>‘this’ e a função bind #02</w:t>
      </w:r>
      <w:bookmarkEnd w:id="59"/>
    </w:p>
    <w:p w14:paraId="5A808128" w14:textId="77777777" w:rsidR="00AA3263" w:rsidRPr="00712166" w:rsidRDefault="00AA3263" w:rsidP="00AA3263">
      <w:pPr>
        <w:rPr>
          <w:color w:val="000000" w:themeColor="text1"/>
        </w:rPr>
      </w:pPr>
      <w:r w:rsidRPr="00712166">
        <w:rPr>
          <w:color w:val="000000" w:themeColor="text1"/>
        </w:rPr>
        <w:t>//Ja que o this varia, como cravar seu valor ?</w:t>
      </w:r>
    </w:p>
    <w:p w14:paraId="0EE7B167" w14:textId="77777777" w:rsidR="00AA3263" w:rsidRPr="00712166" w:rsidRDefault="00AA3263" w:rsidP="00AA3263">
      <w:pPr>
        <w:rPr>
          <w:color w:val="000000" w:themeColor="text1"/>
        </w:rPr>
      </w:pPr>
    </w:p>
    <w:p w14:paraId="698D7609" w14:textId="77777777" w:rsidR="00AA3263" w:rsidRPr="00712166" w:rsidRDefault="00AA3263" w:rsidP="00AA3263">
      <w:pPr>
        <w:rPr>
          <w:color w:val="000000" w:themeColor="text1"/>
        </w:rPr>
      </w:pPr>
      <w:r w:rsidRPr="00712166">
        <w:rPr>
          <w:color w:val="000000" w:themeColor="text1"/>
        </w:rPr>
        <w:t>function Pessoa(){</w:t>
      </w:r>
    </w:p>
    <w:p w14:paraId="72F62B41" w14:textId="77777777" w:rsidR="00AA3263" w:rsidRPr="00712166" w:rsidRDefault="00AA3263" w:rsidP="00AA3263">
      <w:pPr>
        <w:rPr>
          <w:color w:val="000000" w:themeColor="text1"/>
        </w:rPr>
      </w:pPr>
      <w:r w:rsidRPr="00712166">
        <w:rPr>
          <w:color w:val="000000" w:themeColor="text1"/>
        </w:rPr>
        <w:t xml:space="preserve">    this.idade = 0</w:t>
      </w:r>
    </w:p>
    <w:p w14:paraId="68E663B5" w14:textId="77777777" w:rsidR="00AA3263" w:rsidRPr="00712166" w:rsidRDefault="00AA3263" w:rsidP="00AA3263">
      <w:pPr>
        <w:rPr>
          <w:color w:val="000000" w:themeColor="text1"/>
        </w:rPr>
      </w:pPr>
      <w:r w:rsidRPr="00712166">
        <w:rPr>
          <w:color w:val="000000" w:themeColor="text1"/>
        </w:rPr>
        <w:t xml:space="preserve">    setInterval(function () {</w:t>
      </w:r>
    </w:p>
    <w:p w14:paraId="698C03C6" w14:textId="77777777" w:rsidR="00AA3263" w:rsidRPr="00712166" w:rsidRDefault="00AA3263" w:rsidP="00AA3263">
      <w:pPr>
        <w:rPr>
          <w:color w:val="000000" w:themeColor="text1"/>
        </w:rPr>
      </w:pPr>
      <w:r w:rsidRPr="00712166">
        <w:rPr>
          <w:color w:val="000000" w:themeColor="text1"/>
        </w:rPr>
        <w:t xml:space="preserve">        this.idade++</w:t>
      </w:r>
    </w:p>
    <w:p w14:paraId="3B79A7C9" w14:textId="77777777" w:rsidR="00AA3263" w:rsidRPr="00712166" w:rsidRDefault="00AA3263" w:rsidP="00AA3263">
      <w:pPr>
        <w:rPr>
          <w:color w:val="000000" w:themeColor="text1"/>
        </w:rPr>
      </w:pPr>
      <w:r w:rsidRPr="00712166">
        <w:rPr>
          <w:color w:val="000000" w:themeColor="text1"/>
        </w:rPr>
        <w:t xml:space="preserve">        console.log(this.idade)</w:t>
      </w:r>
    </w:p>
    <w:p w14:paraId="4526903A" w14:textId="77777777" w:rsidR="00AA3263" w:rsidRPr="00712166" w:rsidRDefault="00AA3263" w:rsidP="00AA3263">
      <w:pPr>
        <w:rPr>
          <w:color w:val="000000" w:themeColor="text1"/>
        </w:rPr>
      </w:pPr>
      <w:r w:rsidRPr="00712166">
        <w:rPr>
          <w:color w:val="000000" w:themeColor="text1"/>
        </w:rPr>
        <w:t xml:space="preserve">    }.bind(this), 1000)   //Dispara outra função a cada 1000 ms</w:t>
      </w:r>
    </w:p>
    <w:p w14:paraId="7377E279" w14:textId="77777777" w:rsidR="00AA3263" w:rsidRPr="00712166" w:rsidRDefault="00AA3263" w:rsidP="00AA3263">
      <w:pPr>
        <w:rPr>
          <w:color w:val="000000" w:themeColor="text1"/>
        </w:rPr>
      </w:pPr>
      <w:r w:rsidRPr="00712166">
        <w:rPr>
          <w:color w:val="000000" w:themeColor="text1"/>
        </w:rPr>
        <w:t>}</w:t>
      </w:r>
    </w:p>
    <w:p w14:paraId="59384141" w14:textId="77777777" w:rsidR="00AA3263" w:rsidRPr="00712166" w:rsidRDefault="00AA3263" w:rsidP="00AA3263">
      <w:pPr>
        <w:rPr>
          <w:color w:val="000000" w:themeColor="text1"/>
        </w:rPr>
      </w:pPr>
    </w:p>
    <w:p w14:paraId="5E2C39D8" w14:textId="77777777" w:rsidR="00AA3263" w:rsidRPr="00712166" w:rsidRDefault="00AA3263" w:rsidP="00AA3263">
      <w:pPr>
        <w:rPr>
          <w:color w:val="000000" w:themeColor="text1"/>
        </w:rPr>
      </w:pPr>
      <w:r w:rsidRPr="00712166">
        <w:rPr>
          <w:color w:val="000000" w:themeColor="text1"/>
        </w:rPr>
        <w:t xml:space="preserve">/* Sem o bind, o this não se refere ao objeto pessoa, pois foi definido dentro da </w:t>
      </w:r>
    </w:p>
    <w:p w14:paraId="61B40E80" w14:textId="77777777" w:rsidR="00AA3263" w:rsidRPr="00712166" w:rsidRDefault="00AA3263" w:rsidP="00AA3263">
      <w:pPr>
        <w:rPr>
          <w:color w:val="000000" w:themeColor="text1"/>
        </w:rPr>
      </w:pPr>
      <w:r w:rsidRPr="00712166">
        <w:rPr>
          <w:color w:val="000000" w:themeColor="text1"/>
        </w:rPr>
        <w:t>função setInterval */</w:t>
      </w:r>
    </w:p>
    <w:p w14:paraId="539D2814" w14:textId="77777777" w:rsidR="00AA3263" w:rsidRPr="00712166" w:rsidRDefault="00AA3263" w:rsidP="00AA3263">
      <w:pPr>
        <w:rPr>
          <w:color w:val="000000" w:themeColor="text1"/>
        </w:rPr>
      </w:pPr>
      <w:r w:rsidRPr="00712166">
        <w:rPr>
          <w:color w:val="000000" w:themeColor="text1"/>
        </w:rPr>
        <w:t>new Pessoa    //instanciando o objeto Pessoa</w:t>
      </w:r>
    </w:p>
    <w:p w14:paraId="7A6885A8" w14:textId="77777777" w:rsidR="00AA3263" w:rsidRPr="00712166" w:rsidRDefault="00AA3263" w:rsidP="00AA3263">
      <w:pPr>
        <w:rPr>
          <w:color w:val="000000" w:themeColor="text1"/>
        </w:rPr>
      </w:pPr>
    </w:p>
    <w:p w14:paraId="16DC72B3" w14:textId="77777777" w:rsidR="00AA3263" w:rsidRPr="00712166" w:rsidRDefault="00AA3263" w:rsidP="00AA3263">
      <w:pPr>
        <w:rPr>
          <w:color w:val="000000" w:themeColor="text1"/>
        </w:rPr>
      </w:pPr>
      <w:r w:rsidRPr="00712166">
        <w:rPr>
          <w:color w:val="000000" w:themeColor="text1"/>
        </w:rPr>
        <w:lastRenderedPageBreak/>
        <w:t xml:space="preserve">/* Outra forma: Armazenar o this em uma constante no momento em que queremos referenciar, </w:t>
      </w:r>
    </w:p>
    <w:p w14:paraId="2228E976" w14:textId="77777777" w:rsidR="00AA3263" w:rsidRPr="00712166" w:rsidRDefault="00AA3263" w:rsidP="00AA3263">
      <w:pPr>
        <w:rPr>
          <w:color w:val="000000" w:themeColor="text1"/>
        </w:rPr>
      </w:pPr>
      <w:r w:rsidRPr="00712166">
        <w:rPr>
          <w:color w:val="000000" w:themeColor="text1"/>
        </w:rPr>
        <w:t>para acessar o this em outro momento</w:t>
      </w:r>
    </w:p>
    <w:p w14:paraId="169122B2" w14:textId="77777777" w:rsidR="00AA3263" w:rsidRPr="00712166" w:rsidRDefault="00AA3263" w:rsidP="00AA3263">
      <w:pPr>
        <w:rPr>
          <w:color w:val="000000" w:themeColor="text1"/>
        </w:rPr>
      </w:pPr>
    </w:p>
    <w:p w14:paraId="58ECBD6F" w14:textId="77777777" w:rsidR="00AA3263" w:rsidRPr="00712166" w:rsidRDefault="00AA3263" w:rsidP="00AA3263">
      <w:pPr>
        <w:rPr>
          <w:color w:val="000000" w:themeColor="text1"/>
        </w:rPr>
      </w:pPr>
      <w:r w:rsidRPr="00712166">
        <w:rPr>
          <w:color w:val="000000" w:themeColor="text1"/>
        </w:rPr>
        <w:t>*/</w:t>
      </w:r>
    </w:p>
    <w:p w14:paraId="0D2C4310" w14:textId="77777777" w:rsidR="00AA3263" w:rsidRPr="00712166" w:rsidRDefault="00AA3263" w:rsidP="00AA3263">
      <w:pPr>
        <w:rPr>
          <w:color w:val="000000" w:themeColor="text1"/>
        </w:rPr>
      </w:pPr>
      <w:r w:rsidRPr="00712166">
        <w:rPr>
          <w:color w:val="000000" w:themeColor="text1"/>
        </w:rPr>
        <w:t>function Pessoa(){</w:t>
      </w:r>
    </w:p>
    <w:p w14:paraId="76157A53" w14:textId="77777777" w:rsidR="00AA3263" w:rsidRPr="00712166" w:rsidRDefault="00AA3263" w:rsidP="00AA3263">
      <w:pPr>
        <w:rPr>
          <w:color w:val="000000" w:themeColor="text1"/>
        </w:rPr>
      </w:pPr>
      <w:r w:rsidRPr="00712166">
        <w:rPr>
          <w:color w:val="000000" w:themeColor="text1"/>
        </w:rPr>
        <w:t xml:space="preserve">    this.idade = 0</w:t>
      </w:r>
    </w:p>
    <w:p w14:paraId="3102C73A" w14:textId="77777777" w:rsidR="00AA3263" w:rsidRPr="00712166" w:rsidRDefault="00AA3263" w:rsidP="00AA3263">
      <w:pPr>
        <w:rPr>
          <w:color w:val="000000" w:themeColor="text1"/>
        </w:rPr>
      </w:pPr>
      <w:r w:rsidRPr="00712166">
        <w:rPr>
          <w:color w:val="000000" w:themeColor="text1"/>
        </w:rPr>
        <w:t xml:space="preserve">    const self = this //self não muda nunca - Forma de driblar o fato do this mudar</w:t>
      </w:r>
    </w:p>
    <w:p w14:paraId="52A1C653" w14:textId="77777777" w:rsidR="00AA3263" w:rsidRPr="00712166" w:rsidRDefault="00AA3263" w:rsidP="00AA3263">
      <w:pPr>
        <w:rPr>
          <w:color w:val="000000" w:themeColor="text1"/>
        </w:rPr>
      </w:pPr>
      <w:r w:rsidRPr="00712166">
        <w:rPr>
          <w:color w:val="000000" w:themeColor="text1"/>
        </w:rPr>
        <w:t xml:space="preserve">    //com essa forma (definindo a constante self, não importa quem chama a função rederenciando o this)</w:t>
      </w:r>
    </w:p>
    <w:p w14:paraId="23423838" w14:textId="77777777" w:rsidR="00AA3263" w:rsidRPr="00712166" w:rsidRDefault="00AA3263" w:rsidP="00AA3263">
      <w:pPr>
        <w:rPr>
          <w:color w:val="000000" w:themeColor="text1"/>
        </w:rPr>
      </w:pPr>
      <w:r w:rsidRPr="00712166">
        <w:rPr>
          <w:color w:val="000000" w:themeColor="text1"/>
        </w:rPr>
        <w:t xml:space="preserve">    //Podemos assim acessar com a constante o que o this acessaria naquele momento</w:t>
      </w:r>
    </w:p>
    <w:p w14:paraId="3E737C8F" w14:textId="77777777" w:rsidR="00AA3263" w:rsidRPr="00712166" w:rsidRDefault="00AA3263" w:rsidP="00AA3263">
      <w:pPr>
        <w:rPr>
          <w:color w:val="000000" w:themeColor="text1"/>
        </w:rPr>
      </w:pPr>
      <w:r w:rsidRPr="00712166">
        <w:rPr>
          <w:color w:val="000000" w:themeColor="text1"/>
        </w:rPr>
        <w:t xml:space="preserve">    setInterval(function () {</w:t>
      </w:r>
    </w:p>
    <w:p w14:paraId="6F7E46F9" w14:textId="77777777" w:rsidR="00AA3263" w:rsidRPr="00712166" w:rsidRDefault="00AA3263" w:rsidP="00AA3263">
      <w:pPr>
        <w:rPr>
          <w:color w:val="000000" w:themeColor="text1"/>
        </w:rPr>
      </w:pPr>
      <w:r w:rsidRPr="00712166">
        <w:rPr>
          <w:color w:val="000000" w:themeColor="text1"/>
        </w:rPr>
        <w:t xml:space="preserve">        self.idade++</w:t>
      </w:r>
    </w:p>
    <w:p w14:paraId="5A75B42B" w14:textId="77777777" w:rsidR="00AA3263" w:rsidRPr="00712166" w:rsidRDefault="00AA3263" w:rsidP="00AA3263">
      <w:pPr>
        <w:rPr>
          <w:color w:val="000000" w:themeColor="text1"/>
        </w:rPr>
      </w:pPr>
      <w:r w:rsidRPr="00712166">
        <w:rPr>
          <w:color w:val="000000" w:themeColor="text1"/>
        </w:rPr>
        <w:t xml:space="preserve">        console.log(self.idade)</w:t>
      </w:r>
    </w:p>
    <w:p w14:paraId="708DBD3F" w14:textId="77777777" w:rsidR="00AA3263" w:rsidRPr="00712166" w:rsidRDefault="00AA3263" w:rsidP="00AA3263">
      <w:pPr>
        <w:rPr>
          <w:color w:val="000000" w:themeColor="text1"/>
        </w:rPr>
      </w:pPr>
      <w:r w:rsidRPr="00712166">
        <w:rPr>
          <w:color w:val="000000" w:themeColor="text1"/>
        </w:rPr>
        <w:t xml:space="preserve">    }, 1000)   //Dispara outra função a cada 1000 ms</w:t>
      </w:r>
    </w:p>
    <w:p w14:paraId="08A1FBBF" w14:textId="77777777" w:rsidR="00AA3263" w:rsidRPr="00712166" w:rsidRDefault="00AA3263" w:rsidP="00AA3263">
      <w:pPr>
        <w:rPr>
          <w:color w:val="000000" w:themeColor="text1"/>
        </w:rPr>
      </w:pPr>
      <w:r w:rsidRPr="00712166">
        <w:rPr>
          <w:color w:val="000000" w:themeColor="text1"/>
        </w:rPr>
        <w:t>}</w:t>
      </w:r>
    </w:p>
    <w:p w14:paraId="3F273DF5" w14:textId="77777777" w:rsidR="00AA3263" w:rsidRPr="00712166" w:rsidRDefault="00AA3263" w:rsidP="00AA3263">
      <w:pPr>
        <w:rPr>
          <w:color w:val="000000" w:themeColor="text1"/>
        </w:rPr>
      </w:pPr>
      <w:r w:rsidRPr="00712166">
        <w:rPr>
          <w:color w:val="000000" w:themeColor="text1"/>
        </w:rPr>
        <w:t xml:space="preserve">/* Sem o bind, o this não se refere ao objeto pessoa, pois foi definido dentro da </w:t>
      </w:r>
    </w:p>
    <w:p w14:paraId="5F80A7B5" w14:textId="77777777" w:rsidR="00AA3263" w:rsidRPr="00712166" w:rsidRDefault="00AA3263" w:rsidP="00AA3263">
      <w:pPr>
        <w:rPr>
          <w:color w:val="000000" w:themeColor="text1"/>
        </w:rPr>
      </w:pPr>
      <w:r w:rsidRPr="00712166">
        <w:rPr>
          <w:color w:val="000000" w:themeColor="text1"/>
        </w:rPr>
        <w:t>função setInterval */</w:t>
      </w:r>
    </w:p>
    <w:p w14:paraId="65AEC46F" w14:textId="77777777" w:rsidR="00AA3263" w:rsidRPr="00712166" w:rsidRDefault="00AA3263" w:rsidP="00AA3263">
      <w:pPr>
        <w:rPr>
          <w:color w:val="000000" w:themeColor="text1"/>
        </w:rPr>
      </w:pPr>
      <w:r w:rsidRPr="00712166">
        <w:rPr>
          <w:color w:val="000000" w:themeColor="text1"/>
        </w:rPr>
        <w:t>new Pessoa    //instanciando o objeto Pessoa</w:t>
      </w:r>
    </w:p>
    <w:p w14:paraId="7CB2D5EC" w14:textId="77777777" w:rsidR="00AA3263" w:rsidRPr="00712166" w:rsidRDefault="00AA3263" w:rsidP="00AA3263">
      <w:pPr>
        <w:rPr>
          <w:color w:val="000000" w:themeColor="text1"/>
        </w:rPr>
      </w:pPr>
    </w:p>
    <w:p w14:paraId="062658E6" w14:textId="04D9F654" w:rsidR="00AA3263" w:rsidRPr="00712166" w:rsidRDefault="00AA3263" w:rsidP="00AA3263">
      <w:pPr>
        <w:pStyle w:val="Ttulo2"/>
        <w:spacing w:line="480" w:lineRule="auto"/>
        <w:rPr>
          <w:rFonts w:cs="Arial"/>
        </w:rPr>
      </w:pPr>
      <w:bookmarkStart w:id="60" w:name="_Toc68947621"/>
      <w:r w:rsidRPr="00712166">
        <w:rPr>
          <w:rFonts w:cs="Arial"/>
        </w:rPr>
        <w:t>Funções Arrow #01</w:t>
      </w:r>
      <w:bookmarkEnd w:id="60"/>
    </w:p>
    <w:p w14:paraId="4063D317" w14:textId="77777777" w:rsidR="00AA3263" w:rsidRPr="00712166" w:rsidRDefault="00AA3263" w:rsidP="00AA3263">
      <w:pPr>
        <w:rPr>
          <w:color w:val="000000" w:themeColor="text1"/>
        </w:rPr>
      </w:pPr>
      <w:r w:rsidRPr="00712166">
        <w:rPr>
          <w:color w:val="000000" w:themeColor="text1"/>
        </w:rPr>
        <w:t>let dobro = function (a) {</w:t>
      </w:r>
    </w:p>
    <w:p w14:paraId="50A5F2F8" w14:textId="77777777" w:rsidR="00AA3263" w:rsidRPr="00712166" w:rsidRDefault="00AA3263" w:rsidP="00AA3263">
      <w:pPr>
        <w:rPr>
          <w:color w:val="000000" w:themeColor="text1"/>
        </w:rPr>
      </w:pPr>
      <w:r w:rsidRPr="00712166">
        <w:rPr>
          <w:color w:val="000000" w:themeColor="text1"/>
        </w:rPr>
        <w:t xml:space="preserve">    return 2 * a</w:t>
      </w:r>
    </w:p>
    <w:p w14:paraId="0966F73A" w14:textId="77777777" w:rsidR="00AA3263" w:rsidRPr="00712166" w:rsidRDefault="00AA3263" w:rsidP="00AA3263">
      <w:pPr>
        <w:rPr>
          <w:color w:val="000000" w:themeColor="text1"/>
        </w:rPr>
      </w:pPr>
      <w:r w:rsidRPr="00712166">
        <w:rPr>
          <w:color w:val="000000" w:themeColor="text1"/>
        </w:rPr>
        <w:t>}</w:t>
      </w:r>
    </w:p>
    <w:p w14:paraId="4E272B76" w14:textId="77777777" w:rsidR="00AA3263" w:rsidRPr="00712166" w:rsidRDefault="00AA3263" w:rsidP="00AA3263">
      <w:pPr>
        <w:rPr>
          <w:color w:val="000000" w:themeColor="text1"/>
        </w:rPr>
      </w:pPr>
      <w:r w:rsidRPr="00712166">
        <w:rPr>
          <w:color w:val="000000" w:themeColor="text1"/>
        </w:rPr>
        <w:t>console.log(dobro(Math.PI))</w:t>
      </w:r>
    </w:p>
    <w:p w14:paraId="4FBB1AF8" w14:textId="77777777" w:rsidR="00AA3263" w:rsidRPr="00712166" w:rsidRDefault="00AA3263" w:rsidP="00AA3263">
      <w:pPr>
        <w:rPr>
          <w:color w:val="000000" w:themeColor="text1"/>
        </w:rPr>
      </w:pPr>
    </w:p>
    <w:p w14:paraId="58067269" w14:textId="77777777" w:rsidR="00AA3263" w:rsidRPr="00712166" w:rsidRDefault="00AA3263" w:rsidP="00AA3263">
      <w:pPr>
        <w:rPr>
          <w:color w:val="000000" w:themeColor="text1"/>
        </w:rPr>
      </w:pPr>
      <w:r w:rsidRPr="00712166">
        <w:rPr>
          <w:color w:val="000000" w:themeColor="text1"/>
        </w:rPr>
        <w:t>//Escrevendo a mesma função como arrow</w:t>
      </w:r>
    </w:p>
    <w:p w14:paraId="0A600994" w14:textId="77777777" w:rsidR="00AA3263" w:rsidRPr="00712166" w:rsidRDefault="00AA3263" w:rsidP="00AA3263">
      <w:pPr>
        <w:rPr>
          <w:color w:val="000000" w:themeColor="text1"/>
        </w:rPr>
      </w:pPr>
      <w:r w:rsidRPr="00712166">
        <w:rPr>
          <w:color w:val="000000" w:themeColor="text1"/>
        </w:rPr>
        <w:t>dobro = (a) =&gt; { return 2 * a }</w:t>
      </w:r>
    </w:p>
    <w:p w14:paraId="215C27AB" w14:textId="77777777" w:rsidR="00AA3263" w:rsidRPr="00712166" w:rsidRDefault="00AA3263" w:rsidP="00AA3263">
      <w:pPr>
        <w:rPr>
          <w:color w:val="000000" w:themeColor="text1"/>
        </w:rPr>
      </w:pPr>
      <w:r w:rsidRPr="00712166">
        <w:rPr>
          <w:color w:val="000000" w:themeColor="text1"/>
        </w:rPr>
        <w:t>console.log(dobro(Math.PI))</w:t>
      </w:r>
    </w:p>
    <w:p w14:paraId="676A87BC" w14:textId="77777777" w:rsidR="00AA3263" w:rsidRPr="00712166" w:rsidRDefault="00AA3263" w:rsidP="00AA3263">
      <w:pPr>
        <w:rPr>
          <w:color w:val="000000" w:themeColor="text1"/>
        </w:rPr>
      </w:pPr>
    </w:p>
    <w:p w14:paraId="7CE63579" w14:textId="77777777" w:rsidR="00AA3263" w:rsidRPr="00712166" w:rsidRDefault="00AA3263" w:rsidP="00AA3263">
      <w:pPr>
        <w:rPr>
          <w:color w:val="000000" w:themeColor="text1"/>
        </w:rPr>
      </w:pPr>
      <w:r w:rsidRPr="00712166">
        <w:rPr>
          <w:color w:val="000000" w:themeColor="text1"/>
        </w:rPr>
        <w:t>//Forma reduzida, para 1 parâmetro - return implicito</w:t>
      </w:r>
    </w:p>
    <w:p w14:paraId="269E5EAA" w14:textId="77777777" w:rsidR="00AA3263" w:rsidRPr="00712166" w:rsidRDefault="00AA3263" w:rsidP="00AA3263">
      <w:pPr>
        <w:rPr>
          <w:color w:val="000000" w:themeColor="text1"/>
        </w:rPr>
      </w:pPr>
      <w:r w:rsidRPr="00712166">
        <w:rPr>
          <w:color w:val="000000" w:themeColor="text1"/>
        </w:rPr>
        <w:t xml:space="preserve">dobro = a =&gt; 2 * a </w:t>
      </w:r>
    </w:p>
    <w:p w14:paraId="24A27567" w14:textId="77777777" w:rsidR="00AA3263" w:rsidRPr="00712166" w:rsidRDefault="00AA3263" w:rsidP="00AA3263">
      <w:pPr>
        <w:rPr>
          <w:color w:val="000000" w:themeColor="text1"/>
        </w:rPr>
      </w:pPr>
      <w:r w:rsidRPr="00712166">
        <w:rPr>
          <w:color w:val="000000" w:themeColor="text1"/>
        </w:rPr>
        <w:lastRenderedPageBreak/>
        <w:t>//As funções arrow são anônimas, para chamar temos que armazenar em constantes</w:t>
      </w:r>
    </w:p>
    <w:p w14:paraId="077EBB80" w14:textId="77777777" w:rsidR="00AA3263" w:rsidRPr="00712166" w:rsidRDefault="00AA3263" w:rsidP="00AA3263">
      <w:pPr>
        <w:rPr>
          <w:color w:val="000000" w:themeColor="text1"/>
        </w:rPr>
      </w:pPr>
      <w:r w:rsidRPr="00712166">
        <w:rPr>
          <w:color w:val="000000" w:themeColor="text1"/>
        </w:rPr>
        <w:t>console.log(dobro(Math.PI))</w:t>
      </w:r>
    </w:p>
    <w:p w14:paraId="23EBD121" w14:textId="77777777" w:rsidR="00AA3263" w:rsidRPr="00712166" w:rsidRDefault="00AA3263" w:rsidP="00AA3263">
      <w:pPr>
        <w:rPr>
          <w:color w:val="000000" w:themeColor="text1"/>
        </w:rPr>
      </w:pPr>
    </w:p>
    <w:p w14:paraId="28C2983C" w14:textId="77777777" w:rsidR="00AA3263" w:rsidRPr="00712166" w:rsidRDefault="00AA3263" w:rsidP="00AA3263">
      <w:pPr>
        <w:rPr>
          <w:color w:val="000000" w:themeColor="text1"/>
        </w:rPr>
      </w:pPr>
    </w:p>
    <w:p w14:paraId="4C5706F2" w14:textId="77777777" w:rsidR="00AA3263" w:rsidRPr="00712166" w:rsidRDefault="00AA3263" w:rsidP="00AA3263">
      <w:pPr>
        <w:rPr>
          <w:color w:val="000000" w:themeColor="text1"/>
        </w:rPr>
      </w:pPr>
      <w:r w:rsidRPr="00712166">
        <w:rPr>
          <w:color w:val="000000" w:themeColor="text1"/>
        </w:rPr>
        <w:t>//Função sem parâmetro</w:t>
      </w:r>
    </w:p>
    <w:p w14:paraId="41B240E4" w14:textId="77777777" w:rsidR="00AA3263" w:rsidRPr="00712166" w:rsidRDefault="00AA3263" w:rsidP="00AA3263">
      <w:pPr>
        <w:rPr>
          <w:color w:val="000000" w:themeColor="text1"/>
        </w:rPr>
      </w:pPr>
      <w:r w:rsidRPr="00712166">
        <w:rPr>
          <w:color w:val="000000" w:themeColor="text1"/>
        </w:rPr>
        <w:t>let ola = function (){</w:t>
      </w:r>
    </w:p>
    <w:p w14:paraId="6E702F89" w14:textId="77777777" w:rsidR="00AA3263" w:rsidRPr="00130012" w:rsidRDefault="00AA3263" w:rsidP="00AA3263">
      <w:pPr>
        <w:rPr>
          <w:color w:val="000000" w:themeColor="text1"/>
          <w:lang w:val="en-US"/>
        </w:rPr>
      </w:pPr>
      <w:r w:rsidRPr="00712166">
        <w:rPr>
          <w:color w:val="000000" w:themeColor="text1"/>
        </w:rPr>
        <w:t xml:space="preserve">    </w:t>
      </w:r>
      <w:r w:rsidRPr="00130012">
        <w:rPr>
          <w:color w:val="000000" w:themeColor="text1"/>
          <w:lang w:val="en-US"/>
        </w:rPr>
        <w:t>return 'Olá!'</w:t>
      </w:r>
    </w:p>
    <w:p w14:paraId="60DC8A43" w14:textId="77777777" w:rsidR="00AA3263" w:rsidRPr="00130012" w:rsidRDefault="00AA3263" w:rsidP="00AA3263">
      <w:pPr>
        <w:rPr>
          <w:color w:val="000000" w:themeColor="text1"/>
          <w:lang w:val="en-US"/>
        </w:rPr>
      </w:pPr>
      <w:r w:rsidRPr="00130012">
        <w:rPr>
          <w:color w:val="000000" w:themeColor="text1"/>
          <w:lang w:val="en-US"/>
        </w:rPr>
        <w:t>}</w:t>
      </w:r>
    </w:p>
    <w:p w14:paraId="07B110F9" w14:textId="77777777" w:rsidR="00AA3263" w:rsidRPr="00130012" w:rsidRDefault="00AA3263" w:rsidP="00AA3263">
      <w:pPr>
        <w:rPr>
          <w:color w:val="000000" w:themeColor="text1"/>
          <w:lang w:val="en-US"/>
        </w:rPr>
      </w:pPr>
    </w:p>
    <w:p w14:paraId="2EE4D1C3" w14:textId="77777777" w:rsidR="00AA3263" w:rsidRPr="00130012" w:rsidRDefault="00AA3263" w:rsidP="00AA3263">
      <w:pPr>
        <w:rPr>
          <w:color w:val="000000" w:themeColor="text1"/>
          <w:lang w:val="en-US"/>
        </w:rPr>
      </w:pPr>
      <w:r w:rsidRPr="00130012">
        <w:rPr>
          <w:color w:val="000000" w:themeColor="text1"/>
          <w:lang w:val="en-US"/>
        </w:rPr>
        <w:t>ola = () =&gt; 'Olá!'</w:t>
      </w:r>
    </w:p>
    <w:p w14:paraId="1B4FED40" w14:textId="77777777" w:rsidR="00AA3263" w:rsidRPr="00712166" w:rsidRDefault="00AA3263" w:rsidP="00AA3263">
      <w:pPr>
        <w:rPr>
          <w:color w:val="000000" w:themeColor="text1"/>
        </w:rPr>
      </w:pPr>
      <w:r w:rsidRPr="00712166">
        <w:rPr>
          <w:color w:val="000000" w:themeColor="text1"/>
        </w:rPr>
        <w:t>ola = _ =&gt; 'Olá!' //possui parâmetro (_), mas pode ser ignorado</w:t>
      </w:r>
    </w:p>
    <w:p w14:paraId="644D67B2" w14:textId="1792181F" w:rsidR="00AA3263" w:rsidRPr="00712166" w:rsidRDefault="00AA3263" w:rsidP="00AA3263">
      <w:pPr>
        <w:rPr>
          <w:color w:val="000000" w:themeColor="text1"/>
        </w:rPr>
      </w:pPr>
    </w:p>
    <w:p w14:paraId="38CB9B7B" w14:textId="4A2F261B" w:rsidR="00AA3263" w:rsidRPr="00712166" w:rsidRDefault="00AA3263" w:rsidP="00AA3263">
      <w:pPr>
        <w:rPr>
          <w:color w:val="000000" w:themeColor="text1"/>
        </w:rPr>
      </w:pPr>
      <w:r w:rsidRPr="00712166">
        <w:rPr>
          <w:color w:val="000000" w:themeColor="text1"/>
        </w:rPr>
        <w:t>console.log(ola())</w:t>
      </w:r>
    </w:p>
    <w:p w14:paraId="0DD5BA3F" w14:textId="77777777" w:rsidR="00AA3263" w:rsidRPr="00712166" w:rsidRDefault="00AA3263" w:rsidP="00AA3263">
      <w:pPr>
        <w:rPr>
          <w:color w:val="000000" w:themeColor="text1"/>
        </w:rPr>
      </w:pPr>
    </w:p>
    <w:p w14:paraId="5E430C3F" w14:textId="091F1B76" w:rsidR="00AA3263" w:rsidRPr="00712166" w:rsidRDefault="00AA3263" w:rsidP="00AA3263">
      <w:pPr>
        <w:pStyle w:val="Ttulo2"/>
        <w:spacing w:line="480" w:lineRule="auto"/>
        <w:rPr>
          <w:rFonts w:cs="Arial"/>
        </w:rPr>
      </w:pPr>
      <w:bookmarkStart w:id="61" w:name="_Toc68947622"/>
      <w:r w:rsidRPr="00712166">
        <w:rPr>
          <w:rFonts w:cs="Arial"/>
        </w:rPr>
        <w:t>Funções Arrow #02</w:t>
      </w:r>
      <w:bookmarkEnd w:id="61"/>
    </w:p>
    <w:p w14:paraId="7AAE49F5" w14:textId="77777777" w:rsidR="00C0061D" w:rsidRPr="00712166" w:rsidRDefault="00C0061D" w:rsidP="00C0061D">
      <w:pPr>
        <w:rPr>
          <w:color w:val="000000" w:themeColor="text1"/>
        </w:rPr>
      </w:pPr>
      <w:r w:rsidRPr="00712166">
        <w:rPr>
          <w:color w:val="000000" w:themeColor="text1"/>
        </w:rPr>
        <w:t>function Pessoa(){</w:t>
      </w:r>
    </w:p>
    <w:p w14:paraId="0B582428" w14:textId="77777777" w:rsidR="00C0061D" w:rsidRPr="00712166" w:rsidRDefault="00C0061D" w:rsidP="00C0061D">
      <w:pPr>
        <w:rPr>
          <w:color w:val="000000" w:themeColor="text1"/>
        </w:rPr>
      </w:pPr>
      <w:r w:rsidRPr="00712166">
        <w:rPr>
          <w:color w:val="000000" w:themeColor="text1"/>
        </w:rPr>
        <w:t xml:space="preserve">    this.idade = 0</w:t>
      </w:r>
    </w:p>
    <w:p w14:paraId="4F6FD897" w14:textId="77777777" w:rsidR="00C0061D" w:rsidRPr="00712166" w:rsidRDefault="00C0061D" w:rsidP="00C0061D">
      <w:pPr>
        <w:rPr>
          <w:color w:val="000000" w:themeColor="text1"/>
        </w:rPr>
      </w:pPr>
    </w:p>
    <w:p w14:paraId="10D4EC54" w14:textId="77777777" w:rsidR="00C0061D" w:rsidRPr="00712166" w:rsidRDefault="00C0061D" w:rsidP="00C0061D">
      <w:pPr>
        <w:rPr>
          <w:color w:val="000000" w:themeColor="text1"/>
        </w:rPr>
      </w:pPr>
      <w:r w:rsidRPr="00712166">
        <w:rPr>
          <w:color w:val="000000" w:themeColor="text1"/>
        </w:rPr>
        <w:t xml:space="preserve">    setInterval(() =&gt; {</w:t>
      </w:r>
    </w:p>
    <w:p w14:paraId="537B1354" w14:textId="77777777" w:rsidR="00C0061D" w:rsidRPr="00712166" w:rsidRDefault="00C0061D" w:rsidP="00C0061D">
      <w:pPr>
        <w:rPr>
          <w:color w:val="000000" w:themeColor="text1"/>
        </w:rPr>
      </w:pPr>
      <w:r w:rsidRPr="00712166">
        <w:rPr>
          <w:color w:val="000000" w:themeColor="text1"/>
        </w:rPr>
        <w:t xml:space="preserve">        this.idade++</w:t>
      </w:r>
    </w:p>
    <w:p w14:paraId="33A15BED" w14:textId="77777777" w:rsidR="00C0061D" w:rsidRPr="00712166" w:rsidRDefault="00C0061D" w:rsidP="00C0061D">
      <w:pPr>
        <w:rPr>
          <w:color w:val="000000" w:themeColor="text1"/>
        </w:rPr>
      </w:pPr>
      <w:r w:rsidRPr="00712166">
        <w:rPr>
          <w:color w:val="000000" w:themeColor="text1"/>
        </w:rPr>
        <w:t xml:space="preserve">        console.log(this.idade)</w:t>
      </w:r>
    </w:p>
    <w:p w14:paraId="505067D7" w14:textId="77777777" w:rsidR="00C0061D" w:rsidRPr="00712166" w:rsidRDefault="00C0061D" w:rsidP="00C0061D">
      <w:pPr>
        <w:rPr>
          <w:color w:val="000000" w:themeColor="text1"/>
        </w:rPr>
      </w:pPr>
      <w:r w:rsidRPr="00712166">
        <w:rPr>
          <w:color w:val="000000" w:themeColor="text1"/>
        </w:rPr>
        <w:t xml:space="preserve">    }, 1000)</w:t>
      </w:r>
    </w:p>
    <w:p w14:paraId="37AC8DA8" w14:textId="77777777" w:rsidR="00C0061D" w:rsidRPr="00712166" w:rsidRDefault="00C0061D" w:rsidP="00C0061D">
      <w:pPr>
        <w:rPr>
          <w:color w:val="000000" w:themeColor="text1"/>
        </w:rPr>
      </w:pPr>
      <w:r w:rsidRPr="00712166">
        <w:rPr>
          <w:color w:val="000000" w:themeColor="text1"/>
        </w:rPr>
        <w:t>}</w:t>
      </w:r>
    </w:p>
    <w:p w14:paraId="71C324BE" w14:textId="77777777" w:rsidR="00C0061D" w:rsidRPr="00712166" w:rsidRDefault="00C0061D" w:rsidP="00C0061D">
      <w:pPr>
        <w:rPr>
          <w:color w:val="000000" w:themeColor="text1"/>
        </w:rPr>
      </w:pPr>
    </w:p>
    <w:p w14:paraId="66658E7F" w14:textId="77777777" w:rsidR="00C0061D" w:rsidRPr="00712166" w:rsidRDefault="00C0061D" w:rsidP="00C0061D">
      <w:pPr>
        <w:rPr>
          <w:color w:val="000000" w:themeColor="text1"/>
        </w:rPr>
      </w:pPr>
      <w:r w:rsidRPr="00712166">
        <w:rPr>
          <w:color w:val="000000" w:themeColor="text1"/>
        </w:rPr>
        <w:t>new Pessoa</w:t>
      </w:r>
    </w:p>
    <w:p w14:paraId="6118998B" w14:textId="77777777" w:rsidR="00C0061D" w:rsidRPr="00712166" w:rsidRDefault="00C0061D" w:rsidP="00C0061D">
      <w:pPr>
        <w:rPr>
          <w:color w:val="000000" w:themeColor="text1"/>
        </w:rPr>
      </w:pPr>
    </w:p>
    <w:p w14:paraId="07C7498F" w14:textId="77777777" w:rsidR="00C0061D" w:rsidRPr="00712166" w:rsidRDefault="00C0061D" w:rsidP="00C0061D">
      <w:pPr>
        <w:rPr>
          <w:color w:val="000000" w:themeColor="text1"/>
        </w:rPr>
      </w:pPr>
      <w:r w:rsidRPr="00712166">
        <w:rPr>
          <w:color w:val="000000" w:themeColor="text1"/>
        </w:rPr>
        <w:t>/* Aqui, não é necessário usar bind nem o const self = this, pode definimos nossa função</w:t>
      </w:r>
    </w:p>
    <w:p w14:paraId="096D2296" w14:textId="39FD3E53" w:rsidR="00C0061D" w:rsidRPr="00712166" w:rsidRDefault="00C0061D" w:rsidP="00C0061D">
      <w:pPr>
        <w:rPr>
          <w:color w:val="000000" w:themeColor="text1"/>
        </w:rPr>
      </w:pPr>
      <w:r w:rsidRPr="00712166">
        <w:rPr>
          <w:color w:val="000000" w:themeColor="text1"/>
        </w:rPr>
        <w:t>como uma função arrow, ou seja, o this não varia, aponta para o objeto do contexto da função */</w:t>
      </w:r>
    </w:p>
    <w:p w14:paraId="434CBD1C" w14:textId="77777777" w:rsidR="00C0061D" w:rsidRPr="00712166" w:rsidRDefault="00C0061D" w:rsidP="00C0061D">
      <w:pPr>
        <w:rPr>
          <w:color w:val="000000" w:themeColor="text1"/>
        </w:rPr>
      </w:pPr>
    </w:p>
    <w:p w14:paraId="274E8E97" w14:textId="5A4A32DF" w:rsidR="00AA3263" w:rsidRPr="00712166" w:rsidRDefault="00C0061D" w:rsidP="00AA3263">
      <w:pPr>
        <w:pStyle w:val="Ttulo2"/>
        <w:spacing w:line="480" w:lineRule="auto"/>
        <w:rPr>
          <w:rFonts w:cs="Arial"/>
        </w:rPr>
      </w:pPr>
      <w:bookmarkStart w:id="62" w:name="_Toc68947623"/>
      <w:r w:rsidRPr="00712166">
        <w:rPr>
          <w:rFonts w:cs="Arial"/>
        </w:rPr>
        <w:t>Funções Arrow #03</w:t>
      </w:r>
      <w:bookmarkEnd w:id="62"/>
    </w:p>
    <w:p w14:paraId="40B90CC8" w14:textId="77777777" w:rsidR="00D6122A" w:rsidRPr="00712166" w:rsidRDefault="00D6122A" w:rsidP="00D6122A">
      <w:pPr>
        <w:rPr>
          <w:color w:val="000000" w:themeColor="text1"/>
        </w:rPr>
      </w:pPr>
      <w:r w:rsidRPr="00712166">
        <w:rPr>
          <w:color w:val="000000" w:themeColor="text1"/>
        </w:rPr>
        <w:t>let comparaComthis = function (param) {</w:t>
      </w:r>
    </w:p>
    <w:p w14:paraId="162C2369" w14:textId="77777777" w:rsidR="00D6122A" w:rsidRPr="00712166" w:rsidRDefault="00D6122A" w:rsidP="00D6122A">
      <w:pPr>
        <w:rPr>
          <w:color w:val="000000" w:themeColor="text1"/>
        </w:rPr>
      </w:pPr>
      <w:r w:rsidRPr="00712166">
        <w:rPr>
          <w:color w:val="000000" w:themeColor="text1"/>
        </w:rPr>
        <w:lastRenderedPageBreak/>
        <w:t xml:space="preserve">    console.log(this == param)</w:t>
      </w:r>
    </w:p>
    <w:p w14:paraId="365722F3" w14:textId="77777777" w:rsidR="00D6122A" w:rsidRPr="00712166" w:rsidRDefault="00D6122A" w:rsidP="00D6122A">
      <w:pPr>
        <w:rPr>
          <w:color w:val="000000" w:themeColor="text1"/>
        </w:rPr>
      </w:pPr>
    </w:p>
    <w:p w14:paraId="47E499C5" w14:textId="77777777" w:rsidR="00D6122A" w:rsidRPr="00712166" w:rsidRDefault="00D6122A" w:rsidP="00D6122A">
      <w:pPr>
        <w:rPr>
          <w:color w:val="000000" w:themeColor="text1"/>
        </w:rPr>
      </w:pPr>
      <w:r w:rsidRPr="00712166">
        <w:rPr>
          <w:color w:val="000000" w:themeColor="text1"/>
        </w:rPr>
        <w:t>}</w:t>
      </w:r>
    </w:p>
    <w:p w14:paraId="27EBFE13" w14:textId="77777777" w:rsidR="00D6122A" w:rsidRPr="00712166" w:rsidRDefault="00D6122A" w:rsidP="00D6122A">
      <w:pPr>
        <w:rPr>
          <w:color w:val="000000" w:themeColor="text1"/>
        </w:rPr>
      </w:pPr>
      <w:r w:rsidRPr="00712166">
        <w:rPr>
          <w:color w:val="000000" w:themeColor="text1"/>
        </w:rPr>
        <w:t>comparaComthis(global) //Aqui o this aponta para o objeto global</w:t>
      </w:r>
    </w:p>
    <w:p w14:paraId="237EDAC6" w14:textId="77777777" w:rsidR="00D6122A" w:rsidRPr="00712166" w:rsidRDefault="00D6122A" w:rsidP="00D6122A">
      <w:pPr>
        <w:rPr>
          <w:color w:val="000000" w:themeColor="text1"/>
        </w:rPr>
      </w:pPr>
    </w:p>
    <w:p w14:paraId="549B966D" w14:textId="77777777" w:rsidR="00D6122A" w:rsidRPr="00712166" w:rsidRDefault="00D6122A" w:rsidP="00D6122A">
      <w:pPr>
        <w:rPr>
          <w:color w:val="000000" w:themeColor="text1"/>
        </w:rPr>
      </w:pPr>
      <w:r w:rsidRPr="00712166">
        <w:rPr>
          <w:color w:val="000000" w:themeColor="text1"/>
        </w:rPr>
        <w:t>const obj = {}</w:t>
      </w:r>
    </w:p>
    <w:p w14:paraId="6FE6ABC9" w14:textId="77777777" w:rsidR="00D6122A" w:rsidRPr="00712166" w:rsidRDefault="00D6122A" w:rsidP="00D6122A">
      <w:pPr>
        <w:rPr>
          <w:color w:val="000000" w:themeColor="text1"/>
        </w:rPr>
      </w:pPr>
      <w:r w:rsidRPr="00712166">
        <w:rPr>
          <w:color w:val="000000" w:themeColor="text1"/>
        </w:rPr>
        <w:t>comparaComthis = comparaComthis.bind(obj)</w:t>
      </w:r>
    </w:p>
    <w:p w14:paraId="7F593633" w14:textId="77777777" w:rsidR="00D6122A" w:rsidRPr="00712166" w:rsidRDefault="00D6122A" w:rsidP="00D6122A">
      <w:pPr>
        <w:rPr>
          <w:color w:val="000000" w:themeColor="text1"/>
        </w:rPr>
      </w:pPr>
      <w:r w:rsidRPr="00712166">
        <w:rPr>
          <w:color w:val="000000" w:themeColor="text1"/>
        </w:rPr>
        <w:t>comparaComthis(global) //Agora aponta para o objeto pois pedimos para fazer isso com o bind</w:t>
      </w:r>
    </w:p>
    <w:p w14:paraId="1C815038" w14:textId="77777777" w:rsidR="00D6122A" w:rsidRPr="00712166" w:rsidRDefault="00D6122A" w:rsidP="00D6122A">
      <w:pPr>
        <w:rPr>
          <w:color w:val="000000" w:themeColor="text1"/>
        </w:rPr>
      </w:pPr>
      <w:r w:rsidRPr="00712166">
        <w:rPr>
          <w:color w:val="000000" w:themeColor="text1"/>
        </w:rPr>
        <w:t>comparaComthis(obj)</w:t>
      </w:r>
    </w:p>
    <w:p w14:paraId="27EF3A67" w14:textId="77777777" w:rsidR="00D6122A" w:rsidRPr="00712166" w:rsidRDefault="00D6122A" w:rsidP="00D6122A">
      <w:pPr>
        <w:rPr>
          <w:color w:val="000000" w:themeColor="text1"/>
        </w:rPr>
      </w:pPr>
    </w:p>
    <w:p w14:paraId="1FA054E4" w14:textId="77777777" w:rsidR="00D6122A" w:rsidRPr="00712166" w:rsidRDefault="00D6122A" w:rsidP="00D6122A">
      <w:pPr>
        <w:rPr>
          <w:color w:val="000000" w:themeColor="text1"/>
        </w:rPr>
      </w:pPr>
      <w:r w:rsidRPr="00712166">
        <w:rPr>
          <w:color w:val="000000" w:themeColor="text1"/>
        </w:rPr>
        <w:t>//Testando esse comportamento com arrow functions</w:t>
      </w:r>
    </w:p>
    <w:p w14:paraId="64E56FA4" w14:textId="77777777" w:rsidR="00D6122A" w:rsidRPr="00712166" w:rsidRDefault="00D6122A" w:rsidP="00D6122A">
      <w:pPr>
        <w:rPr>
          <w:color w:val="000000" w:themeColor="text1"/>
        </w:rPr>
      </w:pPr>
    </w:p>
    <w:p w14:paraId="50F8C4FD" w14:textId="77777777" w:rsidR="00D6122A" w:rsidRPr="00712166" w:rsidRDefault="00D6122A" w:rsidP="00D6122A">
      <w:pPr>
        <w:rPr>
          <w:color w:val="000000" w:themeColor="text1"/>
        </w:rPr>
      </w:pPr>
      <w:r w:rsidRPr="00712166">
        <w:rPr>
          <w:color w:val="000000" w:themeColor="text1"/>
        </w:rPr>
        <w:t>let comparacomThisArrow = param =&gt; console.log(this == param)</w:t>
      </w:r>
    </w:p>
    <w:p w14:paraId="72A9F2A7" w14:textId="77777777" w:rsidR="00D6122A" w:rsidRPr="00712166" w:rsidRDefault="00D6122A" w:rsidP="00D6122A">
      <w:pPr>
        <w:rPr>
          <w:color w:val="000000" w:themeColor="text1"/>
        </w:rPr>
      </w:pPr>
    </w:p>
    <w:p w14:paraId="7CCEDB36" w14:textId="77777777" w:rsidR="00D6122A" w:rsidRPr="00712166" w:rsidRDefault="00D6122A" w:rsidP="00D6122A">
      <w:pPr>
        <w:rPr>
          <w:color w:val="000000" w:themeColor="text1"/>
        </w:rPr>
      </w:pPr>
      <w:r w:rsidRPr="00712166">
        <w:rPr>
          <w:color w:val="000000" w:themeColor="text1"/>
        </w:rPr>
        <w:t>comparacomThisArrow(global) // Como a função é arrow, não aponta para o global, mas sim para o contexto do módulo (arquivo que foi definida a função)</w:t>
      </w:r>
    </w:p>
    <w:p w14:paraId="26BCB236" w14:textId="77777777" w:rsidR="00D6122A" w:rsidRPr="00712166" w:rsidRDefault="00D6122A" w:rsidP="00D6122A">
      <w:pPr>
        <w:rPr>
          <w:color w:val="000000" w:themeColor="text1"/>
        </w:rPr>
      </w:pPr>
      <w:r w:rsidRPr="00712166">
        <w:rPr>
          <w:color w:val="000000" w:themeColor="text1"/>
        </w:rPr>
        <w:t>comparacomThisArrow(module.exports) //Módulo local (arquivo .js em questão)</w:t>
      </w:r>
    </w:p>
    <w:p w14:paraId="34DC966A" w14:textId="77777777" w:rsidR="00D6122A" w:rsidRPr="00712166" w:rsidRDefault="00D6122A" w:rsidP="00D6122A">
      <w:pPr>
        <w:rPr>
          <w:color w:val="000000" w:themeColor="text1"/>
        </w:rPr>
      </w:pPr>
      <w:r w:rsidRPr="00712166">
        <w:rPr>
          <w:color w:val="000000" w:themeColor="text1"/>
        </w:rPr>
        <w:t>//Usando o bind dentro de uma função arrow para ver se conseguimos mudar a referência do this</w:t>
      </w:r>
    </w:p>
    <w:p w14:paraId="0D832E70" w14:textId="77777777" w:rsidR="00D6122A" w:rsidRPr="00712166" w:rsidRDefault="00D6122A" w:rsidP="00D6122A">
      <w:pPr>
        <w:rPr>
          <w:color w:val="000000" w:themeColor="text1"/>
        </w:rPr>
      </w:pPr>
      <w:r w:rsidRPr="00712166">
        <w:rPr>
          <w:color w:val="000000" w:themeColor="text1"/>
        </w:rPr>
        <w:t>comparacomThisArrow = comparacomThisArrow.bind(obj)</w:t>
      </w:r>
    </w:p>
    <w:p w14:paraId="7C992E90" w14:textId="77777777" w:rsidR="00D6122A" w:rsidRPr="00712166" w:rsidRDefault="00D6122A" w:rsidP="00D6122A">
      <w:pPr>
        <w:rPr>
          <w:color w:val="000000" w:themeColor="text1"/>
        </w:rPr>
      </w:pPr>
      <w:r w:rsidRPr="00712166">
        <w:rPr>
          <w:color w:val="000000" w:themeColor="text1"/>
        </w:rPr>
        <w:t>comparacomThisArrow(obj) // false, não aponta</w:t>
      </w:r>
    </w:p>
    <w:p w14:paraId="6B8E6AB1" w14:textId="1B9C4D24" w:rsidR="00D6122A" w:rsidRPr="00712166" w:rsidRDefault="00D6122A" w:rsidP="00D6122A">
      <w:pPr>
        <w:rPr>
          <w:color w:val="000000" w:themeColor="text1"/>
        </w:rPr>
      </w:pPr>
      <w:r w:rsidRPr="00712166">
        <w:rPr>
          <w:color w:val="000000" w:themeColor="text1"/>
        </w:rPr>
        <w:t>comparacomThisArrow(module.exports) // continue mudando para o contexto que a função foi escrita</w:t>
      </w:r>
    </w:p>
    <w:p w14:paraId="79E424DA" w14:textId="77777777" w:rsidR="00C0061D" w:rsidRPr="00712166" w:rsidRDefault="00C0061D" w:rsidP="00C0061D">
      <w:pPr>
        <w:rPr>
          <w:color w:val="000000" w:themeColor="text1"/>
        </w:rPr>
      </w:pPr>
    </w:p>
    <w:p w14:paraId="3AF6BFE1" w14:textId="5648173F" w:rsidR="00C0061D" w:rsidRPr="00712166" w:rsidRDefault="00C0061D" w:rsidP="00AA3263">
      <w:pPr>
        <w:pStyle w:val="Ttulo2"/>
        <w:spacing w:line="480" w:lineRule="auto"/>
        <w:rPr>
          <w:rFonts w:cs="Arial"/>
        </w:rPr>
      </w:pPr>
      <w:bookmarkStart w:id="63" w:name="_Toc68947624"/>
      <w:r w:rsidRPr="00712166">
        <w:rPr>
          <w:rFonts w:cs="Arial"/>
        </w:rPr>
        <w:t>Funções Anônimas</w:t>
      </w:r>
      <w:bookmarkEnd w:id="63"/>
    </w:p>
    <w:p w14:paraId="63FE5B81" w14:textId="77777777" w:rsidR="0086028A" w:rsidRPr="00712166" w:rsidRDefault="0086028A" w:rsidP="0086028A">
      <w:pPr>
        <w:rPr>
          <w:color w:val="000000" w:themeColor="text1"/>
        </w:rPr>
      </w:pPr>
      <w:r w:rsidRPr="00712166">
        <w:rPr>
          <w:color w:val="000000" w:themeColor="text1"/>
        </w:rPr>
        <w:t>const soma = function (x, y) { //Sem nome = Anônima</w:t>
      </w:r>
    </w:p>
    <w:p w14:paraId="300956CE" w14:textId="77777777" w:rsidR="0086028A" w:rsidRPr="00712166" w:rsidRDefault="0086028A" w:rsidP="0086028A">
      <w:pPr>
        <w:rPr>
          <w:color w:val="000000" w:themeColor="text1"/>
        </w:rPr>
      </w:pPr>
      <w:r w:rsidRPr="00712166">
        <w:rPr>
          <w:color w:val="000000" w:themeColor="text1"/>
        </w:rPr>
        <w:t xml:space="preserve">    return x + y</w:t>
      </w:r>
    </w:p>
    <w:p w14:paraId="7153E8BC" w14:textId="77777777" w:rsidR="0086028A" w:rsidRPr="00712166" w:rsidRDefault="0086028A" w:rsidP="0086028A">
      <w:pPr>
        <w:rPr>
          <w:color w:val="000000" w:themeColor="text1"/>
        </w:rPr>
      </w:pPr>
      <w:r w:rsidRPr="00712166">
        <w:rPr>
          <w:color w:val="000000" w:themeColor="text1"/>
        </w:rPr>
        <w:t>}</w:t>
      </w:r>
    </w:p>
    <w:p w14:paraId="3B147493" w14:textId="77777777" w:rsidR="0086028A" w:rsidRPr="00712166" w:rsidRDefault="0086028A" w:rsidP="0086028A">
      <w:pPr>
        <w:rPr>
          <w:color w:val="000000" w:themeColor="text1"/>
        </w:rPr>
      </w:pPr>
    </w:p>
    <w:p w14:paraId="1AC9040C" w14:textId="77777777" w:rsidR="0086028A" w:rsidRPr="00712166" w:rsidRDefault="0086028A" w:rsidP="0086028A">
      <w:pPr>
        <w:rPr>
          <w:color w:val="000000" w:themeColor="text1"/>
        </w:rPr>
      </w:pPr>
      <w:r w:rsidRPr="00712166">
        <w:rPr>
          <w:color w:val="000000" w:themeColor="text1"/>
        </w:rPr>
        <w:t>const imprimirResultado = function (a, b, operacao = soma) { //Se não passar o parâmetro operacao, usa a função soma</w:t>
      </w:r>
    </w:p>
    <w:p w14:paraId="2CACEF44" w14:textId="77777777" w:rsidR="0086028A" w:rsidRPr="00712166" w:rsidRDefault="0086028A" w:rsidP="0086028A">
      <w:pPr>
        <w:rPr>
          <w:color w:val="000000" w:themeColor="text1"/>
        </w:rPr>
      </w:pPr>
      <w:r w:rsidRPr="00712166">
        <w:rPr>
          <w:color w:val="000000" w:themeColor="text1"/>
        </w:rPr>
        <w:t xml:space="preserve">    console.log(operacao(a, b))</w:t>
      </w:r>
    </w:p>
    <w:p w14:paraId="0163D24F" w14:textId="77777777" w:rsidR="0086028A" w:rsidRPr="00712166" w:rsidRDefault="0086028A" w:rsidP="0086028A">
      <w:pPr>
        <w:rPr>
          <w:color w:val="000000" w:themeColor="text1"/>
        </w:rPr>
      </w:pPr>
      <w:r w:rsidRPr="00712166">
        <w:rPr>
          <w:color w:val="000000" w:themeColor="text1"/>
        </w:rPr>
        <w:t>}</w:t>
      </w:r>
    </w:p>
    <w:p w14:paraId="6D87C290" w14:textId="77777777" w:rsidR="0086028A" w:rsidRPr="00712166" w:rsidRDefault="0086028A" w:rsidP="0086028A">
      <w:pPr>
        <w:rPr>
          <w:color w:val="000000" w:themeColor="text1"/>
        </w:rPr>
      </w:pPr>
    </w:p>
    <w:p w14:paraId="0C40126A" w14:textId="77777777" w:rsidR="0086028A" w:rsidRPr="00712166" w:rsidRDefault="0086028A" w:rsidP="0086028A">
      <w:pPr>
        <w:rPr>
          <w:color w:val="000000" w:themeColor="text1"/>
        </w:rPr>
      </w:pPr>
      <w:r w:rsidRPr="00712166">
        <w:rPr>
          <w:color w:val="000000" w:themeColor="text1"/>
        </w:rPr>
        <w:t>imprimirResultado(3, 4)</w:t>
      </w:r>
    </w:p>
    <w:p w14:paraId="110F3484" w14:textId="77777777" w:rsidR="0086028A" w:rsidRPr="00712166" w:rsidRDefault="0086028A" w:rsidP="0086028A">
      <w:pPr>
        <w:rPr>
          <w:color w:val="000000" w:themeColor="text1"/>
        </w:rPr>
      </w:pPr>
      <w:r w:rsidRPr="00712166">
        <w:rPr>
          <w:color w:val="000000" w:themeColor="text1"/>
        </w:rPr>
        <w:t>imprimirResultado(3, 4, soma)</w:t>
      </w:r>
    </w:p>
    <w:p w14:paraId="0F5E74C9" w14:textId="77777777" w:rsidR="0086028A" w:rsidRPr="00712166" w:rsidRDefault="0086028A" w:rsidP="0086028A">
      <w:pPr>
        <w:rPr>
          <w:color w:val="000000" w:themeColor="text1"/>
        </w:rPr>
      </w:pPr>
      <w:r w:rsidRPr="00712166">
        <w:rPr>
          <w:color w:val="000000" w:themeColor="text1"/>
        </w:rPr>
        <w:t>imprimirResultado(3, 4, function (x, y) { //Função sem passada como parâmetro</w:t>
      </w:r>
    </w:p>
    <w:p w14:paraId="35B30BC7" w14:textId="77777777" w:rsidR="0086028A" w:rsidRPr="00712166" w:rsidRDefault="0086028A" w:rsidP="0086028A">
      <w:pPr>
        <w:rPr>
          <w:color w:val="000000" w:themeColor="text1"/>
        </w:rPr>
      </w:pPr>
      <w:r w:rsidRPr="00712166">
        <w:rPr>
          <w:color w:val="000000" w:themeColor="text1"/>
        </w:rPr>
        <w:t xml:space="preserve">    return x - y</w:t>
      </w:r>
    </w:p>
    <w:p w14:paraId="30D79315" w14:textId="77777777" w:rsidR="0086028A" w:rsidRPr="00712166" w:rsidRDefault="0086028A" w:rsidP="0086028A">
      <w:pPr>
        <w:rPr>
          <w:color w:val="000000" w:themeColor="text1"/>
        </w:rPr>
      </w:pPr>
      <w:r w:rsidRPr="00712166">
        <w:rPr>
          <w:color w:val="000000" w:themeColor="text1"/>
        </w:rPr>
        <w:t>})</w:t>
      </w:r>
    </w:p>
    <w:p w14:paraId="59325289" w14:textId="77777777" w:rsidR="0086028A" w:rsidRPr="00712166" w:rsidRDefault="0086028A" w:rsidP="0086028A">
      <w:pPr>
        <w:rPr>
          <w:color w:val="000000" w:themeColor="text1"/>
        </w:rPr>
      </w:pPr>
    </w:p>
    <w:p w14:paraId="7A953DAA" w14:textId="77777777" w:rsidR="0086028A" w:rsidRPr="00712166" w:rsidRDefault="0086028A" w:rsidP="0086028A">
      <w:pPr>
        <w:rPr>
          <w:color w:val="000000" w:themeColor="text1"/>
        </w:rPr>
      </w:pPr>
      <w:r w:rsidRPr="00712166">
        <w:rPr>
          <w:color w:val="000000" w:themeColor="text1"/>
        </w:rPr>
        <w:t>imprimirResultado(3, 4, (x, y) =&gt; x * y) //Passando uma arro function, que sempre é anônima</w:t>
      </w:r>
    </w:p>
    <w:p w14:paraId="4A6B922D" w14:textId="77777777" w:rsidR="0086028A" w:rsidRPr="00712166" w:rsidRDefault="0086028A" w:rsidP="0086028A">
      <w:pPr>
        <w:rPr>
          <w:color w:val="000000" w:themeColor="text1"/>
        </w:rPr>
      </w:pPr>
    </w:p>
    <w:p w14:paraId="1BD3A616" w14:textId="77777777" w:rsidR="0086028A" w:rsidRPr="00712166" w:rsidRDefault="0086028A" w:rsidP="0086028A">
      <w:pPr>
        <w:rPr>
          <w:color w:val="000000" w:themeColor="text1"/>
        </w:rPr>
      </w:pPr>
      <w:r w:rsidRPr="00712166">
        <w:rPr>
          <w:color w:val="000000" w:themeColor="text1"/>
        </w:rPr>
        <w:t>const pessoa = {</w:t>
      </w:r>
    </w:p>
    <w:p w14:paraId="21975663" w14:textId="77777777" w:rsidR="0086028A" w:rsidRPr="00712166" w:rsidRDefault="0086028A" w:rsidP="0086028A">
      <w:pPr>
        <w:rPr>
          <w:color w:val="000000" w:themeColor="text1"/>
        </w:rPr>
      </w:pPr>
      <w:r w:rsidRPr="00712166">
        <w:rPr>
          <w:color w:val="000000" w:themeColor="text1"/>
        </w:rPr>
        <w:t xml:space="preserve">    falar: function () { //Função anônima como parâmetro de um objeto</w:t>
      </w:r>
    </w:p>
    <w:p w14:paraId="45D9D6E0" w14:textId="77777777" w:rsidR="0086028A" w:rsidRPr="00712166" w:rsidRDefault="0086028A" w:rsidP="0086028A">
      <w:pPr>
        <w:rPr>
          <w:color w:val="000000" w:themeColor="text1"/>
        </w:rPr>
      </w:pPr>
      <w:r w:rsidRPr="00712166">
        <w:rPr>
          <w:color w:val="000000" w:themeColor="text1"/>
        </w:rPr>
        <w:t xml:space="preserve">        console.log('Opa')</w:t>
      </w:r>
    </w:p>
    <w:p w14:paraId="51153115" w14:textId="77777777" w:rsidR="0086028A" w:rsidRPr="00712166" w:rsidRDefault="0086028A" w:rsidP="0086028A">
      <w:pPr>
        <w:rPr>
          <w:color w:val="000000" w:themeColor="text1"/>
        </w:rPr>
      </w:pPr>
      <w:r w:rsidRPr="00712166">
        <w:rPr>
          <w:color w:val="000000" w:themeColor="text1"/>
        </w:rPr>
        <w:t xml:space="preserve">    }</w:t>
      </w:r>
    </w:p>
    <w:p w14:paraId="3508C713" w14:textId="77777777" w:rsidR="0086028A" w:rsidRPr="00712166" w:rsidRDefault="0086028A" w:rsidP="0086028A">
      <w:pPr>
        <w:rPr>
          <w:color w:val="000000" w:themeColor="text1"/>
        </w:rPr>
      </w:pPr>
      <w:r w:rsidRPr="00712166">
        <w:rPr>
          <w:color w:val="000000" w:themeColor="text1"/>
        </w:rPr>
        <w:t>}</w:t>
      </w:r>
    </w:p>
    <w:p w14:paraId="2CC9F294" w14:textId="77777777" w:rsidR="0086028A" w:rsidRPr="00712166" w:rsidRDefault="0086028A" w:rsidP="0086028A">
      <w:pPr>
        <w:rPr>
          <w:color w:val="000000" w:themeColor="text1"/>
        </w:rPr>
      </w:pPr>
    </w:p>
    <w:p w14:paraId="26B0BC6E" w14:textId="5A6BE6F7" w:rsidR="00D6122A" w:rsidRPr="00712166" w:rsidRDefault="0086028A" w:rsidP="0086028A">
      <w:pPr>
        <w:rPr>
          <w:color w:val="000000" w:themeColor="text1"/>
        </w:rPr>
      </w:pPr>
      <w:r w:rsidRPr="00712166">
        <w:rPr>
          <w:color w:val="000000" w:themeColor="text1"/>
        </w:rPr>
        <w:t>pessoa.falar()</w:t>
      </w:r>
    </w:p>
    <w:p w14:paraId="58D2286A" w14:textId="77777777" w:rsidR="00C0061D" w:rsidRPr="00712166" w:rsidRDefault="00C0061D" w:rsidP="00C0061D">
      <w:pPr>
        <w:pStyle w:val="PargrafodaLista"/>
        <w:rPr>
          <w:rFonts w:cs="Arial"/>
          <w:color w:val="000000" w:themeColor="text1"/>
        </w:rPr>
      </w:pPr>
    </w:p>
    <w:p w14:paraId="4146EBD5" w14:textId="77777777" w:rsidR="00C0061D" w:rsidRPr="00712166" w:rsidRDefault="00C0061D" w:rsidP="00C0061D">
      <w:pPr>
        <w:rPr>
          <w:color w:val="000000" w:themeColor="text1"/>
        </w:rPr>
      </w:pPr>
    </w:p>
    <w:p w14:paraId="4BA6EFA7" w14:textId="78886B57" w:rsidR="00C0061D" w:rsidRPr="00712166" w:rsidRDefault="00C0061D" w:rsidP="00AA3263">
      <w:pPr>
        <w:pStyle w:val="Ttulo2"/>
        <w:spacing w:line="480" w:lineRule="auto"/>
        <w:rPr>
          <w:rFonts w:cs="Arial"/>
        </w:rPr>
      </w:pPr>
      <w:bookmarkStart w:id="64" w:name="_Toc68947625"/>
      <w:r w:rsidRPr="00712166">
        <w:rPr>
          <w:rFonts w:cs="Arial"/>
        </w:rPr>
        <w:t>Funções Callback #01</w:t>
      </w:r>
      <w:bookmarkEnd w:id="64"/>
    </w:p>
    <w:p w14:paraId="0471B3D7" w14:textId="77777777" w:rsidR="007C2E37" w:rsidRPr="00712166" w:rsidRDefault="007C2E37" w:rsidP="007C2E37">
      <w:pPr>
        <w:rPr>
          <w:color w:val="000000" w:themeColor="text1"/>
        </w:rPr>
      </w:pPr>
      <w:r w:rsidRPr="00712166">
        <w:rPr>
          <w:color w:val="000000" w:themeColor="text1"/>
        </w:rPr>
        <w:t>/* A ideia do callback é passar uma função para outra função, e quando determinado evento acontercer</w:t>
      </w:r>
    </w:p>
    <w:p w14:paraId="190CE1BA" w14:textId="77777777" w:rsidR="007C2E37" w:rsidRPr="00712166" w:rsidRDefault="007C2E37" w:rsidP="007C2E37">
      <w:pPr>
        <w:rPr>
          <w:color w:val="000000" w:themeColor="text1"/>
        </w:rPr>
      </w:pPr>
      <w:r w:rsidRPr="00712166">
        <w:rPr>
          <w:color w:val="000000" w:themeColor="text1"/>
        </w:rPr>
        <w:t>essa função ser chamada */</w:t>
      </w:r>
    </w:p>
    <w:p w14:paraId="1E3C4CE7" w14:textId="77777777" w:rsidR="007C2E37" w:rsidRPr="00712166" w:rsidRDefault="007C2E37" w:rsidP="007C2E37">
      <w:pPr>
        <w:rPr>
          <w:color w:val="000000" w:themeColor="text1"/>
        </w:rPr>
      </w:pPr>
    </w:p>
    <w:p w14:paraId="0A5EF377" w14:textId="77777777" w:rsidR="007C2E37" w:rsidRPr="00712166" w:rsidRDefault="007C2E37" w:rsidP="007C2E37">
      <w:pPr>
        <w:rPr>
          <w:color w:val="000000" w:themeColor="text1"/>
        </w:rPr>
      </w:pPr>
      <w:r w:rsidRPr="00712166">
        <w:rPr>
          <w:color w:val="000000" w:themeColor="text1"/>
        </w:rPr>
        <w:t>const fabricantes = ['Mercedes', 'Audi', 'BMW']</w:t>
      </w:r>
    </w:p>
    <w:p w14:paraId="77AEE2E3" w14:textId="77777777" w:rsidR="007C2E37" w:rsidRPr="00712166" w:rsidRDefault="007C2E37" w:rsidP="007C2E37">
      <w:pPr>
        <w:rPr>
          <w:color w:val="000000" w:themeColor="text1"/>
        </w:rPr>
      </w:pPr>
    </w:p>
    <w:p w14:paraId="0B430352" w14:textId="77777777" w:rsidR="007C2E37" w:rsidRPr="00712166" w:rsidRDefault="007C2E37" w:rsidP="007C2E37">
      <w:pPr>
        <w:rPr>
          <w:color w:val="000000" w:themeColor="text1"/>
        </w:rPr>
      </w:pPr>
      <w:r w:rsidRPr="00712166">
        <w:rPr>
          <w:color w:val="000000" w:themeColor="text1"/>
        </w:rPr>
        <w:t>function imprimir(nome, indice) {</w:t>
      </w:r>
    </w:p>
    <w:p w14:paraId="24E32726" w14:textId="77777777" w:rsidR="007C2E37" w:rsidRPr="00712166" w:rsidRDefault="007C2E37" w:rsidP="007C2E37">
      <w:pPr>
        <w:rPr>
          <w:color w:val="000000" w:themeColor="text1"/>
        </w:rPr>
      </w:pPr>
      <w:r w:rsidRPr="00712166">
        <w:rPr>
          <w:color w:val="000000" w:themeColor="text1"/>
        </w:rPr>
        <w:t xml:space="preserve">    console.log(`${indice + 1}. ${nome}`)</w:t>
      </w:r>
    </w:p>
    <w:p w14:paraId="3961A5C9" w14:textId="77777777" w:rsidR="007C2E37" w:rsidRPr="00712166" w:rsidRDefault="007C2E37" w:rsidP="007C2E37">
      <w:pPr>
        <w:rPr>
          <w:color w:val="000000" w:themeColor="text1"/>
        </w:rPr>
      </w:pPr>
      <w:r w:rsidRPr="00712166">
        <w:rPr>
          <w:color w:val="000000" w:themeColor="text1"/>
        </w:rPr>
        <w:t>}</w:t>
      </w:r>
    </w:p>
    <w:p w14:paraId="7221E6B5" w14:textId="77777777" w:rsidR="007C2E37" w:rsidRPr="00712166" w:rsidRDefault="007C2E37" w:rsidP="007C2E37">
      <w:pPr>
        <w:rPr>
          <w:color w:val="000000" w:themeColor="text1"/>
        </w:rPr>
      </w:pPr>
    </w:p>
    <w:p w14:paraId="199CB407" w14:textId="77777777" w:rsidR="007C2E37" w:rsidRPr="00712166" w:rsidRDefault="007C2E37" w:rsidP="007C2E37">
      <w:pPr>
        <w:rPr>
          <w:color w:val="000000" w:themeColor="text1"/>
        </w:rPr>
      </w:pPr>
      <w:r w:rsidRPr="00712166">
        <w:rPr>
          <w:color w:val="000000" w:themeColor="text1"/>
        </w:rPr>
        <w:t>fabricantes.forEach(imprimir) // do array fabricantes, para cada (forEach) item, execute a função</w:t>
      </w:r>
    </w:p>
    <w:p w14:paraId="2BB33734" w14:textId="77777777" w:rsidR="007C2E37" w:rsidRPr="00712166" w:rsidRDefault="007C2E37" w:rsidP="007C2E37">
      <w:pPr>
        <w:rPr>
          <w:color w:val="000000" w:themeColor="text1"/>
        </w:rPr>
      </w:pPr>
    </w:p>
    <w:p w14:paraId="15598462" w14:textId="77777777" w:rsidR="007C2E37" w:rsidRPr="00130012" w:rsidRDefault="007C2E37" w:rsidP="007C2E37">
      <w:pPr>
        <w:rPr>
          <w:color w:val="000000" w:themeColor="text1"/>
          <w:lang w:val="en-US"/>
        </w:rPr>
      </w:pPr>
      <w:r w:rsidRPr="00130012">
        <w:rPr>
          <w:color w:val="000000" w:themeColor="text1"/>
          <w:lang w:val="en-US"/>
        </w:rPr>
        <w:t>fabricantes.forEach(function (a) {</w:t>
      </w:r>
    </w:p>
    <w:p w14:paraId="263869D0" w14:textId="77777777" w:rsidR="007C2E37" w:rsidRPr="00130012" w:rsidRDefault="007C2E37" w:rsidP="007C2E37">
      <w:pPr>
        <w:rPr>
          <w:color w:val="000000" w:themeColor="text1"/>
          <w:lang w:val="en-US"/>
        </w:rPr>
      </w:pPr>
      <w:r w:rsidRPr="00130012">
        <w:rPr>
          <w:color w:val="000000" w:themeColor="text1"/>
          <w:lang w:val="en-US"/>
        </w:rPr>
        <w:lastRenderedPageBreak/>
        <w:t xml:space="preserve">    console.log(a)</w:t>
      </w:r>
    </w:p>
    <w:p w14:paraId="5D400B9B" w14:textId="77777777" w:rsidR="007C2E37" w:rsidRPr="00712166" w:rsidRDefault="007C2E37" w:rsidP="007C2E37">
      <w:pPr>
        <w:rPr>
          <w:color w:val="000000" w:themeColor="text1"/>
        </w:rPr>
      </w:pPr>
      <w:r w:rsidRPr="00712166">
        <w:rPr>
          <w:color w:val="000000" w:themeColor="text1"/>
        </w:rPr>
        <w:t>})</w:t>
      </w:r>
    </w:p>
    <w:p w14:paraId="7D0A183D" w14:textId="77777777" w:rsidR="007C2E37" w:rsidRPr="00712166" w:rsidRDefault="007C2E37" w:rsidP="007C2E37">
      <w:pPr>
        <w:rPr>
          <w:color w:val="000000" w:themeColor="text1"/>
        </w:rPr>
      </w:pPr>
    </w:p>
    <w:p w14:paraId="0750E1B0" w14:textId="77777777" w:rsidR="007C2E37" w:rsidRPr="00712166" w:rsidRDefault="007C2E37" w:rsidP="007C2E37">
      <w:pPr>
        <w:rPr>
          <w:color w:val="000000" w:themeColor="text1"/>
        </w:rPr>
      </w:pPr>
      <w:r w:rsidRPr="00712166">
        <w:rPr>
          <w:color w:val="000000" w:themeColor="text1"/>
        </w:rPr>
        <w:t>fabricantes.forEach(fabricante =&gt; console.log(fabricante)) //Mesma ideia usando arrow function</w:t>
      </w:r>
    </w:p>
    <w:p w14:paraId="44EEC46D" w14:textId="77777777" w:rsidR="007C2E37" w:rsidRPr="00712166" w:rsidRDefault="007C2E37" w:rsidP="007C2E37">
      <w:pPr>
        <w:rPr>
          <w:color w:val="000000" w:themeColor="text1"/>
        </w:rPr>
      </w:pPr>
    </w:p>
    <w:p w14:paraId="248AF21A" w14:textId="16F258E0" w:rsidR="0086028A" w:rsidRPr="00712166" w:rsidRDefault="007C2E37" w:rsidP="007C2E37">
      <w:pPr>
        <w:rPr>
          <w:color w:val="000000" w:themeColor="text1"/>
        </w:rPr>
      </w:pPr>
      <w:r w:rsidRPr="00712166">
        <w:rPr>
          <w:color w:val="000000" w:themeColor="text1"/>
        </w:rPr>
        <w:t>//Fizemos um loop no array, cada loop foi um evento, que ao ocorrer, chamou uma função</w:t>
      </w:r>
    </w:p>
    <w:p w14:paraId="6980D95B" w14:textId="77777777" w:rsidR="00C0061D" w:rsidRPr="00712166" w:rsidRDefault="00C0061D" w:rsidP="00C0061D">
      <w:pPr>
        <w:rPr>
          <w:color w:val="000000" w:themeColor="text1"/>
        </w:rPr>
      </w:pPr>
    </w:p>
    <w:p w14:paraId="3D2420B3" w14:textId="3F809F19" w:rsidR="00C0061D" w:rsidRPr="00712166" w:rsidRDefault="00C0061D" w:rsidP="00C0061D">
      <w:pPr>
        <w:pStyle w:val="Ttulo2"/>
        <w:spacing w:line="480" w:lineRule="auto"/>
        <w:rPr>
          <w:rFonts w:cs="Arial"/>
        </w:rPr>
      </w:pPr>
      <w:bookmarkStart w:id="65" w:name="_Toc68947626"/>
      <w:r w:rsidRPr="00712166">
        <w:rPr>
          <w:rFonts w:cs="Arial"/>
        </w:rPr>
        <w:t>Funções Callback #02</w:t>
      </w:r>
      <w:bookmarkEnd w:id="65"/>
    </w:p>
    <w:p w14:paraId="3C76A1B1" w14:textId="77777777" w:rsidR="007C2E37" w:rsidRPr="00712166" w:rsidRDefault="007C2E37" w:rsidP="007C2E37">
      <w:pPr>
        <w:ind w:firstLine="0"/>
        <w:rPr>
          <w:rFonts w:cs="Arial"/>
          <w:color w:val="000000" w:themeColor="text1"/>
        </w:rPr>
      </w:pPr>
      <w:r w:rsidRPr="00712166">
        <w:rPr>
          <w:rFonts w:cs="Arial"/>
          <w:color w:val="000000" w:themeColor="text1"/>
        </w:rPr>
        <w:t>const notas = [7.7, 6.5, 5.4, 8.9, 3.6, 4.4, 9.0]</w:t>
      </w:r>
    </w:p>
    <w:p w14:paraId="2E25D32D" w14:textId="77777777" w:rsidR="007C2E37" w:rsidRPr="00712166" w:rsidRDefault="007C2E37" w:rsidP="007C2E37">
      <w:pPr>
        <w:ind w:firstLine="0"/>
        <w:rPr>
          <w:rFonts w:cs="Arial"/>
          <w:color w:val="000000" w:themeColor="text1"/>
        </w:rPr>
      </w:pPr>
    </w:p>
    <w:p w14:paraId="7C2330F2" w14:textId="77777777" w:rsidR="007C2E37" w:rsidRPr="00712166" w:rsidRDefault="007C2E37" w:rsidP="007C2E37">
      <w:pPr>
        <w:ind w:firstLine="0"/>
        <w:rPr>
          <w:rFonts w:cs="Arial"/>
          <w:color w:val="000000" w:themeColor="text1"/>
        </w:rPr>
      </w:pPr>
      <w:r w:rsidRPr="00712166">
        <w:rPr>
          <w:rFonts w:cs="Arial"/>
          <w:color w:val="000000" w:themeColor="text1"/>
        </w:rPr>
        <w:t>/* Objetivo:</w:t>
      </w:r>
    </w:p>
    <w:p w14:paraId="6D19BEAE" w14:textId="77777777" w:rsidR="007C2E37" w:rsidRPr="00712166" w:rsidRDefault="007C2E37" w:rsidP="007C2E37">
      <w:pPr>
        <w:ind w:firstLine="0"/>
        <w:rPr>
          <w:rFonts w:cs="Arial"/>
          <w:color w:val="000000" w:themeColor="text1"/>
        </w:rPr>
      </w:pPr>
      <w:r w:rsidRPr="00712166">
        <w:rPr>
          <w:rFonts w:cs="Arial"/>
          <w:color w:val="000000" w:themeColor="text1"/>
        </w:rPr>
        <w:t xml:space="preserve">    Gerar um novo array com as notas menores que 7 */</w:t>
      </w:r>
    </w:p>
    <w:p w14:paraId="0FB50257" w14:textId="77777777" w:rsidR="007C2E37" w:rsidRPr="00712166" w:rsidRDefault="007C2E37" w:rsidP="007C2E37">
      <w:pPr>
        <w:ind w:firstLine="0"/>
        <w:rPr>
          <w:rFonts w:cs="Arial"/>
          <w:color w:val="000000" w:themeColor="text1"/>
        </w:rPr>
      </w:pPr>
    </w:p>
    <w:p w14:paraId="2E277117" w14:textId="77777777" w:rsidR="007C2E37" w:rsidRPr="00712166" w:rsidRDefault="007C2E37" w:rsidP="007C2E37">
      <w:pPr>
        <w:ind w:firstLine="0"/>
        <w:rPr>
          <w:rFonts w:cs="Arial"/>
          <w:color w:val="000000" w:themeColor="text1"/>
        </w:rPr>
      </w:pPr>
      <w:r w:rsidRPr="00712166">
        <w:rPr>
          <w:rFonts w:cs="Arial"/>
          <w:color w:val="000000" w:themeColor="text1"/>
        </w:rPr>
        <w:t>//Opção 1 - Sem Callback</w:t>
      </w:r>
    </w:p>
    <w:p w14:paraId="3A2A3CA6" w14:textId="77777777" w:rsidR="007C2E37" w:rsidRPr="00712166" w:rsidRDefault="007C2E37" w:rsidP="007C2E37">
      <w:pPr>
        <w:ind w:firstLine="0"/>
        <w:rPr>
          <w:rFonts w:cs="Arial"/>
          <w:color w:val="000000" w:themeColor="text1"/>
        </w:rPr>
      </w:pPr>
      <w:r w:rsidRPr="00712166">
        <w:rPr>
          <w:rFonts w:cs="Arial"/>
          <w:color w:val="000000" w:themeColor="text1"/>
        </w:rPr>
        <w:t>const notasbaixas1 = []</w:t>
      </w:r>
    </w:p>
    <w:p w14:paraId="0165761D" w14:textId="77777777" w:rsidR="007C2E37" w:rsidRPr="00130012" w:rsidRDefault="007C2E37" w:rsidP="007C2E37">
      <w:pPr>
        <w:ind w:firstLine="0"/>
        <w:rPr>
          <w:rFonts w:cs="Arial"/>
          <w:color w:val="000000" w:themeColor="text1"/>
          <w:lang w:val="en-US"/>
        </w:rPr>
      </w:pPr>
      <w:r w:rsidRPr="00130012">
        <w:rPr>
          <w:rFonts w:cs="Arial"/>
          <w:color w:val="000000" w:themeColor="text1"/>
          <w:lang w:val="en-US"/>
        </w:rPr>
        <w:t>for (let i in notas) {</w:t>
      </w:r>
    </w:p>
    <w:p w14:paraId="2C70E6CA" w14:textId="77777777" w:rsidR="007C2E37" w:rsidRPr="00712166" w:rsidRDefault="007C2E37" w:rsidP="007C2E37">
      <w:pPr>
        <w:ind w:firstLine="0"/>
        <w:rPr>
          <w:rFonts w:cs="Arial"/>
          <w:color w:val="000000" w:themeColor="text1"/>
        </w:rPr>
      </w:pPr>
      <w:r w:rsidRPr="00130012">
        <w:rPr>
          <w:rFonts w:cs="Arial"/>
          <w:color w:val="000000" w:themeColor="text1"/>
          <w:lang w:val="en-US"/>
        </w:rPr>
        <w:t xml:space="preserve">    </w:t>
      </w:r>
      <w:r w:rsidRPr="00712166">
        <w:rPr>
          <w:rFonts w:cs="Arial"/>
          <w:color w:val="000000" w:themeColor="text1"/>
        </w:rPr>
        <w:t>if (notas[i] &lt; 7) {</w:t>
      </w:r>
    </w:p>
    <w:p w14:paraId="0252AC54" w14:textId="77777777" w:rsidR="007C2E37" w:rsidRPr="00712166" w:rsidRDefault="007C2E37" w:rsidP="007C2E37">
      <w:pPr>
        <w:ind w:firstLine="0"/>
        <w:rPr>
          <w:rFonts w:cs="Arial"/>
          <w:color w:val="000000" w:themeColor="text1"/>
        </w:rPr>
      </w:pPr>
      <w:r w:rsidRPr="00712166">
        <w:rPr>
          <w:rFonts w:cs="Arial"/>
          <w:color w:val="000000" w:themeColor="text1"/>
        </w:rPr>
        <w:t xml:space="preserve">        notasbaixas1.push(notas[i])</w:t>
      </w:r>
    </w:p>
    <w:p w14:paraId="38A9C26F" w14:textId="77777777" w:rsidR="007C2E37" w:rsidRPr="00712166" w:rsidRDefault="007C2E37" w:rsidP="007C2E37">
      <w:pPr>
        <w:ind w:firstLine="0"/>
        <w:rPr>
          <w:rFonts w:cs="Arial"/>
          <w:color w:val="000000" w:themeColor="text1"/>
        </w:rPr>
      </w:pPr>
      <w:r w:rsidRPr="00712166">
        <w:rPr>
          <w:rFonts w:cs="Arial"/>
          <w:color w:val="000000" w:themeColor="text1"/>
        </w:rPr>
        <w:t xml:space="preserve">    }</w:t>
      </w:r>
    </w:p>
    <w:p w14:paraId="6394E917" w14:textId="77777777" w:rsidR="007C2E37" w:rsidRPr="00712166" w:rsidRDefault="007C2E37" w:rsidP="007C2E37">
      <w:pPr>
        <w:ind w:firstLine="0"/>
        <w:rPr>
          <w:rFonts w:cs="Arial"/>
          <w:color w:val="000000" w:themeColor="text1"/>
        </w:rPr>
      </w:pPr>
      <w:r w:rsidRPr="00712166">
        <w:rPr>
          <w:rFonts w:cs="Arial"/>
          <w:color w:val="000000" w:themeColor="text1"/>
        </w:rPr>
        <w:t>}</w:t>
      </w:r>
    </w:p>
    <w:p w14:paraId="62BEF876" w14:textId="77777777" w:rsidR="007C2E37" w:rsidRPr="00712166" w:rsidRDefault="007C2E37" w:rsidP="007C2E37">
      <w:pPr>
        <w:ind w:firstLine="0"/>
        <w:rPr>
          <w:rFonts w:cs="Arial"/>
          <w:color w:val="000000" w:themeColor="text1"/>
        </w:rPr>
      </w:pPr>
      <w:r w:rsidRPr="00712166">
        <w:rPr>
          <w:rFonts w:cs="Arial"/>
          <w:color w:val="000000" w:themeColor="text1"/>
        </w:rPr>
        <w:t>console.log(notasbaixas1)</w:t>
      </w:r>
    </w:p>
    <w:p w14:paraId="534EB04A" w14:textId="77777777" w:rsidR="007C2E37" w:rsidRPr="00712166" w:rsidRDefault="007C2E37" w:rsidP="007C2E37">
      <w:pPr>
        <w:ind w:firstLine="0"/>
        <w:rPr>
          <w:rFonts w:cs="Arial"/>
          <w:color w:val="000000" w:themeColor="text1"/>
        </w:rPr>
      </w:pPr>
    </w:p>
    <w:p w14:paraId="0CCDF688" w14:textId="77777777" w:rsidR="007C2E37" w:rsidRPr="00712166" w:rsidRDefault="007C2E37" w:rsidP="007C2E37">
      <w:pPr>
        <w:ind w:firstLine="0"/>
        <w:rPr>
          <w:rFonts w:cs="Arial"/>
          <w:color w:val="000000" w:themeColor="text1"/>
        </w:rPr>
      </w:pPr>
      <w:r w:rsidRPr="00712166">
        <w:rPr>
          <w:rFonts w:cs="Arial"/>
          <w:color w:val="000000" w:themeColor="text1"/>
        </w:rPr>
        <w:t>//Opção 2 - Com Callback</w:t>
      </w:r>
    </w:p>
    <w:p w14:paraId="5477653E" w14:textId="77777777" w:rsidR="007C2E37" w:rsidRPr="00712166" w:rsidRDefault="007C2E37" w:rsidP="007C2E37">
      <w:pPr>
        <w:ind w:firstLine="0"/>
        <w:rPr>
          <w:rFonts w:cs="Arial"/>
          <w:color w:val="000000" w:themeColor="text1"/>
        </w:rPr>
      </w:pPr>
      <w:r w:rsidRPr="00712166">
        <w:rPr>
          <w:rFonts w:cs="Arial"/>
          <w:color w:val="000000" w:themeColor="text1"/>
        </w:rPr>
        <w:t>const notasbaixas2 = notas.filter(function (nota) {</w:t>
      </w:r>
    </w:p>
    <w:p w14:paraId="0373F151" w14:textId="77777777" w:rsidR="007C2E37" w:rsidRPr="00712166" w:rsidRDefault="007C2E37" w:rsidP="007C2E37">
      <w:pPr>
        <w:ind w:firstLine="0"/>
        <w:rPr>
          <w:rFonts w:cs="Arial"/>
          <w:color w:val="000000" w:themeColor="text1"/>
        </w:rPr>
      </w:pPr>
      <w:r w:rsidRPr="00712166">
        <w:rPr>
          <w:rFonts w:cs="Arial"/>
          <w:color w:val="000000" w:themeColor="text1"/>
        </w:rPr>
        <w:t xml:space="preserve">    return nota &lt; 7</w:t>
      </w:r>
    </w:p>
    <w:p w14:paraId="11FD5239" w14:textId="77777777" w:rsidR="007C2E37" w:rsidRPr="00712166" w:rsidRDefault="007C2E37" w:rsidP="007C2E37">
      <w:pPr>
        <w:ind w:firstLine="0"/>
        <w:rPr>
          <w:rFonts w:cs="Arial"/>
          <w:color w:val="000000" w:themeColor="text1"/>
        </w:rPr>
      </w:pPr>
      <w:r w:rsidRPr="00712166">
        <w:rPr>
          <w:rFonts w:cs="Arial"/>
          <w:color w:val="000000" w:themeColor="text1"/>
        </w:rPr>
        <w:t>})</w:t>
      </w:r>
    </w:p>
    <w:p w14:paraId="3E48051C" w14:textId="77777777" w:rsidR="007C2E37" w:rsidRPr="00712166" w:rsidRDefault="007C2E37" w:rsidP="007C2E37">
      <w:pPr>
        <w:ind w:firstLine="0"/>
        <w:rPr>
          <w:rFonts w:cs="Arial"/>
          <w:color w:val="000000" w:themeColor="text1"/>
        </w:rPr>
      </w:pPr>
      <w:r w:rsidRPr="00712166">
        <w:rPr>
          <w:rFonts w:cs="Arial"/>
          <w:color w:val="000000" w:themeColor="text1"/>
        </w:rPr>
        <w:t>console.log(notasbaixas2)</w:t>
      </w:r>
    </w:p>
    <w:p w14:paraId="6BF8EA0C" w14:textId="77777777" w:rsidR="007C2E37" w:rsidRPr="00712166" w:rsidRDefault="007C2E37" w:rsidP="007C2E37">
      <w:pPr>
        <w:ind w:firstLine="0"/>
        <w:rPr>
          <w:rFonts w:cs="Arial"/>
          <w:color w:val="000000" w:themeColor="text1"/>
        </w:rPr>
      </w:pPr>
      <w:r w:rsidRPr="00712166">
        <w:rPr>
          <w:rFonts w:cs="Arial"/>
          <w:color w:val="000000" w:themeColor="text1"/>
        </w:rPr>
        <w:t>/* Ao usarmos filter, estamos solicitando que, para o array notasbaixa, passe</w:t>
      </w:r>
    </w:p>
    <w:p w14:paraId="4737B742" w14:textId="77777777" w:rsidR="007C2E37" w:rsidRPr="00712166" w:rsidRDefault="007C2E37" w:rsidP="007C2E37">
      <w:pPr>
        <w:ind w:firstLine="0"/>
        <w:rPr>
          <w:rFonts w:cs="Arial"/>
          <w:color w:val="000000" w:themeColor="text1"/>
        </w:rPr>
      </w:pPr>
      <w:r w:rsidRPr="00712166">
        <w:rPr>
          <w:rFonts w:cs="Arial"/>
          <w:color w:val="000000" w:themeColor="text1"/>
        </w:rPr>
        <w:t>apenas as notas no momento do loop que a função passada no filter, for true */</w:t>
      </w:r>
    </w:p>
    <w:p w14:paraId="3F7E4434" w14:textId="77777777" w:rsidR="007C2E37" w:rsidRPr="00712166" w:rsidRDefault="007C2E37" w:rsidP="007C2E37">
      <w:pPr>
        <w:ind w:firstLine="0"/>
        <w:rPr>
          <w:rFonts w:cs="Arial"/>
          <w:color w:val="000000" w:themeColor="text1"/>
        </w:rPr>
      </w:pPr>
    </w:p>
    <w:p w14:paraId="6A0B67F0" w14:textId="77777777" w:rsidR="007C2E37" w:rsidRPr="00712166" w:rsidRDefault="007C2E37" w:rsidP="007C2E37">
      <w:pPr>
        <w:ind w:firstLine="0"/>
        <w:rPr>
          <w:rFonts w:cs="Arial"/>
          <w:color w:val="000000" w:themeColor="text1"/>
        </w:rPr>
      </w:pPr>
      <w:r w:rsidRPr="00712166">
        <w:rPr>
          <w:rFonts w:cs="Arial"/>
          <w:color w:val="000000" w:themeColor="text1"/>
        </w:rPr>
        <w:t>//Opção 3 - Com callback e arrow</w:t>
      </w:r>
    </w:p>
    <w:p w14:paraId="529F555A" w14:textId="77777777" w:rsidR="007C2E37" w:rsidRPr="00712166" w:rsidRDefault="007C2E37" w:rsidP="007C2E37">
      <w:pPr>
        <w:ind w:firstLine="0"/>
        <w:rPr>
          <w:rFonts w:cs="Arial"/>
          <w:color w:val="000000" w:themeColor="text1"/>
        </w:rPr>
      </w:pPr>
      <w:r w:rsidRPr="00712166">
        <w:rPr>
          <w:rFonts w:cs="Arial"/>
          <w:color w:val="000000" w:themeColor="text1"/>
        </w:rPr>
        <w:t>const notasbaixas3 = notas.filter(nota =&gt; nota &lt; 7)</w:t>
      </w:r>
    </w:p>
    <w:p w14:paraId="579A9041" w14:textId="459A3E81" w:rsidR="00C0061D" w:rsidRPr="00712166" w:rsidRDefault="007C2E37" w:rsidP="007C2E37">
      <w:pPr>
        <w:ind w:firstLine="0"/>
        <w:rPr>
          <w:rFonts w:cs="Arial"/>
          <w:color w:val="000000" w:themeColor="text1"/>
        </w:rPr>
      </w:pPr>
      <w:r w:rsidRPr="00712166">
        <w:rPr>
          <w:rFonts w:cs="Arial"/>
          <w:color w:val="000000" w:themeColor="text1"/>
        </w:rPr>
        <w:t>console.log(notasbaixas3)</w:t>
      </w:r>
    </w:p>
    <w:p w14:paraId="44645195" w14:textId="77777777" w:rsidR="00C0061D" w:rsidRPr="00712166" w:rsidRDefault="00C0061D" w:rsidP="00C0061D">
      <w:pPr>
        <w:rPr>
          <w:color w:val="000000" w:themeColor="text1"/>
        </w:rPr>
      </w:pPr>
    </w:p>
    <w:p w14:paraId="7AF9FCDA" w14:textId="21AE47C1" w:rsidR="00C0061D" w:rsidRPr="00712166" w:rsidRDefault="00C0061D" w:rsidP="00C0061D">
      <w:pPr>
        <w:pStyle w:val="Ttulo2"/>
        <w:spacing w:line="480" w:lineRule="auto"/>
        <w:rPr>
          <w:rFonts w:cs="Arial"/>
        </w:rPr>
      </w:pPr>
      <w:bookmarkStart w:id="66" w:name="_Toc68947627"/>
      <w:r w:rsidRPr="00712166">
        <w:rPr>
          <w:rFonts w:cs="Arial"/>
        </w:rPr>
        <w:t>Funções Callback #03</w:t>
      </w:r>
      <w:bookmarkEnd w:id="66"/>
    </w:p>
    <w:p w14:paraId="348BD753" w14:textId="77777777" w:rsidR="002708E3" w:rsidRPr="00712166" w:rsidRDefault="002708E3" w:rsidP="002708E3">
      <w:pPr>
        <w:rPr>
          <w:color w:val="000000" w:themeColor="text1"/>
        </w:rPr>
      </w:pPr>
      <w:r w:rsidRPr="00712166">
        <w:rPr>
          <w:color w:val="000000" w:themeColor="text1"/>
        </w:rPr>
        <w:t>//Exemplo de callback no brownser</w:t>
      </w:r>
    </w:p>
    <w:p w14:paraId="18866693" w14:textId="77777777" w:rsidR="002708E3" w:rsidRPr="00130012" w:rsidRDefault="002708E3" w:rsidP="002708E3">
      <w:pPr>
        <w:rPr>
          <w:color w:val="000000" w:themeColor="text1"/>
          <w:lang w:val="en-US"/>
        </w:rPr>
      </w:pPr>
      <w:r w:rsidRPr="00130012">
        <w:rPr>
          <w:color w:val="000000" w:themeColor="text1"/>
          <w:lang w:val="en-US"/>
        </w:rPr>
        <w:t>document.getElementsByTagName('body')[0].onclick = function (e){</w:t>
      </w:r>
    </w:p>
    <w:p w14:paraId="7719D790" w14:textId="77777777" w:rsidR="002708E3" w:rsidRPr="00712166" w:rsidRDefault="002708E3" w:rsidP="002708E3">
      <w:pPr>
        <w:rPr>
          <w:color w:val="000000" w:themeColor="text1"/>
        </w:rPr>
      </w:pPr>
      <w:r w:rsidRPr="00130012">
        <w:rPr>
          <w:color w:val="000000" w:themeColor="text1"/>
          <w:lang w:val="en-US"/>
        </w:rPr>
        <w:t xml:space="preserve">    </w:t>
      </w:r>
      <w:r w:rsidRPr="00712166">
        <w:rPr>
          <w:color w:val="000000" w:themeColor="text1"/>
        </w:rPr>
        <w:t>console.log('O evento ocorreu')</w:t>
      </w:r>
    </w:p>
    <w:p w14:paraId="3603699E" w14:textId="356F9810" w:rsidR="002708E3" w:rsidRPr="00712166" w:rsidRDefault="002708E3" w:rsidP="002708E3">
      <w:pPr>
        <w:rPr>
          <w:color w:val="000000" w:themeColor="text1"/>
        </w:rPr>
      </w:pPr>
      <w:r w:rsidRPr="00712166">
        <w:rPr>
          <w:color w:val="000000" w:themeColor="text1"/>
        </w:rPr>
        <w:t>}</w:t>
      </w:r>
    </w:p>
    <w:p w14:paraId="1FD06E25" w14:textId="77777777" w:rsidR="00C0061D" w:rsidRPr="00712166" w:rsidRDefault="00C0061D" w:rsidP="00C0061D">
      <w:pPr>
        <w:rPr>
          <w:color w:val="000000" w:themeColor="text1"/>
        </w:rPr>
      </w:pPr>
    </w:p>
    <w:p w14:paraId="78896CD2" w14:textId="2667E8D6" w:rsidR="00C0061D" w:rsidRPr="00712166" w:rsidRDefault="00C0061D" w:rsidP="00AA3263">
      <w:pPr>
        <w:pStyle w:val="Ttulo2"/>
        <w:spacing w:line="480" w:lineRule="auto"/>
        <w:rPr>
          <w:rFonts w:cs="Arial"/>
        </w:rPr>
      </w:pPr>
      <w:bookmarkStart w:id="67" w:name="_Toc68947628"/>
      <w:r w:rsidRPr="00712166">
        <w:rPr>
          <w:rFonts w:cs="Arial"/>
        </w:rPr>
        <w:t>Funções construtoras</w:t>
      </w:r>
      <w:bookmarkEnd w:id="67"/>
    </w:p>
    <w:p w14:paraId="19032606" w14:textId="6ABEEB0B" w:rsidR="00C0061D" w:rsidRPr="00712166" w:rsidRDefault="009F66F8" w:rsidP="002E378A">
      <w:pPr>
        <w:ind w:firstLine="576"/>
        <w:rPr>
          <w:rFonts w:cs="Arial"/>
          <w:color w:val="000000" w:themeColor="text1"/>
        </w:rPr>
      </w:pPr>
      <w:r w:rsidRPr="00712166">
        <w:rPr>
          <w:rFonts w:cs="Arial"/>
          <w:color w:val="000000" w:themeColor="text1"/>
        </w:rPr>
        <w:t>Em JS classes são apenas forma simplificadas de escrever funções</w:t>
      </w:r>
      <w:r w:rsidR="002E378A" w:rsidRPr="00712166">
        <w:rPr>
          <w:rFonts w:cs="Arial"/>
          <w:color w:val="000000" w:themeColor="text1"/>
        </w:rPr>
        <w:t>.</w:t>
      </w:r>
    </w:p>
    <w:p w14:paraId="1A64238F" w14:textId="77777777" w:rsidR="002E378A" w:rsidRPr="00712166" w:rsidRDefault="002E378A" w:rsidP="002E378A">
      <w:pPr>
        <w:ind w:firstLine="576"/>
        <w:rPr>
          <w:rFonts w:cs="Arial"/>
          <w:color w:val="000000" w:themeColor="text1"/>
        </w:rPr>
      </w:pPr>
      <w:r w:rsidRPr="00712166">
        <w:rPr>
          <w:rFonts w:cs="Arial"/>
          <w:color w:val="000000" w:themeColor="text1"/>
        </w:rPr>
        <w:t>/* A função Carro é uma função construtora, que é o molde</w:t>
      </w:r>
    </w:p>
    <w:p w14:paraId="0EB4EBAF" w14:textId="77777777" w:rsidR="002E378A" w:rsidRPr="00712166" w:rsidRDefault="002E378A" w:rsidP="002E378A">
      <w:pPr>
        <w:ind w:firstLine="576"/>
        <w:rPr>
          <w:rFonts w:cs="Arial"/>
          <w:color w:val="000000" w:themeColor="text1"/>
        </w:rPr>
      </w:pPr>
      <w:r w:rsidRPr="00712166">
        <w:rPr>
          <w:rFonts w:cs="Arial"/>
          <w:color w:val="000000" w:themeColor="text1"/>
        </w:rPr>
        <w:t>dos objetos que podemos criar a partir dessa função</w:t>
      </w:r>
    </w:p>
    <w:p w14:paraId="4DC25E08" w14:textId="77777777" w:rsidR="002E378A" w:rsidRPr="00712166" w:rsidRDefault="002E378A" w:rsidP="002E378A">
      <w:pPr>
        <w:ind w:firstLine="576"/>
        <w:rPr>
          <w:rFonts w:cs="Arial"/>
          <w:color w:val="000000" w:themeColor="text1"/>
        </w:rPr>
      </w:pPr>
      <w:r w:rsidRPr="00712166">
        <w:rPr>
          <w:rFonts w:cs="Arial"/>
          <w:color w:val="000000" w:themeColor="text1"/>
        </w:rPr>
        <w:t>*/</w:t>
      </w:r>
    </w:p>
    <w:p w14:paraId="349E415B" w14:textId="77777777" w:rsidR="002E378A" w:rsidRPr="00712166" w:rsidRDefault="002E378A" w:rsidP="002E378A">
      <w:pPr>
        <w:ind w:firstLine="576"/>
        <w:rPr>
          <w:rFonts w:cs="Arial"/>
          <w:color w:val="000000" w:themeColor="text1"/>
        </w:rPr>
      </w:pPr>
    </w:p>
    <w:p w14:paraId="363E21D7" w14:textId="77777777" w:rsidR="002E378A" w:rsidRPr="00712166" w:rsidRDefault="002E378A" w:rsidP="002E378A">
      <w:pPr>
        <w:ind w:firstLine="576"/>
        <w:rPr>
          <w:rFonts w:cs="Arial"/>
          <w:color w:val="000000" w:themeColor="text1"/>
        </w:rPr>
      </w:pPr>
      <w:r w:rsidRPr="00712166">
        <w:rPr>
          <w:rFonts w:cs="Arial"/>
          <w:color w:val="000000" w:themeColor="text1"/>
        </w:rPr>
        <w:t>function Carro(velocidadeMaxima = 200, delta = 5) {</w:t>
      </w:r>
    </w:p>
    <w:p w14:paraId="08A51086"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let velocidadeAtual = 0</w:t>
      </w:r>
    </w:p>
    <w:p w14:paraId="3F7788DF" w14:textId="77777777" w:rsidR="002E378A" w:rsidRPr="00712166" w:rsidRDefault="002E378A" w:rsidP="002E378A">
      <w:pPr>
        <w:ind w:firstLine="576"/>
        <w:rPr>
          <w:rFonts w:cs="Arial"/>
          <w:color w:val="000000" w:themeColor="text1"/>
        </w:rPr>
      </w:pPr>
    </w:p>
    <w:p w14:paraId="67CAA29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this.acelerar = function () {</w:t>
      </w:r>
    </w:p>
    <w:p w14:paraId="63CC2A9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if (velocidadeAtual + delta &lt;= velocidadeMaxima) {</w:t>
      </w:r>
    </w:p>
    <w:p w14:paraId="2A8A8B0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velocidadeAtual += delta</w:t>
      </w:r>
    </w:p>
    <w:p w14:paraId="20040015"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 else {</w:t>
      </w:r>
    </w:p>
    <w:p w14:paraId="5483E11F"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velocidadeAtual = velocidadeMaxima</w:t>
      </w:r>
    </w:p>
    <w:p w14:paraId="626044A4"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22363460"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148416D4"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this.getVelocidadeAtual = function () {</w:t>
      </w:r>
    </w:p>
    <w:p w14:paraId="2A6C6F3A"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return velocidadeAtual</w:t>
      </w:r>
    </w:p>
    <w:p w14:paraId="1CF3BDFE" w14:textId="77777777" w:rsidR="002E378A" w:rsidRPr="00712166" w:rsidRDefault="002E378A" w:rsidP="002E378A">
      <w:pPr>
        <w:ind w:firstLine="576"/>
        <w:rPr>
          <w:rFonts w:cs="Arial"/>
          <w:color w:val="000000" w:themeColor="text1"/>
        </w:rPr>
      </w:pPr>
      <w:r w:rsidRPr="00712166">
        <w:rPr>
          <w:rFonts w:cs="Arial"/>
          <w:color w:val="000000" w:themeColor="text1"/>
        </w:rPr>
        <w:t xml:space="preserve">    }</w:t>
      </w:r>
    </w:p>
    <w:p w14:paraId="4DCC7C69" w14:textId="77777777" w:rsidR="002E378A" w:rsidRPr="00712166" w:rsidRDefault="002E378A" w:rsidP="002E378A">
      <w:pPr>
        <w:ind w:firstLine="576"/>
        <w:rPr>
          <w:rFonts w:cs="Arial"/>
          <w:color w:val="000000" w:themeColor="text1"/>
        </w:rPr>
      </w:pPr>
      <w:r w:rsidRPr="00712166">
        <w:rPr>
          <w:rFonts w:cs="Arial"/>
          <w:color w:val="000000" w:themeColor="text1"/>
        </w:rPr>
        <w:t>}</w:t>
      </w:r>
    </w:p>
    <w:p w14:paraId="38CD9865" w14:textId="77777777" w:rsidR="002E378A" w:rsidRPr="00712166" w:rsidRDefault="002E378A" w:rsidP="002E378A">
      <w:pPr>
        <w:ind w:firstLine="576"/>
        <w:rPr>
          <w:rFonts w:cs="Arial"/>
          <w:color w:val="000000" w:themeColor="text1"/>
        </w:rPr>
      </w:pPr>
    </w:p>
    <w:p w14:paraId="63AED5BA" w14:textId="11B06E6A" w:rsidR="002E378A" w:rsidRPr="00712166" w:rsidRDefault="002E378A" w:rsidP="002E378A">
      <w:pPr>
        <w:ind w:firstLine="576"/>
        <w:rPr>
          <w:rFonts w:cs="Arial"/>
          <w:color w:val="000000" w:themeColor="text1"/>
        </w:rPr>
      </w:pPr>
      <w:r w:rsidRPr="00712166">
        <w:rPr>
          <w:rFonts w:cs="Arial"/>
          <w:color w:val="000000" w:themeColor="text1"/>
        </w:rPr>
        <w:t>// Usamos o this em this.acelerar e this.getVelocidadeAtual para tornar publico</w:t>
      </w:r>
    </w:p>
    <w:p w14:paraId="454A2B91" w14:textId="77777777" w:rsidR="002E378A" w:rsidRPr="00712166" w:rsidRDefault="002E378A" w:rsidP="002E378A">
      <w:pPr>
        <w:ind w:firstLine="576"/>
        <w:rPr>
          <w:rFonts w:cs="Arial"/>
          <w:color w:val="000000" w:themeColor="text1"/>
        </w:rPr>
      </w:pPr>
      <w:r w:rsidRPr="00712166">
        <w:rPr>
          <w:rFonts w:cs="Arial"/>
          <w:color w:val="000000" w:themeColor="text1"/>
        </w:rPr>
        <w:t>const uno = new Carro //Ou new Carro()</w:t>
      </w:r>
    </w:p>
    <w:p w14:paraId="49764233" w14:textId="77777777" w:rsidR="002E378A" w:rsidRPr="00712166" w:rsidRDefault="002E378A" w:rsidP="002E378A">
      <w:pPr>
        <w:ind w:firstLine="576"/>
        <w:rPr>
          <w:rFonts w:cs="Arial"/>
          <w:color w:val="000000" w:themeColor="text1"/>
        </w:rPr>
      </w:pPr>
      <w:r w:rsidRPr="00712166">
        <w:rPr>
          <w:rFonts w:cs="Arial"/>
          <w:color w:val="000000" w:themeColor="text1"/>
        </w:rPr>
        <w:t>uno.acelerar()</w:t>
      </w:r>
    </w:p>
    <w:p w14:paraId="39108616" w14:textId="3888882A" w:rsidR="002E378A" w:rsidRPr="00712166" w:rsidRDefault="002E378A" w:rsidP="002E378A">
      <w:pPr>
        <w:ind w:firstLine="576"/>
        <w:rPr>
          <w:rFonts w:cs="Arial"/>
          <w:color w:val="000000" w:themeColor="text1"/>
        </w:rPr>
      </w:pPr>
      <w:r w:rsidRPr="00712166">
        <w:rPr>
          <w:rFonts w:cs="Arial"/>
          <w:color w:val="000000" w:themeColor="text1"/>
        </w:rPr>
        <w:t>console.log(uno.getVelocidadeAtual())</w:t>
      </w:r>
    </w:p>
    <w:p w14:paraId="49F4C4EC" w14:textId="77777777" w:rsidR="002E378A" w:rsidRPr="00712166" w:rsidRDefault="002E378A" w:rsidP="002E378A">
      <w:pPr>
        <w:ind w:firstLine="576"/>
        <w:rPr>
          <w:rFonts w:cs="Arial"/>
          <w:color w:val="000000" w:themeColor="text1"/>
        </w:rPr>
      </w:pPr>
      <w:r w:rsidRPr="00712166">
        <w:rPr>
          <w:rFonts w:cs="Arial"/>
          <w:color w:val="000000" w:themeColor="text1"/>
        </w:rPr>
        <w:t>const ferrari = new Carro(350, 20)</w:t>
      </w:r>
    </w:p>
    <w:p w14:paraId="4E335DC9" w14:textId="77777777" w:rsidR="002E378A" w:rsidRPr="00712166" w:rsidRDefault="002E378A" w:rsidP="002E378A">
      <w:pPr>
        <w:ind w:firstLine="576"/>
        <w:rPr>
          <w:rFonts w:cs="Arial"/>
          <w:color w:val="000000" w:themeColor="text1"/>
        </w:rPr>
      </w:pPr>
      <w:r w:rsidRPr="00712166">
        <w:rPr>
          <w:rFonts w:cs="Arial"/>
          <w:color w:val="000000" w:themeColor="text1"/>
        </w:rPr>
        <w:t>ferrari.acelerar()</w:t>
      </w:r>
    </w:p>
    <w:p w14:paraId="394BFA56" w14:textId="68DC7AD0" w:rsidR="002E378A" w:rsidRPr="00712166" w:rsidRDefault="002E378A" w:rsidP="002E378A">
      <w:pPr>
        <w:ind w:firstLine="576"/>
        <w:rPr>
          <w:rFonts w:cs="Arial"/>
          <w:color w:val="000000" w:themeColor="text1"/>
        </w:rPr>
      </w:pPr>
      <w:r w:rsidRPr="00712166">
        <w:rPr>
          <w:rFonts w:cs="Arial"/>
          <w:color w:val="000000" w:themeColor="text1"/>
        </w:rPr>
        <w:lastRenderedPageBreak/>
        <w:t>console.log(ferrari.getVelocidadeAtual())</w:t>
      </w:r>
    </w:p>
    <w:p w14:paraId="6D60694F" w14:textId="26B4DD2F" w:rsidR="002E378A" w:rsidRPr="00712166" w:rsidRDefault="002E378A" w:rsidP="002E378A">
      <w:pPr>
        <w:ind w:firstLine="576"/>
        <w:rPr>
          <w:rFonts w:cs="Arial"/>
          <w:color w:val="000000" w:themeColor="text1"/>
        </w:rPr>
      </w:pPr>
    </w:p>
    <w:p w14:paraId="039613B1" w14:textId="767441F5" w:rsidR="002E378A" w:rsidRPr="00712166" w:rsidRDefault="002E378A" w:rsidP="002E378A">
      <w:pPr>
        <w:pStyle w:val="Ttulo2"/>
        <w:spacing w:line="480" w:lineRule="auto"/>
        <w:rPr>
          <w:rFonts w:cs="Arial"/>
        </w:rPr>
      </w:pPr>
      <w:bookmarkStart w:id="68" w:name="_Toc68947629"/>
      <w:r w:rsidRPr="00712166">
        <w:rPr>
          <w:rFonts w:cs="Arial"/>
        </w:rPr>
        <w:t>Tipos de Declaração</w:t>
      </w:r>
      <w:bookmarkEnd w:id="68"/>
    </w:p>
    <w:p w14:paraId="11E7FE76"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console.log(soma(7, 2))</w:t>
      </w:r>
    </w:p>
    <w:p w14:paraId="0C19A87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function declaration - Tem a vantagem de ser lida pelo interpretador</w:t>
      </w:r>
    </w:p>
    <w:p w14:paraId="4F61C962"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antes da execução, ou seja, podemos chamar a função em uma linha</w:t>
      </w:r>
    </w:p>
    <w:p w14:paraId="757785B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antes de declaração</w:t>
      </w:r>
    </w:p>
    <w:p w14:paraId="0552E5BA"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5843D56E"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function soma(x, y) {</w:t>
      </w:r>
    </w:p>
    <w:p w14:paraId="3D5FB407"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    return x + y</w:t>
      </w:r>
    </w:p>
    <w:p w14:paraId="1B8A4CE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23B61EE1" w14:textId="77777777" w:rsidR="002E378A" w:rsidRPr="00712166" w:rsidRDefault="002E378A" w:rsidP="002E378A">
      <w:pPr>
        <w:spacing w:after="200" w:line="276" w:lineRule="auto"/>
        <w:ind w:left="709" w:firstLine="0"/>
        <w:jc w:val="left"/>
        <w:rPr>
          <w:rFonts w:cs="Arial"/>
          <w:color w:val="000000" w:themeColor="text1"/>
        </w:rPr>
      </w:pPr>
    </w:p>
    <w:p w14:paraId="1CCB5E1B"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function expression - Só podem ser chamadas após a declaração</w:t>
      </w:r>
    </w:p>
    <w:p w14:paraId="40E5E669"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4EC51140"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const sub = function (x, y) {</w:t>
      </w:r>
    </w:p>
    <w:p w14:paraId="7933AC8C"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 xml:space="preserve">    return x - y</w:t>
      </w:r>
    </w:p>
    <w:p w14:paraId="4E6F7111"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24517CE8"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console.log(sub(7, 2))</w:t>
      </w:r>
    </w:p>
    <w:p w14:paraId="6531A10D"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named function expression - Só podem ser chamadas após a declaração</w:t>
      </w:r>
    </w:p>
    <w:p w14:paraId="3BFC6895"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 xml:space="preserve">Pouco usado, vantagem na hora de debugar código, </w:t>
      </w:r>
    </w:p>
    <w:p w14:paraId="5D44F571"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pois aparece o nome da função</w:t>
      </w:r>
    </w:p>
    <w:p w14:paraId="3988DDAC"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52ACDF5B"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const mult = function mult(x, y) {</w:t>
      </w:r>
    </w:p>
    <w:p w14:paraId="4D019806"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 xml:space="preserve">    return x * y</w:t>
      </w:r>
    </w:p>
    <w:p w14:paraId="51320295"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w:t>
      </w:r>
    </w:p>
    <w:p w14:paraId="0699F742" w14:textId="77777777" w:rsidR="002E378A" w:rsidRPr="00130012" w:rsidRDefault="002E378A" w:rsidP="002E378A">
      <w:pPr>
        <w:spacing w:after="200" w:line="276" w:lineRule="auto"/>
        <w:ind w:left="709" w:firstLine="0"/>
        <w:jc w:val="left"/>
        <w:rPr>
          <w:rFonts w:cs="Arial"/>
          <w:color w:val="000000" w:themeColor="text1"/>
          <w:lang w:val="en-US"/>
        </w:rPr>
      </w:pPr>
      <w:r w:rsidRPr="00130012">
        <w:rPr>
          <w:rFonts w:cs="Arial"/>
          <w:color w:val="000000" w:themeColor="text1"/>
          <w:lang w:val="en-US"/>
        </w:rPr>
        <w:t>console.log(mult(7, 2))</w:t>
      </w:r>
    </w:p>
    <w:p w14:paraId="26A06CCF" w14:textId="77777777" w:rsidR="002E378A" w:rsidRPr="00712166" w:rsidRDefault="002E378A" w:rsidP="002E378A">
      <w:pPr>
        <w:spacing w:after="200" w:line="276" w:lineRule="auto"/>
        <w:ind w:left="709" w:firstLine="0"/>
        <w:jc w:val="left"/>
        <w:rPr>
          <w:rFonts w:cs="Arial"/>
          <w:color w:val="000000" w:themeColor="text1"/>
        </w:rPr>
      </w:pPr>
      <w:r w:rsidRPr="00712166">
        <w:rPr>
          <w:rFonts w:cs="Arial"/>
          <w:color w:val="000000" w:themeColor="text1"/>
        </w:rPr>
        <w:t>//</w:t>
      </w:r>
    </w:p>
    <w:p w14:paraId="552DB588" w14:textId="77777777" w:rsidR="002E378A" w:rsidRPr="00712166" w:rsidRDefault="002E378A" w:rsidP="002E378A">
      <w:pPr>
        <w:ind w:firstLine="576"/>
        <w:rPr>
          <w:rFonts w:cs="Arial"/>
          <w:color w:val="000000" w:themeColor="text1"/>
        </w:rPr>
      </w:pPr>
    </w:p>
    <w:p w14:paraId="40B5C2B8" w14:textId="68DD4246" w:rsidR="002E378A" w:rsidRPr="00712166" w:rsidRDefault="002E378A" w:rsidP="002E378A">
      <w:pPr>
        <w:pStyle w:val="Ttulo2"/>
        <w:spacing w:line="480" w:lineRule="auto"/>
        <w:rPr>
          <w:rFonts w:cs="Arial"/>
        </w:rPr>
      </w:pPr>
      <w:bookmarkStart w:id="69" w:name="_Toc68947630"/>
      <w:r w:rsidRPr="00712166">
        <w:rPr>
          <w:rFonts w:cs="Arial"/>
        </w:rPr>
        <w:lastRenderedPageBreak/>
        <w:t>Contexto Léxico</w:t>
      </w:r>
      <w:bookmarkEnd w:id="69"/>
    </w:p>
    <w:p w14:paraId="0B446C3F" w14:textId="3E355816" w:rsidR="009571D6" w:rsidRPr="00712166" w:rsidRDefault="009571D6" w:rsidP="009571D6">
      <w:pPr>
        <w:ind w:firstLine="576"/>
        <w:rPr>
          <w:color w:val="000000" w:themeColor="text1"/>
        </w:rPr>
      </w:pPr>
      <w:r w:rsidRPr="00712166">
        <w:rPr>
          <w:color w:val="000000" w:themeColor="text1"/>
        </w:rPr>
        <w:t>É o contexto no qual as ‘coisas’ foram declaradas dentro da linguagem.</w:t>
      </w:r>
    </w:p>
    <w:p w14:paraId="768A6078" w14:textId="77777777" w:rsidR="009571D6" w:rsidRPr="00712166" w:rsidRDefault="009571D6" w:rsidP="009571D6">
      <w:pPr>
        <w:ind w:firstLine="576"/>
        <w:rPr>
          <w:color w:val="000000" w:themeColor="text1"/>
        </w:rPr>
      </w:pPr>
      <w:r w:rsidRPr="00712166">
        <w:rPr>
          <w:color w:val="000000" w:themeColor="text1"/>
        </w:rPr>
        <w:t>const valor = 'Global'</w:t>
      </w:r>
    </w:p>
    <w:p w14:paraId="35A3C1A6" w14:textId="77777777" w:rsidR="009571D6" w:rsidRPr="00712166" w:rsidRDefault="009571D6" w:rsidP="009571D6">
      <w:pPr>
        <w:ind w:firstLine="576"/>
        <w:rPr>
          <w:color w:val="000000" w:themeColor="text1"/>
        </w:rPr>
      </w:pPr>
    </w:p>
    <w:p w14:paraId="6648C010" w14:textId="77777777" w:rsidR="009571D6" w:rsidRPr="00712166" w:rsidRDefault="009571D6" w:rsidP="009571D6">
      <w:pPr>
        <w:ind w:firstLine="576"/>
        <w:rPr>
          <w:color w:val="000000" w:themeColor="text1"/>
        </w:rPr>
      </w:pPr>
      <w:r w:rsidRPr="00712166">
        <w:rPr>
          <w:color w:val="000000" w:themeColor="text1"/>
        </w:rPr>
        <w:t>function minhaFuncao (){</w:t>
      </w:r>
    </w:p>
    <w:p w14:paraId="0FFD1FF3" w14:textId="77777777" w:rsidR="009571D6" w:rsidRPr="00712166" w:rsidRDefault="009571D6" w:rsidP="009571D6">
      <w:pPr>
        <w:ind w:firstLine="576"/>
        <w:rPr>
          <w:color w:val="000000" w:themeColor="text1"/>
        </w:rPr>
      </w:pPr>
      <w:r w:rsidRPr="00712166">
        <w:rPr>
          <w:color w:val="000000" w:themeColor="text1"/>
        </w:rPr>
        <w:t xml:space="preserve">    console.log(valor)</w:t>
      </w:r>
    </w:p>
    <w:p w14:paraId="7CBF6399" w14:textId="77777777" w:rsidR="009571D6" w:rsidRPr="00712166" w:rsidRDefault="009571D6" w:rsidP="009571D6">
      <w:pPr>
        <w:ind w:firstLine="576"/>
        <w:rPr>
          <w:color w:val="000000" w:themeColor="text1"/>
        </w:rPr>
      </w:pPr>
      <w:r w:rsidRPr="00712166">
        <w:rPr>
          <w:color w:val="000000" w:themeColor="text1"/>
        </w:rPr>
        <w:t>}</w:t>
      </w:r>
    </w:p>
    <w:p w14:paraId="555CD8DF" w14:textId="77777777" w:rsidR="009571D6" w:rsidRPr="00712166" w:rsidRDefault="009571D6" w:rsidP="009571D6">
      <w:pPr>
        <w:ind w:firstLine="576"/>
        <w:rPr>
          <w:color w:val="000000" w:themeColor="text1"/>
        </w:rPr>
      </w:pPr>
    </w:p>
    <w:p w14:paraId="65F8B941" w14:textId="77777777" w:rsidR="009571D6" w:rsidRPr="00712166" w:rsidRDefault="009571D6" w:rsidP="009571D6">
      <w:pPr>
        <w:ind w:firstLine="576"/>
        <w:rPr>
          <w:color w:val="000000" w:themeColor="text1"/>
        </w:rPr>
      </w:pPr>
      <w:r w:rsidRPr="00712166">
        <w:rPr>
          <w:color w:val="000000" w:themeColor="text1"/>
        </w:rPr>
        <w:t>function exec(){</w:t>
      </w:r>
    </w:p>
    <w:p w14:paraId="11E7CF14" w14:textId="77777777" w:rsidR="009571D6" w:rsidRPr="00712166" w:rsidRDefault="009571D6" w:rsidP="009571D6">
      <w:pPr>
        <w:ind w:firstLine="576"/>
        <w:rPr>
          <w:color w:val="000000" w:themeColor="text1"/>
        </w:rPr>
      </w:pPr>
      <w:r w:rsidRPr="00712166">
        <w:rPr>
          <w:color w:val="000000" w:themeColor="text1"/>
        </w:rPr>
        <w:t xml:space="preserve">    const valor = 'Local'</w:t>
      </w:r>
    </w:p>
    <w:p w14:paraId="04FFEB4A" w14:textId="77777777" w:rsidR="009571D6" w:rsidRPr="00712166" w:rsidRDefault="009571D6" w:rsidP="009571D6">
      <w:pPr>
        <w:ind w:firstLine="576"/>
        <w:rPr>
          <w:color w:val="000000" w:themeColor="text1"/>
        </w:rPr>
      </w:pPr>
      <w:r w:rsidRPr="00712166">
        <w:rPr>
          <w:color w:val="000000" w:themeColor="text1"/>
        </w:rPr>
        <w:t xml:space="preserve">    minhaFuncao()</w:t>
      </w:r>
    </w:p>
    <w:p w14:paraId="68F2321F" w14:textId="77777777" w:rsidR="009571D6" w:rsidRPr="00712166" w:rsidRDefault="009571D6" w:rsidP="009571D6">
      <w:pPr>
        <w:ind w:firstLine="576"/>
        <w:rPr>
          <w:color w:val="000000" w:themeColor="text1"/>
        </w:rPr>
      </w:pPr>
      <w:r w:rsidRPr="00712166">
        <w:rPr>
          <w:color w:val="000000" w:themeColor="text1"/>
        </w:rPr>
        <w:t>}</w:t>
      </w:r>
    </w:p>
    <w:p w14:paraId="2E79D0F7" w14:textId="77777777" w:rsidR="009571D6" w:rsidRPr="00712166" w:rsidRDefault="009571D6" w:rsidP="009571D6">
      <w:pPr>
        <w:ind w:firstLine="576"/>
        <w:rPr>
          <w:color w:val="000000" w:themeColor="text1"/>
        </w:rPr>
      </w:pPr>
    </w:p>
    <w:p w14:paraId="12525752" w14:textId="77777777" w:rsidR="009571D6" w:rsidRPr="00712166" w:rsidRDefault="009571D6" w:rsidP="009571D6">
      <w:pPr>
        <w:ind w:firstLine="576"/>
        <w:rPr>
          <w:color w:val="000000" w:themeColor="text1"/>
        </w:rPr>
      </w:pPr>
      <w:r w:rsidRPr="00712166">
        <w:rPr>
          <w:color w:val="000000" w:themeColor="text1"/>
        </w:rPr>
        <w:t xml:space="preserve">exec() </w:t>
      </w:r>
    </w:p>
    <w:p w14:paraId="7BEC921E" w14:textId="77777777" w:rsidR="009571D6" w:rsidRPr="00712166" w:rsidRDefault="009571D6" w:rsidP="009571D6">
      <w:pPr>
        <w:ind w:firstLine="576"/>
        <w:rPr>
          <w:color w:val="000000" w:themeColor="text1"/>
        </w:rPr>
      </w:pPr>
    </w:p>
    <w:p w14:paraId="3DAE84FB" w14:textId="77777777" w:rsidR="009571D6" w:rsidRPr="00712166" w:rsidRDefault="009571D6" w:rsidP="009571D6">
      <w:pPr>
        <w:ind w:firstLine="576"/>
        <w:rPr>
          <w:color w:val="000000" w:themeColor="text1"/>
        </w:rPr>
      </w:pPr>
      <w:r w:rsidRPr="00712166">
        <w:rPr>
          <w:color w:val="000000" w:themeColor="text1"/>
        </w:rPr>
        <w:t>/* A função exec apesar de ter declarado uma constante valor</w:t>
      </w:r>
    </w:p>
    <w:p w14:paraId="6B30633A" w14:textId="77777777" w:rsidR="009571D6" w:rsidRPr="00712166" w:rsidRDefault="009571D6" w:rsidP="009571D6">
      <w:pPr>
        <w:ind w:firstLine="576"/>
        <w:rPr>
          <w:color w:val="000000" w:themeColor="text1"/>
        </w:rPr>
      </w:pPr>
      <w:r w:rsidRPr="00712166">
        <w:rPr>
          <w:color w:val="000000" w:themeColor="text1"/>
        </w:rPr>
        <w:t>ao executar a função 'minhaFuncao', vai retornar o valor 'Global'</w:t>
      </w:r>
    </w:p>
    <w:p w14:paraId="3A5BA44D" w14:textId="77777777" w:rsidR="009571D6" w:rsidRPr="00712166" w:rsidRDefault="009571D6" w:rsidP="009571D6">
      <w:pPr>
        <w:ind w:firstLine="576"/>
        <w:rPr>
          <w:color w:val="000000" w:themeColor="text1"/>
        </w:rPr>
      </w:pPr>
      <w:r w:rsidRPr="00712166">
        <w:rPr>
          <w:color w:val="000000" w:themeColor="text1"/>
        </w:rPr>
        <w:t>pois ele foi definida em um contexto léxico (local de declaração)</w:t>
      </w:r>
    </w:p>
    <w:p w14:paraId="68BAFE1A" w14:textId="77777777" w:rsidR="009571D6" w:rsidRPr="00712166" w:rsidRDefault="009571D6" w:rsidP="009571D6">
      <w:pPr>
        <w:ind w:firstLine="576"/>
        <w:rPr>
          <w:color w:val="000000" w:themeColor="text1"/>
        </w:rPr>
      </w:pPr>
      <w:r w:rsidRPr="00712166">
        <w:rPr>
          <w:color w:val="000000" w:themeColor="text1"/>
        </w:rPr>
        <w:t>diferente, ou seja, mesmo chamando ela em outro local, ela carrega</w:t>
      </w:r>
    </w:p>
    <w:p w14:paraId="68B32D5E" w14:textId="77777777" w:rsidR="009571D6" w:rsidRPr="00712166" w:rsidRDefault="009571D6" w:rsidP="009571D6">
      <w:pPr>
        <w:ind w:firstLine="576"/>
        <w:rPr>
          <w:color w:val="000000" w:themeColor="text1"/>
        </w:rPr>
      </w:pPr>
      <w:r w:rsidRPr="00712166">
        <w:rPr>
          <w:color w:val="000000" w:themeColor="text1"/>
        </w:rPr>
        <w:t>consigo esse contexto, e nesse contexto (funcao 'minhaFuncao') ela</w:t>
      </w:r>
    </w:p>
    <w:p w14:paraId="3CE06E01" w14:textId="77777777" w:rsidR="009571D6" w:rsidRPr="00712166" w:rsidRDefault="009571D6" w:rsidP="009571D6">
      <w:pPr>
        <w:ind w:firstLine="576"/>
        <w:rPr>
          <w:color w:val="000000" w:themeColor="text1"/>
        </w:rPr>
      </w:pPr>
      <w:r w:rsidRPr="00712166">
        <w:rPr>
          <w:color w:val="000000" w:themeColor="text1"/>
        </w:rPr>
        <w:t xml:space="preserve">não tinha recebido valor = 'Local', buscou no escopo léxico onde </w:t>
      </w:r>
    </w:p>
    <w:p w14:paraId="08E8E3B3" w14:textId="77777777" w:rsidR="009571D6" w:rsidRPr="00712166" w:rsidRDefault="009571D6" w:rsidP="009571D6">
      <w:pPr>
        <w:ind w:firstLine="576"/>
        <w:rPr>
          <w:color w:val="000000" w:themeColor="text1"/>
        </w:rPr>
      </w:pPr>
      <w:r w:rsidRPr="00712166">
        <w:rPr>
          <w:color w:val="000000" w:themeColor="text1"/>
        </w:rPr>
        <w:t>ela foi definida. Não busca no local de execução, mas sim no local</w:t>
      </w:r>
    </w:p>
    <w:p w14:paraId="6973FA81" w14:textId="77777777" w:rsidR="009571D6" w:rsidRPr="00712166" w:rsidRDefault="009571D6" w:rsidP="009571D6">
      <w:pPr>
        <w:ind w:firstLine="576"/>
        <w:rPr>
          <w:color w:val="000000" w:themeColor="text1"/>
        </w:rPr>
      </w:pPr>
      <w:r w:rsidRPr="00712166">
        <w:rPr>
          <w:color w:val="000000" w:themeColor="text1"/>
        </w:rPr>
        <w:t>onde foi definida.</w:t>
      </w:r>
    </w:p>
    <w:p w14:paraId="1F811D0C" w14:textId="215E14B6" w:rsidR="009571D6" w:rsidRPr="00712166" w:rsidRDefault="009571D6" w:rsidP="009571D6">
      <w:pPr>
        <w:ind w:firstLine="576"/>
        <w:rPr>
          <w:color w:val="000000" w:themeColor="text1"/>
        </w:rPr>
      </w:pPr>
      <w:r w:rsidRPr="00712166">
        <w:rPr>
          <w:color w:val="000000" w:themeColor="text1"/>
        </w:rPr>
        <w:t>*/</w:t>
      </w:r>
    </w:p>
    <w:p w14:paraId="448695BB" w14:textId="7A2AFD3F" w:rsidR="002E378A" w:rsidRPr="00712166" w:rsidRDefault="002E378A" w:rsidP="002E378A">
      <w:pPr>
        <w:ind w:firstLine="576"/>
        <w:rPr>
          <w:rFonts w:cs="Arial"/>
          <w:color w:val="000000" w:themeColor="text1"/>
        </w:rPr>
      </w:pPr>
    </w:p>
    <w:p w14:paraId="5E4263AE" w14:textId="33F6E58D" w:rsidR="002E378A" w:rsidRPr="00712166" w:rsidRDefault="002E378A" w:rsidP="002E378A">
      <w:pPr>
        <w:ind w:firstLine="576"/>
        <w:rPr>
          <w:rFonts w:cs="Arial"/>
          <w:color w:val="000000" w:themeColor="text1"/>
        </w:rPr>
      </w:pPr>
    </w:p>
    <w:p w14:paraId="21D115CF" w14:textId="4A1A1F4B" w:rsidR="002E378A" w:rsidRPr="00712166" w:rsidRDefault="002E378A" w:rsidP="002E378A">
      <w:pPr>
        <w:pStyle w:val="Ttulo2"/>
        <w:spacing w:line="480" w:lineRule="auto"/>
        <w:rPr>
          <w:rFonts w:cs="Arial"/>
        </w:rPr>
      </w:pPr>
      <w:bookmarkStart w:id="70" w:name="_Toc68947631"/>
      <w:r w:rsidRPr="00712166">
        <w:rPr>
          <w:rFonts w:cs="Arial"/>
        </w:rPr>
        <w:t>Closures</w:t>
      </w:r>
      <w:bookmarkEnd w:id="70"/>
    </w:p>
    <w:p w14:paraId="00191318" w14:textId="77777777" w:rsidR="00016425" w:rsidRPr="00712166" w:rsidRDefault="00016425" w:rsidP="00016425">
      <w:pPr>
        <w:ind w:firstLine="576"/>
        <w:rPr>
          <w:rFonts w:cs="Arial"/>
          <w:color w:val="000000" w:themeColor="text1"/>
        </w:rPr>
      </w:pPr>
      <w:r w:rsidRPr="00712166">
        <w:rPr>
          <w:rFonts w:cs="Arial"/>
          <w:color w:val="000000" w:themeColor="text1"/>
        </w:rPr>
        <w:t>// Closure - Fechamento, algo que envolve algo</w:t>
      </w:r>
    </w:p>
    <w:p w14:paraId="5CFE4075" w14:textId="77777777" w:rsidR="00016425" w:rsidRPr="00712166" w:rsidRDefault="00016425" w:rsidP="00016425">
      <w:pPr>
        <w:ind w:firstLine="576"/>
        <w:rPr>
          <w:rFonts w:cs="Arial"/>
          <w:color w:val="000000" w:themeColor="text1"/>
        </w:rPr>
      </w:pPr>
    </w:p>
    <w:p w14:paraId="20FB9FF3" w14:textId="77777777" w:rsidR="00016425" w:rsidRPr="00712166" w:rsidRDefault="00016425" w:rsidP="00016425">
      <w:pPr>
        <w:ind w:firstLine="576"/>
        <w:rPr>
          <w:rFonts w:cs="Arial"/>
          <w:color w:val="000000" w:themeColor="text1"/>
        </w:rPr>
      </w:pPr>
      <w:r w:rsidRPr="00712166">
        <w:rPr>
          <w:rFonts w:cs="Arial"/>
          <w:color w:val="000000" w:themeColor="text1"/>
        </w:rPr>
        <w:t>// Closure é o escopo criado quando uma função é declarada</w:t>
      </w:r>
    </w:p>
    <w:p w14:paraId="7033ED6A" w14:textId="77777777" w:rsidR="00016425" w:rsidRPr="00712166" w:rsidRDefault="00016425" w:rsidP="00016425">
      <w:pPr>
        <w:ind w:firstLine="576"/>
        <w:rPr>
          <w:rFonts w:cs="Arial"/>
          <w:color w:val="000000" w:themeColor="text1"/>
        </w:rPr>
      </w:pPr>
      <w:r w:rsidRPr="00712166">
        <w:rPr>
          <w:rFonts w:cs="Arial"/>
          <w:color w:val="000000" w:themeColor="text1"/>
        </w:rPr>
        <w:t>/* Esse escopo permite a função acessar e manipular variáveis</w:t>
      </w:r>
    </w:p>
    <w:p w14:paraId="1327E7EF" w14:textId="77777777" w:rsidR="00016425" w:rsidRPr="00712166" w:rsidRDefault="00016425" w:rsidP="00016425">
      <w:pPr>
        <w:ind w:firstLine="576"/>
        <w:rPr>
          <w:rFonts w:cs="Arial"/>
          <w:color w:val="000000" w:themeColor="text1"/>
        </w:rPr>
      </w:pPr>
      <w:r w:rsidRPr="00712166">
        <w:rPr>
          <w:rFonts w:cs="Arial"/>
          <w:color w:val="000000" w:themeColor="text1"/>
        </w:rPr>
        <w:t>externas à função */</w:t>
      </w:r>
    </w:p>
    <w:p w14:paraId="7CF96901" w14:textId="77777777" w:rsidR="00016425" w:rsidRPr="00712166" w:rsidRDefault="00016425" w:rsidP="00016425">
      <w:pPr>
        <w:ind w:firstLine="576"/>
        <w:rPr>
          <w:rFonts w:cs="Arial"/>
          <w:color w:val="000000" w:themeColor="text1"/>
        </w:rPr>
      </w:pPr>
    </w:p>
    <w:p w14:paraId="073E3983" w14:textId="77777777" w:rsidR="00016425" w:rsidRPr="00712166" w:rsidRDefault="00016425" w:rsidP="00016425">
      <w:pPr>
        <w:ind w:firstLine="576"/>
        <w:rPr>
          <w:rFonts w:cs="Arial"/>
          <w:color w:val="000000" w:themeColor="text1"/>
        </w:rPr>
      </w:pPr>
      <w:r w:rsidRPr="00712166">
        <w:rPr>
          <w:rFonts w:cs="Arial"/>
          <w:color w:val="000000" w:themeColor="text1"/>
        </w:rPr>
        <w:t>const x = 'Global'</w:t>
      </w:r>
    </w:p>
    <w:p w14:paraId="79310AA9" w14:textId="77777777" w:rsidR="00016425" w:rsidRPr="00712166" w:rsidRDefault="00016425" w:rsidP="00016425">
      <w:pPr>
        <w:ind w:firstLine="576"/>
        <w:rPr>
          <w:rFonts w:cs="Arial"/>
          <w:color w:val="000000" w:themeColor="text1"/>
        </w:rPr>
      </w:pPr>
    </w:p>
    <w:p w14:paraId="6972FED0"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function fora() {</w:t>
      </w:r>
    </w:p>
    <w:p w14:paraId="7BA6507E"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 xml:space="preserve">    const x = 'Local'</w:t>
      </w:r>
    </w:p>
    <w:p w14:paraId="366AF74C" w14:textId="77777777" w:rsidR="00016425" w:rsidRPr="00130012" w:rsidRDefault="00016425" w:rsidP="00016425">
      <w:pPr>
        <w:ind w:firstLine="576"/>
        <w:rPr>
          <w:rFonts w:cs="Arial"/>
          <w:color w:val="000000" w:themeColor="text1"/>
          <w:lang w:val="en-US"/>
        </w:rPr>
      </w:pPr>
      <w:r w:rsidRPr="00130012">
        <w:rPr>
          <w:rFonts w:cs="Arial"/>
          <w:color w:val="000000" w:themeColor="text1"/>
          <w:lang w:val="en-US"/>
        </w:rPr>
        <w:t xml:space="preserve">    function dentro() {</w:t>
      </w:r>
    </w:p>
    <w:p w14:paraId="409DEC76" w14:textId="77777777" w:rsidR="00016425" w:rsidRPr="00712166" w:rsidRDefault="00016425" w:rsidP="00016425">
      <w:pPr>
        <w:ind w:firstLine="576"/>
        <w:rPr>
          <w:rFonts w:cs="Arial"/>
          <w:color w:val="000000" w:themeColor="text1"/>
        </w:rPr>
      </w:pPr>
      <w:r w:rsidRPr="00130012">
        <w:rPr>
          <w:rFonts w:cs="Arial"/>
          <w:color w:val="000000" w:themeColor="text1"/>
          <w:lang w:val="en-US"/>
        </w:rPr>
        <w:t xml:space="preserve">        </w:t>
      </w:r>
      <w:r w:rsidRPr="00712166">
        <w:rPr>
          <w:rFonts w:cs="Arial"/>
          <w:color w:val="000000" w:themeColor="text1"/>
        </w:rPr>
        <w:t>return x</w:t>
      </w:r>
    </w:p>
    <w:p w14:paraId="05853A25"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w:t>
      </w:r>
    </w:p>
    <w:p w14:paraId="631457A9" w14:textId="77777777" w:rsidR="00016425" w:rsidRPr="00712166" w:rsidRDefault="00016425" w:rsidP="00016425">
      <w:pPr>
        <w:ind w:firstLine="576"/>
        <w:rPr>
          <w:rFonts w:cs="Arial"/>
          <w:color w:val="000000" w:themeColor="text1"/>
        </w:rPr>
      </w:pPr>
      <w:r w:rsidRPr="00712166">
        <w:rPr>
          <w:rFonts w:cs="Arial"/>
          <w:color w:val="000000" w:themeColor="text1"/>
        </w:rPr>
        <w:t xml:space="preserve">    return dentro</w:t>
      </w:r>
    </w:p>
    <w:p w14:paraId="1E73CD68" w14:textId="77777777" w:rsidR="00016425" w:rsidRPr="00712166" w:rsidRDefault="00016425" w:rsidP="00016425">
      <w:pPr>
        <w:ind w:firstLine="576"/>
        <w:rPr>
          <w:rFonts w:cs="Arial"/>
          <w:color w:val="000000" w:themeColor="text1"/>
        </w:rPr>
      </w:pPr>
      <w:r w:rsidRPr="00712166">
        <w:rPr>
          <w:rFonts w:cs="Arial"/>
          <w:color w:val="000000" w:themeColor="text1"/>
        </w:rPr>
        <w:t>}</w:t>
      </w:r>
    </w:p>
    <w:p w14:paraId="5B9BCE8B" w14:textId="77777777" w:rsidR="00016425" w:rsidRPr="00712166" w:rsidRDefault="00016425" w:rsidP="00016425">
      <w:pPr>
        <w:ind w:firstLine="576"/>
        <w:rPr>
          <w:rFonts w:cs="Arial"/>
          <w:color w:val="000000" w:themeColor="text1"/>
        </w:rPr>
      </w:pPr>
    </w:p>
    <w:p w14:paraId="034F9A71" w14:textId="77777777" w:rsidR="00016425" w:rsidRPr="00712166" w:rsidRDefault="00016425" w:rsidP="00016425">
      <w:pPr>
        <w:ind w:firstLine="576"/>
        <w:rPr>
          <w:rFonts w:cs="Arial"/>
          <w:color w:val="000000" w:themeColor="text1"/>
        </w:rPr>
      </w:pPr>
      <w:r w:rsidRPr="00712166">
        <w:rPr>
          <w:rFonts w:cs="Arial"/>
          <w:color w:val="000000" w:themeColor="text1"/>
        </w:rPr>
        <w:t>const minhaFuncao = fora() // fora() retorna uma função armazenada em 'minhaFuncao'</w:t>
      </w:r>
    </w:p>
    <w:p w14:paraId="1FE4A2C4" w14:textId="77777777" w:rsidR="00016425" w:rsidRPr="00712166" w:rsidRDefault="00016425" w:rsidP="00016425">
      <w:pPr>
        <w:ind w:firstLine="576"/>
        <w:rPr>
          <w:rFonts w:cs="Arial"/>
          <w:color w:val="000000" w:themeColor="text1"/>
        </w:rPr>
      </w:pPr>
      <w:r w:rsidRPr="00712166">
        <w:rPr>
          <w:rFonts w:cs="Arial"/>
          <w:color w:val="000000" w:themeColor="text1"/>
        </w:rPr>
        <w:t>console.log(minhaFuncao()) /* Aqui, vamos retornar a funcao dentro, que foi definida no contexto</w:t>
      </w:r>
    </w:p>
    <w:p w14:paraId="2144F826" w14:textId="77777777" w:rsidR="00016425" w:rsidRPr="00712166" w:rsidRDefault="00016425" w:rsidP="00016425">
      <w:pPr>
        <w:ind w:firstLine="576"/>
        <w:rPr>
          <w:rFonts w:cs="Arial"/>
          <w:color w:val="000000" w:themeColor="text1"/>
        </w:rPr>
      </w:pPr>
      <w:r w:rsidRPr="00712166">
        <w:rPr>
          <w:rFonts w:cs="Arial"/>
          <w:color w:val="000000" w:themeColor="text1"/>
        </w:rPr>
        <w:t>léxico da função fora(), dentro do seu escopo, e nesse escopo, tinhas um valor de x igual a 'Local'</w:t>
      </w:r>
    </w:p>
    <w:p w14:paraId="672F4A93" w14:textId="3F08990F" w:rsidR="002E378A" w:rsidRPr="00712166" w:rsidRDefault="00016425" w:rsidP="00016425">
      <w:pPr>
        <w:ind w:firstLine="576"/>
        <w:rPr>
          <w:rFonts w:cs="Arial"/>
          <w:color w:val="000000" w:themeColor="text1"/>
        </w:rPr>
      </w:pPr>
      <w:r w:rsidRPr="00712166">
        <w:rPr>
          <w:rFonts w:cs="Arial"/>
          <w:color w:val="000000" w:themeColor="text1"/>
        </w:rPr>
        <w:t>ou seja, vamos obter o que ela encontrou no seu contexto */</w:t>
      </w:r>
    </w:p>
    <w:p w14:paraId="47E4B688" w14:textId="77777777" w:rsidR="00016425" w:rsidRPr="00712166" w:rsidRDefault="00016425" w:rsidP="00016425">
      <w:pPr>
        <w:ind w:firstLine="576"/>
        <w:rPr>
          <w:rFonts w:cs="Arial"/>
          <w:color w:val="000000" w:themeColor="text1"/>
        </w:rPr>
      </w:pPr>
    </w:p>
    <w:p w14:paraId="48FEE6C8" w14:textId="49CF3481" w:rsidR="002E378A" w:rsidRPr="00712166" w:rsidRDefault="002E378A" w:rsidP="002E378A">
      <w:pPr>
        <w:pStyle w:val="Ttulo2"/>
        <w:spacing w:line="480" w:lineRule="auto"/>
        <w:rPr>
          <w:rFonts w:cs="Arial"/>
        </w:rPr>
      </w:pPr>
      <w:bookmarkStart w:id="71" w:name="_Toc68947632"/>
      <w:r w:rsidRPr="00712166">
        <w:rPr>
          <w:rFonts w:cs="Arial"/>
        </w:rPr>
        <w:t>Função Factory</w:t>
      </w:r>
      <w:bookmarkEnd w:id="71"/>
    </w:p>
    <w:p w14:paraId="58FACA1A" w14:textId="77777777" w:rsidR="00016425" w:rsidRPr="00712166" w:rsidRDefault="00016425" w:rsidP="00016425">
      <w:pPr>
        <w:rPr>
          <w:color w:val="000000" w:themeColor="text1"/>
        </w:rPr>
      </w:pPr>
      <w:r w:rsidRPr="00712166">
        <w:rPr>
          <w:color w:val="000000" w:themeColor="text1"/>
        </w:rPr>
        <w:t>/* Função Factory é uma função que retorna um objeto - Uma fábrica de objetos (Sem necessidade de instanciar)</w:t>
      </w:r>
    </w:p>
    <w:p w14:paraId="2828239C" w14:textId="77777777" w:rsidR="00016425" w:rsidRPr="00712166" w:rsidRDefault="00016425" w:rsidP="00016425">
      <w:pPr>
        <w:rPr>
          <w:color w:val="000000" w:themeColor="text1"/>
        </w:rPr>
      </w:pPr>
      <w:r w:rsidRPr="00712166">
        <w:rPr>
          <w:color w:val="000000" w:themeColor="text1"/>
        </w:rPr>
        <w:t>As factorys podem tambem retornar funções agrupadas como parâmetros de um objeto</w:t>
      </w:r>
    </w:p>
    <w:p w14:paraId="26EADB2F" w14:textId="77777777" w:rsidR="00016425" w:rsidRPr="00712166" w:rsidRDefault="00016425" w:rsidP="00016425">
      <w:pPr>
        <w:rPr>
          <w:color w:val="000000" w:themeColor="text1"/>
        </w:rPr>
      </w:pPr>
    </w:p>
    <w:p w14:paraId="1AE766CE" w14:textId="77777777" w:rsidR="00016425" w:rsidRPr="00130012" w:rsidRDefault="00016425" w:rsidP="00016425">
      <w:pPr>
        <w:rPr>
          <w:color w:val="000000" w:themeColor="text1"/>
          <w:lang w:val="en-US"/>
        </w:rPr>
      </w:pPr>
      <w:r w:rsidRPr="00130012">
        <w:rPr>
          <w:color w:val="000000" w:themeColor="text1"/>
          <w:lang w:val="en-US"/>
        </w:rPr>
        <w:t>*/</w:t>
      </w:r>
    </w:p>
    <w:p w14:paraId="3A5FA050" w14:textId="77777777" w:rsidR="00016425" w:rsidRPr="00130012" w:rsidRDefault="00016425" w:rsidP="00016425">
      <w:pPr>
        <w:rPr>
          <w:color w:val="000000" w:themeColor="text1"/>
          <w:lang w:val="en-US"/>
        </w:rPr>
      </w:pPr>
      <w:r w:rsidRPr="00130012">
        <w:rPr>
          <w:color w:val="000000" w:themeColor="text1"/>
          <w:lang w:val="en-US"/>
        </w:rPr>
        <w:t>function makePeople(nome, sobrenome, idade) {</w:t>
      </w:r>
    </w:p>
    <w:p w14:paraId="0195EEBD" w14:textId="77777777" w:rsidR="00016425" w:rsidRPr="00130012" w:rsidRDefault="00016425" w:rsidP="00016425">
      <w:pPr>
        <w:rPr>
          <w:color w:val="000000" w:themeColor="text1"/>
          <w:lang w:val="en-US"/>
        </w:rPr>
      </w:pPr>
      <w:r w:rsidRPr="00130012">
        <w:rPr>
          <w:color w:val="000000" w:themeColor="text1"/>
          <w:lang w:val="en-US"/>
        </w:rPr>
        <w:t xml:space="preserve">    return {</w:t>
      </w:r>
    </w:p>
    <w:p w14:paraId="6FF47BAF" w14:textId="77777777" w:rsidR="00016425" w:rsidRPr="00712166" w:rsidRDefault="00016425" w:rsidP="00016425">
      <w:pPr>
        <w:rPr>
          <w:color w:val="000000" w:themeColor="text1"/>
        </w:rPr>
      </w:pPr>
      <w:r w:rsidRPr="00130012">
        <w:rPr>
          <w:color w:val="000000" w:themeColor="text1"/>
          <w:lang w:val="en-US"/>
        </w:rPr>
        <w:t xml:space="preserve">        </w:t>
      </w:r>
      <w:r w:rsidRPr="00712166">
        <w:rPr>
          <w:color w:val="000000" w:themeColor="text1"/>
        </w:rPr>
        <w:t>nome,       // não é necessário nome: nome, pois ja passamos nos parâmetros quais são os atributos</w:t>
      </w:r>
    </w:p>
    <w:p w14:paraId="1139DD2B" w14:textId="77777777" w:rsidR="00016425" w:rsidRPr="00712166" w:rsidRDefault="00016425" w:rsidP="00016425">
      <w:pPr>
        <w:rPr>
          <w:color w:val="000000" w:themeColor="text1"/>
        </w:rPr>
      </w:pPr>
      <w:r w:rsidRPr="00712166">
        <w:rPr>
          <w:color w:val="000000" w:themeColor="text1"/>
        </w:rPr>
        <w:t xml:space="preserve">        sobrenome,</w:t>
      </w:r>
    </w:p>
    <w:p w14:paraId="73E66B8C" w14:textId="77777777" w:rsidR="00016425" w:rsidRPr="00712166" w:rsidRDefault="00016425" w:rsidP="00016425">
      <w:pPr>
        <w:rPr>
          <w:color w:val="000000" w:themeColor="text1"/>
        </w:rPr>
      </w:pPr>
      <w:r w:rsidRPr="00712166">
        <w:rPr>
          <w:color w:val="000000" w:themeColor="text1"/>
        </w:rPr>
        <w:t xml:space="preserve">        idade</w:t>
      </w:r>
    </w:p>
    <w:p w14:paraId="69B8CB26" w14:textId="77777777" w:rsidR="00016425" w:rsidRPr="00712166" w:rsidRDefault="00016425" w:rsidP="00016425">
      <w:pPr>
        <w:rPr>
          <w:color w:val="000000" w:themeColor="text1"/>
        </w:rPr>
      </w:pPr>
      <w:r w:rsidRPr="00712166">
        <w:rPr>
          <w:color w:val="000000" w:themeColor="text1"/>
        </w:rPr>
        <w:t xml:space="preserve">    }</w:t>
      </w:r>
    </w:p>
    <w:p w14:paraId="71566338" w14:textId="77777777" w:rsidR="00016425" w:rsidRPr="00712166" w:rsidRDefault="00016425" w:rsidP="00016425">
      <w:pPr>
        <w:rPr>
          <w:color w:val="000000" w:themeColor="text1"/>
        </w:rPr>
      </w:pPr>
      <w:r w:rsidRPr="00712166">
        <w:rPr>
          <w:color w:val="000000" w:themeColor="text1"/>
        </w:rPr>
        <w:t>}</w:t>
      </w:r>
    </w:p>
    <w:p w14:paraId="1A294332" w14:textId="77777777" w:rsidR="00016425" w:rsidRPr="00712166" w:rsidRDefault="00016425" w:rsidP="00016425">
      <w:pPr>
        <w:rPr>
          <w:color w:val="000000" w:themeColor="text1"/>
        </w:rPr>
      </w:pPr>
    </w:p>
    <w:p w14:paraId="3C03A5B6" w14:textId="77777777" w:rsidR="00016425" w:rsidRPr="00712166" w:rsidRDefault="00016425" w:rsidP="00016425">
      <w:pPr>
        <w:rPr>
          <w:color w:val="000000" w:themeColor="text1"/>
        </w:rPr>
      </w:pPr>
      <w:r w:rsidRPr="00712166">
        <w:rPr>
          <w:color w:val="000000" w:themeColor="text1"/>
        </w:rPr>
        <w:t>const pessoaA = makePeople('Lucas', 'Peixoto', 29)</w:t>
      </w:r>
    </w:p>
    <w:p w14:paraId="72F91B12" w14:textId="77777777" w:rsidR="00016425" w:rsidRPr="00130012" w:rsidRDefault="00016425" w:rsidP="00016425">
      <w:pPr>
        <w:rPr>
          <w:color w:val="000000" w:themeColor="text1"/>
          <w:lang w:val="en-US"/>
        </w:rPr>
      </w:pPr>
      <w:r w:rsidRPr="00130012">
        <w:rPr>
          <w:color w:val="000000" w:themeColor="text1"/>
          <w:lang w:val="en-US"/>
        </w:rPr>
        <w:t>const pessoaB = makePeople('Liana', 'Fernandes', 27)</w:t>
      </w:r>
    </w:p>
    <w:p w14:paraId="59906737" w14:textId="77777777" w:rsidR="00016425" w:rsidRPr="00130012" w:rsidRDefault="00016425" w:rsidP="00016425">
      <w:pPr>
        <w:rPr>
          <w:color w:val="000000" w:themeColor="text1"/>
          <w:lang w:val="en-US"/>
        </w:rPr>
      </w:pPr>
    </w:p>
    <w:p w14:paraId="13D4958E" w14:textId="77777777" w:rsidR="00016425" w:rsidRPr="00712166" w:rsidRDefault="00016425" w:rsidP="00016425">
      <w:pPr>
        <w:rPr>
          <w:color w:val="000000" w:themeColor="text1"/>
        </w:rPr>
      </w:pPr>
      <w:r w:rsidRPr="00712166">
        <w:rPr>
          <w:color w:val="000000" w:themeColor="text1"/>
        </w:rPr>
        <w:t>console.log(pessoaA.nome)</w:t>
      </w:r>
    </w:p>
    <w:p w14:paraId="5D7A23A1" w14:textId="77777777" w:rsidR="00016425" w:rsidRPr="00712166" w:rsidRDefault="00016425" w:rsidP="00016425">
      <w:pPr>
        <w:rPr>
          <w:color w:val="000000" w:themeColor="text1"/>
        </w:rPr>
      </w:pPr>
      <w:r w:rsidRPr="00712166">
        <w:rPr>
          <w:color w:val="000000" w:themeColor="text1"/>
        </w:rPr>
        <w:t>console.log(pessoaA.sobrenome)</w:t>
      </w:r>
    </w:p>
    <w:p w14:paraId="31B5B66C" w14:textId="77777777" w:rsidR="00016425" w:rsidRPr="00712166" w:rsidRDefault="00016425" w:rsidP="00016425">
      <w:pPr>
        <w:rPr>
          <w:color w:val="000000" w:themeColor="text1"/>
        </w:rPr>
      </w:pPr>
      <w:r w:rsidRPr="00712166">
        <w:rPr>
          <w:color w:val="000000" w:themeColor="text1"/>
        </w:rPr>
        <w:t>console.log(pessoaA.idade)</w:t>
      </w:r>
    </w:p>
    <w:p w14:paraId="23242C65" w14:textId="77777777" w:rsidR="00016425" w:rsidRPr="00712166" w:rsidRDefault="00016425" w:rsidP="00016425">
      <w:pPr>
        <w:rPr>
          <w:color w:val="000000" w:themeColor="text1"/>
        </w:rPr>
      </w:pPr>
    </w:p>
    <w:p w14:paraId="3DC7EC64" w14:textId="77777777" w:rsidR="00016425" w:rsidRPr="00712166" w:rsidRDefault="00016425" w:rsidP="00016425">
      <w:pPr>
        <w:rPr>
          <w:color w:val="000000" w:themeColor="text1"/>
        </w:rPr>
      </w:pPr>
      <w:r w:rsidRPr="00712166">
        <w:rPr>
          <w:color w:val="000000" w:themeColor="text1"/>
        </w:rPr>
        <w:t>console.log(pessoaB.nome)</w:t>
      </w:r>
    </w:p>
    <w:p w14:paraId="39C4A008" w14:textId="77777777" w:rsidR="00016425" w:rsidRPr="00712166" w:rsidRDefault="00016425" w:rsidP="00016425">
      <w:pPr>
        <w:rPr>
          <w:color w:val="000000" w:themeColor="text1"/>
        </w:rPr>
      </w:pPr>
      <w:r w:rsidRPr="00712166">
        <w:rPr>
          <w:color w:val="000000" w:themeColor="text1"/>
        </w:rPr>
        <w:t>console.log(pessoaB.sobrenome)</w:t>
      </w:r>
    </w:p>
    <w:p w14:paraId="7A8586F2" w14:textId="473C155E" w:rsidR="00016425" w:rsidRPr="00712166" w:rsidRDefault="00016425" w:rsidP="00016425">
      <w:pPr>
        <w:rPr>
          <w:color w:val="000000" w:themeColor="text1"/>
        </w:rPr>
      </w:pPr>
      <w:r w:rsidRPr="00712166">
        <w:rPr>
          <w:color w:val="000000" w:themeColor="text1"/>
        </w:rPr>
        <w:t>console.log(pessoaB.idade)</w:t>
      </w:r>
    </w:p>
    <w:p w14:paraId="12F1C220" w14:textId="5FB102C4" w:rsidR="002E378A" w:rsidRPr="00712166" w:rsidRDefault="002E378A" w:rsidP="002E378A">
      <w:pPr>
        <w:ind w:firstLine="576"/>
        <w:rPr>
          <w:rFonts w:cs="Arial"/>
          <w:color w:val="000000" w:themeColor="text1"/>
        </w:rPr>
      </w:pPr>
    </w:p>
    <w:p w14:paraId="43BAB046" w14:textId="2D1E1B05" w:rsidR="002E378A" w:rsidRPr="00712166" w:rsidRDefault="002E378A" w:rsidP="002E378A">
      <w:pPr>
        <w:pStyle w:val="Ttulo2"/>
        <w:spacing w:line="480" w:lineRule="auto"/>
        <w:rPr>
          <w:rFonts w:cs="Arial"/>
        </w:rPr>
      </w:pPr>
      <w:bookmarkStart w:id="72" w:name="_Toc68947633"/>
      <w:r w:rsidRPr="00712166">
        <w:rPr>
          <w:rFonts w:cs="Arial"/>
        </w:rPr>
        <w:t>Classe vs Função Factory</w:t>
      </w:r>
      <w:bookmarkEnd w:id="72"/>
    </w:p>
    <w:p w14:paraId="76FF66B4" w14:textId="57E73ACC" w:rsidR="00016425" w:rsidRPr="00712166" w:rsidRDefault="00016425" w:rsidP="00016425">
      <w:pPr>
        <w:rPr>
          <w:color w:val="000000" w:themeColor="text1"/>
        </w:rPr>
      </w:pPr>
      <w:r w:rsidRPr="00712166">
        <w:rPr>
          <w:color w:val="000000" w:themeColor="text1"/>
        </w:rPr>
        <w:t xml:space="preserve">Classe é uma </w:t>
      </w:r>
      <w:r w:rsidR="004E1C10" w:rsidRPr="00712166">
        <w:rPr>
          <w:color w:val="000000" w:themeColor="text1"/>
        </w:rPr>
        <w:t xml:space="preserve">função escrita de </w:t>
      </w:r>
      <w:r w:rsidRPr="00712166">
        <w:rPr>
          <w:color w:val="000000" w:themeColor="text1"/>
        </w:rPr>
        <w:t>forma diferente</w:t>
      </w:r>
    </w:p>
    <w:p w14:paraId="79061A04" w14:textId="77777777" w:rsidR="008A1C4F" w:rsidRPr="00712166" w:rsidRDefault="008A1C4F" w:rsidP="008A1C4F">
      <w:pPr>
        <w:rPr>
          <w:color w:val="000000" w:themeColor="text1"/>
        </w:rPr>
      </w:pPr>
    </w:p>
    <w:p w14:paraId="7A2104C2" w14:textId="77777777" w:rsidR="008A1C4F" w:rsidRPr="00712166" w:rsidRDefault="008A1C4F" w:rsidP="008A1C4F">
      <w:pPr>
        <w:rPr>
          <w:color w:val="000000" w:themeColor="text1"/>
        </w:rPr>
      </w:pPr>
      <w:r w:rsidRPr="00712166">
        <w:rPr>
          <w:color w:val="000000" w:themeColor="text1"/>
        </w:rPr>
        <w:t>// Classe construtora de Pessoa</w:t>
      </w:r>
    </w:p>
    <w:p w14:paraId="5FC089AD" w14:textId="77777777" w:rsidR="008A1C4F" w:rsidRPr="00712166" w:rsidRDefault="008A1C4F" w:rsidP="008A1C4F">
      <w:pPr>
        <w:rPr>
          <w:color w:val="000000" w:themeColor="text1"/>
        </w:rPr>
      </w:pPr>
      <w:r w:rsidRPr="00712166">
        <w:rPr>
          <w:color w:val="000000" w:themeColor="text1"/>
        </w:rPr>
        <w:t>class PessoaClass {</w:t>
      </w:r>
    </w:p>
    <w:p w14:paraId="786E8DC8" w14:textId="77777777" w:rsidR="008A1C4F" w:rsidRPr="00712166" w:rsidRDefault="008A1C4F" w:rsidP="008A1C4F">
      <w:pPr>
        <w:rPr>
          <w:color w:val="000000" w:themeColor="text1"/>
        </w:rPr>
      </w:pPr>
      <w:r w:rsidRPr="00712166">
        <w:rPr>
          <w:color w:val="000000" w:themeColor="text1"/>
        </w:rPr>
        <w:t xml:space="preserve">    constructor(nome) {</w:t>
      </w:r>
    </w:p>
    <w:p w14:paraId="44422CFD" w14:textId="77777777" w:rsidR="008A1C4F" w:rsidRPr="00712166" w:rsidRDefault="008A1C4F" w:rsidP="008A1C4F">
      <w:pPr>
        <w:rPr>
          <w:color w:val="000000" w:themeColor="text1"/>
        </w:rPr>
      </w:pPr>
      <w:r w:rsidRPr="00712166">
        <w:rPr>
          <w:color w:val="000000" w:themeColor="text1"/>
        </w:rPr>
        <w:t xml:space="preserve">        this.nome = nome</w:t>
      </w:r>
    </w:p>
    <w:p w14:paraId="39C4BF27" w14:textId="77777777" w:rsidR="008A1C4F" w:rsidRPr="00712166" w:rsidRDefault="008A1C4F" w:rsidP="008A1C4F">
      <w:pPr>
        <w:rPr>
          <w:color w:val="000000" w:themeColor="text1"/>
        </w:rPr>
      </w:pPr>
      <w:r w:rsidRPr="00712166">
        <w:rPr>
          <w:color w:val="000000" w:themeColor="text1"/>
        </w:rPr>
        <w:t xml:space="preserve">    }</w:t>
      </w:r>
    </w:p>
    <w:p w14:paraId="4BE5FB75" w14:textId="77777777" w:rsidR="008A1C4F" w:rsidRPr="00712166" w:rsidRDefault="008A1C4F" w:rsidP="008A1C4F">
      <w:pPr>
        <w:rPr>
          <w:color w:val="000000" w:themeColor="text1"/>
        </w:rPr>
      </w:pPr>
    </w:p>
    <w:p w14:paraId="50EC8B7F" w14:textId="77777777" w:rsidR="008A1C4F" w:rsidRPr="00712166" w:rsidRDefault="008A1C4F" w:rsidP="008A1C4F">
      <w:pPr>
        <w:rPr>
          <w:color w:val="000000" w:themeColor="text1"/>
        </w:rPr>
      </w:pPr>
      <w:r w:rsidRPr="00712166">
        <w:rPr>
          <w:color w:val="000000" w:themeColor="text1"/>
        </w:rPr>
        <w:t xml:space="preserve">    falar() {</w:t>
      </w:r>
    </w:p>
    <w:p w14:paraId="1DB078BB" w14:textId="77777777" w:rsidR="008A1C4F" w:rsidRPr="00712166" w:rsidRDefault="008A1C4F" w:rsidP="008A1C4F">
      <w:pPr>
        <w:rPr>
          <w:color w:val="000000" w:themeColor="text1"/>
        </w:rPr>
      </w:pPr>
      <w:r w:rsidRPr="00712166">
        <w:rPr>
          <w:color w:val="000000" w:themeColor="text1"/>
        </w:rPr>
        <w:t xml:space="preserve">        console.log(`Meu nome é ${this.nome}`)</w:t>
      </w:r>
    </w:p>
    <w:p w14:paraId="16145F80" w14:textId="77777777" w:rsidR="008A1C4F" w:rsidRPr="00130012" w:rsidRDefault="008A1C4F" w:rsidP="008A1C4F">
      <w:pPr>
        <w:rPr>
          <w:color w:val="000000" w:themeColor="text1"/>
          <w:lang w:val="en-US"/>
        </w:rPr>
      </w:pPr>
      <w:r w:rsidRPr="00712166">
        <w:rPr>
          <w:color w:val="000000" w:themeColor="text1"/>
        </w:rPr>
        <w:t xml:space="preserve">    </w:t>
      </w:r>
      <w:r w:rsidRPr="00130012">
        <w:rPr>
          <w:color w:val="000000" w:themeColor="text1"/>
          <w:lang w:val="en-US"/>
        </w:rPr>
        <w:t>}</w:t>
      </w:r>
    </w:p>
    <w:p w14:paraId="26A06281" w14:textId="77777777" w:rsidR="008A1C4F" w:rsidRPr="00130012" w:rsidRDefault="008A1C4F" w:rsidP="008A1C4F">
      <w:pPr>
        <w:rPr>
          <w:color w:val="000000" w:themeColor="text1"/>
          <w:lang w:val="en-US"/>
        </w:rPr>
      </w:pPr>
      <w:r w:rsidRPr="00130012">
        <w:rPr>
          <w:color w:val="000000" w:themeColor="text1"/>
          <w:lang w:val="en-US"/>
        </w:rPr>
        <w:t>}</w:t>
      </w:r>
    </w:p>
    <w:p w14:paraId="71EFC0C2" w14:textId="77777777" w:rsidR="008A1C4F" w:rsidRPr="00130012" w:rsidRDefault="008A1C4F" w:rsidP="008A1C4F">
      <w:pPr>
        <w:rPr>
          <w:color w:val="000000" w:themeColor="text1"/>
          <w:lang w:val="en-US"/>
        </w:rPr>
      </w:pPr>
    </w:p>
    <w:p w14:paraId="15C2C0C6" w14:textId="77777777" w:rsidR="008A1C4F" w:rsidRPr="00130012" w:rsidRDefault="008A1C4F" w:rsidP="008A1C4F">
      <w:pPr>
        <w:rPr>
          <w:color w:val="000000" w:themeColor="text1"/>
          <w:lang w:val="en-US"/>
        </w:rPr>
      </w:pPr>
      <w:r w:rsidRPr="00130012">
        <w:rPr>
          <w:color w:val="000000" w:themeColor="text1"/>
          <w:lang w:val="en-US"/>
        </w:rPr>
        <w:t>const pessoaA = new PessoaClass('Liana')</w:t>
      </w:r>
    </w:p>
    <w:p w14:paraId="6B6A2DCA" w14:textId="77777777" w:rsidR="008A1C4F" w:rsidRPr="00712166" w:rsidRDefault="008A1C4F" w:rsidP="008A1C4F">
      <w:pPr>
        <w:rPr>
          <w:color w:val="000000" w:themeColor="text1"/>
        </w:rPr>
      </w:pPr>
      <w:r w:rsidRPr="00712166">
        <w:rPr>
          <w:color w:val="000000" w:themeColor="text1"/>
        </w:rPr>
        <w:t>pessoaA.falar()</w:t>
      </w:r>
    </w:p>
    <w:p w14:paraId="636B919F" w14:textId="77777777" w:rsidR="008A1C4F" w:rsidRPr="00712166" w:rsidRDefault="008A1C4F" w:rsidP="008A1C4F">
      <w:pPr>
        <w:rPr>
          <w:color w:val="000000" w:themeColor="text1"/>
        </w:rPr>
      </w:pPr>
    </w:p>
    <w:p w14:paraId="13C2FF4F" w14:textId="77777777" w:rsidR="008A1C4F" w:rsidRPr="00712166" w:rsidRDefault="008A1C4F" w:rsidP="008A1C4F">
      <w:pPr>
        <w:rPr>
          <w:color w:val="000000" w:themeColor="text1"/>
        </w:rPr>
      </w:pPr>
      <w:r w:rsidRPr="00712166">
        <w:rPr>
          <w:color w:val="000000" w:themeColor="text1"/>
        </w:rPr>
        <w:t>// Função construtora de Pessoa</w:t>
      </w:r>
    </w:p>
    <w:p w14:paraId="3AC9253C" w14:textId="77777777" w:rsidR="008A1C4F" w:rsidRPr="00712166" w:rsidRDefault="008A1C4F" w:rsidP="008A1C4F">
      <w:pPr>
        <w:rPr>
          <w:color w:val="000000" w:themeColor="text1"/>
        </w:rPr>
      </w:pPr>
      <w:r w:rsidRPr="00712166">
        <w:rPr>
          <w:color w:val="000000" w:themeColor="text1"/>
        </w:rPr>
        <w:t>const PessoaFunction = nome =&gt; {</w:t>
      </w:r>
    </w:p>
    <w:p w14:paraId="51A636BA" w14:textId="77777777" w:rsidR="008A1C4F" w:rsidRPr="00712166" w:rsidRDefault="008A1C4F" w:rsidP="008A1C4F">
      <w:pPr>
        <w:rPr>
          <w:color w:val="000000" w:themeColor="text1"/>
        </w:rPr>
      </w:pPr>
      <w:r w:rsidRPr="00712166">
        <w:rPr>
          <w:color w:val="000000" w:themeColor="text1"/>
        </w:rPr>
        <w:t xml:space="preserve">    return {</w:t>
      </w:r>
    </w:p>
    <w:p w14:paraId="708E65CB" w14:textId="77777777" w:rsidR="008A1C4F" w:rsidRPr="00712166" w:rsidRDefault="008A1C4F" w:rsidP="008A1C4F">
      <w:pPr>
        <w:rPr>
          <w:color w:val="000000" w:themeColor="text1"/>
        </w:rPr>
      </w:pPr>
      <w:r w:rsidRPr="00712166">
        <w:rPr>
          <w:color w:val="000000" w:themeColor="text1"/>
        </w:rPr>
        <w:t xml:space="preserve">        falar: () =&gt; console.log(`Meu nome é ${nome}`)</w:t>
      </w:r>
    </w:p>
    <w:p w14:paraId="21E40FFD" w14:textId="77777777" w:rsidR="008A1C4F" w:rsidRPr="00712166" w:rsidRDefault="008A1C4F" w:rsidP="008A1C4F">
      <w:pPr>
        <w:rPr>
          <w:color w:val="000000" w:themeColor="text1"/>
        </w:rPr>
      </w:pPr>
      <w:r w:rsidRPr="00712166">
        <w:rPr>
          <w:color w:val="000000" w:themeColor="text1"/>
        </w:rPr>
        <w:t xml:space="preserve">    }</w:t>
      </w:r>
    </w:p>
    <w:p w14:paraId="45461E79" w14:textId="77777777" w:rsidR="008A1C4F" w:rsidRPr="00712166" w:rsidRDefault="008A1C4F" w:rsidP="008A1C4F">
      <w:pPr>
        <w:rPr>
          <w:color w:val="000000" w:themeColor="text1"/>
        </w:rPr>
      </w:pPr>
      <w:r w:rsidRPr="00712166">
        <w:rPr>
          <w:color w:val="000000" w:themeColor="text1"/>
        </w:rPr>
        <w:t>}</w:t>
      </w:r>
    </w:p>
    <w:p w14:paraId="2E0BDF53" w14:textId="77777777" w:rsidR="008A1C4F" w:rsidRPr="00712166" w:rsidRDefault="008A1C4F" w:rsidP="008A1C4F">
      <w:pPr>
        <w:rPr>
          <w:color w:val="000000" w:themeColor="text1"/>
        </w:rPr>
      </w:pPr>
      <w:r w:rsidRPr="00712166">
        <w:rPr>
          <w:color w:val="000000" w:themeColor="text1"/>
        </w:rPr>
        <w:t>const pessoaB = PessoaFunction('Liana')</w:t>
      </w:r>
    </w:p>
    <w:p w14:paraId="1883450D" w14:textId="77777777" w:rsidR="008A1C4F" w:rsidRPr="00712166" w:rsidRDefault="008A1C4F" w:rsidP="008A1C4F">
      <w:pPr>
        <w:rPr>
          <w:color w:val="000000" w:themeColor="text1"/>
        </w:rPr>
      </w:pPr>
      <w:r w:rsidRPr="00712166">
        <w:rPr>
          <w:color w:val="000000" w:themeColor="text1"/>
        </w:rPr>
        <w:t>pessoaB.falar()</w:t>
      </w:r>
    </w:p>
    <w:p w14:paraId="7EFCCBA6" w14:textId="77777777" w:rsidR="008A1C4F" w:rsidRPr="00712166" w:rsidRDefault="008A1C4F" w:rsidP="008A1C4F">
      <w:pPr>
        <w:rPr>
          <w:color w:val="000000" w:themeColor="text1"/>
        </w:rPr>
      </w:pPr>
    </w:p>
    <w:p w14:paraId="431DADE5" w14:textId="77777777" w:rsidR="008A1C4F" w:rsidRPr="00712166" w:rsidRDefault="008A1C4F" w:rsidP="008A1C4F">
      <w:pPr>
        <w:rPr>
          <w:color w:val="000000" w:themeColor="text1"/>
        </w:rPr>
      </w:pPr>
      <w:r w:rsidRPr="00712166">
        <w:rPr>
          <w:color w:val="000000" w:themeColor="text1"/>
        </w:rPr>
        <w:lastRenderedPageBreak/>
        <w:t>/* Na classe, precisamos do this para retornar o nome,</w:t>
      </w:r>
    </w:p>
    <w:p w14:paraId="64A4F724" w14:textId="77777777" w:rsidR="008A1C4F" w:rsidRPr="00712166" w:rsidRDefault="008A1C4F" w:rsidP="008A1C4F">
      <w:pPr>
        <w:rPr>
          <w:color w:val="000000" w:themeColor="text1"/>
        </w:rPr>
      </w:pPr>
      <w:r w:rsidRPr="00712166">
        <w:rPr>
          <w:color w:val="000000" w:themeColor="text1"/>
        </w:rPr>
        <w:t>e dependendo do contexto, o this pode variar conforme</w:t>
      </w:r>
    </w:p>
    <w:p w14:paraId="27AA0ED3" w14:textId="77777777" w:rsidR="008A1C4F" w:rsidRPr="00712166" w:rsidRDefault="008A1C4F" w:rsidP="008A1C4F">
      <w:pPr>
        <w:rPr>
          <w:color w:val="000000" w:themeColor="text1"/>
        </w:rPr>
      </w:pPr>
      <w:r w:rsidRPr="00712166">
        <w:rPr>
          <w:color w:val="000000" w:themeColor="text1"/>
        </w:rPr>
        <w:t xml:space="preserve">quem chamou a função. Esse problema não temos com a </w:t>
      </w:r>
    </w:p>
    <w:p w14:paraId="420779F6" w14:textId="77777777" w:rsidR="008A1C4F" w:rsidRPr="00712166" w:rsidRDefault="008A1C4F" w:rsidP="008A1C4F">
      <w:pPr>
        <w:rPr>
          <w:color w:val="000000" w:themeColor="text1"/>
        </w:rPr>
      </w:pPr>
      <w:r w:rsidRPr="00712166">
        <w:rPr>
          <w:color w:val="000000" w:themeColor="text1"/>
        </w:rPr>
        <w:t>função Factory</w:t>
      </w:r>
    </w:p>
    <w:p w14:paraId="5CC7807F" w14:textId="33DEACE2" w:rsidR="004E1C10" w:rsidRPr="00712166" w:rsidRDefault="008A1C4F" w:rsidP="008A1C4F">
      <w:pPr>
        <w:rPr>
          <w:color w:val="000000" w:themeColor="text1"/>
        </w:rPr>
      </w:pPr>
      <w:r w:rsidRPr="00712166">
        <w:rPr>
          <w:color w:val="000000" w:themeColor="text1"/>
        </w:rPr>
        <w:t>*/</w:t>
      </w:r>
    </w:p>
    <w:p w14:paraId="018F6D81" w14:textId="76689CFD" w:rsidR="002E378A" w:rsidRPr="00712166" w:rsidRDefault="002E378A" w:rsidP="002E378A">
      <w:pPr>
        <w:ind w:firstLine="576"/>
        <w:rPr>
          <w:rFonts w:cs="Arial"/>
          <w:color w:val="000000" w:themeColor="text1"/>
        </w:rPr>
      </w:pPr>
    </w:p>
    <w:p w14:paraId="3569DAA0" w14:textId="776AC003" w:rsidR="002E378A" w:rsidRPr="00130012" w:rsidRDefault="008A1C4F" w:rsidP="002E378A">
      <w:pPr>
        <w:pStyle w:val="Ttulo2"/>
        <w:spacing w:line="480" w:lineRule="auto"/>
        <w:rPr>
          <w:rFonts w:cs="Arial"/>
          <w:lang w:val="en-US"/>
        </w:rPr>
      </w:pPr>
      <w:bookmarkStart w:id="73" w:name="_Toc68947634"/>
      <w:r w:rsidRPr="00130012">
        <w:rPr>
          <w:rFonts w:cs="Arial"/>
          <w:lang w:val="en-US"/>
        </w:rPr>
        <w:t>Immediately Invoked Function Expression (</w:t>
      </w:r>
      <w:r w:rsidR="002E378A" w:rsidRPr="00130012">
        <w:rPr>
          <w:rFonts w:cs="Arial"/>
          <w:lang w:val="en-US"/>
        </w:rPr>
        <w:t>IIFE</w:t>
      </w:r>
      <w:r w:rsidRPr="00130012">
        <w:rPr>
          <w:rFonts w:cs="Arial"/>
          <w:lang w:val="en-US"/>
        </w:rPr>
        <w:t>)</w:t>
      </w:r>
      <w:bookmarkEnd w:id="73"/>
    </w:p>
    <w:p w14:paraId="59D19C80" w14:textId="5D2C8103" w:rsidR="008A1C4F" w:rsidRPr="00712166" w:rsidRDefault="008A1C4F" w:rsidP="008A1C4F">
      <w:pPr>
        <w:ind w:left="576" w:firstLine="709"/>
        <w:rPr>
          <w:color w:val="000000" w:themeColor="text1"/>
        </w:rPr>
      </w:pPr>
      <w:r w:rsidRPr="00712166">
        <w:rPr>
          <w:color w:val="000000" w:themeColor="text1"/>
        </w:rPr>
        <w:t>Função auto invocada, que é chamada após a declaração, tudo criado dentro da função auto invocada vai ser escopo local dessa função, tornando assim, mais fácil para fugir do escopo global, impossibilitando que outras partes do sistema acessem as variáveis dentro da função.</w:t>
      </w:r>
    </w:p>
    <w:p w14:paraId="4DFA2379" w14:textId="77777777" w:rsidR="00F75598" w:rsidRPr="00130012" w:rsidRDefault="00F75598" w:rsidP="00F75598">
      <w:pPr>
        <w:ind w:left="576" w:firstLine="709"/>
        <w:rPr>
          <w:color w:val="000000" w:themeColor="text1"/>
          <w:lang w:val="en-US"/>
        </w:rPr>
      </w:pPr>
      <w:r w:rsidRPr="00130012">
        <w:rPr>
          <w:color w:val="000000" w:themeColor="text1"/>
          <w:lang w:val="en-US"/>
        </w:rPr>
        <w:t>// IIFE - Immediately Invoked Function Expression</w:t>
      </w:r>
    </w:p>
    <w:p w14:paraId="10587461" w14:textId="77777777" w:rsidR="00F75598" w:rsidRPr="00130012" w:rsidRDefault="00F75598" w:rsidP="00F75598">
      <w:pPr>
        <w:ind w:left="576" w:firstLine="709"/>
        <w:rPr>
          <w:color w:val="000000" w:themeColor="text1"/>
          <w:lang w:val="en-US"/>
        </w:rPr>
      </w:pPr>
      <w:r w:rsidRPr="00130012">
        <w:rPr>
          <w:color w:val="000000" w:themeColor="text1"/>
          <w:lang w:val="en-US"/>
        </w:rPr>
        <w:t>(function (nome) {</w:t>
      </w:r>
    </w:p>
    <w:p w14:paraId="2C7572A0" w14:textId="77777777" w:rsidR="00F75598" w:rsidRPr="00712166" w:rsidRDefault="00F75598" w:rsidP="00F75598">
      <w:pPr>
        <w:ind w:left="576" w:firstLine="709"/>
        <w:rPr>
          <w:color w:val="000000" w:themeColor="text1"/>
        </w:rPr>
      </w:pPr>
      <w:r w:rsidRPr="00130012">
        <w:rPr>
          <w:color w:val="000000" w:themeColor="text1"/>
          <w:lang w:val="en-US"/>
        </w:rPr>
        <w:t xml:space="preserve">    </w:t>
      </w:r>
      <w:r w:rsidRPr="00712166">
        <w:rPr>
          <w:color w:val="000000" w:themeColor="text1"/>
        </w:rPr>
        <w:t>this.nome = nome</w:t>
      </w:r>
    </w:p>
    <w:p w14:paraId="30BB1F3F" w14:textId="77777777" w:rsidR="00F75598" w:rsidRPr="00712166" w:rsidRDefault="00F75598" w:rsidP="00F75598">
      <w:pPr>
        <w:ind w:left="576" w:firstLine="709"/>
        <w:rPr>
          <w:color w:val="000000" w:themeColor="text1"/>
        </w:rPr>
      </w:pPr>
      <w:r w:rsidRPr="00712166">
        <w:rPr>
          <w:color w:val="000000" w:themeColor="text1"/>
        </w:rPr>
        <w:t xml:space="preserve">    console.log(this.nome)</w:t>
      </w:r>
    </w:p>
    <w:p w14:paraId="15AA736E" w14:textId="77777777" w:rsidR="00F75598" w:rsidRPr="00712166" w:rsidRDefault="00F75598" w:rsidP="00F75598">
      <w:pPr>
        <w:ind w:left="576" w:firstLine="709"/>
        <w:rPr>
          <w:color w:val="000000" w:themeColor="text1"/>
        </w:rPr>
      </w:pPr>
      <w:r w:rsidRPr="00712166">
        <w:rPr>
          <w:color w:val="000000" w:themeColor="text1"/>
        </w:rPr>
        <w:t xml:space="preserve">    console.log('Será Executado na Hora')           //Tudo executado só toca o escopo local</w:t>
      </w:r>
    </w:p>
    <w:p w14:paraId="471AF7A3" w14:textId="77777777" w:rsidR="00F75598" w:rsidRPr="00712166" w:rsidRDefault="00F75598" w:rsidP="00F75598">
      <w:pPr>
        <w:ind w:left="576" w:firstLine="709"/>
        <w:rPr>
          <w:color w:val="000000" w:themeColor="text1"/>
        </w:rPr>
      </w:pPr>
      <w:r w:rsidRPr="00712166">
        <w:rPr>
          <w:color w:val="000000" w:themeColor="text1"/>
        </w:rPr>
        <w:t xml:space="preserve">    console.log('Foge do Escopo Mais abrangente')</w:t>
      </w:r>
    </w:p>
    <w:p w14:paraId="709AF64A" w14:textId="77777777" w:rsidR="00F75598" w:rsidRPr="00712166" w:rsidRDefault="00F75598" w:rsidP="00F75598">
      <w:pPr>
        <w:ind w:left="576" w:firstLine="709"/>
        <w:rPr>
          <w:color w:val="000000" w:themeColor="text1"/>
        </w:rPr>
      </w:pPr>
      <w:r w:rsidRPr="00712166">
        <w:rPr>
          <w:color w:val="000000" w:themeColor="text1"/>
        </w:rPr>
        <w:t>}) ('Lucas')</w:t>
      </w:r>
    </w:p>
    <w:p w14:paraId="03E75911" w14:textId="77777777" w:rsidR="00F75598" w:rsidRPr="00712166" w:rsidRDefault="00F75598" w:rsidP="00F75598">
      <w:pPr>
        <w:ind w:left="576" w:firstLine="709"/>
        <w:rPr>
          <w:color w:val="000000" w:themeColor="text1"/>
        </w:rPr>
      </w:pPr>
    </w:p>
    <w:p w14:paraId="759F76BD" w14:textId="019B2A7F" w:rsidR="002E378A" w:rsidRPr="00712166" w:rsidRDefault="002E378A" w:rsidP="002E378A">
      <w:pPr>
        <w:ind w:firstLine="576"/>
        <w:rPr>
          <w:rFonts w:cs="Arial"/>
          <w:color w:val="000000" w:themeColor="text1"/>
        </w:rPr>
      </w:pPr>
    </w:p>
    <w:p w14:paraId="38BA0B1A" w14:textId="7798C78F" w:rsidR="002E378A" w:rsidRPr="00712166" w:rsidRDefault="002E378A" w:rsidP="002E378A">
      <w:pPr>
        <w:pStyle w:val="Ttulo2"/>
        <w:spacing w:line="480" w:lineRule="auto"/>
        <w:rPr>
          <w:rFonts w:cs="Arial"/>
        </w:rPr>
      </w:pPr>
      <w:bookmarkStart w:id="74" w:name="_Toc68947635"/>
      <w:r w:rsidRPr="00712166">
        <w:rPr>
          <w:rFonts w:cs="Arial"/>
        </w:rPr>
        <w:t>Call &amp; Apply</w:t>
      </w:r>
      <w:bookmarkEnd w:id="74"/>
    </w:p>
    <w:p w14:paraId="3B2CA4D9" w14:textId="68E10CB1" w:rsidR="002E378A" w:rsidRPr="00712166" w:rsidRDefault="00F75598" w:rsidP="002E378A">
      <w:pPr>
        <w:ind w:firstLine="576"/>
        <w:rPr>
          <w:rFonts w:cs="Arial"/>
          <w:color w:val="000000" w:themeColor="text1"/>
        </w:rPr>
      </w:pPr>
      <w:r w:rsidRPr="00712166">
        <w:rPr>
          <w:rFonts w:cs="Arial"/>
          <w:color w:val="000000" w:themeColor="text1"/>
        </w:rPr>
        <w:t>Duas formas diferentes de executar funções</w:t>
      </w:r>
    </w:p>
    <w:p w14:paraId="4FD2F6AA" w14:textId="77777777" w:rsidR="00576537" w:rsidRPr="00712166" w:rsidRDefault="00576537" w:rsidP="00576537">
      <w:pPr>
        <w:ind w:firstLine="576"/>
        <w:rPr>
          <w:rFonts w:cs="Arial"/>
          <w:color w:val="000000" w:themeColor="text1"/>
        </w:rPr>
      </w:pPr>
      <w:r w:rsidRPr="00712166">
        <w:rPr>
          <w:rFonts w:cs="Arial"/>
          <w:color w:val="000000" w:themeColor="text1"/>
        </w:rPr>
        <w:t>/* Call e Apply são formas de se chamar funções.</w:t>
      </w:r>
    </w:p>
    <w:p w14:paraId="6B4DB08C" w14:textId="77777777" w:rsidR="00576537" w:rsidRPr="00712166" w:rsidRDefault="00576537" w:rsidP="00576537">
      <w:pPr>
        <w:ind w:firstLine="576"/>
        <w:rPr>
          <w:rFonts w:cs="Arial"/>
          <w:color w:val="000000" w:themeColor="text1"/>
        </w:rPr>
      </w:pPr>
      <w:r w:rsidRPr="00712166">
        <w:rPr>
          <w:rFonts w:cs="Arial"/>
          <w:color w:val="000000" w:themeColor="text1"/>
        </w:rPr>
        <w:t>A diferença entre eles está na forma como passamos</w:t>
      </w:r>
    </w:p>
    <w:p w14:paraId="1E7ACE11" w14:textId="77777777" w:rsidR="00576537" w:rsidRPr="00712166" w:rsidRDefault="00576537" w:rsidP="00576537">
      <w:pPr>
        <w:ind w:firstLine="576"/>
        <w:rPr>
          <w:rFonts w:cs="Arial"/>
          <w:color w:val="000000" w:themeColor="text1"/>
        </w:rPr>
      </w:pPr>
      <w:r w:rsidRPr="00712166">
        <w:rPr>
          <w:rFonts w:cs="Arial"/>
          <w:color w:val="000000" w:themeColor="text1"/>
        </w:rPr>
        <w:t>os parâmetros */</w:t>
      </w:r>
    </w:p>
    <w:p w14:paraId="68402888" w14:textId="77777777" w:rsidR="00576537" w:rsidRPr="00712166" w:rsidRDefault="00576537" w:rsidP="00576537">
      <w:pPr>
        <w:ind w:firstLine="576"/>
        <w:rPr>
          <w:rFonts w:cs="Arial"/>
          <w:color w:val="000000" w:themeColor="text1"/>
        </w:rPr>
      </w:pPr>
    </w:p>
    <w:p w14:paraId="005FD8C1" w14:textId="77777777" w:rsidR="00576537" w:rsidRPr="00712166" w:rsidRDefault="00576537" w:rsidP="00576537">
      <w:pPr>
        <w:ind w:firstLine="576"/>
        <w:rPr>
          <w:rFonts w:cs="Arial"/>
          <w:color w:val="000000" w:themeColor="text1"/>
        </w:rPr>
      </w:pPr>
      <w:r w:rsidRPr="00712166">
        <w:rPr>
          <w:rFonts w:cs="Arial"/>
          <w:color w:val="000000" w:themeColor="text1"/>
        </w:rPr>
        <w:t>function getPreco(imposto = 0, moeda = 'R$') {</w:t>
      </w:r>
    </w:p>
    <w:p w14:paraId="780B1470"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return `${moeda} ${this.preco * (1 - this.desc) * (1 + imposto)}`</w:t>
      </w:r>
    </w:p>
    <w:p w14:paraId="5C1C12F6"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3C103C69" w14:textId="77777777" w:rsidR="00576537" w:rsidRPr="00712166" w:rsidRDefault="00576537" w:rsidP="00576537">
      <w:pPr>
        <w:ind w:firstLine="576"/>
        <w:rPr>
          <w:rFonts w:cs="Arial"/>
          <w:color w:val="000000" w:themeColor="text1"/>
        </w:rPr>
      </w:pPr>
    </w:p>
    <w:p w14:paraId="55EA6834" w14:textId="77777777" w:rsidR="00576537" w:rsidRPr="00712166" w:rsidRDefault="00576537" w:rsidP="00576537">
      <w:pPr>
        <w:ind w:firstLine="576"/>
        <w:rPr>
          <w:rFonts w:cs="Arial"/>
          <w:color w:val="000000" w:themeColor="text1"/>
        </w:rPr>
      </w:pPr>
      <w:r w:rsidRPr="00712166">
        <w:rPr>
          <w:rFonts w:cs="Arial"/>
          <w:color w:val="000000" w:themeColor="text1"/>
        </w:rPr>
        <w:t>const produto = {</w:t>
      </w:r>
    </w:p>
    <w:p w14:paraId="1CAC677D"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nome: 'Notebook',</w:t>
      </w:r>
    </w:p>
    <w:p w14:paraId="1D0ADCA9"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preco: 4580,</w:t>
      </w:r>
    </w:p>
    <w:p w14:paraId="44C0065A" w14:textId="77777777" w:rsidR="00576537" w:rsidRPr="00712166" w:rsidRDefault="00576537" w:rsidP="00576537">
      <w:pPr>
        <w:ind w:firstLine="576"/>
        <w:rPr>
          <w:rFonts w:cs="Arial"/>
          <w:color w:val="000000" w:themeColor="text1"/>
        </w:rPr>
      </w:pPr>
      <w:r w:rsidRPr="00712166">
        <w:rPr>
          <w:rFonts w:cs="Arial"/>
          <w:color w:val="000000" w:themeColor="text1"/>
        </w:rPr>
        <w:lastRenderedPageBreak/>
        <w:t xml:space="preserve">    desc: 0.15,</w:t>
      </w:r>
    </w:p>
    <w:p w14:paraId="15C08510"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    getPreco</w:t>
      </w:r>
    </w:p>
    <w:p w14:paraId="15BD6C8A"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1EF9A6AD" w14:textId="77777777" w:rsidR="00576537" w:rsidRPr="00712166" w:rsidRDefault="00576537" w:rsidP="00576537">
      <w:pPr>
        <w:ind w:firstLine="576"/>
        <w:rPr>
          <w:rFonts w:cs="Arial"/>
          <w:color w:val="000000" w:themeColor="text1"/>
        </w:rPr>
      </w:pPr>
    </w:p>
    <w:p w14:paraId="6A7C0BB1" w14:textId="77777777" w:rsidR="00576537" w:rsidRPr="00712166" w:rsidRDefault="00576537" w:rsidP="00576537">
      <w:pPr>
        <w:ind w:firstLine="576"/>
        <w:rPr>
          <w:rFonts w:cs="Arial"/>
          <w:color w:val="000000" w:themeColor="text1"/>
        </w:rPr>
      </w:pPr>
      <w:r w:rsidRPr="00712166">
        <w:rPr>
          <w:rFonts w:cs="Arial"/>
          <w:color w:val="000000" w:themeColor="text1"/>
        </w:rPr>
        <w:t>global.preco = 20</w:t>
      </w:r>
    </w:p>
    <w:p w14:paraId="33D98521" w14:textId="77777777" w:rsidR="00576537" w:rsidRPr="00712166" w:rsidRDefault="00576537" w:rsidP="00576537">
      <w:pPr>
        <w:ind w:firstLine="576"/>
        <w:rPr>
          <w:rFonts w:cs="Arial"/>
          <w:color w:val="000000" w:themeColor="text1"/>
        </w:rPr>
      </w:pPr>
      <w:r w:rsidRPr="00712166">
        <w:rPr>
          <w:rFonts w:cs="Arial"/>
          <w:color w:val="000000" w:themeColor="text1"/>
        </w:rPr>
        <w:t>global.desc = 0.1</w:t>
      </w:r>
    </w:p>
    <w:p w14:paraId="3AD5182F" w14:textId="77777777" w:rsidR="00576537" w:rsidRPr="00712166" w:rsidRDefault="00576537" w:rsidP="00576537">
      <w:pPr>
        <w:ind w:firstLine="576"/>
        <w:rPr>
          <w:rFonts w:cs="Arial"/>
          <w:color w:val="000000" w:themeColor="text1"/>
        </w:rPr>
      </w:pPr>
      <w:r w:rsidRPr="00712166">
        <w:rPr>
          <w:rFonts w:cs="Arial"/>
          <w:color w:val="000000" w:themeColor="text1"/>
        </w:rPr>
        <w:t>console.log(getPreco()) // Usa os valores globais, ja que preco e desc não tem valores padrão</w:t>
      </w:r>
    </w:p>
    <w:p w14:paraId="1C0D8AB5" w14:textId="77777777" w:rsidR="00576537" w:rsidRPr="00712166" w:rsidRDefault="00576537" w:rsidP="00576537">
      <w:pPr>
        <w:ind w:firstLine="576"/>
        <w:rPr>
          <w:rFonts w:cs="Arial"/>
          <w:color w:val="000000" w:themeColor="text1"/>
        </w:rPr>
      </w:pPr>
      <w:r w:rsidRPr="00712166">
        <w:rPr>
          <w:rFonts w:cs="Arial"/>
          <w:color w:val="000000" w:themeColor="text1"/>
        </w:rPr>
        <w:t>console.log(produto.getPreco())</w:t>
      </w:r>
    </w:p>
    <w:p w14:paraId="4E8F0E1B" w14:textId="77777777" w:rsidR="00576537" w:rsidRPr="00712166" w:rsidRDefault="00576537" w:rsidP="00576537">
      <w:pPr>
        <w:ind w:firstLine="576"/>
        <w:rPr>
          <w:rFonts w:cs="Arial"/>
          <w:color w:val="000000" w:themeColor="text1"/>
        </w:rPr>
      </w:pPr>
    </w:p>
    <w:p w14:paraId="611CFF2B" w14:textId="77777777" w:rsidR="00576537" w:rsidRPr="00712166" w:rsidRDefault="00576537" w:rsidP="00576537">
      <w:pPr>
        <w:ind w:firstLine="576"/>
        <w:rPr>
          <w:rFonts w:cs="Arial"/>
          <w:color w:val="000000" w:themeColor="text1"/>
        </w:rPr>
      </w:pPr>
      <w:r w:rsidRPr="00712166">
        <w:rPr>
          <w:rFonts w:cs="Arial"/>
          <w:color w:val="000000" w:themeColor="text1"/>
        </w:rPr>
        <w:t>//Usando call</w:t>
      </w:r>
    </w:p>
    <w:p w14:paraId="3075FAE6" w14:textId="77777777" w:rsidR="00576537" w:rsidRPr="00712166" w:rsidRDefault="00576537" w:rsidP="00576537">
      <w:pPr>
        <w:ind w:firstLine="576"/>
        <w:rPr>
          <w:rFonts w:cs="Arial"/>
          <w:color w:val="000000" w:themeColor="text1"/>
        </w:rPr>
      </w:pPr>
      <w:r w:rsidRPr="00712166">
        <w:rPr>
          <w:rFonts w:cs="Arial"/>
          <w:color w:val="000000" w:themeColor="text1"/>
        </w:rPr>
        <w:t>const carro = { preco: 45000, desc: 0.20 }</w:t>
      </w:r>
    </w:p>
    <w:p w14:paraId="39272112" w14:textId="77777777" w:rsidR="00576537" w:rsidRPr="00712166" w:rsidRDefault="00576537" w:rsidP="00576537">
      <w:pPr>
        <w:ind w:firstLine="576"/>
        <w:rPr>
          <w:rFonts w:cs="Arial"/>
          <w:color w:val="000000" w:themeColor="text1"/>
        </w:rPr>
      </w:pPr>
      <w:r w:rsidRPr="00712166">
        <w:rPr>
          <w:rFonts w:cs="Arial"/>
          <w:color w:val="000000" w:themeColor="text1"/>
        </w:rPr>
        <w:t>console.log(getPreco.call(carro))</w:t>
      </w:r>
    </w:p>
    <w:p w14:paraId="2D2C8F60"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console.log(getPreco.call(carro, 0.17, '$'))</w:t>
      </w:r>
    </w:p>
    <w:p w14:paraId="21851591" w14:textId="77777777" w:rsidR="00576537" w:rsidRPr="00130012" w:rsidRDefault="00576537" w:rsidP="00576537">
      <w:pPr>
        <w:ind w:firstLine="576"/>
        <w:rPr>
          <w:rFonts w:cs="Arial"/>
          <w:color w:val="000000" w:themeColor="text1"/>
          <w:lang w:val="en-US"/>
        </w:rPr>
      </w:pPr>
    </w:p>
    <w:p w14:paraId="09991E4A"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//Usando o apply</w:t>
      </w:r>
    </w:p>
    <w:p w14:paraId="522BC2B7"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console.log(getPreco.apply(carro))</w:t>
      </w:r>
    </w:p>
    <w:p w14:paraId="73D9CB68"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console.log(getPreco.apply(carro, [0.17, '$']))</w:t>
      </w:r>
    </w:p>
    <w:p w14:paraId="055D4853" w14:textId="77777777" w:rsidR="00576537" w:rsidRPr="00130012" w:rsidRDefault="00576537" w:rsidP="00576537">
      <w:pPr>
        <w:ind w:firstLine="576"/>
        <w:rPr>
          <w:rFonts w:cs="Arial"/>
          <w:color w:val="000000" w:themeColor="text1"/>
          <w:lang w:val="en-US"/>
        </w:rPr>
      </w:pPr>
    </w:p>
    <w:p w14:paraId="66AC4F39" w14:textId="77777777" w:rsidR="00576537" w:rsidRPr="00712166" w:rsidRDefault="00576537" w:rsidP="00576537">
      <w:pPr>
        <w:ind w:firstLine="576"/>
        <w:rPr>
          <w:rFonts w:cs="Arial"/>
          <w:color w:val="000000" w:themeColor="text1"/>
        </w:rPr>
      </w:pPr>
      <w:r w:rsidRPr="00712166">
        <w:rPr>
          <w:rFonts w:cs="Arial"/>
          <w:color w:val="000000" w:themeColor="text1"/>
        </w:rPr>
        <w:t>/*</w:t>
      </w:r>
    </w:p>
    <w:p w14:paraId="7B682AF3" w14:textId="191EC9A6" w:rsidR="00576537" w:rsidRPr="00712166" w:rsidRDefault="00576537" w:rsidP="00576537">
      <w:pPr>
        <w:ind w:firstLine="576"/>
        <w:rPr>
          <w:rFonts w:cs="Arial"/>
          <w:color w:val="000000" w:themeColor="text1"/>
        </w:rPr>
      </w:pPr>
      <w:r w:rsidRPr="00712166">
        <w:rPr>
          <w:rFonts w:cs="Arial"/>
          <w:color w:val="000000" w:themeColor="text1"/>
        </w:rPr>
        <w:t>Quando chamamos o call, passamos nos parametros diretamente os parâmetros necessários</w:t>
      </w:r>
    </w:p>
    <w:p w14:paraId="6644A609"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console.log(getPreco.call(carro, 0.17, '$'))</w:t>
      </w:r>
    </w:p>
    <w:p w14:paraId="72A2878D" w14:textId="77777777" w:rsidR="00576537" w:rsidRPr="00712166" w:rsidRDefault="00576537" w:rsidP="00576537">
      <w:pPr>
        <w:ind w:firstLine="576"/>
        <w:rPr>
          <w:rFonts w:cs="Arial"/>
          <w:color w:val="000000" w:themeColor="text1"/>
        </w:rPr>
      </w:pPr>
      <w:r w:rsidRPr="00712166">
        <w:rPr>
          <w:rFonts w:cs="Arial"/>
          <w:color w:val="000000" w:themeColor="text1"/>
        </w:rPr>
        <w:t xml:space="preserve">Primeiro o contexto (carro) depois os parÂmetros (0.17 e $) </w:t>
      </w:r>
    </w:p>
    <w:p w14:paraId="603715B8" w14:textId="77777777" w:rsidR="00576537" w:rsidRPr="00712166" w:rsidRDefault="00576537" w:rsidP="00576537">
      <w:pPr>
        <w:ind w:firstLine="576"/>
        <w:rPr>
          <w:rFonts w:cs="Arial"/>
          <w:color w:val="000000" w:themeColor="text1"/>
        </w:rPr>
      </w:pPr>
      <w:r w:rsidRPr="00712166">
        <w:rPr>
          <w:rFonts w:cs="Arial"/>
          <w:color w:val="000000" w:themeColor="text1"/>
        </w:rPr>
        <w:t>No apply, os parÂmetos são passados dentro de um array</w:t>
      </w:r>
    </w:p>
    <w:p w14:paraId="3C492A75" w14:textId="77777777" w:rsidR="00576537" w:rsidRPr="00130012" w:rsidRDefault="00576537" w:rsidP="00576537">
      <w:pPr>
        <w:ind w:firstLine="576"/>
        <w:rPr>
          <w:rFonts w:cs="Arial"/>
          <w:color w:val="000000" w:themeColor="text1"/>
          <w:lang w:val="en-US"/>
        </w:rPr>
      </w:pPr>
      <w:r w:rsidRPr="00130012">
        <w:rPr>
          <w:rFonts w:cs="Arial"/>
          <w:color w:val="000000" w:themeColor="text1"/>
          <w:lang w:val="en-US"/>
        </w:rPr>
        <w:t>console.log(getPreco.apply(carro, [0.17, '$']))</w:t>
      </w:r>
    </w:p>
    <w:p w14:paraId="7B329F1F" w14:textId="247A544B" w:rsidR="002E378A" w:rsidRPr="00712166" w:rsidRDefault="00576537" w:rsidP="00576537">
      <w:pPr>
        <w:ind w:firstLine="576"/>
        <w:rPr>
          <w:rFonts w:cs="Arial"/>
          <w:color w:val="000000" w:themeColor="text1"/>
        </w:rPr>
      </w:pPr>
      <w:r w:rsidRPr="00712166">
        <w:rPr>
          <w:rFonts w:cs="Arial"/>
          <w:color w:val="000000" w:themeColor="text1"/>
        </w:rPr>
        <w:t>*/</w:t>
      </w:r>
    </w:p>
    <w:p w14:paraId="2477A4B8" w14:textId="1B409438" w:rsidR="0088091A" w:rsidRPr="00712166" w:rsidRDefault="0088091A" w:rsidP="00094DE4">
      <w:pPr>
        <w:pStyle w:val="Ttulo1"/>
        <w:spacing w:after="0" w:line="480" w:lineRule="auto"/>
        <w:rPr>
          <w:bCs w:val="0"/>
        </w:rPr>
      </w:pPr>
      <w:bookmarkStart w:id="75" w:name="_Toc68947636"/>
      <w:r w:rsidRPr="00712166">
        <w:rPr>
          <w:rFonts w:cs="Arial"/>
          <w:bCs w:val="0"/>
        </w:rPr>
        <w:t>Objetos &amp; OO</w:t>
      </w:r>
      <w:bookmarkEnd w:id="75"/>
    </w:p>
    <w:p w14:paraId="1782E7D0" w14:textId="3124EAB9" w:rsidR="00576537" w:rsidRPr="00712166" w:rsidRDefault="00576537" w:rsidP="00576537">
      <w:pPr>
        <w:pStyle w:val="Ttulo2"/>
        <w:spacing w:line="480" w:lineRule="auto"/>
        <w:rPr>
          <w:rFonts w:cs="Arial"/>
        </w:rPr>
      </w:pPr>
      <w:bookmarkStart w:id="76" w:name="_Toc68947637"/>
      <w:r w:rsidRPr="00712166">
        <w:rPr>
          <w:rFonts w:cs="Arial"/>
        </w:rPr>
        <w:t>Introdução à OO</w:t>
      </w:r>
      <w:bookmarkEnd w:id="76"/>
    </w:p>
    <w:p w14:paraId="0C772D58" w14:textId="77777777" w:rsidR="00150E35" w:rsidRPr="00712166" w:rsidRDefault="00150E35" w:rsidP="00150E35">
      <w:pPr>
        <w:rPr>
          <w:color w:val="000000" w:themeColor="text1"/>
        </w:rPr>
      </w:pPr>
      <w:r w:rsidRPr="00712166">
        <w:rPr>
          <w:color w:val="000000" w:themeColor="text1"/>
        </w:rPr>
        <w:t>/*</w:t>
      </w:r>
    </w:p>
    <w:p w14:paraId="531343DD" w14:textId="77777777" w:rsidR="00150E35" w:rsidRPr="00712166" w:rsidRDefault="00150E35" w:rsidP="00150E35">
      <w:pPr>
        <w:rPr>
          <w:color w:val="000000" w:themeColor="text1"/>
        </w:rPr>
      </w:pPr>
      <w:r w:rsidRPr="00712166">
        <w:rPr>
          <w:color w:val="000000" w:themeColor="text1"/>
        </w:rPr>
        <w:t xml:space="preserve"> Antes das linguagens estruturadas, tinhamos o Go To</w:t>
      </w:r>
    </w:p>
    <w:p w14:paraId="251F4649" w14:textId="77777777" w:rsidR="00150E35" w:rsidRPr="00712166" w:rsidRDefault="00150E35" w:rsidP="00150E35">
      <w:pPr>
        <w:rPr>
          <w:color w:val="000000" w:themeColor="text1"/>
        </w:rPr>
      </w:pPr>
    </w:p>
    <w:p w14:paraId="3BD81F8F" w14:textId="77777777" w:rsidR="00150E35" w:rsidRPr="00712166" w:rsidRDefault="00150E35" w:rsidP="00150E35">
      <w:pPr>
        <w:rPr>
          <w:color w:val="000000" w:themeColor="text1"/>
        </w:rPr>
      </w:pPr>
      <w:r w:rsidRPr="00712166">
        <w:rPr>
          <w:color w:val="000000" w:themeColor="text1"/>
        </w:rPr>
        <w:t xml:space="preserve"> Procedural</w:t>
      </w:r>
    </w:p>
    <w:p w14:paraId="6D3F7DE6" w14:textId="77777777" w:rsidR="00150E35" w:rsidRPr="00712166" w:rsidRDefault="00150E35" w:rsidP="00150E35">
      <w:pPr>
        <w:rPr>
          <w:color w:val="000000" w:themeColor="text1"/>
        </w:rPr>
      </w:pPr>
      <w:r w:rsidRPr="00712166">
        <w:rPr>
          <w:color w:val="000000" w:themeColor="text1"/>
        </w:rPr>
        <w:t xml:space="preserve">    Dentro das linguagens estruturadas, temos os paradigma procedural</w:t>
      </w:r>
    </w:p>
    <w:p w14:paraId="37CDCF4D" w14:textId="77777777" w:rsidR="00150E35" w:rsidRPr="00712166" w:rsidRDefault="00150E35" w:rsidP="00150E35">
      <w:pPr>
        <w:rPr>
          <w:color w:val="000000" w:themeColor="text1"/>
        </w:rPr>
      </w:pPr>
      <w:r w:rsidRPr="00712166">
        <w:rPr>
          <w:color w:val="000000" w:themeColor="text1"/>
        </w:rPr>
        <w:t xml:space="preserve">    que é baseado no procedimento, na função , que realiza um procedi-</w:t>
      </w:r>
    </w:p>
    <w:p w14:paraId="6D96826E" w14:textId="77777777" w:rsidR="00150E35" w:rsidRPr="00712166" w:rsidRDefault="00150E35" w:rsidP="00150E35">
      <w:pPr>
        <w:rPr>
          <w:color w:val="000000" w:themeColor="text1"/>
        </w:rPr>
      </w:pPr>
      <w:r w:rsidRPr="00712166">
        <w:rPr>
          <w:color w:val="000000" w:themeColor="text1"/>
        </w:rPr>
        <w:lastRenderedPageBreak/>
        <w:t xml:space="preserve">    mento com um conjunto de dados</w:t>
      </w:r>
    </w:p>
    <w:p w14:paraId="42169E69" w14:textId="77777777" w:rsidR="00150E35" w:rsidRPr="00712166" w:rsidRDefault="00150E35" w:rsidP="00150E35">
      <w:pPr>
        <w:rPr>
          <w:color w:val="000000" w:themeColor="text1"/>
        </w:rPr>
      </w:pPr>
      <w:r w:rsidRPr="00712166">
        <w:rPr>
          <w:color w:val="000000" w:themeColor="text1"/>
        </w:rPr>
        <w:t xml:space="preserve">    processamento(valor1, valor2, valor3)</w:t>
      </w:r>
    </w:p>
    <w:p w14:paraId="78C80413" w14:textId="77777777" w:rsidR="00150E35" w:rsidRPr="00712166" w:rsidRDefault="00150E35" w:rsidP="00150E35">
      <w:pPr>
        <w:rPr>
          <w:color w:val="000000" w:themeColor="text1"/>
        </w:rPr>
      </w:pPr>
    </w:p>
    <w:p w14:paraId="2C513641" w14:textId="77777777" w:rsidR="00150E35" w:rsidRPr="00712166" w:rsidRDefault="00150E35" w:rsidP="00150E35">
      <w:pPr>
        <w:rPr>
          <w:color w:val="000000" w:themeColor="text1"/>
        </w:rPr>
      </w:pPr>
      <w:r w:rsidRPr="00712166">
        <w:rPr>
          <w:color w:val="000000" w:themeColor="text1"/>
        </w:rPr>
        <w:t xml:space="preserve">   Orientação à Objetos</w:t>
      </w:r>
    </w:p>
    <w:p w14:paraId="429B1E13" w14:textId="2E789853" w:rsidR="00150E35" w:rsidRPr="00712166" w:rsidRDefault="00150E35" w:rsidP="00150E35">
      <w:pPr>
        <w:rPr>
          <w:color w:val="000000" w:themeColor="text1"/>
        </w:rPr>
      </w:pPr>
      <w:r w:rsidRPr="00712166">
        <w:rPr>
          <w:color w:val="000000" w:themeColor="text1"/>
        </w:rPr>
        <w:t xml:space="preserve">    Antes tínhamos na procedural funções manipulando dados, agora temos</w:t>
      </w:r>
    </w:p>
    <w:p w14:paraId="53DD9D29" w14:textId="77777777" w:rsidR="00150E35" w:rsidRPr="00712166" w:rsidRDefault="00150E35" w:rsidP="00150E35">
      <w:pPr>
        <w:rPr>
          <w:color w:val="000000" w:themeColor="text1"/>
        </w:rPr>
      </w:pPr>
      <w:r w:rsidRPr="00712166">
        <w:rPr>
          <w:color w:val="000000" w:themeColor="text1"/>
        </w:rPr>
        <w:t xml:space="preserve">    dados (objetos) e dentro dos dados temos funções.</w:t>
      </w:r>
    </w:p>
    <w:p w14:paraId="77E31B10" w14:textId="77777777" w:rsidR="00150E35" w:rsidRPr="00712166" w:rsidRDefault="00150E35" w:rsidP="00150E35">
      <w:pPr>
        <w:rPr>
          <w:color w:val="000000" w:themeColor="text1"/>
        </w:rPr>
      </w:pPr>
      <w:r w:rsidRPr="00712166">
        <w:rPr>
          <w:color w:val="000000" w:themeColor="text1"/>
        </w:rPr>
        <w:t xml:space="preserve">    objeto = {</w:t>
      </w:r>
    </w:p>
    <w:p w14:paraId="5E92279A" w14:textId="77777777" w:rsidR="00150E35" w:rsidRPr="00712166" w:rsidRDefault="00150E35" w:rsidP="00150E35">
      <w:pPr>
        <w:rPr>
          <w:color w:val="000000" w:themeColor="text1"/>
        </w:rPr>
      </w:pPr>
      <w:r w:rsidRPr="00712166">
        <w:rPr>
          <w:color w:val="000000" w:themeColor="text1"/>
        </w:rPr>
        <w:t xml:space="preserve">        valor1,</w:t>
      </w:r>
    </w:p>
    <w:p w14:paraId="28062347" w14:textId="77777777" w:rsidR="00150E35" w:rsidRPr="00712166" w:rsidRDefault="00150E35" w:rsidP="00150E35">
      <w:pPr>
        <w:rPr>
          <w:color w:val="000000" w:themeColor="text1"/>
        </w:rPr>
      </w:pPr>
      <w:r w:rsidRPr="00712166">
        <w:rPr>
          <w:color w:val="000000" w:themeColor="text1"/>
        </w:rPr>
        <w:t xml:space="preserve">        valor2,</w:t>
      </w:r>
    </w:p>
    <w:p w14:paraId="0E841697" w14:textId="77777777" w:rsidR="00150E35" w:rsidRPr="00712166" w:rsidRDefault="00150E35" w:rsidP="00150E35">
      <w:pPr>
        <w:rPr>
          <w:color w:val="000000" w:themeColor="text1"/>
        </w:rPr>
      </w:pPr>
      <w:r w:rsidRPr="00712166">
        <w:rPr>
          <w:color w:val="000000" w:themeColor="text1"/>
        </w:rPr>
        <w:t xml:space="preserve">        valor3,</w:t>
      </w:r>
    </w:p>
    <w:p w14:paraId="7C635061" w14:textId="77777777" w:rsidR="00150E35" w:rsidRPr="00712166" w:rsidRDefault="00150E35" w:rsidP="00150E35">
      <w:pPr>
        <w:rPr>
          <w:color w:val="000000" w:themeColor="text1"/>
        </w:rPr>
      </w:pPr>
      <w:r w:rsidRPr="00712166">
        <w:rPr>
          <w:color w:val="000000" w:themeColor="text1"/>
        </w:rPr>
        <w:t xml:space="preserve">        processamento(){</w:t>
      </w:r>
    </w:p>
    <w:p w14:paraId="090F9BEB" w14:textId="77777777" w:rsidR="00150E35" w:rsidRPr="00712166" w:rsidRDefault="00150E35" w:rsidP="00150E35">
      <w:pPr>
        <w:rPr>
          <w:color w:val="000000" w:themeColor="text1"/>
        </w:rPr>
      </w:pPr>
      <w:r w:rsidRPr="00712166">
        <w:rPr>
          <w:color w:val="000000" w:themeColor="text1"/>
        </w:rPr>
        <w:t xml:space="preserve">            }</w:t>
      </w:r>
    </w:p>
    <w:p w14:paraId="36DD3175" w14:textId="77777777" w:rsidR="00150E35" w:rsidRPr="00712166" w:rsidRDefault="00150E35" w:rsidP="00150E35">
      <w:pPr>
        <w:rPr>
          <w:color w:val="000000" w:themeColor="text1"/>
        </w:rPr>
      </w:pPr>
      <w:r w:rsidRPr="00712166">
        <w:rPr>
          <w:color w:val="000000" w:themeColor="text1"/>
        </w:rPr>
        <w:t xml:space="preserve">    }</w:t>
      </w:r>
    </w:p>
    <w:p w14:paraId="5EBF19FD" w14:textId="77777777" w:rsidR="00150E35" w:rsidRPr="00712166" w:rsidRDefault="00150E35" w:rsidP="00150E35">
      <w:pPr>
        <w:rPr>
          <w:color w:val="000000" w:themeColor="text1"/>
        </w:rPr>
      </w:pPr>
      <w:r w:rsidRPr="00712166">
        <w:rPr>
          <w:color w:val="000000" w:themeColor="text1"/>
        </w:rPr>
        <w:t xml:space="preserve">    objeto.processamento() </w:t>
      </w:r>
    </w:p>
    <w:p w14:paraId="6454D97F" w14:textId="77777777" w:rsidR="00150E35" w:rsidRPr="00712166" w:rsidRDefault="00150E35" w:rsidP="00150E35">
      <w:pPr>
        <w:rPr>
          <w:color w:val="000000" w:themeColor="text1"/>
        </w:rPr>
      </w:pPr>
      <w:r w:rsidRPr="00712166">
        <w:rPr>
          <w:color w:val="000000" w:themeColor="text1"/>
        </w:rPr>
        <w:t xml:space="preserve">    O Objeto funciona como uma capa, que agrupa processamentos e atributos.</w:t>
      </w:r>
    </w:p>
    <w:p w14:paraId="2628CE21" w14:textId="77777777" w:rsidR="00150E35" w:rsidRPr="00712166" w:rsidRDefault="00150E35" w:rsidP="00150E35">
      <w:pPr>
        <w:rPr>
          <w:color w:val="000000" w:themeColor="text1"/>
        </w:rPr>
      </w:pPr>
      <w:r w:rsidRPr="00712166">
        <w:rPr>
          <w:color w:val="000000" w:themeColor="text1"/>
        </w:rPr>
        <w:t xml:space="preserve">    A OO trouxe uma forma de programar baseado em comportamentos mais humanos,</w:t>
      </w:r>
    </w:p>
    <w:p w14:paraId="06789E89" w14:textId="77777777" w:rsidR="00150E35" w:rsidRPr="00712166" w:rsidRDefault="00150E35" w:rsidP="00150E35">
      <w:pPr>
        <w:rPr>
          <w:color w:val="000000" w:themeColor="text1"/>
        </w:rPr>
      </w:pPr>
      <w:r w:rsidRPr="00712166">
        <w:rPr>
          <w:color w:val="000000" w:themeColor="text1"/>
        </w:rPr>
        <w:t xml:space="preserve">    objetos diferentes tendo seus dados, seus comportamentos e se relacionando</w:t>
      </w:r>
    </w:p>
    <w:p w14:paraId="5C669960" w14:textId="77777777" w:rsidR="00150E35" w:rsidRPr="00712166" w:rsidRDefault="00150E35" w:rsidP="00150E35">
      <w:pPr>
        <w:rPr>
          <w:color w:val="000000" w:themeColor="text1"/>
        </w:rPr>
      </w:pPr>
      <w:r w:rsidRPr="00712166">
        <w:rPr>
          <w:color w:val="000000" w:themeColor="text1"/>
        </w:rPr>
        <w:t xml:space="preserve">    com outros objetos.</w:t>
      </w:r>
    </w:p>
    <w:p w14:paraId="6716ED23" w14:textId="77777777" w:rsidR="00150E35" w:rsidRPr="00712166" w:rsidRDefault="00150E35" w:rsidP="00150E35">
      <w:pPr>
        <w:rPr>
          <w:color w:val="000000" w:themeColor="text1"/>
        </w:rPr>
      </w:pPr>
      <w:r w:rsidRPr="00712166">
        <w:rPr>
          <w:color w:val="000000" w:themeColor="text1"/>
        </w:rPr>
        <w:t xml:space="preserve">    Trazer a realizade do mundo para o software.</w:t>
      </w:r>
    </w:p>
    <w:p w14:paraId="75943BD1" w14:textId="77777777" w:rsidR="00150E35" w:rsidRPr="00712166" w:rsidRDefault="00150E35" w:rsidP="00150E35">
      <w:pPr>
        <w:rPr>
          <w:color w:val="000000" w:themeColor="text1"/>
        </w:rPr>
      </w:pPr>
    </w:p>
    <w:p w14:paraId="52C7B48A" w14:textId="77777777" w:rsidR="00150E35" w:rsidRPr="00712166" w:rsidRDefault="00150E35" w:rsidP="00150E35">
      <w:pPr>
        <w:rPr>
          <w:color w:val="000000" w:themeColor="text1"/>
        </w:rPr>
      </w:pPr>
      <w:r w:rsidRPr="00712166">
        <w:rPr>
          <w:color w:val="000000" w:themeColor="text1"/>
        </w:rPr>
        <w:t xml:space="preserve">    Principios importantes em OO:</w:t>
      </w:r>
    </w:p>
    <w:p w14:paraId="5265F676" w14:textId="77777777" w:rsidR="00150E35" w:rsidRPr="00712166" w:rsidRDefault="00150E35" w:rsidP="00150E35">
      <w:pPr>
        <w:rPr>
          <w:color w:val="000000" w:themeColor="text1"/>
        </w:rPr>
      </w:pPr>
      <w:r w:rsidRPr="00712166">
        <w:rPr>
          <w:color w:val="000000" w:themeColor="text1"/>
        </w:rPr>
        <w:t xml:space="preserve">        * Abstração: Pegar um objeto do mundo real e traduzir para dentro do sistema</w:t>
      </w:r>
    </w:p>
    <w:p w14:paraId="2CACEF06" w14:textId="77777777" w:rsidR="00150E35" w:rsidRPr="00712166" w:rsidRDefault="00150E35" w:rsidP="00150E35">
      <w:pPr>
        <w:rPr>
          <w:color w:val="000000" w:themeColor="text1"/>
        </w:rPr>
      </w:pPr>
      <w:r w:rsidRPr="00712166">
        <w:rPr>
          <w:color w:val="000000" w:themeColor="text1"/>
        </w:rPr>
        <w:t xml:space="preserve">        * Encapsulamento: Ter os detalhes de implementação escondido e mostrar para</w:t>
      </w:r>
    </w:p>
    <w:p w14:paraId="015A9113" w14:textId="77777777" w:rsidR="00150E35" w:rsidRPr="00712166" w:rsidRDefault="00150E35" w:rsidP="00150E35">
      <w:pPr>
        <w:rPr>
          <w:color w:val="000000" w:themeColor="text1"/>
        </w:rPr>
      </w:pPr>
      <w:r w:rsidRPr="00712166">
        <w:rPr>
          <w:color w:val="000000" w:themeColor="text1"/>
        </w:rPr>
        <w:t xml:space="preserve">            quem precisa saber apenas. Precisamos conhecer a interface de comunicação,</w:t>
      </w:r>
    </w:p>
    <w:p w14:paraId="0A7C3BDB" w14:textId="77777777" w:rsidR="00150E35" w:rsidRPr="00712166" w:rsidRDefault="00150E35" w:rsidP="00150E35">
      <w:pPr>
        <w:rPr>
          <w:color w:val="000000" w:themeColor="text1"/>
        </w:rPr>
      </w:pPr>
      <w:r w:rsidRPr="00712166">
        <w:rPr>
          <w:color w:val="000000" w:themeColor="text1"/>
        </w:rPr>
        <w:t xml:space="preserve">            mas não os detalhes de implementação interna. Um objeto deixar exposto todos</w:t>
      </w:r>
    </w:p>
    <w:p w14:paraId="5B10EBA4" w14:textId="77777777" w:rsidR="00150E35" w:rsidRPr="00712166" w:rsidRDefault="00150E35" w:rsidP="00150E35">
      <w:pPr>
        <w:rPr>
          <w:color w:val="000000" w:themeColor="text1"/>
        </w:rPr>
      </w:pPr>
      <w:r w:rsidRPr="00712166">
        <w:rPr>
          <w:color w:val="000000" w:themeColor="text1"/>
        </w:rPr>
        <w:t xml:space="preserve">            os detalhes de sua implementação pode ser algo ruim, pois gerar dependência</w:t>
      </w:r>
    </w:p>
    <w:p w14:paraId="332CE8EE" w14:textId="77777777" w:rsidR="00150E35" w:rsidRPr="00712166" w:rsidRDefault="00150E35" w:rsidP="00150E35">
      <w:pPr>
        <w:rPr>
          <w:color w:val="000000" w:themeColor="text1"/>
        </w:rPr>
      </w:pPr>
      <w:r w:rsidRPr="00712166">
        <w:rPr>
          <w:color w:val="000000" w:themeColor="text1"/>
        </w:rPr>
        <w:t xml:space="preserve">            desses.</w:t>
      </w:r>
    </w:p>
    <w:p w14:paraId="5CF0B54C" w14:textId="77777777" w:rsidR="00150E35" w:rsidRPr="00712166" w:rsidRDefault="00150E35" w:rsidP="00150E35">
      <w:pPr>
        <w:rPr>
          <w:color w:val="000000" w:themeColor="text1"/>
        </w:rPr>
      </w:pPr>
      <w:r w:rsidRPr="00712166">
        <w:rPr>
          <w:color w:val="000000" w:themeColor="text1"/>
        </w:rPr>
        <w:lastRenderedPageBreak/>
        <w:t xml:space="preserve">        * Herança: Importante para reuso de código, que um objeto recebe atributos, </w:t>
      </w:r>
    </w:p>
    <w:p w14:paraId="1967FF5A" w14:textId="77777777" w:rsidR="00150E35" w:rsidRPr="00712166" w:rsidRDefault="00150E35" w:rsidP="00150E35">
      <w:pPr>
        <w:rPr>
          <w:color w:val="000000" w:themeColor="text1"/>
        </w:rPr>
      </w:pPr>
      <w:r w:rsidRPr="00712166">
        <w:rPr>
          <w:color w:val="000000" w:themeColor="text1"/>
        </w:rPr>
        <w:t xml:space="preserve">            características de outros objetos. Em JS não temos herança multipla (Um filho ter 2 pais)apenas.</w:t>
      </w:r>
    </w:p>
    <w:p w14:paraId="45BBD1E6" w14:textId="77777777" w:rsidR="00150E35" w:rsidRPr="00712166" w:rsidRDefault="00150E35" w:rsidP="00150E35">
      <w:pPr>
        <w:rPr>
          <w:color w:val="000000" w:themeColor="text1"/>
        </w:rPr>
      </w:pPr>
      <w:r w:rsidRPr="00712166">
        <w:rPr>
          <w:color w:val="000000" w:themeColor="text1"/>
        </w:rPr>
        <w:t xml:space="preserve">            Se possível optar pela composição (tem um) no lugar da herança apenas.</w:t>
      </w:r>
    </w:p>
    <w:p w14:paraId="517032DB" w14:textId="77777777" w:rsidR="00150E35" w:rsidRPr="00712166" w:rsidRDefault="00150E35" w:rsidP="00150E35">
      <w:pPr>
        <w:rPr>
          <w:color w:val="000000" w:themeColor="text1"/>
        </w:rPr>
      </w:pPr>
      <w:r w:rsidRPr="00712166">
        <w:rPr>
          <w:color w:val="000000" w:themeColor="text1"/>
        </w:rPr>
        <w:t xml:space="preserve">        * Polimorfismo: Múltiplas formas, temos uma variável do tipo pai, mais genérico (carro), onde</w:t>
      </w:r>
    </w:p>
    <w:p w14:paraId="585BCE47" w14:textId="77777777" w:rsidR="00150E35" w:rsidRPr="00712166" w:rsidRDefault="00150E35" w:rsidP="00150E35">
      <w:pPr>
        <w:rPr>
          <w:color w:val="000000" w:themeColor="text1"/>
        </w:rPr>
      </w:pPr>
      <w:r w:rsidRPr="00712166">
        <w:rPr>
          <w:color w:val="000000" w:themeColor="text1"/>
        </w:rPr>
        <w:t xml:space="preserve">            para determinado objeto, podemos atribuir tipos (honda, ferrari, bmw, etc...)</w:t>
      </w:r>
    </w:p>
    <w:p w14:paraId="55056803" w14:textId="77777777" w:rsidR="00150E35" w:rsidRPr="00712166" w:rsidRDefault="00150E35" w:rsidP="00150E35">
      <w:pPr>
        <w:rPr>
          <w:color w:val="000000" w:themeColor="text1"/>
        </w:rPr>
      </w:pPr>
    </w:p>
    <w:p w14:paraId="704D981E" w14:textId="6B3E0E70" w:rsidR="00576537" w:rsidRPr="00712166" w:rsidRDefault="00150E35" w:rsidP="00150E35">
      <w:pPr>
        <w:pStyle w:val="Ttulo2"/>
        <w:spacing w:line="480" w:lineRule="auto"/>
        <w:rPr>
          <w:rFonts w:cs="Arial"/>
        </w:rPr>
      </w:pPr>
      <w:bookmarkStart w:id="77" w:name="_Toc68947638"/>
      <w:r w:rsidRPr="00712166">
        <w:rPr>
          <w:rFonts w:cs="Arial"/>
        </w:rPr>
        <w:t>Revisão sobre Objeto</w:t>
      </w:r>
      <w:bookmarkEnd w:id="77"/>
    </w:p>
    <w:p w14:paraId="4B587449" w14:textId="77777777" w:rsidR="00E448BD" w:rsidRPr="00712166" w:rsidRDefault="00E448BD" w:rsidP="00E448BD">
      <w:pPr>
        <w:rPr>
          <w:color w:val="000000" w:themeColor="text1"/>
        </w:rPr>
      </w:pPr>
      <w:r w:rsidRPr="00712166">
        <w:rPr>
          <w:color w:val="000000" w:themeColor="text1"/>
        </w:rPr>
        <w:t>//Objeto - Coleção dinâmica de pares chave/valor</w:t>
      </w:r>
    </w:p>
    <w:p w14:paraId="1B71E9CA" w14:textId="77777777" w:rsidR="00E448BD" w:rsidRPr="00712166" w:rsidRDefault="00E448BD" w:rsidP="00E448BD">
      <w:pPr>
        <w:rPr>
          <w:color w:val="000000" w:themeColor="text1"/>
        </w:rPr>
      </w:pPr>
    </w:p>
    <w:p w14:paraId="7C22B8FB" w14:textId="77777777" w:rsidR="00E448BD" w:rsidRPr="00712166" w:rsidRDefault="00E448BD" w:rsidP="00E448BD">
      <w:pPr>
        <w:rPr>
          <w:color w:val="000000" w:themeColor="text1"/>
        </w:rPr>
      </w:pPr>
      <w:r w:rsidRPr="00712166">
        <w:rPr>
          <w:color w:val="000000" w:themeColor="text1"/>
        </w:rPr>
        <w:t>const produto = new Object</w:t>
      </w:r>
    </w:p>
    <w:p w14:paraId="5B1F63C7" w14:textId="77777777" w:rsidR="00E448BD" w:rsidRPr="00712166" w:rsidRDefault="00E448BD" w:rsidP="00E448BD">
      <w:pPr>
        <w:rPr>
          <w:color w:val="000000" w:themeColor="text1"/>
        </w:rPr>
      </w:pPr>
      <w:r w:rsidRPr="00712166">
        <w:rPr>
          <w:color w:val="000000" w:themeColor="text1"/>
        </w:rPr>
        <w:t>produto.nome = 'Cadeira'</w:t>
      </w:r>
    </w:p>
    <w:p w14:paraId="5E43A707" w14:textId="77777777" w:rsidR="00E448BD" w:rsidRPr="00712166" w:rsidRDefault="00E448BD" w:rsidP="00E448BD">
      <w:pPr>
        <w:rPr>
          <w:color w:val="000000" w:themeColor="text1"/>
        </w:rPr>
      </w:pPr>
      <w:r w:rsidRPr="00712166">
        <w:rPr>
          <w:color w:val="000000" w:themeColor="text1"/>
        </w:rPr>
        <w:t>produto.marca = 'Generica'</w:t>
      </w:r>
    </w:p>
    <w:p w14:paraId="646B9A4C" w14:textId="77777777" w:rsidR="00E448BD" w:rsidRPr="00712166" w:rsidRDefault="00E448BD" w:rsidP="00E448BD">
      <w:pPr>
        <w:rPr>
          <w:color w:val="000000" w:themeColor="text1"/>
        </w:rPr>
      </w:pPr>
      <w:r w:rsidRPr="00712166">
        <w:rPr>
          <w:color w:val="000000" w:themeColor="text1"/>
        </w:rPr>
        <w:t>produto.preco = 220</w:t>
      </w:r>
    </w:p>
    <w:p w14:paraId="0F0B3EE3" w14:textId="77777777" w:rsidR="00E448BD" w:rsidRPr="00712166" w:rsidRDefault="00E448BD" w:rsidP="00E448BD">
      <w:pPr>
        <w:rPr>
          <w:color w:val="000000" w:themeColor="text1"/>
        </w:rPr>
      </w:pPr>
    </w:p>
    <w:p w14:paraId="3D7845CF" w14:textId="77777777" w:rsidR="00E448BD" w:rsidRPr="00712166" w:rsidRDefault="00E448BD" w:rsidP="00E448BD">
      <w:pPr>
        <w:rPr>
          <w:color w:val="000000" w:themeColor="text1"/>
        </w:rPr>
      </w:pPr>
      <w:r w:rsidRPr="00712166">
        <w:rPr>
          <w:color w:val="000000" w:themeColor="text1"/>
        </w:rPr>
        <w:t>console.log(produto)</w:t>
      </w:r>
    </w:p>
    <w:p w14:paraId="4A1AEAA5" w14:textId="77777777" w:rsidR="00E448BD" w:rsidRPr="00712166" w:rsidRDefault="00E448BD" w:rsidP="00E448BD">
      <w:pPr>
        <w:rPr>
          <w:color w:val="000000" w:themeColor="text1"/>
        </w:rPr>
      </w:pPr>
      <w:r w:rsidRPr="00712166">
        <w:rPr>
          <w:color w:val="000000" w:themeColor="text1"/>
        </w:rPr>
        <w:t>delete produto.preco</w:t>
      </w:r>
    </w:p>
    <w:p w14:paraId="05A88A9F" w14:textId="77777777" w:rsidR="00E448BD" w:rsidRPr="00712166" w:rsidRDefault="00E448BD" w:rsidP="00E448BD">
      <w:pPr>
        <w:rPr>
          <w:color w:val="000000" w:themeColor="text1"/>
        </w:rPr>
      </w:pPr>
    </w:p>
    <w:p w14:paraId="2DDA9E99" w14:textId="77777777" w:rsidR="00E448BD" w:rsidRPr="00712166" w:rsidRDefault="00E448BD" w:rsidP="00E448BD">
      <w:pPr>
        <w:rPr>
          <w:color w:val="000000" w:themeColor="text1"/>
        </w:rPr>
      </w:pPr>
      <w:r w:rsidRPr="00712166">
        <w:rPr>
          <w:color w:val="000000" w:themeColor="text1"/>
        </w:rPr>
        <w:t>console.log(produto)</w:t>
      </w:r>
    </w:p>
    <w:p w14:paraId="37032D32" w14:textId="77777777" w:rsidR="00E448BD" w:rsidRPr="00712166" w:rsidRDefault="00E448BD" w:rsidP="00E448BD">
      <w:pPr>
        <w:rPr>
          <w:color w:val="000000" w:themeColor="text1"/>
        </w:rPr>
      </w:pPr>
    </w:p>
    <w:p w14:paraId="0FE9BA4C" w14:textId="77777777" w:rsidR="00E448BD" w:rsidRPr="00712166" w:rsidRDefault="00E448BD" w:rsidP="00E448BD">
      <w:pPr>
        <w:rPr>
          <w:color w:val="000000" w:themeColor="text1"/>
        </w:rPr>
      </w:pPr>
      <w:r w:rsidRPr="00712166">
        <w:rPr>
          <w:color w:val="000000" w:themeColor="text1"/>
        </w:rPr>
        <w:t>const carro = {</w:t>
      </w:r>
    </w:p>
    <w:p w14:paraId="149CB500" w14:textId="77777777" w:rsidR="00E448BD" w:rsidRPr="00712166" w:rsidRDefault="00E448BD" w:rsidP="00E448BD">
      <w:pPr>
        <w:rPr>
          <w:color w:val="000000" w:themeColor="text1"/>
        </w:rPr>
      </w:pPr>
      <w:r w:rsidRPr="00712166">
        <w:rPr>
          <w:color w:val="000000" w:themeColor="text1"/>
        </w:rPr>
        <w:t xml:space="preserve">    modelo: 'A4',</w:t>
      </w:r>
    </w:p>
    <w:p w14:paraId="5AD88E1A" w14:textId="77777777" w:rsidR="00E448BD" w:rsidRPr="00712166" w:rsidRDefault="00E448BD" w:rsidP="00E448BD">
      <w:pPr>
        <w:rPr>
          <w:color w:val="000000" w:themeColor="text1"/>
        </w:rPr>
      </w:pPr>
      <w:r w:rsidRPr="00712166">
        <w:rPr>
          <w:color w:val="000000" w:themeColor="text1"/>
        </w:rPr>
        <w:t xml:space="preserve">    valor: 89000,</w:t>
      </w:r>
    </w:p>
    <w:p w14:paraId="40D051C3" w14:textId="77777777" w:rsidR="00E448BD" w:rsidRPr="00712166" w:rsidRDefault="00E448BD" w:rsidP="00E448BD">
      <w:pPr>
        <w:rPr>
          <w:color w:val="000000" w:themeColor="text1"/>
        </w:rPr>
      </w:pPr>
      <w:r w:rsidRPr="00712166">
        <w:rPr>
          <w:color w:val="000000" w:themeColor="text1"/>
        </w:rPr>
        <w:t xml:space="preserve">    proprietario: {</w:t>
      </w:r>
    </w:p>
    <w:p w14:paraId="12DD8946" w14:textId="77777777" w:rsidR="00E448BD" w:rsidRPr="00712166" w:rsidRDefault="00E448BD" w:rsidP="00E448BD">
      <w:pPr>
        <w:rPr>
          <w:color w:val="000000" w:themeColor="text1"/>
        </w:rPr>
      </w:pPr>
      <w:r w:rsidRPr="00712166">
        <w:rPr>
          <w:color w:val="000000" w:themeColor="text1"/>
        </w:rPr>
        <w:t xml:space="preserve">        nome: 'Liana',</w:t>
      </w:r>
    </w:p>
    <w:p w14:paraId="57E7F754" w14:textId="77777777" w:rsidR="00E448BD" w:rsidRPr="00712166" w:rsidRDefault="00E448BD" w:rsidP="00E448BD">
      <w:pPr>
        <w:rPr>
          <w:color w:val="000000" w:themeColor="text1"/>
        </w:rPr>
      </w:pPr>
      <w:r w:rsidRPr="00712166">
        <w:rPr>
          <w:color w:val="000000" w:themeColor="text1"/>
        </w:rPr>
        <w:t xml:space="preserve">        idade: 27,</w:t>
      </w:r>
    </w:p>
    <w:p w14:paraId="7908347E" w14:textId="77777777" w:rsidR="00E448BD" w:rsidRPr="00712166" w:rsidRDefault="00E448BD" w:rsidP="00E448BD">
      <w:pPr>
        <w:rPr>
          <w:color w:val="000000" w:themeColor="text1"/>
        </w:rPr>
      </w:pPr>
      <w:r w:rsidRPr="00712166">
        <w:rPr>
          <w:color w:val="000000" w:themeColor="text1"/>
        </w:rPr>
        <w:t xml:space="preserve">        endereco: {</w:t>
      </w:r>
    </w:p>
    <w:p w14:paraId="4AD2C3F4" w14:textId="77777777" w:rsidR="00E448BD" w:rsidRPr="00712166" w:rsidRDefault="00E448BD" w:rsidP="00E448BD">
      <w:pPr>
        <w:rPr>
          <w:color w:val="000000" w:themeColor="text1"/>
        </w:rPr>
      </w:pPr>
      <w:r w:rsidRPr="00712166">
        <w:rPr>
          <w:color w:val="000000" w:themeColor="text1"/>
        </w:rPr>
        <w:t xml:space="preserve">            cidade: 'Bauru',</w:t>
      </w:r>
    </w:p>
    <w:p w14:paraId="12B43CFD" w14:textId="77777777" w:rsidR="00E448BD" w:rsidRPr="00712166" w:rsidRDefault="00E448BD" w:rsidP="00E448BD">
      <w:pPr>
        <w:rPr>
          <w:color w:val="000000" w:themeColor="text1"/>
        </w:rPr>
      </w:pPr>
      <w:r w:rsidRPr="00712166">
        <w:rPr>
          <w:color w:val="000000" w:themeColor="text1"/>
        </w:rPr>
        <w:t xml:space="preserve">            bairro: 'Centro',</w:t>
      </w:r>
    </w:p>
    <w:p w14:paraId="2794651E" w14:textId="77777777" w:rsidR="00E448BD" w:rsidRPr="00712166" w:rsidRDefault="00E448BD" w:rsidP="00E448BD">
      <w:pPr>
        <w:rPr>
          <w:color w:val="000000" w:themeColor="text1"/>
        </w:rPr>
      </w:pPr>
      <w:r w:rsidRPr="00712166">
        <w:rPr>
          <w:color w:val="000000" w:themeColor="text1"/>
        </w:rPr>
        <w:t xml:space="preserve">            numero: 152</w:t>
      </w:r>
    </w:p>
    <w:p w14:paraId="02F7F403" w14:textId="77777777" w:rsidR="00E448BD" w:rsidRPr="00712166" w:rsidRDefault="00E448BD" w:rsidP="00E448BD">
      <w:pPr>
        <w:rPr>
          <w:color w:val="000000" w:themeColor="text1"/>
        </w:rPr>
      </w:pPr>
      <w:r w:rsidRPr="00712166">
        <w:rPr>
          <w:color w:val="000000" w:themeColor="text1"/>
        </w:rPr>
        <w:t xml:space="preserve">        }</w:t>
      </w:r>
    </w:p>
    <w:p w14:paraId="7D58CED5" w14:textId="77777777" w:rsidR="00E448BD" w:rsidRPr="00712166" w:rsidRDefault="00E448BD" w:rsidP="00E448BD">
      <w:pPr>
        <w:rPr>
          <w:color w:val="000000" w:themeColor="text1"/>
        </w:rPr>
      </w:pPr>
      <w:r w:rsidRPr="00712166">
        <w:rPr>
          <w:color w:val="000000" w:themeColor="text1"/>
        </w:rPr>
        <w:lastRenderedPageBreak/>
        <w:t xml:space="preserve">    },</w:t>
      </w:r>
    </w:p>
    <w:p w14:paraId="5303C6FA" w14:textId="77777777" w:rsidR="00E448BD" w:rsidRPr="00712166" w:rsidRDefault="00E448BD" w:rsidP="00E448BD">
      <w:pPr>
        <w:rPr>
          <w:color w:val="000000" w:themeColor="text1"/>
        </w:rPr>
      </w:pPr>
      <w:r w:rsidRPr="00712166">
        <w:rPr>
          <w:color w:val="000000" w:themeColor="text1"/>
        </w:rPr>
        <w:t xml:space="preserve">    condutores: [{</w:t>
      </w:r>
    </w:p>
    <w:p w14:paraId="52F5507E" w14:textId="77777777" w:rsidR="00E448BD" w:rsidRPr="00712166" w:rsidRDefault="00E448BD" w:rsidP="00E448BD">
      <w:pPr>
        <w:rPr>
          <w:color w:val="000000" w:themeColor="text1"/>
        </w:rPr>
      </w:pPr>
      <w:r w:rsidRPr="00712166">
        <w:rPr>
          <w:color w:val="000000" w:themeColor="text1"/>
        </w:rPr>
        <w:t xml:space="preserve">        nome: 'Lucas',</w:t>
      </w:r>
    </w:p>
    <w:p w14:paraId="281DCC4A" w14:textId="77777777" w:rsidR="00E448BD" w:rsidRPr="00712166" w:rsidRDefault="00E448BD" w:rsidP="00E448BD">
      <w:pPr>
        <w:rPr>
          <w:color w:val="000000" w:themeColor="text1"/>
        </w:rPr>
      </w:pPr>
      <w:r w:rsidRPr="00712166">
        <w:rPr>
          <w:color w:val="000000" w:themeColor="text1"/>
        </w:rPr>
        <w:t xml:space="preserve">        idade: 29</w:t>
      </w:r>
    </w:p>
    <w:p w14:paraId="1A32F68C" w14:textId="77777777" w:rsidR="00E448BD" w:rsidRPr="00712166" w:rsidRDefault="00E448BD" w:rsidP="00E448BD">
      <w:pPr>
        <w:rPr>
          <w:color w:val="000000" w:themeColor="text1"/>
        </w:rPr>
      </w:pPr>
      <w:r w:rsidRPr="00712166">
        <w:rPr>
          <w:color w:val="000000" w:themeColor="text1"/>
        </w:rPr>
        <w:t xml:space="preserve">    }, {</w:t>
      </w:r>
    </w:p>
    <w:p w14:paraId="30290D29" w14:textId="77777777" w:rsidR="00E448BD" w:rsidRPr="00712166" w:rsidRDefault="00E448BD" w:rsidP="00E448BD">
      <w:pPr>
        <w:rPr>
          <w:color w:val="000000" w:themeColor="text1"/>
        </w:rPr>
      </w:pPr>
      <w:r w:rsidRPr="00712166">
        <w:rPr>
          <w:color w:val="000000" w:themeColor="text1"/>
        </w:rPr>
        <w:t xml:space="preserve">        nome: 'Raul',</w:t>
      </w:r>
    </w:p>
    <w:p w14:paraId="31EAAF7E" w14:textId="77777777" w:rsidR="00E448BD" w:rsidRPr="00712166" w:rsidRDefault="00E448BD" w:rsidP="00E448BD">
      <w:pPr>
        <w:rPr>
          <w:color w:val="000000" w:themeColor="text1"/>
        </w:rPr>
      </w:pPr>
      <w:r w:rsidRPr="00712166">
        <w:rPr>
          <w:color w:val="000000" w:themeColor="text1"/>
        </w:rPr>
        <w:t xml:space="preserve">        idade: 2</w:t>
      </w:r>
    </w:p>
    <w:p w14:paraId="135B4733" w14:textId="77777777" w:rsidR="00E448BD" w:rsidRPr="00712166" w:rsidRDefault="00E448BD" w:rsidP="00E448BD">
      <w:pPr>
        <w:rPr>
          <w:color w:val="000000" w:themeColor="text1"/>
        </w:rPr>
      </w:pPr>
      <w:r w:rsidRPr="00712166">
        <w:rPr>
          <w:color w:val="000000" w:themeColor="text1"/>
        </w:rPr>
        <w:t xml:space="preserve">    }],</w:t>
      </w:r>
    </w:p>
    <w:p w14:paraId="2FC71B83" w14:textId="77777777" w:rsidR="00E448BD" w:rsidRPr="00712166" w:rsidRDefault="00E448BD" w:rsidP="00E448BD">
      <w:pPr>
        <w:rPr>
          <w:color w:val="000000" w:themeColor="text1"/>
        </w:rPr>
      </w:pPr>
      <w:r w:rsidRPr="00712166">
        <w:rPr>
          <w:color w:val="000000" w:themeColor="text1"/>
        </w:rPr>
        <w:t xml:space="preserve">    calcularseguro: function(){</w:t>
      </w:r>
    </w:p>
    <w:p w14:paraId="04773BF9" w14:textId="77777777" w:rsidR="00E448BD" w:rsidRPr="00712166" w:rsidRDefault="00E448BD" w:rsidP="00E448BD">
      <w:pPr>
        <w:rPr>
          <w:color w:val="000000" w:themeColor="text1"/>
        </w:rPr>
      </w:pPr>
      <w:r w:rsidRPr="00712166">
        <w:rPr>
          <w:color w:val="000000" w:themeColor="text1"/>
        </w:rPr>
        <w:t xml:space="preserve">        return console.log('Seguro...')</w:t>
      </w:r>
    </w:p>
    <w:p w14:paraId="6D446897" w14:textId="77777777" w:rsidR="00E448BD" w:rsidRPr="00712166" w:rsidRDefault="00E448BD" w:rsidP="00E448BD">
      <w:pPr>
        <w:rPr>
          <w:color w:val="000000" w:themeColor="text1"/>
        </w:rPr>
      </w:pPr>
      <w:r w:rsidRPr="00712166">
        <w:rPr>
          <w:color w:val="000000" w:themeColor="text1"/>
        </w:rPr>
        <w:t xml:space="preserve">    }</w:t>
      </w:r>
    </w:p>
    <w:p w14:paraId="746D5E57" w14:textId="77777777" w:rsidR="00E448BD" w:rsidRPr="00712166" w:rsidRDefault="00E448BD" w:rsidP="00E448BD">
      <w:pPr>
        <w:rPr>
          <w:color w:val="000000" w:themeColor="text1"/>
        </w:rPr>
      </w:pPr>
      <w:r w:rsidRPr="00712166">
        <w:rPr>
          <w:color w:val="000000" w:themeColor="text1"/>
        </w:rPr>
        <w:t>}</w:t>
      </w:r>
    </w:p>
    <w:p w14:paraId="22C9289E" w14:textId="77777777" w:rsidR="00E448BD" w:rsidRPr="00712166" w:rsidRDefault="00E448BD" w:rsidP="00E448BD">
      <w:pPr>
        <w:rPr>
          <w:color w:val="000000" w:themeColor="text1"/>
        </w:rPr>
      </w:pPr>
      <w:r w:rsidRPr="00712166">
        <w:rPr>
          <w:color w:val="000000" w:themeColor="text1"/>
        </w:rPr>
        <w:t>carro.proprietario.endereco.numero = 1000</w:t>
      </w:r>
    </w:p>
    <w:p w14:paraId="1A27F65D" w14:textId="77777777" w:rsidR="00E448BD" w:rsidRPr="00712166" w:rsidRDefault="00E448BD" w:rsidP="00E448BD">
      <w:pPr>
        <w:rPr>
          <w:color w:val="000000" w:themeColor="text1"/>
        </w:rPr>
      </w:pPr>
      <w:r w:rsidRPr="00712166">
        <w:rPr>
          <w:color w:val="000000" w:themeColor="text1"/>
        </w:rPr>
        <w:t>carro['proprietario']['endereco']['bairro'] = 'Av Z'</w:t>
      </w:r>
    </w:p>
    <w:p w14:paraId="46BCD41A" w14:textId="7EBA3911" w:rsidR="00150E35" w:rsidRPr="00712166" w:rsidRDefault="00E448BD" w:rsidP="00E448BD">
      <w:pPr>
        <w:rPr>
          <w:color w:val="000000" w:themeColor="text1"/>
        </w:rPr>
      </w:pPr>
      <w:r w:rsidRPr="00712166">
        <w:rPr>
          <w:color w:val="000000" w:themeColor="text1"/>
        </w:rPr>
        <w:t>console.log(carro.calcularseguro())</w:t>
      </w:r>
    </w:p>
    <w:p w14:paraId="492C2C79" w14:textId="3EB2FBFE" w:rsidR="00E448BD" w:rsidRPr="00712166" w:rsidRDefault="00E448BD" w:rsidP="00E448BD">
      <w:pPr>
        <w:rPr>
          <w:color w:val="000000" w:themeColor="text1"/>
        </w:rPr>
      </w:pPr>
    </w:p>
    <w:p w14:paraId="737A1789" w14:textId="6403D9F2" w:rsidR="00E448BD" w:rsidRPr="00712166" w:rsidRDefault="00E448BD" w:rsidP="00E448BD">
      <w:pPr>
        <w:pStyle w:val="Ttulo2"/>
        <w:spacing w:line="480" w:lineRule="auto"/>
        <w:rPr>
          <w:rFonts w:cs="Arial"/>
        </w:rPr>
      </w:pPr>
      <w:bookmarkStart w:id="78" w:name="_Toc68947639"/>
      <w:r w:rsidRPr="00712166">
        <w:rPr>
          <w:rFonts w:cs="Arial"/>
        </w:rPr>
        <w:t>Estratégias para Criação de Objetos</w:t>
      </w:r>
      <w:bookmarkEnd w:id="78"/>
    </w:p>
    <w:p w14:paraId="383F3BBA" w14:textId="77777777" w:rsidR="00387F25" w:rsidRPr="00712166" w:rsidRDefault="00387F25" w:rsidP="00387F25">
      <w:pPr>
        <w:rPr>
          <w:color w:val="000000" w:themeColor="text1"/>
        </w:rPr>
      </w:pPr>
      <w:r w:rsidRPr="00712166">
        <w:rPr>
          <w:color w:val="000000" w:themeColor="text1"/>
        </w:rPr>
        <w:t xml:space="preserve">// Usando a notação literal </w:t>
      </w:r>
    </w:p>
    <w:p w14:paraId="6CE3258F" w14:textId="77777777" w:rsidR="00387F25" w:rsidRPr="00712166" w:rsidRDefault="00387F25" w:rsidP="00387F25">
      <w:pPr>
        <w:rPr>
          <w:color w:val="000000" w:themeColor="text1"/>
        </w:rPr>
      </w:pPr>
      <w:r w:rsidRPr="00712166">
        <w:rPr>
          <w:color w:val="000000" w:themeColor="text1"/>
        </w:rPr>
        <w:t>const obj1 = {}</w:t>
      </w:r>
    </w:p>
    <w:p w14:paraId="6124DABB" w14:textId="77777777" w:rsidR="00387F25" w:rsidRPr="00712166" w:rsidRDefault="00387F25" w:rsidP="00387F25">
      <w:pPr>
        <w:rPr>
          <w:color w:val="000000" w:themeColor="text1"/>
        </w:rPr>
      </w:pPr>
      <w:r w:rsidRPr="00712166">
        <w:rPr>
          <w:color w:val="000000" w:themeColor="text1"/>
        </w:rPr>
        <w:t>console.log(obj1)</w:t>
      </w:r>
    </w:p>
    <w:p w14:paraId="5DE81478" w14:textId="77777777" w:rsidR="00387F25" w:rsidRPr="00712166" w:rsidRDefault="00387F25" w:rsidP="00387F25">
      <w:pPr>
        <w:rPr>
          <w:color w:val="000000" w:themeColor="text1"/>
        </w:rPr>
      </w:pPr>
    </w:p>
    <w:p w14:paraId="2B6625F3" w14:textId="77777777" w:rsidR="00387F25" w:rsidRPr="00712166" w:rsidRDefault="00387F25" w:rsidP="00387F25">
      <w:pPr>
        <w:rPr>
          <w:color w:val="000000" w:themeColor="text1"/>
        </w:rPr>
      </w:pPr>
      <w:r w:rsidRPr="00712166">
        <w:rPr>
          <w:color w:val="000000" w:themeColor="text1"/>
        </w:rPr>
        <w:t>//Object em JS</w:t>
      </w:r>
    </w:p>
    <w:p w14:paraId="08CA9367" w14:textId="77777777" w:rsidR="00387F25" w:rsidRPr="00712166" w:rsidRDefault="00387F25" w:rsidP="00387F25">
      <w:pPr>
        <w:rPr>
          <w:color w:val="000000" w:themeColor="text1"/>
        </w:rPr>
      </w:pPr>
      <w:r w:rsidRPr="00712166">
        <w:rPr>
          <w:color w:val="000000" w:themeColor="text1"/>
        </w:rPr>
        <w:t>const obj2 = new Object</w:t>
      </w:r>
    </w:p>
    <w:p w14:paraId="5E858BC4" w14:textId="77777777" w:rsidR="00387F25" w:rsidRPr="00130012" w:rsidRDefault="00387F25" w:rsidP="00387F25">
      <w:pPr>
        <w:rPr>
          <w:color w:val="000000" w:themeColor="text1"/>
          <w:lang w:val="en-US"/>
        </w:rPr>
      </w:pPr>
      <w:r w:rsidRPr="00130012">
        <w:rPr>
          <w:color w:val="000000" w:themeColor="text1"/>
          <w:lang w:val="en-US"/>
        </w:rPr>
        <w:t>console.log(typeof Object, typeof new Object)</w:t>
      </w:r>
    </w:p>
    <w:p w14:paraId="444FC4A1" w14:textId="77777777" w:rsidR="00387F25" w:rsidRPr="00712166" w:rsidRDefault="00387F25" w:rsidP="00387F25">
      <w:pPr>
        <w:rPr>
          <w:color w:val="000000" w:themeColor="text1"/>
        </w:rPr>
      </w:pPr>
      <w:r w:rsidRPr="00712166">
        <w:rPr>
          <w:color w:val="000000" w:themeColor="text1"/>
        </w:rPr>
        <w:t>console.log(obj2)</w:t>
      </w:r>
    </w:p>
    <w:p w14:paraId="433739F1" w14:textId="77777777" w:rsidR="00387F25" w:rsidRPr="00712166" w:rsidRDefault="00387F25" w:rsidP="00387F25">
      <w:pPr>
        <w:rPr>
          <w:color w:val="000000" w:themeColor="text1"/>
        </w:rPr>
      </w:pPr>
    </w:p>
    <w:p w14:paraId="38B6AA25" w14:textId="77777777" w:rsidR="00387F25" w:rsidRPr="00712166" w:rsidRDefault="00387F25" w:rsidP="00387F25">
      <w:pPr>
        <w:rPr>
          <w:color w:val="000000" w:themeColor="text1"/>
        </w:rPr>
      </w:pPr>
      <w:r w:rsidRPr="00712166">
        <w:rPr>
          <w:color w:val="000000" w:themeColor="text1"/>
        </w:rPr>
        <w:t>// Funções Construtoras</w:t>
      </w:r>
    </w:p>
    <w:p w14:paraId="52AA0DE1" w14:textId="77777777" w:rsidR="00387F25" w:rsidRPr="00712166" w:rsidRDefault="00387F25" w:rsidP="00387F25">
      <w:pPr>
        <w:rPr>
          <w:color w:val="000000" w:themeColor="text1"/>
        </w:rPr>
      </w:pPr>
      <w:r w:rsidRPr="00712166">
        <w:rPr>
          <w:color w:val="000000" w:themeColor="text1"/>
        </w:rPr>
        <w:t>function Produto(nome, preco, desc) {</w:t>
      </w:r>
    </w:p>
    <w:p w14:paraId="60E352AB" w14:textId="77777777" w:rsidR="00387F25" w:rsidRPr="00712166" w:rsidRDefault="00387F25" w:rsidP="00387F25">
      <w:pPr>
        <w:rPr>
          <w:color w:val="000000" w:themeColor="text1"/>
        </w:rPr>
      </w:pPr>
      <w:r w:rsidRPr="00712166">
        <w:rPr>
          <w:color w:val="000000" w:themeColor="text1"/>
        </w:rPr>
        <w:t xml:space="preserve">    // preco e desc estão encapsulado</w:t>
      </w:r>
    </w:p>
    <w:p w14:paraId="0BE75379" w14:textId="77777777" w:rsidR="00387F25" w:rsidRPr="00712166" w:rsidRDefault="00387F25" w:rsidP="00387F25">
      <w:pPr>
        <w:rPr>
          <w:color w:val="000000" w:themeColor="text1"/>
        </w:rPr>
      </w:pPr>
      <w:r w:rsidRPr="00712166">
        <w:rPr>
          <w:color w:val="000000" w:themeColor="text1"/>
        </w:rPr>
        <w:t xml:space="preserve">    this.nome = nome //Visível para fora</w:t>
      </w:r>
    </w:p>
    <w:p w14:paraId="447A0B45" w14:textId="77777777" w:rsidR="00387F25" w:rsidRPr="00712166" w:rsidRDefault="00387F25" w:rsidP="00387F25">
      <w:pPr>
        <w:rPr>
          <w:color w:val="000000" w:themeColor="text1"/>
        </w:rPr>
      </w:pPr>
      <w:r w:rsidRPr="00712166">
        <w:rPr>
          <w:color w:val="000000" w:themeColor="text1"/>
        </w:rPr>
        <w:t xml:space="preserve">    this.getPrecoComDesconto = () =&gt; {</w:t>
      </w:r>
    </w:p>
    <w:p w14:paraId="190F2664" w14:textId="77777777" w:rsidR="00387F25" w:rsidRPr="00712166" w:rsidRDefault="00387F25" w:rsidP="00387F25">
      <w:pPr>
        <w:rPr>
          <w:color w:val="000000" w:themeColor="text1"/>
        </w:rPr>
      </w:pPr>
      <w:r w:rsidRPr="00712166">
        <w:rPr>
          <w:color w:val="000000" w:themeColor="text1"/>
        </w:rPr>
        <w:t xml:space="preserve">        return preco * (1 - desc)</w:t>
      </w:r>
    </w:p>
    <w:p w14:paraId="75409960" w14:textId="77777777" w:rsidR="00387F25" w:rsidRPr="00712166" w:rsidRDefault="00387F25" w:rsidP="00387F25">
      <w:pPr>
        <w:rPr>
          <w:color w:val="000000" w:themeColor="text1"/>
        </w:rPr>
      </w:pPr>
      <w:r w:rsidRPr="00712166">
        <w:rPr>
          <w:color w:val="000000" w:themeColor="text1"/>
        </w:rPr>
        <w:t xml:space="preserve">    }</w:t>
      </w:r>
    </w:p>
    <w:p w14:paraId="4A48E9EA" w14:textId="77777777" w:rsidR="00387F25" w:rsidRPr="00712166" w:rsidRDefault="00387F25" w:rsidP="00387F25">
      <w:pPr>
        <w:rPr>
          <w:color w:val="000000" w:themeColor="text1"/>
        </w:rPr>
      </w:pPr>
      <w:r w:rsidRPr="00712166">
        <w:rPr>
          <w:color w:val="000000" w:themeColor="text1"/>
        </w:rPr>
        <w:t>}</w:t>
      </w:r>
    </w:p>
    <w:p w14:paraId="6A42A187" w14:textId="77777777" w:rsidR="00387F25" w:rsidRPr="00712166" w:rsidRDefault="00387F25" w:rsidP="00387F25">
      <w:pPr>
        <w:rPr>
          <w:color w:val="000000" w:themeColor="text1"/>
        </w:rPr>
      </w:pPr>
    </w:p>
    <w:p w14:paraId="193BAAFC" w14:textId="77777777" w:rsidR="00387F25" w:rsidRPr="00712166" w:rsidRDefault="00387F25" w:rsidP="00387F25">
      <w:pPr>
        <w:rPr>
          <w:color w:val="000000" w:themeColor="text1"/>
        </w:rPr>
      </w:pPr>
      <w:r w:rsidRPr="00712166">
        <w:rPr>
          <w:color w:val="000000" w:themeColor="text1"/>
        </w:rPr>
        <w:lastRenderedPageBreak/>
        <w:t>/* Só conseguimos alterar o nome dos objetos criados</w:t>
      </w:r>
    </w:p>
    <w:p w14:paraId="211B5174" w14:textId="77777777" w:rsidR="00387F25" w:rsidRPr="00712166" w:rsidRDefault="00387F25" w:rsidP="00387F25">
      <w:pPr>
        <w:rPr>
          <w:color w:val="000000" w:themeColor="text1"/>
        </w:rPr>
      </w:pPr>
      <w:r w:rsidRPr="00712166">
        <w:rPr>
          <w:color w:val="000000" w:themeColor="text1"/>
        </w:rPr>
        <w:t>a partir de 'Produto', pois preco e desc só estão</w:t>
      </w:r>
    </w:p>
    <w:p w14:paraId="301082B1" w14:textId="77777777" w:rsidR="00387F25" w:rsidRPr="00712166" w:rsidRDefault="00387F25" w:rsidP="00387F25">
      <w:pPr>
        <w:rPr>
          <w:color w:val="000000" w:themeColor="text1"/>
        </w:rPr>
      </w:pPr>
      <w:r w:rsidRPr="00712166">
        <w:rPr>
          <w:color w:val="000000" w:themeColor="text1"/>
        </w:rPr>
        <w:t>visivéis dentro do objeto */</w:t>
      </w:r>
    </w:p>
    <w:p w14:paraId="047298F2" w14:textId="77777777" w:rsidR="00387F25" w:rsidRPr="00712166" w:rsidRDefault="00387F25" w:rsidP="00387F25">
      <w:pPr>
        <w:rPr>
          <w:color w:val="000000" w:themeColor="text1"/>
        </w:rPr>
      </w:pPr>
    </w:p>
    <w:p w14:paraId="3B622AD2" w14:textId="77777777" w:rsidR="00387F25" w:rsidRPr="00712166" w:rsidRDefault="00387F25" w:rsidP="00387F25">
      <w:pPr>
        <w:rPr>
          <w:color w:val="000000" w:themeColor="text1"/>
        </w:rPr>
      </w:pPr>
      <w:r w:rsidRPr="00712166">
        <w:rPr>
          <w:color w:val="000000" w:themeColor="text1"/>
        </w:rPr>
        <w:t>const p1 = new Produto('Caneta', 2.50, 0.15)</w:t>
      </w:r>
    </w:p>
    <w:p w14:paraId="401188E4" w14:textId="77777777" w:rsidR="00387F25" w:rsidRPr="00130012" w:rsidRDefault="00387F25" w:rsidP="00387F25">
      <w:pPr>
        <w:rPr>
          <w:color w:val="000000" w:themeColor="text1"/>
          <w:lang w:val="en-US"/>
        </w:rPr>
      </w:pPr>
      <w:r w:rsidRPr="00130012">
        <w:rPr>
          <w:color w:val="000000" w:themeColor="text1"/>
          <w:lang w:val="en-US"/>
        </w:rPr>
        <w:t>const p2 = new Produto('Notebook', 4999, 0.15)</w:t>
      </w:r>
    </w:p>
    <w:p w14:paraId="7BBD5B0E" w14:textId="77777777" w:rsidR="00387F25" w:rsidRPr="00712166" w:rsidRDefault="00387F25" w:rsidP="00387F25">
      <w:pPr>
        <w:rPr>
          <w:color w:val="000000" w:themeColor="text1"/>
        </w:rPr>
      </w:pPr>
      <w:r w:rsidRPr="00712166">
        <w:rPr>
          <w:color w:val="000000" w:themeColor="text1"/>
        </w:rPr>
        <w:t>console.log(p1.getPrecoComDesconto(), p2.getPrecoComDesconto())</w:t>
      </w:r>
    </w:p>
    <w:p w14:paraId="2A5B2C30" w14:textId="77777777" w:rsidR="00387F25" w:rsidRPr="00712166" w:rsidRDefault="00387F25" w:rsidP="00387F25">
      <w:pPr>
        <w:rPr>
          <w:color w:val="000000" w:themeColor="text1"/>
        </w:rPr>
      </w:pPr>
    </w:p>
    <w:p w14:paraId="06BAE9E9" w14:textId="77777777" w:rsidR="00387F25" w:rsidRPr="00712166" w:rsidRDefault="00387F25" w:rsidP="00387F25">
      <w:pPr>
        <w:rPr>
          <w:color w:val="000000" w:themeColor="text1"/>
        </w:rPr>
      </w:pPr>
    </w:p>
    <w:p w14:paraId="4BAC3329" w14:textId="77777777" w:rsidR="00387F25" w:rsidRPr="00712166" w:rsidRDefault="00387F25" w:rsidP="00387F25">
      <w:pPr>
        <w:rPr>
          <w:color w:val="000000" w:themeColor="text1"/>
        </w:rPr>
      </w:pPr>
      <w:r w:rsidRPr="00712166">
        <w:rPr>
          <w:color w:val="000000" w:themeColor="text1"/>
        </w:rPr>
        <w:t>// Função Factory</w:t>
      </w:r>
    </w:p>
    <w:p w14:paraId="2833897B" w14:textId="77777777" w:rsidR="00387F25" w:rsidRPr="00712166" w:rsidRDefault="00387F25" w:rsidP="00387F25">
      <w:pPr>
        <w:rPr>
          <w:color w:val="000000" w:themeColor="text1"/>
        </w:rPr>
      </w:pPr>
      <w:r w:rsidRPr="00712166">
        <w:rPr>
          <w:color w:val="000000" w:themeColor="text1"/>
        </w:rPr>
        <w:t>function criarFuncionario(nome, salarioBase, faltas) {</w:t>
      </w:r>
    </w:p>
    <w:p w14:paraId="5C2E0880" w14:textId="77777777" w:rsidR="00387F25" w:rsidRPr="00712166" w:rsidRDefault="00387F25" w:rsidP="00387F25">
      <w:pPr>
        <w:rPr>
          <w:color w:val="000000" w:themeColor="text1"/>
        </w:rPr>
      </w:pPr>
      <w:r w:rsidRPr="00712166">
        <w:rPr>
          <w:color w:val="000000" w:themeColor="text1"/>
        </w:rPr>
        <w:t xml:space="preserve">    return {</w:t>
      </w:r>
    </w:p>
    <w:p w14:paraId="6D090804" w14:textId="77777777" w:rsidR="00387F25" w:rsidRPr="00712166" w:rsidRDefault="00387F25" w:rsidP="00387F25">
      <w:pPr>
        <w:rPr>
          <w:color w:val="000000" w:themeColor="text1"/>
        </w:rPr>
      </w:pPr>
      <w:r w:rsidRPr="00712166">
        <w:rPr>
          <w:color w:val="000000" w:themeColor="text1"/>
        </w:rPr>
        <w:t xml:space="preserve">        nome,</w:t>
      </w:r>
    </w:p>
    <w:p w14:paraId="0E85626A" w14:textId="77777777" w:rsidR="00387F25" w:rsidRPr="00712166" w:rsidRDefault="00387F25" w:rsidP="00387F25">
      <w:pPr>
        <w:rPr>
          <w:color w:val="000000" w:themeColor="text1"/>
        </w:rPr>
      </w:pPr>
      <w:r w:rsidRPr="00712166">
        <w:rPr>
          <w:color w:val="000000" w:themeColor="text1"/>
        </w:rPr>
        <w:t xml:space="preserve">        salarioBase,</w:t>
      </w:r>
    </w:p>
    <w:p w14:paraId="2E1D31C9" w14:textId="77777777" w:rsidR="00387F25" w:rsidRPr="00712166" w:rsidRDefault="00387F25" w:rsidP="00387F25">
      <w:pPr>
        <w:rPr>
          <w:color w:val="000000" w:themeColor="text1"/>
        </w:rPr>
      </w:pPr>
      <w:r w:rsidRPr="00712166">
        <w:rPr>
          <w:color w:val="000000" w:themeColor="text1"/>
        </w:rPr>
        <w:t xml:space="preserve">        faltas,</w:t>
      </w:r>
    </w:p>
    <w:p w14:paraId="310BA51E" w14:textId="77777777" w:rsidR="00387F25" w:rsidRPr="00712166" w:rsidRDefault="00387F25" w:rsidP="00387F25">
      <w:pPr>
        <w:rPr>
          <w:color w:val="000000" w:themeColor="text1"/>
        </w:rPr>
      </w:pPr>
      <w:r w:rsidRPr="00712166">
        <w:rPr>
          <w:color w:val="000000" w:themeColor="text1"/>
        </w:rPr>
        <w:t xml:space="preserve">        getSalario() {</w:t>
      </w:r>
    </w:p>
    <w:p w14:paraId="26CA331C" w14:textId="77777777" w:rsidR="00387F25" w:rsidRPr="00712166" w:rsidRDefault="00387F25" w:rsidP="00387F25">
      <w:pPr>
        <w:rPr>
          <w:color w:val="000000" w:themeColor="text1"/>
        </w:rPr>
      </w:pPr>
      <w:r w:rsidRPr="00712166">
        <w:rPr>
          <w:color w:val="000000" w:themeColor="text1"/>
        </w:rPr>
        <w:t xml:space="preserve">            return (salarioBase / 30) * (30 - faltas)</w:t>
      </w:r>
    </w:p>
    <w:p w14:paraId="36179064" w14:textId="77777777" w:rsidR="00387F25" w:rsidRPr="00712166" w:rsidRDefault="00387F25" w:rsidP="00387F25">
      <w:pPr>
        <w:rPr>
          <w:color w:val="000000" w:themeColor="text1"/>
        </w:rPr>
      </w:pPr>
      <w:r w:rsidRPr="00712166">
        <w:rPr>
          <w:color w:val="000000" w:themeColor="text1"/>
        </w:rPr>
        <w:t xml:space="preserve">        }</w:t>
      </w:r>
    </w:p>
    <w:p w14:paraId="410B104A" w14:textId="77777777" w:rsidR="00387F25" w:rsidRPr="00712166" w:rsidRDefault="00387F25" w:rsidP="00387F25">
      <w:pPr>
        <w:rPr>
          <w:color w:val="000000" w:themeColor="text1"/>
        </w:rPr>
      </w:pPr>
      <w:r w:rsidRPr="00712166">
        <w:rPr>
          <w:color w:val="000000" w:themeColor="text1"/>
        </w:rPr>
        <w:t xml:space="preserve">    }</w:t>
      </w:r>
    </w:p>
    <w:p w14:paraId="607CB70E" w14:textId="77777777" w:rsidR="00387F25" w:rsidRPr="00712166" w:rsidRDefault="00387F25" w:rsidP="00387F25">
      <w:pPr>
        <w:rPr>
          <w:color w:val="000000" w:themeColor="text1"/>
        </w:rPr>
      </w:pPr>
      <w:r w:rsidRPr="00712166">
        <w:rPr>
          <w:color w:val="000000" w:themeColor="text1"/>
        </w:rPr>
        <w:t>}</w:t>
      </w:r>
    </w:p>
    <w:p w14:paraId="2B877B90" w14:textId="77777777" w:rsidR="00387F25" w:rsidRPr="00712166" w:rsidRDefault="00387F25" w:rsidP="00387F25">
      <w:pPr>
        <w:rPr>
          <w:color w:val="000000" w:themeColor="text1"/>
        </w:rPr>
      </w:pPr>
    </w:p>
    <w:p w14:paraId="079C173C" w14:textId="77777777" w:rsidR="00387F25" w:rsidRPr="00712166" w:rsidRDefault="00387F25" w:rsidP="00387F25">
      <w:pPr>
        <w:rPr>
          <w:color w:val="000000" w:themeColor="text1"/>
        </w:rPr>
      </w:pPr>
      <w:r w:rsidRPr="00712166">
        <w:rPr>
          <w:color w:val="000000" w:themeColor="text1"/>
        </w:rPr>
        <w:t>const f1 = criarFuncionario('Lucas', 5100, 4)</w:t>
      </w:r>
    </w:p>
    <w:p w14:paraId="0A341D0F" w14:textId="77777777" w:rsidR="00387F25" w:rsidRPr="00712166" w:rsidRDefault="00387F25" w:rsidP="00387F25">
      <w:pPr>
        <w:rPr>
          <w:color w:val="000000" w:themeColor="text1"/>
        </w:rPr>
      </w:pPr>
      <w:r w:rsidRPr="00712166">
        <w:rPr>
          <w:color w:val="000000" w:themeColor="text1"/>
        </w:rPr>
        <w:t>const f2 = criarFuncionario('Liana', 4000, 2)</w:t>
      </w:r>
    </w:p>
    <w:p w14:paraId="0C4B8E23" w14:textId="77777777" w:rsidR="00387F25" w:rsidRPr="00712166" w:rsidRDefault="00387F25" w:rsidP="00387F25">
      <w:pPr>
        <w:rPr>
          <w:color w:val="000000" w:themeColor="text1"/>
        </w:rPr>
      </w:pPr>
    </w:p>
    <w:p w14:paraId="49988558" w14:textId="77777777" w:rsidR="00387F25" w:rsidRPr="00712166" w:rsidRDefault="00387F25" w:rsidP="00387F25">
      <w:pPr>
        <w:rPr>
          <w:color w:val="000000" w:themeColor="text1"/>
        </w:rPr>
      </w:pPr>
      <w:r w:rsidRPr="00712166">
        <w:rPr>
          <w:color w:val="000000" w:themeColor="text1"/>
        </w:rPr>
        <w:t>console.log(f1.getSalario(), f2.getSalario())</w:t>
      </w:r>
    </w:p>
    <w:p w14:paraId="7B405662" w14:textId="77777777" w:rsidR="00387F25" w:rsidRPr="00712166" w:rsidRDefault="00387F25" w:rsidP="00387F25">
      <w:pPr>
        <w:rPr>
          <w:color w:val="000000" w:themeColor="text1"/>
        </w:rPr>
      </w:pPr>
    </w:p>
    <w:p w14:paraId="6E3EF080" w14:textId="77777777" w:rsidR="00387F25" w:rsidRPr="00712166" w:rsidRDefault="00387F25" w:rsidP="00387F25">
      <w:pPr>
        <w:rPr>
          <w:color w:val="000000" w:themeColor="text1"/>
        </w:rPr>
      </w:pPr>
      <w:r w:rsidRPr="00712166">
        <w:rPr>
          <w:color w:val="000000" w:themeColor="text1"/>
        </w:rPr>
        <w:t>// Object.create</w:t>
      </w:r>
    </w:p>
    <w:p w14:paraId="7F9D44EC" w14:textId="77777777" w:rsidR="00387F25" w:rsidRPr="00712166" w:rsidRDefault="00387F25" w:rsidP="00387F25">
      <w:pPr>
        <w:rPr>
          <w:color w:val="000000" w:themeColor="text1"/>
        </w:rPr>
      </w:pPr>
      <w:r w:rsidRPr="00712166">
        <w:rPr>
          <w:color w:val="000000" w:themeColor="text1"/>
        </w:rPr>
        <w:t>const filha = Object.create(null)</w:t>
      </w:r>
    </w:p>
    <w:p w14:paraId="4F6A1DA0" w14:textId="77777777" w:rsidR="00387F25" w:rsidRPr="00712166" w:rsidRDefault="00387F25" w:rsidP="00387F25">
      <w:pPr>
        <w:rPr>
          <w:color w:val="000000" w:themeColor="text1"/>
        </w:rPr>
      </w:pPr>
      <w:r w:rsidRPr="00712166">
        <w:rPr>
          <w:color w:val="000000" w:themeColor="text1"/>
        </w:rPr>
        <w:t>filha.nome = 'Cecília'</w:t>
      </w:r>
    </w:p>
    <w:p w14:paraId="34FF61C3" w14:textId="77777777" w:rsidR="00387F25" w:rsidRPr="00712166" w:rsidRDefault="00387F25" w:rsidP="00387F25">
      <w:pPr>
        <w:rPr>
          <w:color w:val="000000" w:themeColor="text1"/>
        </w:rPr>
      </w:pPr>
      <w:r w:rsidRPr="00712166">
        <w:rPr>
          <w:color w:val="000000" w:themeColor="text1"/>
        </w:rPr>
        <w:t>console.log(filha)</w:t>
      </w:r>
    </w:p>
    <w:p w14:paraId="44563920" w14:textId="77777777" w:rsidR="00387F25" w:rsidRPr="00712166" w:rsidRDefault="00387F25" w:rsidP="00387F25">
      <w:pPr>
        <w:rPr>
          <w:color w:val="000000" w:themeColor="text1"/>
        </w:rPr>
      </w:pPr>
    </w:p>
    <w:p w14:paraId="3ADA5ECF" w14:textId="77777777" w:rsidR="00387F25" w:rsidRPr="00712166" w:rsidRDefault="00387F25" w:rsidP="00387F25">
      <w:pPr>
        <w:rPr>
          <w:color w:val="000000" w:themeColor="text1"/>
        </w:rPr>
      </w:pPr>
      <w:r w:rsidRPr="00712166">
        <w:rPr>
          <w:color w:val="000000" w:themeColor="text1"/>
        </w:rPr>
        <w:t>// Uma função famosa que retorna Objeto...</w:t>
      </w:r>
    </w:p>
    <w:p w14:paraId="66741166" w14:textId="77777777" w:rsidR="00387F25" w:rsidRPr="00712166" w:rsidRDefault="00387F25" w:rsidP="00387F25">
      <w:pPr>
        <w:rPr>
          <w:color w:val="000000" w:themeColor="text1"/>
        </w:rPr>
      </w:pPr>
      <w:r w:rsidRPr="00712166">
        <w:rPr>
          <w:color w:val="000000" w:themeColor="text1"/>
        </w:rPr>
        <w:t>const fromJSON = JSON.parse('{"info": "Sou um JSON"}')</w:t>
      </w:r>
    </w:p>
    <w:p w14:paraId="02CD16DF" w14:textId="2056A5B1" w:rsidR="00E448BD" w:rsidRPr="00712166" w:rsidRDefault="00387F25" w:rsidP="00387F25">
      <w:pPr>
        <w:rPr>
          <w:color w:val="000000" w:themeColor="text1"/>
        </w:rPr>
      </w:pPr>
      <w:r w:rsidRPr="00712166">
        <w:rPr>
          <w:color w:val="000000" w:themeColor="text1"/>
        </w:rPr>
        <w:t>console.log(fromJSON.info)</w:t>
      </w:r>
    </w:p>
    <w:p w14:paraId="371F442E" w14:textId="77777777" w:rsidR="00213B91" w:rsidRPr="00712166" w:rsidRDefault="00213B91" w:rsidP="00387F25">
      <w:pPr>
        <w:rPr>
          <w:color w:val="000000" w:themeColor="text1"/>
        </w:rPr>
      </w:pPr>
    </w:p>
    <w:p w14:paraId="22D06E51" w14:textId="602B29A2" w:rsidR="00576537" w:rsidRPr="00712166" w:rsidRDefault="00213B91" w:rsidP="00576537">
      <w:pPr>
        <w:pStyle w:val="Ttulo2"/>
        <w:spacing w:line="480" w:lineRule="auto"/>
        <w:rPr>
          <w:rFonts w:cs="Arial"/>
        </w:rPr>
      </w:pPr>
      <w:bookmarkStart w:id="79" w:name="_Toc68947640"/>
      <w:r w:rsidRPr="00712166">
        <w:rPr>
          <w:rFonts w:cs="Arial"/>
        </w:rPr>
        <w:lastRenderedPageBreak/>
        <w:t>Objetos Constantes</w:t>
      </w:r>
      <w:bookmarkEnd w:id="79"/>
    </w:p>
    <w:p w14:paraId="5F39F8E5" w14:textId="77777777" w:rsidR="00213B91" w:rsidRPr="00712166" w:rsidRDefault="00213B91" w:rsidP="00213B91">
      <w:pPr>
        <w:rPr>
          <w:color w:val="000000" w:themeColor="text1"/>
        </w:rPr>
      </w:pPr>
      <w:r w:rsidRPr="00712166">
        <w:rPr>
          <w:color w:val="000000" w:themeColor="text1"/>
        </w:rPr>
        <w:t>/* pessoa -&gt; 123(endereço de memória) -&gt; {...} (Objeto)</w:t>
      </w:r>
    </w:p>
    <w:p w14:paraId="4E0E5922" w14:textId="77777777" w:rsidR="00213B91" w:rsidRPr="00712166" w:rsidRDefault="00213B91" w:rsidP="00213B91">
      <w:pPr>
        <w:rPr>
          <w:color w:val="000000" w:themeColor="text1"/>
        </w:rPr>
      </w:pPr>
      <w:r w:rsidRPr="00712166">
        <w:rPr>
          <w:color w:val="000000" w:themeColor="text1"/>
        </w:rPr>
        <w:t xml:space="preserve">    A constante pessoa aponta para o endereço 123</w:t>
      </w:r>
    </w:p>
    <w:p w14:paraId="177E556E" w14:textId="77777777" w:rsidR="00213B91" w:rsidRPr="00712166" w:rsidRDefault="00213B91" w:rsidP="00213B91">
      <w:pPr>
        <w:rPr>
          <w:color w:val="000000" w:themeColor="text1"/>
        </w:rPr>
      </w:pPr>
      <w:r w:rsidRPr="00712166">
        <w:rPr>
          <w:color w:val="000000" w:themeColor="text1"/>
        </w:rPr>
        <w:t xml:space="preserve">    que contem o objeto, o endereço é constante</w:t>
      </w:r>
    </w:p>
    <w:p w14:paraId="64A01BE6" w14:textId="77777777" w:rsidR="00213B91" w:rsidRPr="00712166" w:rsidRDefault="00213B91" w:rsidP="00213B91">
      <w:pPr>
        <w:rPr>
          <w:color w:val="000000" w:themeColor="text1"/>
        </w:rPr>
      </w:pPr>
      <w:r w:rsidRPr="00712166">
        <w:rPr>
          <w:color w:val="000000" w:themeColor="text1"/>
        </w:rPr>
        <w:t xml:space="preserve">    mas o objeto que ele possue pode variar</w:t>
      </w:r>
    </w:p>
    <w:p w14:paraId="6D5B3692" w14:textId="77777777" w:rsidR="00213B91" w:rsidRPr="00712166" w:rsidRDefault="00213B91" w:rsidP="00213B91">
      <w:pPr>
        <w:rPr>
          <w:color w:val="000000" w:themeColor="text1"/>
        </w:rPr>
      </w:pPr>
      <w:r w:rsidRPr="00712166">
        <w:rPr>
          <w:color w:val="000000" w:themeColor="text1"/>
        </w:rPr>
        <w:t>*/</w:t>
      </w:r>
    </w:p>
    <w:p w14:paraId="5F496E15" w14:textId="77777777" w:rsidR="00213B91" w:rsidRPr="00712166" w:rsidRDefault="00213B91" w:rsidP="00213B91">
      <w:pPr>
        <w:rPr>
          <w:color w:val="000000" w:themeColor="text1"/>
        </w:rPr>
      </w:pPr>
    </w:p>
    <w:p w14:paraId="1F10FCF7" w14:textId="77777777" w:rsidR="00213B91" w:rsidRPr="00712166" w:rsidRDefault="00213B91" w:rsidP="00213B91">
      <w:pPr>
        <w:rPr>
          <w:color w:val="000000" w:themeColor="text1"/>
        </w:rPr>
      </w:pPr>
      <w:r w:rsidRPr="00712166">
        <w:rPr>
          <w:color w:val="000000" w:themeColor="text1"/>
        </w:rPr>
        <w:t>const pessoa = { nome: 'Lucas' }</w:t>
      </w:r>
    </w:p>
    <w:p w14:paraId="69C54155" w14:textId="77777777" w:rsidR="00213B91" w:rsidRPr="00712166" w:rsidRDefault="00213B91" w:rsidP="00213B91">
      <w:pPr>
        <w:rPr>
          <w:color w:val="000000" w:themeColor="text1"/>
        </w:rPr>
      </w:pPr>
      <w:r w:rsidRPr="00712166">
        <w:rPr>
          <w:color w:val="000000" w:themeColor="text1"/>
        </w:rPr>
        <w:t>console.log(pessoa)</w:t>
      </w:r>
    </w:p>
    <w:p w14:paraId="4F683D29" w14:textId="77777777" w:rsidR="00213B91" w:rsidRPr="00712166" w:rsidRDefault="00213B91" w:rsidP="00213B91">
      <w:pPr>
        <w:rPr>
          <w:color w:val="000000" w:themeColor="text1"/>
        </w:rPr>
      </w:pPr>
    </w:p>
    <w:p w14:paraId="6CFF1B38" w14:textId="77777777" w:rsidR="00213B91" w:rsidRPr="00712166" w:rsidRDefault="00213B91" w:rsidP="00213B91">
      <w:pPr>
        <w:rPr>
          <w:color w:val="000000" w:themeColor="text1"/>
        </w:rPr>
      </w:pPr>
      <w:r w:rsidRPr="00712166">
        <w:rPr>
          <w:color w:val="000000" w:themeColor="text1"/>
        </w:rPr>
        <w:t>pessoa.nome = 'Liana'</w:t>
      </w:r>
    </w:p>
    <w:p w14:paraId="11C41E92" w14:textId="77777777" w:rsidR="00213B91" w:rsidRPr="00712166" w:rsidRDefault="00213B91" w:rsidP="00213B91">
      <w:pPr>
        <w:rPr>
          <w:color w:val="000000" w:themeColor="text1"/>
        </w:rPr>
      </w:pPr>
      <w:r w:rsidRPr="00712166">
        <w:rPr>
          <w:color w:val="000000" w:themeColor="text1"/>
        </w:rPr>
        <w:t>console.log(pessoa)</w:t>
      </w:r>
    </w:p>
    <w:p w14:paraId="2BD577D2" w14:textId="77777777" w:rsidR="00213B91" w:rsidRPr="00712166" w:rsidRDefault="00213B91" w:rsidP="00213B91">
      <w:pPr>
        <w:rPr>
          <w:color w:val="000000" w:themeColor="text1"/>
        </w:rPr>
      </w:pPr>
    </w:p>
    <w:p w14:paraId="37627048" w14:textId="77777777" w:rsidR="00213B91" w:rsidRPr="00712166" w:rsidRDefault="00213B91" w:rsidP="00213B91">
      <w:pPr>
        <w:rPr>
          <w:color w:val="000000" w:themeColor="text1"/>
        </w:rPr>
      </w:pPr>
      <w:r w:rsidRPr="00712166">
        <w:rPr>
          <w:color w:val="000000" w:themeColor="text1"/>
        </w:rPr>
        <w:t>//pessoa -&gt; 456 -&gt; {...}</w:t>
      </w:r>
    </w:p>
    <w:p w14:paraId="567A4E73" w14:textId="77777777" w:rsidR="00213B91" w:rsidRPr="00712166" w:rsidRDefault="00213B91" w:rsidP="00213B91">
      <w:pPr>
        <w:rPr>
          <w:color w:val="000000" w:themeColor="text1"/>
        </w:rPr>
      </w:pPr>
      <w:r w:rsidRPr="00712166">
        <w:rPr>
          <w:color w:val="000000" w:themeColor="text1"/>
        </w:rPr>
        <w:t xml:space="preserve">//pessoa = { nome: 'Fulano' } </w:t>
      </w:r>
    </w:p>
    <w:p w14:paraId="2D2078E1" w14:textId="77777777" w:rsidR="00213B91" w:rsidRPr="00712166" w:rsidRDefault="00213B91" w:rsidP="00213B91">
      <w:pPr>
        <w:rPr>
          <w:color w:val="000000" w:themeColor="text1"/>
        </w:rPr>
      </w:pPr>
      <w:r w:rsidRPr="00712166">
        <w:rPr>
          <w:color w:val="000000" w:themeColor="text1"/>
        </w:rPr>
        <w:t xml:space="preserve">/*Aqui, ao atribuir pessoa para outro objeto, </w:t>
      </w:r>
    </w:p>
    <w:p w14:paraId="51CA272E" w14:textId="77777777" w:rsidR="00213B91" w:rsidRPr="00712166" w:rsidRDefault="00213B91" w:rsidP="00213B91">
      <w:pPr>
        <w:rPr>
          <w:color w:val="000000" w:themeColor="text1"/>
        </w:rPr>
      </w:pPr>
      <w:r w:rsidRPr="00712166">
        <w:rPr>
          <w:color w:val="000000" w:themeColor="text1"/>
        </w:rPr>
        <w:t>estamos tentando mudar o endereço, o que não pode */</w:t>
      </w:r>
    </w:p>
    <w:p w14:paraId="534DE893" w14:textId="77777777" w:rsidR="00213B91" w:rsidRPr="00712166" w:rsidRDefault="00213B91" w:rsidP="00213B91">
      <w:pPr>
        <w:rPr>
          <w:color w:val="000000" w:themeColor="text1"/>
        </w:rPr>
      </w:pPr>
    </w:p>
    <w:p w14:paraId="6EE03993" w14:textId="77777777" w:rsidR="00213B91" w:rsidRPr="00712166" w:rsidRDefault="00213B91" w:rsidP="00213B91">
      <w:pPr>
        <w:rPr>
          <w:color w:val="000000" w:themeColor="text1"/>
        </w:rPr>
      </w:pPr>
      <w:r w:rsidRPr="00712166">
        <w:rPr>
          <w:color w:val="000000" w:themeColor="text1"/>
        </w:rPr>
        <w:t>Object.freeze(pessoa) /* Congelamos o objeto, a partir de agora</w:t>
      </w:r>
    </w:p>
    <w:p w14:paraId="2B0DA501" w14:textId="77777777" w:rsidR="00213B91" w:rsidRPr="00712166" w:rsidRDefault="00213B91" w:rsidP="00213B91">
      <w:pPr>
        <w:rPr>
          <w:color w:val="000000" w:themeColor="text1"/>
        </w:rPr>
      </w:pPr>
      <w:r w:rsidRPr="00712166">
        <w:rPr>
          <w:color w:val="000000" w:themeColor="text1"/>
        </w:rPr>
        <w:t>não conseguimos alterar e nem adicionar nem deletar atributos.</w:t>
      </w:r>
    </w:p>
    <w:p w14:paraId="457FE0B8" w14:textId="77777777" w:rsidR="00213B91" w:rsidRPr="00712166" w:rsidRDefault="00213B91" w:rsidP="00213B91">
      <w:pPr>
        <w:rPr>
          <w:color w:val="000000" w:themeColor="text1"/>
        </w:rPr>
      </w:pPr>
      <w:r w:rsidRPr="00712166">
        <w:rPr>
          <w:color w:val="000000" w:themeColor="text1"/>
        </w:rPr>
        <w:t>Tornamos o objeto constante. */</w:t>
      </w:r>
    </w:p>
    <w:p w14:paraId="55DCC603" w14:textId="77777777" w:rsidR="00213B91" w:rsidRPr="00712166" w:rsidRDefault="00213B91" w:rsidP="00213B91">
      <w:pPr>
        <w:rPr>
          <w:color w:val="000000" w:themeColor="text1"/>
        </w:rPr>
      </w:pPr>
    </w:p>
    <w:p w14:paraId="11A552C2" w14:textId="77777777" w:rsidR="00213B91" w:rsidRPr="00712166" w:rsidRDefault="00213B91" w:rsidP="00213B91">
      <w:pPr>
        <w:rPr>
          <w:color w:val="000000" w:themeColor="text1"/>
        </w:rPr>
      </w:pPr>
      <w:r w:rsidRPr="00712166">
        <w:rPr>
          <w:color w:val="000000" w:themeColor="text1"/>
        </w:rPr>
        <w:t>pessoa.nome = 'Raul'</w:t>
      </w:r>
    </w:p>
    <w:p w14:paraId="0E64A503" w14:textId="77777777" w:rsidR="00213B91" w:rsidRPr="00712166" w:rsidRDefault="00213B91" w:rsidP="00213B91">
      <w:pPr>
        <w:rPr>
          <w:color w:val="000000" w:themeColor="text1"/>
        </w:rPr>
      </w:pPr>
      <w:r w:rsidRPr="00712166">
        <w:rPr>
          <w:color w:val="000000" w:themeColor="text1"/>
        </w:rPr>
        <w:t>pessoa.end = 'Rua ABC'</w:t>
      </w:r>
    </w:p>
    <w:p w14:paraId="461B10F9" w14:textId="77777777" w:rsidR="00213B91" w:rsidRPr="00712166" w:rsidRDefault="00213B91" w:rsidP="00213B91">
      <w:pPr>
        <w:rPr>
          <w:color w:val="000000" w:themeColor="text1"/>
        </w:rPr>
      </w:pPr>
      <w:r w:rsidRPr="00712166">
        <w:rPr>
          <w:color w:val="000000" w:themeColor="text1"/>
        </w:rPr>
        <w:t>delete pessoa.nome</w:t>
      </w:r>
    </w:p>
    <w:p w14:paraId="1766F2BB" w14:textId="77777777" w:rsidR="00213B91" w:rsidRPr="00712166" w:rsidRDefault="00213B91" w:rsidP="00213B91">
      <w:pPr>
        <w:rPr>
          <w:color w:val="000000" w:themeColor="text1"/>
        </w:rPr>
      </w:pPr>
      <w:r w:rsidRPr="00712166">
        <w:rPr>
          <w:color w:val="000000" w:themeColor="text1"/>
        </w:rPr>
        <w:t>console.log(pessoa)</w:t>
      </w:r>
    </w:p>
    <w:p w14:paraId="637AB457" w14:textId="77777777" w:rsidR="00213B91" w:rsidRPr="00712166" w:rsidRDefault="00213B91" w:rsidP="00213B91">
      <w:pPr>
        <w:rPr>
          <w:color w:val="000000" w:themeColor="text1"/>
        </w:rPr>
      </w:pPr>
    </w:p>
    <w:p w14:paraId="75656796" w14:textId="77777777" w:rsidR="00213B91" w:rsidRPr="00712166" w:rsidRDefault="00213B91" w:rsidP="00213B91">
      <w:pPr>
        <w:rPr>
          <w:color w:val="000000" w:themeColor="text1"/>
        </w:rPr>
      </w:pPr>
      <w:r w:rsidRPr="00712166">
        <w:rPr>
          <w:color w:val="000000" w:themeColor="text1"/>
        </w:rPr>
        <w:t>//Criando objeto constante</w:t>
      </w:r>
    </w:p>
    <w:p w14:paraId="4E43DA9B" w14:textId="77777777" w:rsidR="00213B91" w:rsidRPr="00712166" w:rsidRDefault="00213B91" w:rsidP="00213B91">
      <w:pPr>
        <w:rPr>
          <w:color w:val="000000" w:themeColor="text1"/>
        </w:rPr>
      </w:pPr>
      <w:r w:rsidRPr="00712166">
        <w:rPr>
          <w:color w:val="000000" w:themeColor="text1"/>
        </w:rPr>
        <w:t>const pessoaConstante = Object.freeze({nome: 'Lucas'})</w:t>
      </w:r>
    </w:p>
    <w:p w14:paraId="1C26428E" w14:textId="77777777" w:rsidR="00213B91" w:rsidRPr="00712166" w:rsidRDefault="00213B91" w:rsidP="00213B91">
      <w:pPr>
        <w:rPr>
          <w:color w:val="000000" w:themeColor="text1"/>
        </w:rPr>
      </w:pPr>
      <w:r w:rsidRPr="00712166">
        <w:rPr>
          <w:color w:val="000000" w:themeColor="text1"/>
        </w:rPr>
        <w:t>pessoaConstante.nome = 'Liana'</w:t>
      </w:r>
    </w:p>
    <w:p w14:paraId="02D3F7B0" w14:textId="77777777" w:rsidR="00213B91" w:rsidRPr="00712166" w:rsidRDefault="00213B91" w:rsidP="00213B91">
      <w:pPr>
        <w:rPr>
          <w:color w:val="000000" w:themeColor="text1"/>
        </w:rPr>
      </w:pPr>
      <w:r w:rsidRPr="00712166">
        <w:rPr>
          <w:color w:val="000000" w:themeColor="text1"/>
        </w:rPr>
        <w:t>console.log(pessoaConstante)</w:t>
      </w:r>
    </w:p>
    <w:p w14:paraId="72E90D68" w14:textId="18D1D3F6" w:rsidR="00213B91" w:rsidRPr="00712166" w:rsidRDefault="00213B91" w:rsidP="00213B91">
      <w:pPr>
        <w:rPr>
          <w:color w:val="000000" w:themeColor="text1"/>
        </w:rPr>
      </w:pPr>
    </w:p>
    <w:p w14:paraId="7BBB1B17" w14:textId="4C97308D" w:rsidR="00213B91" w:rsidRPr="00712166" w:rsidRDefault="00213B91" w:rsidP="00576537">
      <w:pPr>
        <w:pStyle w:val="Ttulo2"/>
        <w:spacing w:line="480" w:lineRule="auto"/>
        <w:rPr>
          <w:rFonts w:cs="Arial"/>
        </w:rPr>
      </w:pPr>
      <w:bookmarkStart w:id="80" w:name="_Toc68947641"/>
      <w:r w:rsidRPr="00712166">
        <w:rPr>
          <w:rFonts w:cs="Arial"/>
        </w:rPr>
        <w:t>Notação Literal</w:t>
      </w:r>
      <w:bookmarkEnd w:id="80"/>
    </w:p>
    <w:p w14:paraId="7EFBC7DD" w14:textId="77777777" w:rsidR="00BE7FBA" w:rsidRPr="00712166" w:rsidRDefault="00BE7FBA" w:rsidP="00BE7FBA">
      <w:pPr>
        <w:rPr>
          <w:color w:val="000000" w:themeColor="text1"/>
        </w:rPr>
      </w:pPr>
      <w:r w:rsidRPr="00712166">
        <w:rPr>
          <w:color w:val="000000" w:themeColor="text1"/>
        </w:rPr>
        <w:t>const a = 1</w:t>
      </w:r>
    </w:p>
    <w:p w14:paraId="1C2F5735" w14:textId="77777777" w:rsidR="00BE7FBA" w:rsidRPr="00712166" w:rsidRDefault="00BE7FBA" w:rsidP="00BE7FBA">
      <w:pPr>
        <w:rPr>
          <w:color w:val="000000" w:themeColor="text1"/>
        </w:rPr>
      </w:pPr>
      <w:r w:rsidRPr="00712166">
        <w:rPr>
          <w:color w:val="000000" w:themeColor="text1"/>
        </w:rPr>
        <w:lastRenderedPageBreak/>
        <w:t>const b = 2</w:t>
      </w:r>
    </w:p>
    <w:p w14:paraId="5F3151B6" w14:textId="77777777" w:rsidR="00BE7FBA" w:rsidRPr="00712166" w:rsidRDefault="00BE7FBA" w:rsidP="00BE7FBA">
      <w:pPr>
        <w:rPr>
          <w:color w:val="000000" w:themeColor="text1"/>
        </w:rPr>
      </w:pPr>
      <w:r w:rsidRPr="00712166">
        <w:rPr>
          <w:color w:val="000000" w:themeColor="text1"/>
        </w:rPr>
        <w:t>const c = 3</w:t>
      </w:r>
    </w:p>
    <w:p w14:paraId="02189B92" w14:textId="77777777" w:rsidR="00BE7FBA" w:rsidRPr="00712166" w:rsidRDefault="00BE7FBA" w:rsidP="00BE7FBA">
      <w:pPr>
        <w:rPr>
          <w:color w:val="000000" w:themeColor="text1"/>
        </w:rPr>
      </w:pPr>
    </w:p>
    <w:p w14:paraId="0514EB76" w14:textId="77777777" w:rsidR="00BE7FBA" w:rsidRPr="00712166" w:rsidRDefault="00BE7FBA" w:rsidP="00BE7FBA">
      <w:pPr>
        <w:rPr>
          <w:color w:val="000000" w:themeColor="text1"/>
        </w:rPr>
      </w:pPr>
      <w:r w:rsidRPr="00712166">
        <w:rPr>
          <w:color w:val="000000" w:themeColor="text1"/>
        </w:rPr>
        <w:t>//Antes</w:t>
      </w:r>
    </w:p>
    <w:p w14:paraId="0E99C2EC" w14:textId="77777777" w:rsidR="00BE7FBA" w:rsidRPr="00712166" w:rsidRDefault="00BE7FBA" w:rsidP="00BE7FBA">
      <w:pPr>
        <w:rPr>
          <w:color w:val="000000" w:themeColor="text1"/>
        </w:rPr>
      </w:pPr>
      <w:r w:rsidRPr="00712166">
        <w:rPr>
          <w:color w:val="000000" w:themeColor="text1"/>
        </w:rPr>
        <w:t>const obj1 = { a: a, b: b, c: c }</w:t>
      </w:r>
    </w:p>
    <w:p w14:paraId="3BD792EB" w14:textId="77777777" w:rsidR="00BE7FBA" w:rsidRPr="00712166" w:rsidRDefault="00BE7FBA" w:rsidP="00BE7FBA">
      <w:pPr>
        <w:rPr>
          <w:color w:val="000000" w:themeColor="text1"/>
        </w:rPr>
      </w:pPr>
      <w:r w:rsidRPr="00712166">
        <w:rPr>
          <w:color w:val="000000" w:themeColor="text1"/>
        </w:rPr>
        <w:t>//Hoje</w:t>
      </w:r>
    </w:p>
    <w:p w14:paraId="582C1EFE" w14:textId="77777777" w:rsidR="00BE7FBA" w:rsidRPr="00712166" w:rsidRDefault="00BE7FBA" w:rsidP="00BE7FBA">
      <w:pPr>
        <w:rPr>
          <w:color w:val="000000" w:themeColor="text1"/>
        </w:rPr>
      </w:pPr>
      <w:r w:rsidRPr="00712166">
        <w:rPr>
          <w:color w:val="000000" w:themeColor="text1"/>
        </w:rPr>
        <w:t>const obj2 = { a, b, c } //Ja assume para os atributos a,b e c os valores a, b e c</w:t>
      </w:r>
    </w:p>
    <w:p w14:paraId="2FADE1B9" w14:textId="77777777" w:rsidR="00BE7FBA" w:rsidRPr="00712166" w:rsidRDefault="00BE7FBA" w:rsidP="00BE7FBA">
      <w:pPr>
        <w:rPr>
          <w:color w:val="000000" w:themeColor="text1"/>
        </w:rPr>
      </w:pPr>
      <w:r w:rsidRPr="00712166">
        <w:rPr>
          <w:color w:val="000000" w:themeColor="text1"/>
        </w:rPr>
        <w:t>console.log(obj1)</w:t>
      </w:r>
    </w:p>
    <w:p w14:paraId="3CB93BD1" w14:textId="77777777" w:rsidR="00BE7FBA" w:rsidRPr="00712166" w:rsidRDefault="00BE7FBA" w:rsidP="00BE7FBA">
      <w:pPr>
        <w:rPr>
          <w:color w:val="000000" w:themeColor="text1"/>
        </w:rPr>
      </w:pPr>
      <w:r w:rsidRPr="00712166">
        <w:rPr>
          <w:color w:val="000000" w:themeColor="text1"/>
        </w:rPr>
        <w:t>console.log(obj1)</w:t>
      </w:r>
    </w:p>
    <w:p w14:paraId="293890F3" w14:textId="77777777" w:rsidR="00BE7FBA" w:rsidRPr="00712166" w:rsidRDefault="00BE7FBA" w:rsidP="00BE7FBA">
      <w:pPr>
        <w:rPr>
          <w:color w:val="000000" w:themeColor="text1"/>
        </w:rPr>
      </w:pPr>
    </w:p>
    <w:p w14:paraId="7A1D93D0" w14:textId="77777777" w:rsidR="00BE7FBA" w:rsidRPr="00712166" w:rsidRDefault="00BE7FBA" w:rsidP="00BE7FBA">
      <w:pPr>
        <w:rPr>
          <w:color w:val="000000" w:themeColor="text1"/>
        </w:rPr>
      </w:pPr>
      <w:r w:rsidRPr="00712166">
        <w:rPr>
          <w:color w:val="000000" w:themeColor="text1"/>
        </w:rPr>
        <w:t>//Criar atributos através de valores de variáveis</w:t>
      </w:r>
    </w:p>
    <w:p w14:paraId="5BBC9516" w14:textId="77777777" w:rsidR="00BE7FBA" w:rsidRPr="00130012" w:rsidRDefault="00BE7FBA" w:rsidP="00BE7FBA">
      <w:pPr>
        <w:rPr>
          <w:color w:val="000000" w:themeColor="text1"/>
          <w:lang w:val="en-US"/>
        </w:rPr>
      </w:pPr>
      <w:r w:rsidRPr="00130012">
        <w:rPr>
          <w:color w:val="000000" w:themeColor="text1"/>
          <w:lang w:val="en-US"/>
        </w:rPr>
        <w:t>const nomeAttr = 'nota'</w:t>
      </w:r>
    </w:p>
    <w:p w14:paraId="6CB05703" w14:textId="77777777" w:rsidR="00BE7FBA" w:rsidRPr="00130012" w:rsidRDefault="00BE7FBA" w:rsidP="00BE7FBA">
      <w:pPr>
        <w:rPr>
          <w:color w:val="000000" w:themeColor="text1"/>
          <w:lang w:val="en-US"/>
        </w:rPr>
      </w:pPr>
      <w:r w:rsidRPr="00130012">
        <w:rPr>
          <w:color w:val="000000" w:themeColor="text1"/>
          <w:lang w:val="en-US"/>
        </w:rPr>
        <w:t>const valorAttr = 7.2</w:t>
      </w:r>
    </w:p>
    <w:p w14:paraId="44070F1E" w14:textId="77777777" w:rsidR="00BE7FBA" w:rsidRPr="00130012" w:rsidRDefault="00BE7FBA" w:rsidP="00BE7FBA">
      <w:pPr>
        <w:rPr>
          <w:color w:val="000000" w:themeColor="text1"/>
          <w:lang w:val="en-US"/>
        </w:rPr>
      </w:pPr>
      <w:r w:rsidRPr="00130012">
        <w:rPr>
          <w:color w:val="000000" w:themeColor="text1"/>
          <w:lang w:val="en-US"/>
        </w:rPr>
        <w:t>const obj3 = {}</w:t>
      </w:r>
    </w:p>
    <w:p w14:paraId="5DDBC3A5" w14:textId="77777777" w:rsidR="00BE7FBA" w:rsidRPr="00130012" w:rsidRDefault="00BE7FBA" w:rsidP="00BE7FBA">
      <w:pPr>
        <w:rPr>
          <w:color w:val="000000" w:themeColor="text1"/>
          <w:lang w:val="en-US"/>
        </w:rPr>
      </w:pPr>
      <w:r w:rsidRPr="00130012">
        <w:rPr>
          <w:color w:val="000000" w:themeColor="text1"/>
          <w:lang w:val="en-US"/>
        </w:rPr>
        <w:t>obj3[nomeAttr] = valorAttr</w:t>
      </w:r>
    </w:p>
    <w:p w14:paraId="52ED714C" w14:textId="77777777" w:rsidR="00BE7FBA" w:rsidRPr="00130012" w:rsidRDefault="00BE7FBA" w:rsidP="00BE7FBA">
      <w:pPr>
        <w:rPr>
          <w:color w:val="000000" w:themeColor="text1"/>
          <w:lang w:val="en-US"/>
        </w:rPr>
      </w:pPr>
      <w:r w:rsidRPr="00130012">
        <w:rPr>
          <w:color w:val="000000" w:themeColor="text1"/>
          <w:lang w:val="en-US"/>
        </w:rPr>
        <w:t>console.log(obj3)</w:t>
      </w:r>
    </w:p>
    <w:p w14:paraId="7A206113" w14:textId="77777777" w:rsidR="00BE7FBA" w:rsidRPr="00130012" w:rsidRDefault="00BE7FBA" w:rsidP="00BE7FBA">
      <w:pPr>
        <w:rPr>
          <w:color w:val="000000" w:themeColor="text1"/>
          <w:lang w:val="en-US"/>
        </w:rPr>
      </w:pPr>
      <w:r w:rsidRPr="00130012">
        <w:rPr>
          <w:color w:val="000000" w:themeColor="text1"/>
          <w:lang w:val="en-US"/>
        </w:rPr>
        <w:t>const obj4 = {[nomeAttr]: valorAttr}</w:t>
      </w:r>
    </w:p>
    <w:p w14:paraId="47390865" w14:textId="77777777" w:rsidR="00BE7FBA" w:rsidRPr="00712166" w:rsidRDefault="00BE7FBA" w:rsidP="00BE7FBA">
      <w:pPr>
        <w:rPr>
          <w:color w:val="000000" w:themeColor="text1"/>
        </w:rPr>
      </w:pPr>
      <w:r w:rsidRPr="00712166">
        <w:rPr>
          <w:color w:val="000000" w:themeColor="text1"/>
        </w:rPr>
        <w:t>console.log(obj4)</w:t>
      </w:r>
    </w:p>
    <w:p w14:paraId="7203D325" w14:textId="77777777" w:rsidR="00BE7FBA" w:rsidRPr="00712166" w:rsidRDefault="00BE7FBA" w:rsidP="00BE7FBA">
      <w:pPr>
        <w:rPr>
          <w:color w:val="000000" w:themeColor="text1"/>
        </w:rPr>
      </w:pPr>
    </w:p>
    <w:p w14:paraId="17C82516" w14:textId="77777777" w:rsidR="00BE7FBA" w:rsidRPr="00712166" w:rsidRDefault="00BE7FBA" w:rsidP="00BE7FBA">
      <w:pPr>
        <w:rPr>
          <w:color w:val="000000" w:themeColor="text1"/>
        </w:rPr>
      </w:pPr>
      <w:r w:rsidRPr="00712166">
        <w:rPr>
          <w:color w:val="000000" w:themeColor="text1"/>
        </w:rPr>
        <w:t>//Definição de funções dentro de objetos</w:t>
      </w:r>
    </w:p>
    <w:p w14:paraId="74436D2B" w14:textId="77777777" w:rsidR="00BE7FBA" w:rsidRPr="00712166" w:rsidRDefault="00BE7FBA" w:rsidP="00BE7FBA">
      <w:pPr>
        <w:rPr>
          <w:color w:val="000000" w:themeColor="text1"/>
        </w:rPr>
      </w:pPr>
    </w:p>
    <w:p w14:paraId="59C002F4" w14:textId="77777777" w:rsidR="00BE7FBA" w:rsidRPr="00712166" w:rsidRDefault="00BE7FBA" w:rsidP="00BE7FBA">
      <w:pPr>
        <w:rPr>
          <w:color w:val="000000" w:themeColor="text1"/>
        </w:rPr>
      </w:pPr>
      <w:r w:rsidRPr="00712166">
        <w:rPr>
          <w:color w:val="000000" w:themeColor="text1"/>
        </w:rPr>
        <w:t>//Antes</w:t>
      </w:r>
    </w:p>
    <w:p w14:paraId="363E400E" w14:textId="77777777" w:rsidR="00BE7FBA" w:rsidRPr="00712166" w:rsidRDefault="00BE7FBA" w:rsidP="00BE7FBA">
      <w:pPr>
        <w:rPr>
          <w:color w:val="000000" w:themeColor="text1"/>
        </w:rPr>
      </w:pPr>
      <w:r w:rsidRPr="00712166">
        <w:rPr>
          <w:color w:val="000000" w:themeColor="text1"/>
        </w:rPr>
        <w:t>const obj5 = {</w:t>
      </w:r>
    </w:p>
    <w:p w14:paraId="0D2C24C4" w14:textId="77777777" w:rsidR="00BE7FBA" w:rsidRPr="00712166" w:rsidRDefault="00BE7FBA" w:rsidP="00BE7FBA">
      <w:pPr>
        <w:rPr>
          <w:color w:val="000000" w:themeColor="text1"/>
        </w:rPr>
      </w:pPr>
      <w:r w:rsidRPr="00712166">
        <w:rPr>
          <w:color w:val="000000" w:themeColor="text1"/>
        </w:rPr>
        <w:t xml:space="preserve">    funcao1: function(){</w:t>
      </w:r>
    </w:p>
    <w:p w14:paraId="718B3836" w14:textId="77777777" w:rsidR="00BE7FBA" w:rsidRPr="00712166" w:rsidRDefault="00BE7FBA" w:rsidP="00BE7FBA">
      <w:pPr>
        <w:rPr>
          <w:color w:val="000000" w:themeColor="text1"/>
        </w:rPr>
      </w:pPr>
      <w:r w:rsidRPr="00712166">
        <w:rPr>
          <w:color w:val="000000" w:themeColor="text1"/>
        </w:rPr>
        <w:t xml:space="preserve">        //.....</w:t>
      </w:r>
    </w:p>
    <w:p w14:paraId="04F854A0" w14:textId="77777777" w:rsidR="00BE7FBA" w:rsidRPr="00712166" w:rsidRDefault="00BE7FBA" w:rsidP="00BE7FBA">
      <w:pPr>
        <w:rPr>
          <w:color w:val="000000" w:themeColor="text1"/>
        </w:rPr>
      </w:pPr>
      <w:r w:rsidRPr="00712166">
        <w:rPr>
          <w:color w:val="000000" w:themeColor="text1"/>
        </w:rPr>
        <w:t xml:space="preserve">    }</w:t>
      </w:r>
    </w:p>
    <w:p w14:paraId="45D32BE8" w14:textId="77777777" w:rsidR="00BE7FBA" w:rsidRPr="00712166" w:rsidRDefault="00BE7FBA" w:rsidP="00BE7FBA">
      <w:pPr>
        <w:rPr>
          <w:color w:val="000000" w:themeColor="text1"/>
        </w:rPr>
      </w:pPr>
      <w:r w:rsidRPr="00712166">
        <w:rPr>
          <w:color w:val="000000" w:themeColor="text1"/>
        </w:rPr>
        <w:t>}</w:t>
      </w:r>
    </w:p>
    <w:p w14:paraId="51483C72" w14:textId="77777777" w:rsidR="00BE7FBA" w:rsidRPr="00712166" w:rsidRDefault="00BE7FBA" w:rsidP="00BE7FBA">
      <w:pPr>
        <w:rPr>
          <w:color w:val="000000" w:themeColor="text1"/>
        </w:rPr>
      </w:pPr>
      <w:r w:rsidRPr="00712166">
        <w:rPr>
          <w:color w:val="000000" w:themeColor="text1"/>
        </w:rPr>
        <w:t>//Hoje</w:t>
      </w:r>
    </w:p>
    <w:p w14:paraId="5B43C119" w14:textId="77777777" w:rsidR="00BE7FBA" w:rsidRPr="00712166" w:rsidRDefault="00BE7FBA" w:rsidP="00BE7FBA">
      <w:pPr>
        <w:rPr>
          <w:color w:val="000000" w:themeColor="text1"/>
        </w:rPr>
      </w:pPr>
      <w:r w:rsidRPr="00712166">
        <w:rPr>
          <w:color w:val="000000" w:themeColor="text1"/>
        </w:rPr>
        <w:t>const obj6 = {</w:t>
      </w:r>
    </w:p>
    <w:p w14:paraId="5153B432" w14:textId="77777777" w:rsidR="00BE7FBA" w:rsidRPr="00712166" w:rsidRDefault="00BE7FBA" w:rsidP="00BE7FBA">
      <w:pPr>
        <w:rPr>
          <w:color w:val="000000" w:themeColor="text1"/>
        </w:rPr>
      </w:pPr>
      <w:r w:rsidRPr="00712166">
        <w:rPr>
          <w:color w:val="000000" w:themeColor="text1"/>
        </w:rPr>
        <w:t xml:space="preserve">    funcao2(){</w:t>
      </w:r>
    </w:p>
    <w:p w14:paraId="1334D362" w14:textId="77777777" w:rsidR="00BE7FBA" w:rsidRPr="00712166" w:rsidRDefault="00BE7FBA" w:rsidP="00BE7FBA">
      <w:pPr>
        <w:rPr>
          <w:color w:val="000000" w:themeColor="text1"/>
        </w:rPr>
      </w:pPr>
      <w:r w:rsidRPr="00712166">
        <w:rPr>
          <w:color w:val="000000" w:themeColor="text1"/>
        </w:rPr>
        <w:t xml:space="preserve">        //.....</w:t>
      </w:r>
    </w:p>
    <w:p w14:paraId="6C9E1BAF" w14:textId="77777777" w:rsidR="00BE7FBA" w:rsidRPr="00712166" w:rsidRDefault="00BE7FBA" w:rsidP="00BE7FBA">
      <w:pPr>
        <w:rPr>
          <w:color w:val="000000" w:themeColor="text1"/>
        </w:rPr>
      </w:pPr>
      <w:r w:rsidRPr="00712166">
        <w:rPr>
          <w:color w:val="000000" w:themeColor="text1"/>
        </w:rPr>
        <w:t xml:space="preserve">    }</w:t>
      </w:r>
    </w:p>
    <w:p w14:paraId="0898F48D" w14:textId="77777777" w:rsidR="00BE7FBA" w:rsidRPr="00712166" w:rsidRDefault="00BE7FBA" w:rsidP="00BE7FBA">
      <w:pPr>
        <w:rPr>
          <w:color w:val="000000" w:themeColor="text1"/>
        </w:rPr>
      </w:pPr>
      <w:r w:rsidRPr="00712166">
        <w:rPr>
          <w:color w:val="000000" w:themeColor="text1"/>
        </w:rPr>
        <w:t>}</w:t>
      </w:r>
    </w:p>
    <w:p w14:paraId="6EEA6EF5" w14:textId="77777777" w:rsidR="00BE7FBA" w:rsidRPr="00712166" w:rsidRDefault="00BE7FBA" w:rsidP="00BE7FBA">
      <w:pPr>
        <w:rPr>
          <w:color w:val="000000" w:themeColor="text1"/>
        </w:rPr>
      </w:pPr>
      <w:r w:rsidRPr="00712166">
        <w:rPr>
          <w:color w:val="000000" w:themeColor="text1"/>
        </w:rPr>
        <w:t>console.log(obj5)</w:t>
      </w:r>
    </w:p>
    <w:p w14:paraId="3749BCC8" w14:textId="40DD528A" w:rsidR="00213B91" w:rsidRPr="00712166" w:rsidRDefault="00BE7FBA" w:rsidP="00BE7FBA">
      <w:pPr>
        <w:rPr>
          <w:color w:val="000000" w:themeColor="text1"/>
        </w:rPr>
      </w:pPr>
      <w:r w:rsidRPr="00712166">
        <w:rPr>
          <w:color w:val="000000" w:themeColor="text1"/>
        </w:rPr>
        <w:t>console.log(obj6)</w:t>
      </w:r>
    </w:p>
    <w:p w14:paraId="05B44A8F" w14:textId="4875598A" w:rsidR="00BE7FBA" w:rsidRPr="00712166" w:rsidRDefault="00BE7FBA" w:rsidP="00BE7FBA">
      <w:pPr>
        <w:rPr>
          <w:color w:val="000000" w:themeColor="text1"/>
        </w:rPr>
      </w:pPr>
    </w:p>
    <w:p w14:paraId="58F8E031" w14:textId="65835AB7" w:rsidR="00BE7FBA" w:rsidRPr="00712166" w:rsidRDefault="00BE7FBA" w:rsidP="00BE7FBA">
      <w:pPr>
        <w:pStyle w:val="Ttulo2"/>
        <w:spacing w:line="480" w:lineRule="auto"/>
        <w:rPr>
          <w:rFonts w:cs="Arial"/>
        </w:rPr>
      </w:pPr>
      <w:bookmarkStart w:id="81" w:name="_Toc68947642"/>
      <w:r w:rsidRPr="00712166">
        <w:rPr>
          <w:rFonts w:cs="Arial"/>
        </w:rPr>
        <w:t>Getters e Setters</w:t>
      </w:r>
      <w:bookmarkEnd w:id="81"/>
    </w:p>
    <w:p w14:paraId="7B3C0C52" w14:textId="7B1552E9" w:rsidR="00BE7FBA" w:rsidRPr="00712166" w:rsidRDefault="00BE7FBA" w:rsidP="00BE7FBA">
      <w:pPr>
        <w:rPr>
          <w:color w:val="000000" w:themeColor="text1"/>
        </w:rPr>
      </w:pPr>
      <w:r w:rsidRPr="00712166">
        <w:rPr>
          <w:color w:val="000000" w:themeColor="text1"/>
        </w:rPr>
        <w:t>Uma forma de se ter um encapsulamento em um objeto, é colocar os atributos privados e ter métodos que alteram e leiam os atributos de formas mais controlada.</w:t>
      </w:r>
      <w:r w:rsidR="006A50BF" w:rsidRPr="00712166">
        <w:rPr>
          <w:color w:val="000000" w:themeColor="text1"/>
        </w:rPr>
        <w:t xml:space="preserve"> </w:t>
      </w:r>
    </w:p>
    <w:p w14:paraId="532A0436" w14:textId="05303D9B" w:rsidR="00BE7FBA" w:rsidRPr="00712166" w:rsidRDefault="00BE7FBA" w:rsidP="00BE7FBA">
      <w:pPr>
        <w:rPr>
          <w:color w:val="000000" w:themeColor="text1"/>
        </w:rPr>
      </w:pPr>
      <w:r w:rsidRPr="00712166">
        <w:rPr>
          <w:color w:val="000000" w:themeColor="text1"/>
        </w:rPr>
        <w:t xml:space="preserve">Get: </w:t>
      </w:r>
      <w:r w:rsidR="006A50BF" w:rsidRPr="00712166">
        <w:rPr>
          <w:color w:val="000000" w:themeColor="text1"/>
        </w:rPr>
        <w:t>Função para acessar o valor de uma variável. Vantajoso para fazer validações/processamentos antes de devolver o valor</w:t>
      </w:r>
    </w:p>
    <w:p w14:paraId="274AF61D" w14:textId="26B8180F" w:rsidR="00BE7FBA" w:rsidRPr="00712166" w:rsidRDefault="00BE7FBA" w:rsidP="00BE7FBA">
      <w:pPr>
        <w:rPr>
          <w:color w:val="000000" w:themeColor="text1"/>
        </w:rPr>
      </w:pPr>
      <w:r w:rsidRPr="00712166">
        <w:rPr>
          <w:color w:val="000000" w:themeColor="text1"/>
        </w:rPr>
        <w:t xml:space="preserve">Set: </w:t>
      </w:r>
      <w:r w:rsidR="006A50BF" w:rsidRPr="00712166">
        <w:rPr>
          <w:color w:val="000000" w:themeColor="text1"/>
        </w:rPr>
        <w:t>Função para alterar o valor de uma variável</w:t>
      </w:r>
      <w:r w:rsidRPr="00712166">
        <w:rPr>
          <w:color w:val="000000" w:themeColor="text1"/>
        </w:rPr>
        <w:t xml:space="preserve"> </w:t>
      </w:r>
    </w:p>
    <w:p w14:paraId="7F7FCC7D" w14:textId="77777777" w:rsidR="006A50BF" w:rsidRPr="00712166" w:rsidRDefault="006A50BF" w:rsidP="00BE7FBA">
      <w:pPr>
        <w:rPr>
          <w:color w:val="000000" w:themeColor="text1"/>
        </w:rPr>
      </w:pPr>
    </w:p>
    <w:p w14:paraId="3B442C8A" w14:textId="77777777" w:rsidR="006A50BF" w:rsidRPr="00712166" w:rsidRDefault="006A50BF" w:rsidP="006A50BF">
      <w:pPr>
        <w:rPr>
          <w:color w:val="000000" w:themeColor="text1"/>
        </w:rPr>
      </w:pPr>
      <w:r w:rsidRPr="00712166">
        <w:rPr>
          <w:color w:val="000000" w:themeColor="text1"/>
        </w:rPr>
        <w:t>//get e set para acessar valores de forma mais controlada</w:t>
      </w:r>
    </w:p>
    <w:p w14:paraId="416D725D" w14:textId="77777777" w:rsidR="006A50BF" w:rsidRPr="00712166" w:rsidRDefault="006A50BF" w:rsidP="006A50BF">
      <w:pPr>
        <w:rPr>
          <w:color w:val="000000" w:themeColor="text1"/>
        </w:rPr>
      </w:pPr>
    </w:p>
    <w:p w14:paraId="1EC942FD" w14:textId="77777777" w:rsidR="006A50BF" w:rsidRPr="00712166" w:rsidRDefault="006A50BF" w:rsidP="006A50BF">
      <w:pPr>
        <w:rPr>
          <w:color w:val="000000" w:themeColor="text1"/>
        </w:rPr>
      </w:pPr>
      <w:r w:rsidRPr="00712166">
        <w:rPr>
          <w:color w:val="000000" w:themeColor="text1"/>
        </w:rPr>
        <w:t>const sequencia = {</w:t>
      </w:r>
    </w:p>
    <w:p w14:paraId="2A1B9849" w14:textId="77777777" w:rsidR="006A50BF" w:rsidRPr="00712166" w:rsidRDefault="006A50BF" w:rsidP="006A50BF">
      <w:pPr>
        <w:rPr>
          <w:color w:val="000000" w:themeColor="text1"/>
        </w:rPr>
      </w:pPr>
      <w:r w:rsidRPr="00712166">
        <w:rPr>
          <w:color w:val="000000" w:themeColor="text1"/>
        </w:rPr>
        <w:t xml:space="preserve">    _valor: 1,  // O _ é uma convenção para sinalizar que a variável deve ser acessada apenas internamente</w:t>
      </w:r>
    </w:p>
    <w:p w14:paraId="7FAE0115" w14:textId="77777777" w:rsidR="006A50BF" w:rsidRPr="00130012" w:rsidRDefault="006A50BF" w:rsidP="006A50BF">
      <w:pPr>
        <w:rPr>
          <w:color w:val="000000" w:themeColor="text1"/>
          <w:lang w:val="en-US"/>
        </w:rPr>
      </w:pPr>
      <w:r w:rsidRPr="00712166">
        <w:rPr>
          <w:color w:val="000000" w:themeColor="text1"/>
        </w:rPr>
        <w:t xml:space="preserve">    </w:t>
      </w:r>
      <w:r w:rsidRPr="00130012">
        <w:rPr>
          <w:color w:val="000000" w:themeColor="text1"/>
          <w:lang w:val="en-US"/>
        </w:rPr>
        <w:t>get valor() { return this._valor++ },</w:t>
      </w:r>
    </w:p>
    <w:p w14:paraId="516C774B" w14:textId="77777777" w:rsidR="006A50BF" w:rsidRPr="00712166" w:rsidRDefault="006A50BF" w:rsidP="006A50BF">
      <w:pPr>
        <w:rPr>
          <w:color w:val="000000" w:themeColor="text1"/>
        </w:rPr>
      </w:pPr>
      <w:r w:rsidRPr="00130012">
        <w:rPr>
          <w:color w:val="000000" w:themeColor="text1"/>
          <w:lang w:val="en-US"/>
        </w:rPr>
        <w:t xml:space="preserve">    </w:t>
      </w:r>
      <w:r w:rsidRPr="00712166">
        <w:rPr>
          <w:color w:val="000000" w:themeColor="text1"/>
        </w:rPr>
        <w:t>set valor(valor) {</w:t>
      </w:r>
    </w:p>
    <w:p w14:paraId="49294B0B" w14:textId="77777777" w:rsidR="006A50BF" w:rsidRPr="00712166" w:rsidRDefault="006A50BF" w:rsidP="006A50BF">
      <w:pPr>
        <w:rPr>
          <w:color w:val="000000" w:themeColor="text1"/>
        </w:rPr>
      </w:pPr>
      <w:r w:rsidRPr="00712166">
        <w:rPr>
          <w:color w:val="000000" w:themeColor="text1"/>
        </w:rPr>
        <w:t xml:space="preserve">        //Validação</w:t>
      </w:r>
    </w:p>
    <w:p w14:paraId="5030B3D2" w14:textId="77777777" w:rsidR="006A50BF" w:rsidRPr="00712166" w:rsidRDefault="006A50BF" w:rsidP="006A50BF">
      <w:pPr>
        <w:rPr>
          <w:color w:val="000000" w:themeColor="text1"/>
        </w:rPr>
      </w:pPr>
      <w:r w:rsidRPr="00712166">
        <w:rPr>
          <w:color w:val="000000" w:themeColor="text1"/>
        </w:rPr>
        <w:t xml:space="preserve">        if (valor &gt; this._valor) {</w:t>
      </w:r>
    </w:p>
    <w:p w14:paraId="776F5C6C" w14:textId="77777777" w:rsidR="006A50BF" w:rsidRPr="00712166" w:rsidRDefault="006A50BF" w:rsidP="006A50BF">
      <w:pPr>
        <w:rPr>
          <w:color w:val="000000" w:themeColor="text1"/>
        </w:rPr>
      </w:pPr>
      <w:r w:rsidRPr="00712166">
        <w:rPr>
          <w:color w:val="000000" w:themeColor="text1"/>
        </w:rPr>
        <w:t xml:space="preserve">            this._valor = valor</w:t>
      </w:r>
    </w:p>
    <w:p w14:paraId="063992F9" w14:textId="77777777" w:rsidR="006A50BF" w:rsidRPr="00712166" w:rsidRDefault="006A50BF" w:rsidP="006A50BF">
      <w:pPr>
        <w:rPr>
          <w:color w:val="000000" w:themeColor="text1"/>
        </w:rPr>
      </w:pPr>
      <w:r w:rsidRPr="00712166">
        <w:rPr>
          <w:color w:val="000000" w:themeColor="text1"/>
        </w:rPr>
        <w:t xml:space="preserve">        }</w:t>
      </w:r>
    </w:p>
    <w:p w14:paraId="69C8181F" w14:textId="77777777" w:rsidR="006A50BF" w:rsidRPr="00712166" w:rsidRDefault="006A50BF" w:rsidP="006A50BF">
      <w:pPr>
        <w:rPr>
          <w:color w:val="000000" w:themeColor="text1"/>
        </w:rPr>
      </w:pPr>
      <w:r w:rsidRPr="00712166">
        <w:rPr>
          <w:color w:val="000000" w:themeColor="text1"/>
        </w:rPr>
        <w:t xml:space="preserve">    }</w:t>
      </w:r>
    </w:p>
    <w:p w14:paraId="3C5249E9" w14:textId="77777777" w:rsidR="006A50BF" w:rsidRPr="00712166" w:rsidRDefault="006A50BF" w:rsidP="006A50BF">
      <w:pPr>
        <w:rPr>
          <w:color w:val="000000" w:themeColor="text1"/>
        </w:rPr>
      </w:pPr>
      <w:r w:rsidRPr="00712166">
        <w:rPr>
          <w:color w:val="000000" w:themeColor="text1"/>
        </w:rPr>
        <w:t>}</w:t>
      </w:r>
    </w:p>
    <w:p w14:paraId="3BEA31A8" w14:textId="77777777" w:rsidR="006A50BF" w:rsidRPr="00712166" w:rsidRDefault="006A50BF" w:rsidP="006A50BF">
      <w:pPr>
        <w:rPr>
          <w:color w:val="000000" w:themeColor="text1"/>
        </w:rPr>
      </w:pPr>
    </w:p>
    <w:p w14:paraId="227FD4D9" w14:textId="77777777" w:rsidR="006A50BF" w:rsidRPr="00712166" w:rsidRDefault="006A50BF" w:rsidP="006A50BF">
      <w:pPr>
        <w:rPr>
          <w:color w:val="000000" w:themeColor="text1"/>
        </w:rPr>
      </w:pPr>
      <w:r w:rsidRPr="00712166">
        <w:rPr>
          <w:color w:val="000000" w:themeColor="text1"/>
        </w:rPr>
        <w:t>/* Toda vez que tentamos acessar um valor dentro de uma função com get e set</w:t>
      </w:r>
    </w:p>
    <w:p w14:paraId="1D154201" w14:textId="77777777" w:rsidR="006A50BF" w:rsidRPr="00712166" w:rsidRDefault="006A50BF" w:rsidP="006A50BF">
      <w:pPr>
        <w:rPr>
          <w:color w:val="000000" w:themeColor="text1"/>
        </w:rPr>
      </w:pPr>
      <w:r w:rsidRPr="00712166">
        <w:rPr>
          <w:color w:val="000000" w:themeColor="text1"/>
        </w:rPr>
        <w:t>ao acessar chama o get e ao atribuir chama o set */</w:t>
      </w:r>
    </w:p>
    <w:p w14:paraId="5391EA8B" w14:textId="77777777" w:rsidR="006A50BF" w:rsidRPr="00712166" w:rsidRDefault="006A50BF" w:rsidP="006A50BF">
      <w:pPr>
        <w:rPr>
          <w:color w:val="000000" w:themeColor="text1"/>
        </w:rPr>
      </w:pPr>
      <w:r w:rsidRPr="00712166">
        <w:rPr>
          <w:color w:val="000000" w:themeColor="text1"/>
        </w:rPr>
        <w:t>console.log(sequencia.valor, sequencia.valor)</w:t>
      </w:r>
    </w:p>
    <w:p w14:paraId="1FDFA998" w14:textId="77777777" w:rsidR="006A50BF" w:rsidRPr="00712166" w:rsidRDefault="006A50BF" w:rsidP="006A50BF">
      <w:pPr>
        <w:rPr>
          <w:color w:val="000000" w:themeColor="text1"/>
        </w:rPr>
      </w:pPr>
      <w:r w:rsidRPr="00712166">
        <w:rPr>
          <w:color w:val="000000" w:themeColor="text1"/>
        </w:rPr>
        <w:t>sequencia.valor = 1000</w:t>
      </w:r>
    </w:p>
    <w:p w14:paraId="6279F08D" w14:textId="77777777" w:rsidR="006A50BF" w:rsidRPr="00712166" w:rsidRDefault="006A50BF" w:rsidP="006A50BF">
      <w:pPr>
        <w:rPr>
          <w:color w:val="000000" w:themeColor="text1"/>
        </w:rPr>
      </w:pPr>
      <w:r w:rsidRPr="00712166">
        <w:rPr>
          <w:color w:val="000000" w:themeColor="text1"/>
        </w:rPr>
        <w:t>console.log(sequencia.valor, sequencia.valor)</w:t>
      </w:r>
    </w:p>
    <w:p w14:paraId="7B0E443C" w14:textId="77777777" w:rsidR="006A50BF" w:rsidRPr="00712166" w:rsidRDefault="006A50BF" w:rsidP="006A50BF">
      <w:pPr>
        <w:rPr>
          <w:color w:val="000000" w:themeColor="text1"/>
        </w:rPr>
      </w:pPr>
      <w:r w:rsidRPr="00712166">
        <w:rPr>
          <w:color w:val="000000" w:themeColor="text1"/>
        </w:rPr>
        <w:t>sequencia.valor = 900 //Atribuindo um valor menor que o que ele tem atualmente (1000), não vai passar no set</w:t>
      </w:r>
    </w:p>
    <w:p w14:paraId="0AE428A7" w14:textId="171A27DA" w:rsidR="00BE7FBA" w:rsidRPr="00712166" w:rsidRDefault="006A50BF" w:rsidP="006A50BF">
      <w:pPr>
        <w:rPr>
          <w:color w:val="000000" w:themeColor="text1"/>
        </w:rPr>
      </w:pPr>
      <w:r w:rsidRPr="00712166">
        <w:rPr>
          <w:color w:val="000000" w:themeColor="text1"/>
        </w:rPr>
        <w:t>console.log(sequencia.valor, sequencia.valor)</w:t>
      </w:r>
    </w:p>
    <w:p w14:paraId="617796DB" w14:textId="43E34665" w:rsidR="006A50BF" w:rsidRPr="00712166" w:rsidRDefault="006A50BF" w:rsidP="006A50BF">
      <w:pPr>
        <w:rPr>
          <w:color w:val="000000" w:themeColor="text1"/>
        </w:rPr>
      </w:pPr>
    </w:p>
    <w:p w14:paraId="01106DAE" w14:textId="1B65361B" w:rsidR="006A50BF" w:rsidRPr="00712166" w:rsidRDefault="006A50BF" w:rsidP="006A50BF">
      <w:pPr>
        <w:pStyle w:val="Ttulo2"/>
        <w:spacing w:line="480" w:lineRule="auto"/>
        <w:rPr>
          <w:rFonts w:cs="Arial"/>
        </w:rPr>
      </w:pPr>
      <w:bookmarkStart w:id="82" w:name="_Toc68947643"/>
      <w:r w:rsidRPr="00712166">
        <w:rPr>
          <w:rFonts w:cs="Arial"/>
        </w:rPr>
        <w:lastRenderedPageBreak/>
        <w:t>Funções Importantes de Objetos</w:t>
      </w:r>
      <w:bookmarkEnd w:id="82"/>
    </w:p>
    <w:p w14:paraId="5FB6BCFC" w14:textId="77777777" w:rsidR="00F6664B" w:rsidRPr="00712166" w:rsidRDefault="00F6664B" w:rsidP="00F6664B">
      <w:pPr>
        <w:rPr>
          <w:color w:val="000000" w:themeColor="text1"/>
        </w:rPr>
      </w:pPr>
      <w:r w:rsidRPr="00712166">
        <w:rPr>
          <w:color w:val="000000" w:themeColor="text1"/>
        </w:rPr>
        <w:t>const pessoa = {</w:t>
      </w:r>
    </w:p>
    <w:p w14:paraId="007CF1B5" w14:textId="77777777" w:rsidR="00F6664B" w:rsidRPr="00712166" w:rsidRDefault="00F6664B" w:rsidP="00F6664B">
      <w:pPr>
        <w:rPr>
          <w:color w:val="000000" w:themeColor="text1"/>
        </w:rPr>
      </w:pPr>
      <w:r w:rsidRPr="00712166">
        <w:rPr>
          <w:color w:val="000000" w:themeColor="text1"/>
        </w:rPr>
        <w:t xml:space="preserve">    nome: 'Liana',</w:t>
      </w:r>
    </w:p>
    <w:p w14:paraId="54515E48" w14:textId="77777777" w:rsidR="00F6664B" w:rsidRPr="00712166" w:rsidRDefault="00F6664B" w:rsidP="00F6664B">
      <w:pPr>
        <w:rPr>
          <w:color w:val="000000" w:themeColor="text1"/>
        </w:rPr>
      </w:pPr>
      <w:r w:rsidRPr="00712166">
        <w:rPr>
          <w:color w:val="000000" w:themeColor="text1"/>
        </w:rPr>
        <w:t xml:space="preserve">    idade: 27,</w:t>
      </w:r>
    </w:p>
    <w:p w14:paraId="509ACC78" w14:textId="77777777" w:rsidR="00F6664B" w:rsidRPr="00712166" w:rsidRDefault="00F6664B" w:rsidP="00F6664B">
      <w:pPr>
        <w:rPr>
          <w:color w:val="000000" w:themeColor="text1"/>
        </w:rPr>
      </w:pPr>
      <w:r w:rsidRPr="00712166">
        <w:rPr>
          <w:color w:val="000000" w:themeColor="text1"/>
        </w:rPr>
        <w:t xml:space="preserve">    peso: 57</w:t>
      </w:r>
    </w:p>
    <w:p w14:paraId="5DA2F481" w14:textId="77777777" w:rsidR="00F6664B" w:rsidRPr="00712166" w:rsidRDefault="00F6664B" w:rsidP="00F6664B">
      <w:pPr>
        <w:rPr>
          <w:color w:val="000000" w:themeColor="text1"/>
        </w:rPr>
      </w:pPr>
      <w:r w:rsidRPr="00712166">
        <w:rPr>
          <w:color w:val="000000" w:themeColor="text1"/>
        </w:rPr>
        <w:t>}</w:t>
      </w:r>
    </w:p>
    <w:p w14:paraId="4F8ADBB1" w14:textId="77777777" w:rsidR="00F6664B" w:rsidRPr="00712166" w:rsidRDefault="00F6664B" w:rsidP="00F6664B">
      <w:pPr>
        <w:rPr>
          <w:color w:val="000000" w:themeColor="text1"/>
        </w:rPr>
      </w:pPr>
    </w:p>
    <w:p w14:paraId="1D1B058C" w14:textId="77777777" w:rsidR="00F6664B" w:rsidRPr="00712166" w:rsidRDefault="00F6664B" w:rsidP="00F6664B">
      <w:pPr>
        <w:rPr>
          <w:color w:val="000000" w:themeColor="text1"/>
        </w:rPr>
      </w:pPr>
      <w:r w:rsidRPr="00712166">
        <w:rPr>
          <w:color w:val="000000" w:themeColor="text1"/>
        </w:rPr>
        <w:t>console.log(Object.keys(pessoa)) //Retorna um array com as chaves</w:t>
      </w:r>
    </w:p>
    <w:p w14:paraId="30B08315" w14:textId="77777777" w:rsidR="00F6664B" w:rsidRPr="00712166" w:rsidRDefault="00F6664B" w:rsidP="00F6664B">
      <w:pPr>
        <w:rPr>
          <w:color w:val="000000" w:themeColor="text1"/>
        </w:rPr>
      </w:pPr>
      <w:r w:rsidRPr="00712166">
        <w:rPr>
          <w:color w:val="000000" w:themeColor="text1"/>
        </w:rPr>
        <w:t>console.log(Object.values(pessoa))</w:t>
      </w:r>
    </w:p>
    <w:p w14:paraId="7EA19172" w14:textId="77777777" w:rsidR="00F6664B" w:rsidRPr="00712166" w:rsidRDefault="00F6664B" w:rsidP="00F6664B">
      <w:pPr>
        <w:rPr>
          <w:color w:val="000000" w:themeColor="text1"/>
        </w:rPr>
      </w:pPr>
      <w:r w:rsidRPr="00712166">
        <w:rPr>
          <w:color w:val="000000" w:themeColor="text1"/>
        </w:rPr>
        <w:t>console.log(Object.entries(pessoa)) //Sub arrays com os conjuntos chava-valor separados</w:t>
      </w:r>
    </w:p>
    <w:p w14:paraId="1755B3EF" w14:textId="77777777" w:rsidR="00F6664B" w:rsidRPr="00712166" w:rsidRDefault="00F6664B" w:rsidP="00F6664B">
      <w:pPr>
        <w:rPr>
          <w:color w:val="000000" w:themeColor="text1"/>
        </w:rPr>
      </w:pPr>
    </w:p>
    <w:p w14:paraId="4DE4927E" w14:textId="77777777" w:rsidR="00F6664B" w:rsidRPr="00712166" w:rsidRDefault="00F6664B" w:rsidP="00F6664B">
      <w:pPr>
        <w:rPr>
          <w:color w:val="000000" w:themeColor="text1"/>
        </w:rPr>
      </w:pPr>
      <w:r w:rsidRPr="00712166">
        <w:rPr>
          <w:color w:val="000000" w:themeColor="text1"/>
        </w:rPr>
        <w:t>Object.entries(pessoa).forEach(e =&gt; {</w:t>
      </w:r>
    </w:p>
    <w:p w14:paraId="54D4CE3A" w14:textId="77777777" w:rsidR="00F6664B" w:rsidRPr="00712166" w:rsidRDefault="00F6664B" w:rsidP="00F6664B">
      <w:pPr>
        <w:rPr>
          <w:color w:val="000000" w:themeColor="text1"/>
        </w:rPr>
      </w:pPr>
      <w:r w:rsidRPr="00712166">
        <w:rPr>
          <w:color w:val="000000" w:themeColor="text1"/>
        </w:rPr>
        <w:t xml:space="preserve">    console.log(`${e[0]}: ${e[1]}`)</w:t>
      </w:r>
    </w:p>
    <w:p w14:paraId="02F87AD7" w14:textId="77777777" w:rsidR="00F6664B" w:rsidRPr="00712166" w:rsidRDefault="00F6664B" w:rsidP="00F6664B">
      <w:pPr>
        <w:rPr>
          <w:color w:val="000000" w:themeColor="text1"/>
        </w:rPr>
      </w:pPr>
      <w:r w:rsidRPr="00712166">
        <w:rPr>
          <w:color w:val="000000" w:themeColor="text1"/>
        </w:rPr>
        <w:t>})</w:t>
      </w:r>
    </w:p>
    <w:p w14:paraId="118D2F93" w14:textId="77777777" w:rsidR="00F6664B" w:rsidRPr="00712166" w:rsidRDefault="00F6664B" w:rsidP="00F6664B">
      <w:pPr>
        <w:rPr>
          <w:color w:val="000000" w:themeColor="text1"/>
        </w:rPr>
      </w:pPr>
    </w:p>
    <w:p w14:paraId="7066C6FC" w14:textId="77777777" w:rsidR="00F6664B" w:rsidRPr="00712166" w:rsidRDefault="00F6664B" w:rsidP="00F6664B">
      <w:pPr>
        <w:rPr>
          <w:color w:val="000000" w:themeColor="text1"/>
        </w:rPr>
      </w:pPr>
      <w:r w:rsidRPr="00712166">
        <w:rPr>
          <w:color w:val="000000" w:themeColor="text1"/>
        </w:rPr>
        <w:t>//Usando um destructing</w:t>
      </w:r>
    </w:p>
    <w:p w14:paraId="31ECA550" w14:textId="77777777" w:rsidR="00F6664B" w:rsidRPr="00712166" w:rsidRDefault="00F6664B" w:rsidP="00F6664B">
      <w:pPr>
        <w:rPr>
          <w:color w:val="000000" w:themeColor="text1"/>
        </w:rPr>
      </w:pPr>
      <w:r w:rsidRPr="00712166">
        <w:rPr>
          <w:color w:val="000000" w:themeColor="text1"/>
        </w:rPr>
        <w:t>Object.entries(pessoa).forEach(([chave, valor]) =&gt; {</w:t>
      </w:r>
    </w:p>
    <w:p w14:paraId="5E8EB9F7" w14:textId="77777777" w:rsidR="00F6664B" w:rsidRPr="00712166" w:rsidRDefault="00F6664B" w:rsidP="00F6664B">
      <w:pPr>
        <w:rPr>
          <w:color w:val="000000" w:themeColor="text1"/>
        </w:rPr>
      </w:pPr>
      <w:r w:rsidRPr="00712166">
        <w:rPr>
          <w:color w:val="000000" w:themeColor="text1"/>
        </w:rPr>
        <w:t xml:space="preserve">    console.log(`${chave}: ${valor}`)</w:t>
      </w:r>
    </w:p>
    <w:p w14:paraId="248112A5" w14:textId="77777777" w:rsidR="00F6664B" w:rsidRPr="00712166" w:rsidRDefault="00F6664B" w:rsidP="00F6664B">
      <w:pPr>
        <w:rPr>
          <w:color w:val="000000" w:themeColor="text1"/>
        </w:rPr>
      </w:pPr>
      <w:r w:rsidRPr="00712166">
        <w:rPr>
          <w:color w:val="000000" w:themeColor="text1"/>
        </w:rPr>
        <w:t>})</w:t>
      </w:r>
    </w:p>
    <w:p w14:paraId="06B51C96" w14:textId="77777777" w:rsidR="00F6664B" w:rsidRPr="00712166" w:rsidRDefault="00F6664B" w:rsidP="00F6664B">
      <w:pPr>
        <w:rPr>
          <w:color w:val="000000" w:themeColor="text1"/>
        </w:rPr>
      </w:pPr>
    </w:p>
    <w:p w14:paraId="6D165565" w14:textId="77777777" w:rsidR="00F6664B" w:rsidRPr="00712166" w:rsidRDefault="00F6664B" w:rsidP="00F6664B">
      <w:pPr>
        <w:rPr>
          <w:color w:val="000000" w:themeColor="text1"/>
        </w:rPr>
      </w:pPr>
      <w:r w:rsidRPr="00712166">
        <w:rPr>
          <w:color w:val="000000" w:themeColor="text1"/>
        </w:rPr>
        <w:t>Object.defineProperty(pessoa, 'dataNascimento', {</w:t>
      </w:r>
    </w:p>
    <w:p w14:paraId="0CD6F8A8" w14:textId="77777777" w:rsidR="00F6664B" w:rsidRPr="00712166" w:rsidRDefault="00F6664B" w:rsidP="00F6664B">
      <w:pPr>
        <w:rPr>
          <w:color w:val="000000" w:themeColor="text1"/>
        </w:rPr>
      </w:pPr>
      <w:r w:rsidRPr="00712166">
        <w:rPr>
          <w:color w:val="000000" w:themeColor="text1"/>
        </w:rPr>
        <w:t xml:space="preserve">    enumerable: true, //Se vai ser enumerada como uma chave, se false, podemos acessar mas não aparecerá como chave</w:t>
      </w:r>
    </w:p>
    <w:p w14:paraId="2E0E0D57" w14:textId="77777777" w:rsidR="00F6664B" w:rsidRPr="00712166" w:rsidRDefault="00F6664B" w:rsidP="00F6664B">
      <w:pPr>
        <w:rPr>
          <w:color w:val="000000" w:themeColor="text1"/>
        </w:rPr>
      </w:pPr>
      <w:r w:rsidRPr="00712166">
        <w:rPr>
          <w:color w:val="000000" w:themeColor="text1"/>
        </w:rPr>
        <w:t xml:space="preserve">    writable: false, //Não permitirá mudar, semelhante ao freeze</w:t>
      </w:r>
    </w:p>
    <w:p w14:paraId="6C2280F2" w14:textId="77777777" w:rsidR="00F6664B" w:rsidRPr="00712166" w:rsidRDefault="00F6664B" w:rsidP="00F6664B">
      <w:pPr>
        <w:rPr>
          <w:color w:val="000000" w:themeColor="text1"/>
        </w:rPr>
      </w:pPr>
      <w:r w:rsidRPr="00712166">
        <w:rPr>
          <w:color w:val="000000" w:themeColor="text1"/>
        </w:rPr>
        <w:t xml:space="preserve">    value: '01/01/2020'</w:t>
      </w:r>
    </w:p>
    <w:p w14:paraId="02B9A28D" w14:textId="77777777" w:rsidR="00F6664B" w:rsidRPr="00712166" w:rsidRDefault="00F6664B" w:rsidP="00F6664B">
      <w:pPr>
        <w:rPr>
          <w:color w:val="000000" w:themeColor="text1"/>
        </w:rPr>
      </w:pPr>
      <w:r w:rsidRPr="00712166">
        <w:rPr>
          <w:color w:val="000000" w:themeColor="text1"/>
        </w:rPr>
        <w:t>}) //Para alterar propriedades de um objeto (Ficar ou não visível)</w:t>
      </w:r>
    </w:p>
    <w:p w14:paraId="269DBE96" w14:textId="77777777" w:rsidR="00F6664B" w:rsidRPr="00712166" w:rsidRDefault="00F6664B" w:rsidP="00F6664B">
      <w:pPr>
        <w:rPr>
          <w:color w:val="000000" w:themeColor="text1"/>
        </w:rPr>
      </w:pPr>
    </w:p>
    <w:p w14:paraId="0CA53F4A" w14:textId="77777777" w:rsidR="00F6664B" w:rsidRPr="00712166" w:rsidRDefault="00F6664B" w:rsidP="00F6664B">
      <w:pPr>
        <w:rPr>
          <w:color w:val="000000" w:themeColor="text1"/>
        </w:rPr>
      </w:pPr>
      <w:r w:rsidRPr="00712166">
        <w:rPr>
          <w:color w:val="000000" w:themeColor="text1"/>
        </w:rPr>
        <w:t>pessoa.dataNascimento = '01/02/2020'</w:t>
      </w:r>
    </w:p>
    <w:p w14:paraId="3A79A63E" w14:textId="77777777" w:rsidR="00F6664B" w:rsidRPr="00712166" w:rsidRDefault="00F6664B" w:rsidP="00F6664B">
      <w:pPr>
        <w:rPr>
          <w:color w:val="000000" w:themeColor="text1"/>
        </w:rPr>
      </w:pPr>
      <w:r w:rsidRPr="00712166">
        <w:rPr>
          <w:color w:val="000000" w:themeColor="text1"/>
        </w:rPr>
        <w:t>console.log(pessoa.dataNascimento) //Não alterou</w:t>
      </w:r>
    </w:p>
    <w:p w14:paraId="67EB6061" w14:textId="77777777" w:rsidR="00F6664B" w:rsidRPr="00712166" w:rsidRDefault="00F6664B" w:rsidP="00F6664B">
      <w:pPr>
        <w:rPr>
          <w:color w:val="000000" w:themeColor="text1"/>
        </w:rPr>
      </w:pPr>
      <w:r w:rsidRPr="00712166">
        <w:rPr>
          <w:color w:val="000000" w:themeColor="text1"/>
        </w:rPr>
        <w:t>console.log(Object.keys(pessoa))</w:t>
      </w:r>
    </w:p>
    <w:p w14:paraId="4BDD4A7F" w14:textId="77777777" w:rsidR="00F6664B" w:rsidRPr="00712166" w:rsidRDefault="00F6664B" w:rsidP="00F6664B">
      <w:pPr>
        <w:rPr>
          <w:color w:val="000000" w:themeColor="text1"/>
        </w:rPr>
      </w:pPr>
    </w:p>
    <w:p w14:paraId="037FBB23" w14:textId="77777777" w:rsidR="00F6664B" w:rsidRPr="00130012" w:rsidRDefault="00F6664B" w:rsidP="00F6664B">
      <w:pPr>
        <w:rPr>
          <w:color w:val="000000" w:themeColor="text1"/>
          <w:lang w:val="en-US"/>
        </w:rPr>
      </w:pPr>
      <w:r w:rsidRPr="00130012">
        <w:rPr>
          <w:color w:val="000000" w:themeColor="text1"/>
          <w:lang w:val="en-US"/>
        </w:rPr>
        <w:t>//Object.assign (ECMAScript 2015)</w:t>
      </w:r>
    </w:p>
    <w:p w14:paraId="563AEEC0" w14:textId="77777777" w:rsidR="00F6664B" w:rsidRPr="00130012" w:rsidRDefault="00F6664B" w:rsidP="00F6664B">
      <w:pPr>
        <w:rPr>
          <w:color w:val="000000" w:themeColor="text1"/>
          <w:lang w:val="en-US"/>
        </w:rPr>
      </w:pPr>
      <w:r w:rsidRPr="00130012">
        <w:rPr>
          <w:color w:val="000000" w:themeColor="text1"/>
          <w:lang w:val="en-US"/>
        </w:rPr>
        <w:t>const dest = { a: 1 }</w:t>
      </w:r>
    </w:p>
    <w:p w14:paraId="2DE62F11" w14:textId="77777777" w:rsidR="00F6664B" w:rsidRPr="00712166" w:rsidRDefault="00F6664B" w:rsidP="00F6664B">
      <w:pPr>
        <w:rPr>
          <w:color w:val="000000" w:themeColor="text1"/>
        </w:rPr>
      </w:pPr>
      <w:r w:rsidRPr="00712166">
        <w:rPr>
          <w:color w:val="000000" w:themeColor="text1"/>
        </w:rPr>
        <w:t>const o1 = { b: 2 }</w:t>
      </w:r>
    </w:p>
    <w:p w14:paraId="72A8678E" w14:textId="77777777" w:rsidR="00F6664B" w:rsidRPr="00712166" w:rsidRDefault="00F6664B" w:rsidP="00F6664B">
      <w:pPr>
        <w:rPr>
          <w:color w:val="000000" w:themeColor="text1"/>
        </w:rPr>
      </w:pPr>
      <w:r w:rsidRPr="00712166">
        <w:rPr>
          <w:color w:val="000000" w:themeColor="text1"/>
        </w:rPr>
        <w:lastRenderedPageBreak/>
        <w:t>const o2 = { c: 3, a: 4 }</w:t>
      </w:r>
    </w:p>
    <w:p w14:paraId="41999E42" w14:textId="77777777" w:rsidR="00F6664B" w:rsidRPr="00712166" w:rsidRDefault="00F6664B" w:rsidP="00F6664B">
      <w:pPr>
        <w:rPr>
          <w:color w:val="000000" w:themeColor="text1"/>
        </w:rPr>
      </w:pPr>
      <w:r w:rsidRPr="00712166">
        <w:rPr>
          <w:color w:val="000000" w:themeColor="text1"/>
        </w:rPr>
        <w:t>const obj = Object.assign(dest, o1, o2) //Pega os parâmetros de o1 e o2 e coloca em dest</w:t>
      </w:r>
    </w:p>
    <w:p w14:paraId="3D592491" w14:textId="77777777" w:rsidR="00F6664B" w:rsidRPr="00712166" w:rsidRDefault="00F6664B" w:rsidP="00F6664B">
      <w:pPr>
        <w:rPr>
          <w:color w:val="000000" w:themeColor="text1"/>
        </w:rPr>
      </w:pPr>
    </w:p>
    <w:p w14:paraId="1FDC994F" w14:textId="77777777" w:rsidR="00F6664B" w:rsidRPr="00712166" w:rsidRDefault="00F6664B" w:rsidP="00F6664B">
      <w:pPr>
        <w:rPr>
          <w:color w:val="000000" w:themeColor="text1"/>
        </w:rPr>
      </w:pPr>
      <w:r w:rsidRPr="00712166">
        <w:rPr>
          <w:color w:val="000000" w:themeColor="text1"/>
        </w:rPr>
        <w:t>console.log(obj)</w:t>
      </w:r>
    </w:p>
    <w:p w14:paraId="6CF21BE0" w14:textId="77777777" w:rsidR="00F6664B" w:rsidRPr="00712166" w:rsidRDefault="00F6664B" w:rsidP="00F6664B">
      <w:pPr>
        <w:rPr>
          <w:color w:val="000000" w:themeColor="text1"/>
        </w:rPr>
      </w:pPr>
    </w:p>
    <w:p w14:paraId="1F2458B6" w14:textId="77777777" w:rsidR="00F6664B" w:rsidRPr="00712166" w:rsidRDefault="00F6664B" w:rsidP="00F6664B">
      <w:pPr>
        <w:rPr>
          <w:color w:val="000000" w:themeColor="text1"/>
        </w:rPr>
      </w:pPr>
      <w:r w:rsidRPr="00712166">
        <w:rPr>
          <w:color w:val="000000" w:themeColor="text1"/>
        </w:rPr>
        <w:t>Object.freeze(obj) //Não mais permite alterar parâmetros</w:t>
      </w:r>
    </w:p>
    <w:p w14:paraId="506C0D2A" w14:textId="77777777" w:rsidR="00F6664B" w:rsidRPr="00712166" w:rsidRDefault="00F6664B" w:rsidP="00F6664B">
      <w:pPr>
        <w:rPr>
          <w:color w:val="000000" w:themeColor="text1"/>
        </w:rPr>
      </w:pPr>
      <w:r w:rsidRPr="00712166">
        <w:rPr>
          <w:color w:val="000000" w:themeColor="text1"/>
        </w:rPr>
        <w:t>obj.c = 123</w:t>
      </w:r>
    </w:p>
    <w:p w14:paraId="14D96A53" w14:textId="5C41F64C" w:rsidR="00F6664B" w:rsidRPr="00712166" w:rsidRDefault="00F6664B" w:rsidP="00F6664B">
      <w:pPr>
        <w:rPr>
          <w:color w:val="000000" w:themeColor="text1"/>
        </w:rPr>
      </w:pPr>
      <w:r w:rsidRPr="00712166">
        <w:rPr>
          <w:color w:val="000000" w:themeColor="text1"/>
        </w:rPr>
        <w:t>console.log(obj)</w:t>
      </w:r>
    </w:p>
    <w:p w14:paraId="7FEB5059" w14:textId="3123077D" w:rsidR="00F6664B" w:rsidRPr="00712166" w:rsidRDefault="00F6664B" w:rsidP="006A50BF">
      <w:pPr>
        <w:pStyle w:val="Ttulo2"/>
        <w:spacing w:line="480" w:lineRule="auto"/>
        <w:rPr>
          <w:rFonts w:cs="Arial"/>
        </w:rPr>
      </w:pPr>
      <w:bookmarkStart w:id="83" w:name="_Toc68947644"/>
      <w:r w:rsidRPr="00712166">
        <w:rPr>
          <w:rFonts w:cs="Arial"/>
        </w:rPr>
        <w:t>Herança #01</w:t>
      </w:r>
      <w:bookmarkEnd w:id="83"/>
    </w:p>
    <w:p w14:paraId="27E32472" w14:textId="749494DA" w:rsidR="00BB201E" w:rsidRPr="00712166" w:rsidRDefault="00BB201E" w:rsidP="00BB201E">
      <w:pPr>
        <w:rPr>
          <w:color w:val="000000" w:themeColor="text1"/>
        </w:rPr>
      </w:pPr>
      <w:r w:rsidRPr="00712166">
        <w:rPr>
          <w:color w:val="000000" w:themeColor="text1"/>
        </w:rPr>
        <w:t>Principio da OO para reaproveitar código, onde um objeto filho herda de um objeto pai, atributos e comportamentos.</w:t>
      </w:r>
    </w:p>
    <w:p w14:paraId="2150340E" w14:textId="77777777" w:rsidR="00555CE8" w:rsidRPr="00712166" w:rsidRDefault="00555CE8" w:rsidP="00555CE8">
      <w:pPr>
        <w:rPr>
          <w:color w:val="000000" w:themeColor="text1"/>
        </w:rPr>
      </w:pPr>
      <w:r w:rsidRPr="00712166">
        <w:rPr>
          <w:color w:val="000000" w:themeColor="text1"/>
        </w:rPr>
        <w:t>/* Sempre que puder, opte pela composição ao invez da herança</w:t>
      </w:r>
    </w:p>
    <w:p w14:paraId="1CE9C70B" w14:textId="77777777" w:rsidR="00555CE8" w:rsidRPr="00712166" w:rsidRDefault="00555CE8" w:rsidP="00555CE8">
      <w:pPr>
        <w:rPr>
          <w:color w:val="000000" w:themeColor="text1"/>
        </w:rPr>
      </w:pPr>
      <w:r w:rsidRPr="00712166">
        <w:rPr>
          <w:color w:val="000000" w:themeColor="text1"/>
        </w:rPr>
        <w:t xml:space="preserve">    Em JavaScrit a herança é baseada em protótipo.</w:t>
      </w:r>
    </w:p>
    <w:p w14:paraId="4F85AF30" w14:textId="77777777" w:rsidR="00555CE8" w:rsidRPr="00712166" w:rsidRDefault="00555CE8" w:rsidP="00555CE8">
      <w:pPr>
        <w:rPr>
          <w:color w:val="000000" w:themeColor="text1"/>
        </w:rPr>
      </w:pPr>
      <w:r w:rsidRPr="00712166">
        <w:rPr>
          <w:color w:val="000000" w:themeColor="text1"/>
        </w:rPr>
        <w:t xml:space="preserve">    Um objeto pai (protótipo) tem seus atributos e comportamentos</w:t>
      </w:r>
    </w:p>
    <w:p w14:paraId="569E9522" w14:textId="77777777" w:rsidR="00555CE8" w:rsidRPr="00712166" w:rsidRDefault="00555CE8" w:rsidP="00555CE8">
      <w:pPr>
        <w:rPr>
          <w:color w:val="000000" w:themeColor="text1"/>
        </w:rPr>
      </w:pPr>
      <w:r w:rsidRPr="00712166">
        <w:rPr>
          <w:color w:val="000000" w:themeColor="text1"/>
        </w:rPr>
        <w:t xml:space="preserve">    assim como o objeto filho; ao tentar acessar um atributo do </w:t>
      </w:r>
    </w:p>
    <w:p w14:paraId="1CCC2B3F" w14:textId="77777777" w:rsidR="00555CE8" w:rsidRPr="00712166" w:rsidRDefault="00555CE8" w:rsidP="00555CE8">
      <w:pPr>
        <w:rPr>
          <w:color w:val="000000" w:themeColor="text1"/>
        </w:rPr>
      </w:pPr>
      <w:r w:rsidRPr="00712166">
        <w:rPr>
          <w:color w:val="000000" w:themeColor="text1"/>
        </w:rPr>
        <w:t xml:space="preserve">    objeto filho, e não existir, a busca é direcionada para o ob-</w:t>
      </w:r>
    </w:p>
    <w:p w14:paraId="5FA3C6F5" w14:textId="77777777" w:rsidR="00555CE8" w:rsidRPr="00712166" w:rsidRDefault="00555CE8" w:rsidP="00555CE8">
      <w:pPr>
        <w:rPr>
          <w:color w:val="000000" w:themeColor="text1"/>
        </w:rPr>
      </w:pPr>
      <w:r w:rsidRPr="00712166">
        <w:rPr>
          <w:color w:val="000000" w:themeColor="text1"/>
        </w:rPr>
        <w:t xml:space="preserve">    jeto pai, não achou, vai para o objeto avô, e assim por diante</w:t>
      </w:r>
    </w:p>
    <w:p w14:paraId="29149240" w14:textId="77777777" w:rsidR="00555CE8" w:rsidRPr="00712166" w:rsidRDefault="00555CE8" w:rsidP="00555CE8">
      <w:pPr>
        <w:rPr>
          <w:color w:val="000000" w:themeColor="text1"/>
        </w:rPr>
      </w:pPr>
    </w:p>
    <w:p w14:paraId="153B74A6" w14:textId="77777777" w:rsidR="00555CE8" w:rsidRPr="00712166" w:rsidRDefault="00555CE8" w:rsidP="00555CE8">
      <w:pPr>
        <w:rPr>
          <w:color w:val="000000" w:themeColor="text1"/>
        </w:rPr>
      </w:pPr>
      <w:r w:rsidRPr="00712166">
        <w:rPr>
          <w:color w:val="000000" w:themeColor="text1"/>
        </w:rPr>
        <w:t xml:space="preserve">    [[prototype]] != prototype</w:t>
      </w:r>
    </w:p>
    <w:p w14:paraId="24F6BE27" w14:textId="77777777" w:rsidR="00555CE8" w:rsidRPr="00712166" w:rsidRDefault="00555CE8" w:rsidP="00555CE8">
      <w:pPr>
        <w:rPr>
          <w:color w:val="000000" w:themeColor="text1"/>
        </w:rPr>
      </w:pPr>
      <w:r w:rsidRPr="00712166">
        <w:rPr>
          <w:color w:val="000000" w:themeColor="text1"/>
        </w:rPr>
        <w:t xml:space="preserve">    Conceito de protótipo != Propriedade prototype (Que existem dentro das funções)</w:t>
      </w:r>
    </w:p>
    <w:p w14:paraId="28E99A56" w14:textId="77777777" w:rsidR="00555CE8" w:rsidRPr="00712166" w:rsidRDefault="00555CE8" w:rsidP="00555CE8">
      <w:pPr>
        <w:rPr>
          <w:color w:val="000000" w:themeColor="text1"/>
        </w:rPr>
      </w:pPr>
    </w:p>
    <w:p w14:paraId="24D2A99D" w14:textId="77777777" w:rsidR="00555CE8" w:rsidRPr="00712166" w:rsidRDefault="00555CE8" w:rsidP="00555CE8">
      <w:pPr>
        <w:rPr>
          <w:color w:val="000000" w:themeColor="text1"/>
        </w:rPr>
      </w:pPr>
      <w:r w:rsidRPr="00712166">
        <w:rPr>
          <w:color w:val="000000" w:themeColor="text1"/>
        </w:rPr>
        <w:t>*/</w:t>
      </w:r>
    </w:p>
    <w:p w14:paraId="40C1B3BE" w14:textId="77777777" w:rsidR="00555CE8" w:rsidRPr="00712166" w:rsidRDefault="00555CE8" w:rsidP="00555CE8">
      <w:pPr>
        <w:rPr>
          <w:color w:val="000000" w:themeColor="text1"/>
        </w:rPr>
      </w:pPr>
    </w:p>
    <w:p w14:paraId="62195358" w14:textId="77777777" w:rsidR="00555CE8" w:rsidRPr="00712166" w:rsidRDefault="00555CE8" w:rsidP="00555CE8">
      <w:pPr>
        <w:rPr>
          <w:color w:val="000000" w:themeColor="text1"/>
        </w:rPr>
      </w:pPr>
      <w:r w:rsidRPr="00712166">
        <w:rPr>
          <w:color w:val="000000" w:themeColor="text1"/>
        </w:rPr>
        <w:t>const ferrari = {</w:t>
      </w:r>
    </w:p>
    <w:p w14:paraId="009F3036" w14:textId="77777777" w:rsidR="00555CE8" w:rsidRPr="00712166" w:rsidRDefault="00555CE8" w:rsidP="00555CE8">
      <w:pPr>
        <w:rPr>
          <w:color w:val="000000" w:themeColor="text1"/>
        </w:rPr>
      </w:pPr>
      <w:r w:rsidRPr="00712166">
        <w:rPr>
          <w:color w:val="000000" w:themeColor="text1"/>
        </w:rPr>
        <w:t xml:space="preserve">    modelo: 'F40',</w:t>
      </w:r>
    </w:p>
    <w:p w14:paraId="760947E7" w14:textId="77777777" w:rsidR="00555CE8" w:rsidRPr="00712166" w:rsidRDefault="00555CE8" w:rsidP="00555CE8">
      <w:pPr>
        <w:rPr>
          <w:color w:val="000000" w:themeColor="text1"/>
        </w:rPr>
      </w:pPr>
      <w:r w:rsidRPr="00712166">
        <w:rPr>
          <w:color w:val="000000" w:themeColor="text1"/>
        </w:rPr>
        <w:t xml:space="preserve">    velMax: 324</w:t>
      </w:r>
    </w:p>
    <w:p w14:paraId="5D186347" w14:textId="77777777" w:rsidR="00555CE8" w:rsidRPr="00712166" w:rsidRDefault="00555CE8" w:rsidP="00555CE8">
      <w:pPr>
        <w:rPr>
          <w:color w:val="000000" w:themeColor="text1"/>
        </w:rPr>
      </w:pPr>
      <w:r w:rsidRPr="00712166">
        <w:rPr>
          <w:color w:val="000000" w:themeColor="text1"/>
        </w:rPr>
        <w:t>}</w:t>
      </w:r>
    </w:p>
    <w:p w14:paraId="0BA571A3" w14:textId="77777777" w:rsidR="00555CE8" w:rsidRPr="00712166" w:rsidRDefault="00555CE8" w:rsidP="00555CE8">
      <w:pPr>
        <w:rPr>
          <w:color w:val="000000" w:themeColor="text1"/>
        </w:rPr>
      </w:pPr>
    </w:p>
    <w:p w14:paraId="650541B2" w14:textId="77777777" w:rsidR="00555CE8" w:rsidRPr="00712166" w:rsidRDefault="00555CE8" w:rsidP="00555CE8">
      <w:pPr>
        <w:rPr>
          <w:color w:val="000000" w:themeColor="text1"/>
        </w:rPr>
      </w:pPr>
      <w:r w:rsidRPr="00712166">
        <w:rPr>
          <w:color w:val="000000" w:themeColor="text1"/>
        </w:rPr>
        <w:t>const volvo = {</w:t>
      </w:r>
    </w:p>
    <w:p w14:paraId="15B62E72" w14:textId="77777777" w:rsidR="00555CE8" w:rsidRPr="00712166" w:rsidRDefault="00555CE8" w:rsidP="00555CE8">
      <w:pPr>
        <w:rPr>
          <w:color w:val="000000" w:themeColor="text1"/>
        </w:rPr>
      </w:pPr>
      <w:r w:rsidRPr="00712166">
        <w:rPr>
          <w:color w:val="000000" w:themeColor="text1"/>
        </w:rPr>
        <w:t xml:space="preserve">    modelo: 'V40',</w:t>
      </w:r>
    </w:p>
    <w:p w14:paraId="09208AA8" w14:textId="77777777" w:rsidR="00555CE8" w:rsidRPr="00712166" w:rsidRDefault="00555CE8" w:rsidP="00555CE8">
      <w:pPr>
        <w:rPr>
          <w:color w:val="000000" w:themeColor="text1"/>
        </w:rPr>
      </w:pPr>
      <w:r w:rsidRPr="00712166">
        <w:rPr>
          <w:color w:val="000000" w:themeColor="text1"/>
        </w:rPr>
        <w:t xml:space="preserve">    velMax: 200</w:t>
      </w:r>
    </w:p>
    <w:p w14:paraId="40740E32" w14:textId="77777777" w:rsidR="00555CE8" w:rsidRPr="00712166" w:rsidRDefault="00555CE8" w:rsidP="00555CE8">
      <w:pPr>
        <w:rPr>
          <w:color w:val="000000" w:themeColor="text1"/>
        </w:rPr>
      </w:pPr>
      <w:r w:rsidRPr="00712166">
        <w:rPr>
          <w:color w:val="000000" w:themeColor="text1"/>
        </w:rPr>
        <w:t>}</w:t>
      </w:r>
    </w:p>
    <w:p w14:paraId="3F5172B9" w14:textId="77777777" w:rsidR="00555CE8" w:rsidRPr="00712166" w:rsidRDefault="00555CE8" w:rsidP="00555CE8">
      <w:pPr>
        <w:rPr>
          <w:color w:val="000000" w:themeColor="text1"/>
        </w:rPr>
      </w:pPr>
    </w:p>
    <w:p w14:paraId="32AB05E4" w14:textId="77777777" w:rsidR="00555CE8" w:rsidRPr="00712166" w:rsidRDefault="00555CE8" w:rsidP="00555CE8">
      <w:pPr>
        <w:rPr>
          <w:color w:val="000000" w:themeColor="text1"/>
        </w:rPr>
      </w:pPr>
      <w:r w:rsidRPr="00712166">
        <w:rPr>
          <w:color w:val="000000" w:themeColor="text1"/>
        </w:rPr>
        <w:lastRenderedPageBreak/>
        <w:t>console.log(ferrari.__proto__) /* .__proto__ tenta acessar um objeto,</w:t>
      </w:r>
    </w:p>
    <w:p w14:paraId="660DB7C5" w14:textId="77777777" w:rsidR="00555CE8" w:rsidRPr="00712166" w:rsidRDefault="00555CE8" w:rsidP="00555CE8">
      <w:pPr>
        <w:rPr>
          <w:color w:val="000000" w:themeColor="text1"/>
        </w:rPr>
      </w:pPr>
      <w:r w:rsidRPr="00712166">
        <w:rPr>
          <w:color w:val="000000" w:themeColor="text1"/>
        </w:rPr>
        <w:t>se não encontrar tentar acessar no seu protótipo (objeto pai) */</w:t>
      </w:r>
    </w:p>
    <w:p w14:paraId="374FE665" w14:textId="77777777" w:rsidR="00555CE8" w:rsidRPr="00712166" w:rsidRDefault="00555CE8" w:rsidP="00555CE8">
      <w:pPr>
        <w:rPr>
          <w:color w:val="000000" w:themeColor="text1"/>
        </w:rPr>
      </w:pPr>
      <w:r w:rsidRPr="00712166">
        <w:rPr>
          <w:color w:val="000000" w:themeColor="text1"/>
        </w:rPr>
        <w:t>console.log(ferrari.__proto__ === Object.prototype) // .prototype está presenta apenas dentro de funções</w:t>
      </w:r>
    </w:p>
    <w:p w14:paraId="0F4684C4" w14:textId="77777777" w:rsidR="00555CE8" w:rsidRPr="00712166" w:rsidRDefault="00555CE8" w:rsidP="00555CE8">
      <w:pPr>
        <w:rPr>
          <w:color w:val="000000" w:themeColor="text1"/>
        </w:rPr>
      </w:pPr>
      <w:r w:rsidRPr="00712166">
        <w:rPr>
          <w:color w:val="000000" w:themeColor="text1"/>
        </w:rPr>
        <w:t>console.log(volvo.__proto__ === Object.prototype)</w:t>
      </w:r>
    </w:p>
    <w:p w14:paraId="1F5FFF0A" w14:textId="77777777" w:rsidR="00555CE8" w:rsidRPr="00712166" w:rsidRDefault="00555CE8" w:rsidP="00555CE8">
      <w:pPr>
        <w:rPr>
          <w:color w:val="000000" w:themeColor="text1"/>
        </w:rPr>
      </w:pPr>
      <w:r w:rsidRPr="00712166">
        <w:rPr>
          <w:color w:val="000000" w:themeColor="text1"/>
        </w:rPr>
        <w:t>console.log(Object.prototype.__proto__ === null)</w:t>
      </w:r>
    </w:p>
    <w:p w14:paraId="40C7E013" w14:textId="77777777" w:rsidR="00555CE8" w:rsidRPr="00712166" w:rsidRDefault="00555CE8" w:rsidP="00555CE8">
      <w:pPr>
        <w:rPr>
          <w:color w:val="000000" w:themeColor="text1"/>
        </w:rPr>
      </w:pPr>
    </w:p>
    <w:p w14:paraId="4EEC10A5" w14:textId="77777777" w:rsidR="00555CE8" w:rsidRPr="00130012" w:rsidRDefault="00555CE8" w:rsidP="00555CE8">
      <w:pPr>
        <w:rPr>
          <w:color w:val="000000" w:themeColor="text1"/>
          <w:lang w:val="en-US"/>
        </w:rPr>
      </w:pPr>
      <w:r w:rsidRPr="00130012">
        <w:rPr>
          <w:color w:val="000000" w:themeColor="text1"/>
          <w:lang w:val="en-US"/>
        </w:rPr>
        <w:t>function MeuObjeto(){}</w:t>
      </w:r>
    </w:p>
    <w:p w14:paraId="51475851" w14:textId="77777777" w:rsidR="00555CE8" w:rsidRPr="00130012" w:rsidRDefault="00555CE8" w:rsidP="00555CE8">
      <w:pPr>
        <w:rPr>
          <w:color w:val="000000" w:themeColor="text1"/>
          <w:lang w:val="en-US"/>
        </w:rPr>
      </w:pPr>
    </w:p>
    <w:p w14:paraId="3913F51E" w14:textId="77777777" w:rsidR="00555CE8" w:rsidRPr="00130012" w:rsidRDefault="00555CE8" w:rsidP="00555CE8">
      <w:pPr>
        <w:rPr>
          <w:color w:val="000000" w:themeColor="text1"/>
          <w:lang w:val="en-US"/>
        </w:rPr>
      </w:pPr>
      <w:r w:rsidRPr="00130012">
        <w:rPr>
          <w:color w:val="000000" w:themeColor="text1"/>
          <w:lang w:val="en-US"/>
        </w:rPr>
        <w:t>console.log(typeof Object, typeof MeuObjeto)</w:t>
      </w:r>
    </w:p>
    <w:p w14:paraId="031F7326" w14:textId="4DAF43A2" w:rsidR="00555CE8" w:rsidRPr="00712166" w:rsidRDefault="00555CE8" w:rsidP="00555CE8">
      <w:pPr>
        <w:rPr>
          <w:color w:val="000000" w:themeColor="text1"/>
        </w:rPr>
      </w:pPr>
      <w:r w:rsidRPr="00712166">
        <w:rPr>
          <w:color w:val="000000" w:themeColor="text1"/>
        </w:rPr>
        <w:t>console.log(Object.prototype, MeuObjeto.prototype)</w:t>
      </w:r>
    </w:p>
    <w:p w14:paraId="7D3B2B2F" w14:textId="57C27F7B" w:rsidR="00F6664B" w:rsidRPr="00712166" w:rsidRDefault="00F6664B" w:rsidP="006A50BF">
      <w:pPr>
        <w:pStyle w:val="Ttulo2"/>
        <w:spacing w:line="480" w:lineRule="auto"/>
        <w:rPr>
          <w:rFonts w:cs="Arial"/>
        </w:rPr>
      </w:pPr>
      <w:bookmarkStart w:id="84" w:name="_Toc68947645"/>
      <w:r w:rsidRPr="00712166">
        <w:rPr>
          <w:rFonts w:cs="Arial"/>
        </w:rPr>
        <w:t>Herança #02</w:t>
      </w:r>
      <w:bookmarkEnd w:id="84"/>
    </w:p>
    <w:p w14:paraId="152CB54E" w14:textId="77777777" w:rsidR="00FA0FE1" w:rsidRPr="00712166" w:rsidRDefault="00FA0FE1" w:rsidP="00FA0FE1">
      <w:pPr>
        <w:rPr>
          <w:color w:val="000000" w:themeColor="text1"/>
        </w:rPr>
      </w:pPr>
      <w:r w:rsidRPr="00712166">
        <w:rPr>
          <w:color w:val="000000" w:themeColor="text1"/>
        </w:rPr>
        <w:t>// Cadeia de protótipos</w:t>
      </w:r>
    </w:p>
    <w:p w14:paraId="6F342B07" w14:textId="77777777" w:rsidR="00FA0FE1" w:rsidRPr="00712166" w:rsidRDefault="00FA0FE1" w:rsidP="00FA0FE1">
      <w:pPr>
        <w:rPr>
          <w:color w:val="000000" w:themeColor="text1"/>
        </w:rPr>
      </w:pPr>
      <w:r w:rsidRPr="00712166">
        <w:rPr>
          <w:color w:val="000000" w:themeColor="text1"/>
        </w:rPr>
        <w:t>Object.prototype.attr0 = '0' //Não faça isso em casa</w:t>
      </w:r>
    </w:p>
    <w:p w14:paraId="3F63A680" w14:textId="77777777" w:rsidR="00FA0FE1" w:rsidRPr="00712166" w:rsidRDefault="00FA0FE1" w:rsidP="00FA0FE1">
      <w:pPr>
        <w:rPr>
          <w:color w:val="000000" w:themeColor="text1"/>
        </w:rPr>
      </w:pPr>
      <w:r w:rsidRPr="00712166">
        <w:rPr>
          <w:color w:val="000000" w:themeColor="text1"/>
        </w:rPr>
        <w:t>const avo = { attr1: 'A' } //Aponta para Object.prototype</w:t>
      </w:r>
    </w:p>
    <w:p w14:paraId="6CF7592F" w14:textId="77777777" w:rsidR="00FA0FE1" w:rsidRPr="00712166" w:rsidRDefault="00FA0FE1" w:rsidP="00FA0FE1">
      <w:pPr>
        <w:rPr>
          <w:color w:val="000000" w:themeColor="text1"/>
        </w:rPr>
      </w:pPr>
      <w:r w:rsidRPr="00712166">
        <w:rPr>
          <w:color w:val="000000" w:themeColor="text1"/>
        </w:rPr>
        <w:t>const pai = { __proto__: avo, attr2: 'B', attr3: 'C1' }</w:t>
      </w:r>
    </w:p>
    <w:p w14:paraId="6825545C" w14:textId="77777777" w:rsidR="00FA0FE1" w:rsidRPr="00712166" w:rsidRDefault="00FA0FE1" w:rsidP="00FA0FE1">
      <w:pPr>
        <w:rPr>
          <w:color w:val="000000" w:themeColor="text1"/>
        </w:rPr>
      </w:pPr>
      <w:r w:rsidRPr="00712166">
        <w:rPr>
          <w:color w:val="000000" w:themeColor="text1"/>
        </w:rPr>
        <w:t>const filho = { __proto__: pai, attr3: 'C' }</w:t>
      </w:r>
    </w:p>
    <w:p w14:paraId="7B224A06" w14:textId="77777777" w:rsidR="00FA0FE1" w:rsidRPr="00712166" w:rsidRDefault="00FA0FE1" w:rsidP="00FA0FE1">
      <w:pPr>
        <w:rPr>
          <w:color w:val="000000" w:themeColor="text1"/>
        </w:rPr>
      </w:pPr>
    </w:p>
    <w:p w14:paraId="6D7ECB01" w14:textId="77777777" w:rsidR="00FA0FE1" w:rsidRPr="00712166" w:rsidRDefault="00FA0FE1" w:rsidP="00FA0FE1">
      <w:pPr>
        <w:rPr>
          <w:color w:val="000000" w:themeColor="text1"/>
        </w:rPr>
      </w:pPr>
      <w:r w:rsidRPr="00712166">
        <w:rPr>
          <w:color w:val="000000" w:themeColor="text1"/>
        </w:rPr>
        <w:t>// filho tem o pai como protótipo, pai tem o avo como protótipo e avo tem o Object.prototype</w:t>
      </w:r>
    </w:p>
    <w:p w14:paraId="343EC4E6" w14:textId="77777777" w:rsidR="00FA0FE1" w:rsidRPr="00712166" w:rsidRDefault="00FA0FE1" w:rsidP="00FA0FE1">
      <w:pPr>
        <w:rPr>
          <w:color w:val="000000" w:themeColor="text1"/>
        </w:rPr>
      </w:pPr>
    </w:p>
    <w:p w14:paraId="671475CE" w14:textId="77777777" w:rsidR="00FA0FE1" w:rsidRPr="00712166" w:rsidRDefault="00FA0FE1" w:rsidP="00FA0FE1">
      <w:pPr>
        <w:rPr>
          <w:color w:val="000000" w:themeColor="text1"/>
        </w:rPr>
      </w:pPr>
      <w:r w:rsidRPr="00712166">
        <w:rPr>
          <w:color w:val="000000" w:themeColor="text1"/>
        </w:rPr>
        <w:t>console.log(filho.attr0, filho.attr1, filho.attr3)</w:t>
      </w:r>
    </w:p>
    <w:p w14:paraId="16F86044" w14:textId="77777777" w:rsidR="00FA0FE1" w:rsidRPr="00712166" w:rsidRDefault="00FA0FE1" w:rsidP="00FA0FE1">
      <w:pPr>
        <w:rPr>
          <w:color w:val="000000" w:themeColor="text1"/>
        </w:rPr>
      </w:pPr>
    </w:p>
    <w:p w14:paraId="5191D0EA" w14:textId="77777777" w:rsidR="00FA0FE1" w:rsidRPr="00712166" w:rsidRDefault="00FA0FE1" w:rsidP="00FA0FE1">
      <w:pPr>
        <w:rPr>
          <w:color w:val="000000" w:themeColor="text1"/>
        </w:rPr>
      </w:pPr>
      <w:r w:rsidRPr="00712166">
        <w:rPr>
          <w:color w:val="000000" w:themeColor="text1"/>
        </w:rPr>
        <w:t>/* Se um objeto filho tem um atributo igual ao atributo de um objeto</w:t>
      </w:r>
    </w:p>
    <w:p w14:paraId="62089465" w14:textId="77777777" w:rsidR="00FA0FE1" w:rsidRPr="00712166" w:rsidRDefault="00FA0FE1" w:rsidP="00FA0FE1">
      <w:pPr>
        <w:rPr>
          <w:color w:val="000000" w:themeColor="text1"/>
        </w:rPr>
      </w:pPr>
      <w:r w:rsidRPr="00712166">
        <w:rPr>
          <w:color w:val="000000" w:themeColor="text1"/>
        </w:rPr>
        <w:t xml:space="preserve">pai, o atributo do filho, caso tenha valor diferente, sobrescreve o </w:t>
      </w:r>
    </w:p>
    <w:p w14:paraId="7E31DC66" w14:textId="77777777" w:rsidR="00FA0FE1" w:rsidRPr="00712166" w:rsidRDefault="00FA0FE1" w:rsidP="00FA0FE1">
      <w:pPr>
        <w:rPr>
          <w:color w:val="000000" w:themeColor="text1"/>
        </w:rPr>
      </w:pPr>
      <w:r w:rsidRPr="00712166">
        <w:rPr>
          <w:color w:val="000000" w:themeColor="text1"/>
        </w:rPr>
        <w:t>do pai */</w:t>
      </w:r>
    </w:p>
    <w:p w14:paraId="59E142F8" w14:textId="77777777" w:rsidR="00FA0FE1" w:rsidRPr="00712166" w:rsidRDefault="00FA0FE1" w:rsidP="00FA0FE1">
      <w:pPr>
        <w:rPr>
          <w:color w:val="000000" w:themeColor="text1"/>
        </w:rPr>
      </w:pPr>
    </w:p>
    <w:p w14:paraId="31D2FF22" w14:textId="77777777" w:rsidR="00FA0FE1" w:rsidRPr="00712166" w:rsidRDefault="00FA0FE1" w:rsidP="00FA0FE1">
      <w:pPr>
        <w:rPr>
          <w:color w:val="000000" w:themeColor="text1"/>
        </w:rPr>
      </w:pPr>
      <w:r w:rsidRPr="00712166">
        <w:rPr>
          <w:color w:val="000000" w:themeColor="text1"/>
        </w:rPr>
        <w:t>const carro = {</w:t>
      </w:r>
    </w:p>
    <w:p w14:paraId="0692896E" w14:textId="77777777" w:rsidR="00FA0FE1" w:rsidRPr="00712166" w:rsidRDefault="00FA0FE1" w:rsidP="00FA0FE1">
      <w:pPr>
        <w:rPr>
          <w:color w:val="000000" w:themeColor="text1"/>
        </w:rPr>
      </w:pPr>
      <w:r w:rsidRPr="00712166">
        <w:rPr>
          <w:color w:val="000000" w:themeColor="text1"/>
        </w:rPr>
        <w:t xml:space="preserve">    velAtual: 0,</w:t>
      </w:r>
    </w:p>
    <w:p w14:paraId="3EAEFEC7" w14:textId="77777777" w:rsidR="00FA0FE1" w:rsidRPr="00712166" w:rsidRDefault="00FA0FE1" w:rsidP="00FA0FE1">
      <w:pPr>
        <w:rPr>
          <w:color w:val="000000" w:themeColor="text1"/>
        </w:rPr>
      </w:pPr>
      <w:r w:rsidRPr="00712166">
        <w:rPr>
          <w:color w:val="000000" w:themeColor="text1"/>
        </w:rPr>
        <w:t xml:space="preserve">    velMax: 200,</w:t>
      </w:r>
    </w:p>
    <w:p w14:paraId="5A70EC83" w14:textId="77777777" w:rsidR="00FA0FE1" w:rsidRPr="00712166" w:rsidRDefault="00FA0FE1" w:rsidP="00FA0FE1">
      <w:pPr>
        <w:rPr>
          <w:color w:val="000000" w:themeColor="text1"/>
        </w:rPr>
      </w:pPr>
      <w:r w:rsidRPr="00712166">
        <w:rPr>
          <w:color w:val="000000" w:themeColor="text1"/>
        </w:rPr>
        <w:t xml:space="preserve">    acelerar(delta) {</w:t>
      </w:r>
    </w:p>
    <w:p w14:paraId="392E3DB9" w14:textId="77777777" w:rsidR="00FA0FE1" w:rsidRPr="00712166" w:rsidRDefault="00FA0FE1" w:rsidP="00FA0FE1">
      <w:pPr>
        <w:rPr>
          <w:color w:val="000000" w:themeColor="text1"/>
        </w:rPr>
      </w:pPr>
      <w:r w:rsidRPr="00712166">
        <w:rPr>
          <w:color w:val="000000" w:themeColor="text1"/>
        </w:rPr>
        <w:t xml:space="preserve">        if (this.velAtual + delta &lt;= this.velMax) {</w:t>
      </w:r>
    </w:p>
    <w:p w14:paraId="3E02BDC5" w14:textId="77777777" w:rsidR="00FA0FE1" w:rsidRPr="00130012" w:rsidRDefault="00FA0FE1" w:rsidP="00FA0FE1">
      <w:pPr>
        <w:rPr>
          <w:color w:val="000000" w:themeColor="text1"/>
          <w:lang w:val="en-US"/>
        </w:rPr>
      </w:pPr>
      <w:r w:rsidRPr="00712166">
        <w:rPr>
          <w:color w:val="000000" w:themeColor="text1"/>
        </w:rPr>
        <w:t xml:space="preserve">            </w:t>
      </w:r>
      <w:r w:rsidRPr="00130012">
        <w:rPr>
          <w:color w:val="000000" w:themeColor="text1"/>
          <w:lang w:val="en-US"/>
        </w:rPr>
        <w:t xml:space="preserve">this.velAtual += delta </w:t>
      </w:r>
    </w:p>
    <w:p w14:paraId="0A37070F" w14:textId="77777777" w:rsidR="00FA0FE1" w:rsidRPr="00130012" w:rsidRDefault="00FA0FE1" w:rsidP="00FA0FE1">
      <w:pPr>
        <w:rPr>
          <w:color w:val="000000" w:themeColor="text1"/>
          <w:lang w:val="en-US"/>
        </w:rPr>
      </w:pPr>
      <w:r w:rsidRPr="00130012">
        <w:rPr>
          <w:color w:val="000000" w:themeColor="text1"/>
          <w:lang w:val="en-US"/>
        </w:rPr>
        <w:t xml:space="preserve">        } else {</w:t>
      </w:r>
    </w:p>
    <w:p w14:paraId="7C1691C7" w14:textId="77777777" w:rsidR="00FA0FE1" w:rsidRPr="00130012" w:rsidRDefault="00FA0FE1" w:rsidP="00FA0FE1">
      <w:pPr>
        <w:rPr>
          <w:color w:val="000000" w:themeColor="text1"/>
          <w:lang w:val="en-US"/>
        </w:rPr>
      </w:pPr>
      <w:r w:rsidRPr="00130012">
        <w:rPr>
          <w:color w:val="000000" w:themeColor="text1"/>
          <w:lang w:val="en-US"/>
        </w:rPr>
        <w:t xml:space="preserve">            this.velAtual = this.velMax</w:t>
      </w:r>
    </w:p>
    <w:p w14:paraId="08E37C80" w14:textId="77777777" w:rsidR="00FA0FE1" w:rsidRPr="00130012" w:rsidRDefault="00FA0FE1" w:rsidP="00FA0FE1">
      <w:pPr>
        <w:rPr>
          <w:color w:val="000000" w:themeColor="text1"/>
          <w:lang w:val="en-US"/>
        </w:rPr>
      </w:pPr>
      <w:r w:rsidRPr="00130012">
        <w:rPr>
          <w:color w:val="000000" w:themeColor="text1"/>
          <w:lang w:val="en-US"/>
        </w:rPr>
        <w:lastRenderedPageBreak/>
        <w:t xml:space="preserve">        }</w:t>
      </w:r>
    </w:p>
    <w:p w14:paraId="1A2C020F" w14:textId="77777777" w:rsidR="00FA0FE1" w:rsidRPr="00130012" w:rsidRDefault="00FA0FE1" w:rsidP="00FA0FE1">
      <w:pPr>
        <w:rPr>
          <w:color w:val="000000" w:themeColor="text1"/>
          <w:lang w:val="en-US"/>
        </w:rPr>
      </w:pPr>
      <w:r w:rsidRPr="00130012">
        <w:rPr>
          <w:color w:val="000000" w:themeColor="text1"/>
          <w:lang w:val="en-US"/>
        </w:rPr>
        <w:t xml:space="preserve">    },</w:t>
      </w:r>
    </w:p>
    <w:p w14:paraId="2557BED6" w14:textId="77777777" w:rsidR="00FA0FE1" w:rsidRPr="00130012" w:rsidRDefault="00FA0FE1" w:rsidP="00FA0FE1">
      <w:pPr>
        <w:rPr>
          <w:color w:val="000000" w:themeColor="text1"/>
          <w:lang w:val="en-US"/>
        </w:rPr>
      </w:pPr>
      <w:r w:rsidRPr="00130012">
        <w:rPr>
          <w:color w:val="000000" w:themeColor="text1"/>
          <w:lang w:val="en-US"/>
        </w:rPr>
        <w:t xml:space="preserve">    status() {</w:t>
      </w:r>
    </w:p>
    <w:p w14:paraId="3240D2DD" w14:textId="77777777" w:rsidR="00FA0FE1" w:rsidRPr="00130012" w:rsidRDefault="00FA0FE1" w:rsidP="00FA0FE1">
      <w:pPr>
        <w:rPr>
          <w:color w:val="000000" w:themeColor="text1"/>
          <w:lang w:val="en-US"/>
        </w:rPr>
      </w:pPr>
      <w:r w:rsidRPr="00130012">
        <w:rPr>
          <w:color w:val="000000" w:themeColor="text1"/>
          <w:lang w:val="en-US"/>
        </w:rPr>
        <w:t xml:space="preserve">        return `${this.velAtual} Km/h de ${this.velMax} Km/h`</w:t>
      </w:r>
    </w:p>
    <w:p w14:paraId="7BE627D2" w14:textId="77777777" w:rsidR="00FA0FE1" w:rsidRPr="00712166" w:rsidRDefault="00FA0FE1" w:rsidP="00FA0FE1">
      <w:pPr>
        <w:rPr>
          <w:color w:val="000000" w:themeColor="text1"/>
        </w:rPr>
      </w:pPr>
      <w:r w:rsidRPr="00130012">
        <w:rPr>
          <w:color w:val="000000" w:themeColor="text1"/>
          <w:lang w:val="en-US"/>
        </w:rPr>
        <w:t xml:space="preserve">    </w:t>
      </w:r>
      <w:r w:rsidRPr="00712166">
        <w:rPr>
          <w:color w:val="000000" w:themeColor="text1"/>
        </w:rPr>
        <w:t>}</w:t>
      </w:r>
    </w:p>
    <w:p w14:paraId="4792A4B1" w14:textId="77777777" w:rsidR="00FA0FE1" w:rsidRPr="00712166" w:rsidRDefault="00FA0FE1" w:rsidP="00FA0FE1">
      <w:pPr>
        <w:rPr>
          <w:color w:val="000000" w:themeColor="text1"/>
        </w:rPr>
      </w:pPr>
      <w:r w:rsidRPr="00712166">
        <w:rPr>
          <w:color w:val="000000" w:themeColor="text1"/>
        </w:rPr>
        <w:t>}</w:t>
      </w:r>
    </w:p>
    <w:p w14:paraId="5FC4E873" w14:textId="77777777" w:rsidR="00FA0FE1" w:rsidRPr="00712166" w:rsidRDefault="00FA0FE1" w:rsidP="00FA0FE1">
      <w:pPr>
        <w:rPr>
          <w:color w:val="000000" w:themeColor="text1"/>
        </w:rPr>
      </w:pPr>
    </w:p>
    <w:p w14:paraId="20166EED" w14:textId="77777777" w:rsidR="00FA0FE1" w:rsidRPr="00712166" w:rsidRDefault="00FA0FE1" w:rsidP="00FA0FE1">
      <w:pPr>
        <w:rPr>
          <w:color w:val="000000" w:themeColor="text1"/>
        </w:rPr>
      </w:pPr>
      <w:r w:rsidRPr="00712166">
        <w:rPr>
          <w:color w:val="000000" w:themeColor="text1"/>
        </w:rPr>
        <w:t>const ferrari = {</w:t>
      </w:r>
    </w:p>
    <w:p w14:paraId="17AA4A33" w14:textId="77777777" w:rsidR="00FA0FE1" w:rsidRPr="00712166" w:rsidRDefault="00FA0FE1" w:rsidP="00FA0FE1">
      <w:pPr>
        <w:rPr>
          <w:color w:val="000000" w:themeColor="text1"/>
        </w:rPr>
      </w:pPr>
      <w:r w:rsidRPr="00712166">
        <w:rPr>
          <w:color w:val="000000" w:themeColor="text1"/>
        </w:rPr>
        <w:t xml:space="preserve">    modelo: 'F40',</w:t>
      </w:r>
    </w:p>
    <w:p w14:paraId="7AED40AB" w14:textId="77777777" w:rsidR="00FA0FE1" w:rsidRPr="00712166" w:rsidRDefault="00FA0FE1" w:rsidP="00FA0FE1">
      <w:pPr>
        <w:rPr>
          <w:color w:val="000000" w:themeColor="text1"/>
        </w:rPr>
      </w:pPr>
      <w:r w:rsidRPr="00712166">
        <w:rPr>
          <w:color w:val="000000" w:themeColor="text1"/>
        </w:rPr>
        <w:t xml:space="preserve">    velMax: 324 /* shadowing - Sombreamento do parâmetro</w:t>
      </w:r>
    </w:p>
    <w:p w14:paraId="7AD6DE86" w14:textId="77777777" w:rsidR="00FA0FE1" w:rsidRPr="00130012" w:rsidRDefault="00FA0FE1" w:rsidP="00FA0FE1">
      <w:pPr>
        <w:rPr>
          <w:color w:val="000000" w:themeColor="text1"/>
          <w:lang w:val="en-US"/>
        </w:rPr>
      </w:pPr>
      <w:r w:rsidRPr="00712166">
        <w:rPr>
          <w:color w:val="000000" w:themeColor="text1"/>
        </w:rPr>
        <w:t xml:space="preserve">    existente no objeto pai (carro). </w:t>
      </w:r>
      <w:r w:rsidRPr="00130012">
        <w:rPr>
          <w:color w:val="000000" w:themeColor="text1"/>
          <w:lang w:val="en-US"/>
        </w:rPr>
        <w:t>*/</w:t>
      </w:r>
    </w:p>
    <w:p w14:paraId="2023A501" w14:textId="77777777" w:rsidR="00FA0FE1" w:rsidRPr="00130012" w:rsidRDefault="00FA0FE1" w:rsidP="00FA0FE1">
      <w:pPr>
        <w:rPr>
          <w:color w:val="000000" w:themeColor="text1"/>
          <w:lang w:val="en-US"/>
        </w:rPr>
      </w:pPr>
      <w:r w:rsidRPr="00130012">
        <w:rPr>
          <w:color w:val="000000" w:themeColor="text1"/>
          <w:lang w:val="en-US"/>
        </w:rPr>
        <w:t>}</w:t>
      </w:r>
    </w:p>
    <w:p w14:paraId="127DE79D" w14:textId="77777777" w:rsidR="00FA0FE1" w:rsidRPr="00130012" w:rsidRDefault="00FA0FE1" w:rsidP="00FA0FE1">
      <w:pPr>
        <w:rPr>
          <w:color w:val="000000" w:themeColor="text1"/>
          <w:lang w:val="en-US"/>
        </w:rPr>
      </w:pPr>
    </w:p>
    <w:p w14:paraId="032B3A1F" w14:textId="77777777" w:rsidR="00FA0FE1" w:rsidRPr="00130012" w:rsidRDefault="00FA0FE1" w:rsidP="00FA0FE1">
      <w:pPr>
        <w:rPr>
          <w:color w:val="000000" w:themeColor="text1"/>
          <w:lang w:val="en-US"/>
        </w:rPr>
      </w:pPr>
      <w:r w:rsidRPr="00130012">
        <w:rPr>
          <w:color w:val="000000" w:themeColor="text1"/>
          <w:lang w:val="en-US"/>
        </w:rPr>
        <w:t>const volvo = {</w:t>
      </w:r>
    </w:p>
    <w:p w14:paraId="2C6160B3" w14:textId="77777777" w:rsidR="00FA0FE1" w:rsidRPr="00130012" w:rsidRDefault="00FA0FE1" w:rsidP="00FA0FE1">
      <w:pPr>
        <w:rPr>
          <w:color w:val="000000" w:themeColor="text1"/>
          <w:lang w:val="en-US"/>
        </w:rPr>
      </w:pPr>
      <w:r w:rsidRPr="00130012">
        <w:rPr>
          <w:color w:val="000000" w:themeColor="text1"/>
          <w:lang w:val="en-US"/>
        </w:rPr>
        <w:t xml:space="preserve">    modelo: 'V40',</w:t>
      </w:r>
    </w:p>
    <w:p w14:paraId="2EC777AA" w14:textId="77777777" w:rsidR="00FA0FE1" w:rsidRPr="00130012" w:rsidRDefault="00FA0FE1" w:rsidP="00FA0FE1">
      <w:pPr>
        <w:rPr>
          <w:color w:val="000000" w:themeColor="text1"/>
          <w:lang w:val="en-US"/>
        </w:rPr>
      </w:pPr>
      <w:r w:rsidRPr="00130012">
        <w:rPr>
          <w:color w:val="000000" w:themeColor="text1"/>
          <w:lang w:val="en-US"/>
        </w:rPr>
        <w:t xml:space="preserve">    status() {</w:t>
      </w:r>
    </w:p>
    <w:p w14:paraId="35468DEC" w14:textId="77777777" w:rsidR="00FA0FE1" w:rsidRPr="00130012" w:rsidRDefault="00FA0FE1" w:rsidP="00FA0FE1">
      <w:pPr>
        <w:rPr>
          <w:color w:val="000000" w:themeColor="text1"/>
          <w:lang w:val="en-US"/>
        </w:rPr>
      </w:pPr>
      <w:r w:rsidRPr="00130012">
        <w:rPr>
          <w:color w:val="000000" w:themeColor="text1"/>
          <w:lang w:val="en-US"/>
        </w:rPr>
        <w:t xml:space="preserve">        return `${this.modelo}: ${super.status()}`</w:t>
      </w:r>
    </w:p>
    <w:p w14:paraId="6EBF766A" w14:textId="77777777" w:rsidR="00FA0FE1" w:rsidRPr="00712166" w:rsidRDefault="00FA0FE1" w:rsidP="00FA0FE1">
      <w:pPr>
        <w:rPr>
          <w:color w:val="000000" w:themeColor="text1"/>
        </w:rPr>
      </w:pPr>
      <w:r w:rsidRPr="00130012">
        <w:rPr>
          <w:color w:val="000000" w:themeColor="text1"/>
          <w:lang w:val="en-US"/>
        </w:rPr>
        <w:t xml:space="preserve">        </w:t>
      </w:r>
      <w:r w:rsidRPr="00712166">
        <w:rPr>
          <w:color w:val="000000" w:themeColor="text1"/>
        </w:rPr>
        <w:t xml:space="preserve">/*O super, vai trazer o status de um objeto </w:t>
      </w:r>
    </w:p>
    <w:p w14:paraId="422EBEFD" w14:textId="77777777" w:rsidR="00FA0FE1" w:rsidRPr="00712166" w:rsidRDefault="00FA0FE1" w:rsidP="00FA0FE1">
      <w:pPr>
        <w:rPr>
          <w:color w:val="000000" w:themeColor="text1"/>
        </w:rPr>
      </w:pPr>
      <w:r w:rsidRPr="00712166">
        <w:rPr>
          <w:color w:val="000000" w:themeColor="text1"/>
        </w:rPr>
        <w:t xml:space="preserve">        pai */</w:t>
      </w:r>
    </w:p>
    <w:p w14:paraId="1661BAC4" w14:textId="77777777" w:rsidR="00FA0FE1" w:rsidRPr="00712166" w:rsidRDefault="00FA0FE1" w:rsidP="00FA0FE1">
      <w:pPr>
        <w:rPr>
          <w:color w:val="000000" w:themeColor="text1"/>
        </w:rPr>
      </w:pPr>
      <w:r w:rsidRPr="00712166">
        <w:rPr>
          <w:color w:val="000000" w:themeColor="text1"/>
        </w:rPr>
        <w:t xml:space="preserve">    }</w:t>
      </w:r>
    </w:p>
    <w:p w14:paraId="3E46B64A" w14:textId="77777777" w:rsidR="00FA0FE1" w:rsidRPr="00712166" w:rsidRDefault="00FA0FE1" w:rsidP="00FA0FE1">
      <w:pPr>
        <w:rPr>
          <w:color w:val="000000" w:themeColor="text1"/>
        </w:rPr>
      </w:pPr>
      <w:r w:rsidRPr="00712166">
        <w:rPr>
          <w:color w:val="000000" w:themeColor="text1"/>
        </w:rPr>
        <w:t>}</w:t>
      </w:r>
    </w:p>
    <w:p w14:paraId="39CBFA7E" w14:textId="77777777" w:rsidR="00FA0FE1" w:rsidRPr="00712166" w:rsidRDefault="00FA0FE1" w:rsidP="00FA0FE1">
      <w:pPr>
        <w:rPr>
          <w:color w:val="000000" w:themeColor="text1"/>
        </w:rPr>
      </w:pPr>
    </w:p>
    <w:p w14:paraId="615583CC" w14:textId="77777777" w:rsidR="00FA0FE1" w:rsidRPr="00712166" w:rsidRDefault="00FA0FE1" w:rsidP="00FA0FE1">
      <w:pPr>
        <w:rPr>
          <w:color w:val="000000" w:themeColor="text1"/>
        </w:rPr>
      </w:pPr>
      <w:r w:rsidRPr="00712166">
        <w:rPr>
          <w:color w:val="000000" w:themeColor="text1"/>
        </w:rPr>
        <w:t>//Estabelecendo a relação de protótipos</w:t>
      </w:r>
    </w:p>
    <w:p w14:paraId="28AE02A7" w14:textId="77777777" w:rsidR="00FA0FE1" w:rsidRPr="00712166" w:rsidRDefault="00FA0FE1" w:rsidP="00FA0FE1">
      <w:pPr>
        <w:rPr>
          <w:color w:val="000000" w:themeColor="text1"/>
        </w:rPr>
      </w:pPr>
      <w:r w:rsidRPr="00712166">
        <w:rPr>
          <w:color w:val="000000" w:themeColor="text1"/>
        </w:rPr>
        <w:t>Object.setPrototypeOf(ferrari, carro) //ferrari tem carro como protótipo</w:t>
      </w:r>
    </w:p>
    <w:p w14:paraId="36A87678" w14:textId="77777777" w:rsidR="00FA0FE1" w:rsidRPr="00712166" w:rsidRDefault="00FA0FE1" w:rsidP="00FA0FE1">
      <w:pPr>
        <w:rPr>
          <w:color w:val="000000" w:themeColor="text1"/>
        </w:rPr>
      </w:pPr>
      <w:r w:rsidRPr="00712166">
        <w:rPr>
          <w:color w:val="000000" w:themeColor="text1"/>
        </w:rPr>
        <w:t>Object.setPrototypeOf(volvo, carro)</w:t>
      </w:r>
    </w:p>
    <w:p w14:paraId="77D59D1A" w14:textId="77777777" w:rsidR="00FA0FE1" w:rsidRPr="00712166" w:rsidRDefault="00FA0FE1" w:rsidP="00FA0FE1">
      <w:pPr>
        <w:rPr>
          <w:color w:val="000000" w:themeColor="text1"/>
        </w:rPr>
      </w:pPr>
    </w:p>
    <w:p w14:paraId="58F8E189" w14:textId="77777777" w:rsidR="00FA0FE1" w:rsidRPr="00712166" w:rsidRDefault="00FA0FE1" w:rsidP="00FA0FE1">
      <w:pPr>
        <w:rPr>
          <w:color w:val="000000" w:themeColor="text1"/>
        </w:rPr>
      </w:pPr>
      <w:r w:rsidRPr="00712166">
        <w:rPr>
          <w:color w:val="000000" w:themeColor="text1"/>
        </w:rPr>
        <w:t>/* Ao chamar a string do objeto, vai retornar só os parâmetros</w:t>
      </w:r>
    </w:p>
    <w:p w14:paraId="5EF11E9B" w14:textId="77777777" w:rsidR="00FA0FE1" w:rsidRPr="00712166" w:rsidRDefault="00FA0FE1" w:rsidP="00FA0FE1">
      <w:pPr>
        <w:rPr>
          <w:color w:val="000000" w:themeColor="text1"/>
        </w:rPr>
      </w:pPr>
      <w:r w:rsidRPr="00712166">
        <w:rPr>
          <w:color w:val="000000" w:themeColor="text1"/>
        </w:rPr>
        <w:t xml:space="preserve">e atributos definidos dentro desse objeto, os parâmetros e </w:t>
      </w:r>
    </w:p>
    <w:p w14:paraId="63301858" w14:textId="77777777" w:rsidR="00FA0FE1" w:rsidRPr="00712166" w:rsidRDefault="00FA0FE1" w:rsidP="00FA0FE1">
      <w:pPr>
        <w:rPr>
          <w:color w:val="000000" w:themeColor="text1"/>
        </w:rPr>
      </w:pPr>
      <w:r w:rsidRPr="00712166">
        <w:rPr>
          <w:color w:val="000000" w:themeColor="text1"/>
        </w:rPr>
        <w:t>atributos dos objetos pai, não. */</w:t>
      </w:r>
    </w:p>
    <w:p w14:paraId="4722C15C" w14:textId="77777777" w:rsidR="00FA0FE1" w:rsidRPr="00712166" w:rsidRDefault="00FA0FE1" w:rsidP="00FA0FE1">
      <w:pPr>
        <w:rPr>
          <w:color w:val="000000" w:themeColor="text1"/>
        </w:rPr>
      </w:pPr>
      <w:r w:rsidRPr="00712166">
        <w:rPr>
          <w:color w:val="000000" w:themeColor="text1"/>
        </w:rPr>
        <w:t>console.log(ferrari)</w:t>
      </w:r>
    </w:p>
    <w:p w14:paraId="1B60B4A6" w14:textId="77777777" w:rsidR="00FA0FE1" w:rsidRPr="00712166" w:rsidRDefault="00FA0FE1" w:rsidP="00FA0FE1">
      <w:pPr>
        <w:rPr>
          <w:color w:val="000000" w:themeColor="text1"/>
        </w:rPr>
      </w:pPr>
      <w:r w:rsidRPr="00712166">
        <w:rPr>
          <w:color w:val="000000" w:themeColor="text1"/>
        </w:rPr>
        <w:t>console.log(volvo)</w:t>
      </w:r>
    </w:p>
    <w:p w14:paraId="67FF100E" w14:textId="77777777" w:rsidR="00FA0FE1" w:rsidRPr="00712166" w:rsidRDefault="00FA0FE1" w:rsidP="00FA0FE1">
      <w:pPr>
        <w:rPr>
          <w:color w:val="000000" w:themeColor="text1"/>
        </w:rPr>
      </w:pPr>
    </w:p>
    <w:p w14:paraId="3F17DB6D" w14:textId="77777777" w:rsidR="00FA0FE1" w:rsidRPr="00712166" w:rsidRDefault="00FA0FE1" w:rsidP="00FA0FE1">
      <w:pPr>
        <w:rPr>
          <w:color w:val="000000" w:themeColor="text1"/>
        </w:rPr>
      </w:pPr>
      <w:r w:rsidRPr="00712166">
        <w:rPr>
          <w:color w:val="000000" w:themeColor="text1"/>
        </w:rPr>
        <w:t>volvo.acelerar(100)</w:t>
      </w:r>
    </w:p>
    <w:p w14:paraId="1149C57C" w14:textId="77777777" w:rsidR="00FA0FE1" w:rsidRPr="00712166" w:rsidRDefault="00FA0FE1" w:rsidP="00FA0FE1">
      <w:pPr>
        <w:rPr>
          <w:color w:val="000000" w:themeColor="text1"/>
        </w:rPr>
      </w:pPr>
      <w:r w:rsidRPr="00712166">
        <w:rPr>
          <w:color w:val="000000" w:themeColor="text1"/>
        </w:rPr>
        <w:t>console.log(volvo.status())</w:t>
      </w:r>
    </w:p>
    <w:p w14:paraId="5629D434" w14:textId="77777777" w:rsidR="00FA0FE1" w:rsidRPr="00712166" w:rsidRDefault="00FA0FE1" w:rsidP="00FA0FE1">
      <w:pPr>
        <w:rPr>
          <w:color w:val="000000" w:themeColor="text1"/>
        </w:rPr>
      </w:pPr>
    </w:p>
    <w:p w14:paraId="1DBEA489" w14:textId="77777777" w:rsidR="00FA0FE1" w:rsidRPr="00712166" w:rsidRDefault="00FA0FE1" w:rsidP="00FA0FE1">
      <w:pPr>
        <w:rPr>
          <w:color w:val="000000" w:themeColor="text1"/>
        </w:rPr>
      </w:pPr>
      <w:r w:rsidRPr="00712166">
        <w:rPr>
          <w:color w:val="000000" w:themeColor="text1"/>
        </w:rPr>
        <w:t>ferrari.acelerar(300)</w:t>
      </w:r>
    </w:p>
    <w:p w14:paraId="35BAE6D9" w14:textId="77777777" w:rsidR="00FA0FE1" w:rsidRPr="00712166" w:rsidRDefault="00FA0FE1" w:rsidP="00FA0FE1">
      <w:pPr>
        <w:rPr>
          <w:color w:val="000000" w:themeColor="text1"/>
        </w:rPr>
      </w:pPr>
      <w:r w:rsidRPr="00712166">
        <w:rPr>
          <w:color w:val="000000" w:themeColor="text1"/>
        </w:rPr>
        <w:lastRenderedPageBreak/>
        <w:t>console.log(ferrari.status())</w:t>
      </w:r>
    </w:p>
    <w:p w14:paraId="5E36ECD2" w14:textId="77777777" w:rsidR="00FA0FE1" w:rsidRPr="00712166" w:rsidRDefault="00FA0FE1" w:rsidP="00FA0FE1">
      <w:pPr>
        <w:rPr>
          <w:color w:val="000000" w:themeColor="text1"/>
        </w:rPr>
      </w:pPr>
    </w:p>
    <w:p w14:paraId="7C2813E5" w14:textId="77777777" w:rsidR="00FA0FE1" w:rsidRPr="00712166" w:rsidRDefault="00FA0FE1" w:rsidP="00FA0FE1">
      <w:pPr>
        <w:rPr>
          <w:color w:val="000000" w:themeColor="text1"/>
        </w:rPr>
      </w:pPr>
      <w:r w:rsidRPr="00712166">
        <w:rPr>
          <w:color w:val="000000" w:themeColor="text1"/>
        </w:rPr>
        <w:t>volvo.acelerar(150)</w:t>
      </w:r>
    </w:p>
    <w:p w14:paraId="28902FB4" w14:textId="77777777" w:rsidR="00FA0FE1" w:rsidRPr="00712166" w:rsidRDefault="00FA0FE1" w:rsidP="00FA0FE1">
      <w:pPr>
        <w:rPr>
          <w:color w:val="000000" w:themeColor="text1"/>
        </w:rPr>
      </w:pPr>
      <w:r w:rsidRPr="00712166">
        <w:rPr>
          <w:color w:val="000000" w:themeColor="text1"/>
        </w:rPr>
        <w:t>console.log(volvo.status())</w:t>
      </w:r>
    </w:p>
    <w:p w14:paraId="5BA18585" w14:textId="77777777" w:rsidR="00555CE8" w:rsidRPr="00712166" w:rsidRDefault="00555CE8" w:rsidP="00FA0FE1">
      <w:pPr>
        <w:rPr>
          <w:color w:val="000000" w:themeColor="text1"/>
        </w:rPr>
      </w:pPr>
    </w:p>
    <w:p w14:paraId="14B1F406" w14:textId="3E82DB71" w:rsidR="00F6664B" w:rsidRPr="00712166" w:rsidRDefault="00F6664B" w:rsidP="006A50BF">
      <w:pPr>
        <w:pStyle w:val="Ttulo2"/>
        <w:spacing w:line="480" w:lineRule="auto"/>
        <w:rPr>
          <w:rFonts w:cs="Arial"/>
        </w:rPr>
      </w:pPr>
      <w:bookmarkStart w:id="85" w:name="_Toc68947646"/>
      <w:r w:rsidRPr="00712166">
        <w:rPr>
          <w:rFonts w:cs="Arial"/>
        </w:rPr>
        <w:t>Herança #03</w:t>
      </w:r>
      <w:bookmarkEnd w:id="85"/>
    </w:p>
    <w:p w14:paraId="47090298" w14:textId="77777777" w:rsidR="00FA0FE1" w:rsidRPr="00712166" w:rsidRDefault="00FA0FE1" w:rsidP="00FA0FE1">
      <w:pPr>
        <w:rPr>
          <w:color w:val="000000" w:themeColor="text1"/>
        </w:rPr>
      </w:pPr>
      <w:r w:rsidRPr="00712166">
        <w:rPr>
          <w:color w:val="000000" w:themeColor="text1"/>
        </w:rPr>
        <w:t>const pai = { nome: 'Dedé', corCabelo: 'castanho' }</w:t>
      </w:r>
    </w:p>
    <w:p w14:paraId="3FB56313" w14:textId="77777777" w:rsidR="00FA0FE1" w:rsidRPr="00712166" w:rsidRDefault="00FA0FE1" w:rsidP="00FA0FE1">
      <w:pPr>
        <w:rPr>
          <w:color w:val="000000" w:themeColor="text1"/>
        </w:rPr>
      </w:pPr>
    </w:p>
    <w:p w14:paraId="2CA6B249" w14:textId="77777777" w:rsidR="00FA0FE1" w:rsidRPr="00712166" w:rsidRDefault="00FA0FE1" w:rsidP="00FA0FE1">
      <w:pPr>
        <w:rPr>
          <w:color w:val="000000" w:themeColor="text1"/>
        </w:rPr>
      </w:pPr>
      <w:r w:rsidRPr="00712166">
        <w:rPr>
          <w:color w:val="000000" w:themeColor="text1"/>
        </w:rPr>
        <w:t>const lucas = Object.create(pai) //Cria o objeto lucas tendo pai como parâmetro</w:t>
      </w:r>
    </w:p>
    <w:p w14:paraId="121260F5" w14:textId="77777777" w:rsidR="00FA0FE1" w:rsidRPr="00712166" w:rsidRDefault="00FA0FE1" w:rsidP="00FA0FE1">
      <w:pPr>
        <w:rPr>
          <w:color w:val="000000" w:themeColor="text1"/>
        </w:rPr>
      </w:pPr>
      <w:r w:rsidRPr="00712166">
        <w:rPr>
          <w:color w:val="000000" w:themeColor="text1"/>
        </w:rPr>
        <w:t>lucas.nome = 'Lucas'</w:t>
      </w:r>
    </w:p>
    <w:p w14:paraId="661E4096" w14:textId="77777777" w:rsidR="00FA0FE1" w:rsidRPr="00712166" w:rsidRDefault="00FA0FE1" w:rsidP="00FA0FE1">
      <w:pPr>
        <w:rPr>
          <w:color w:val="000000" w:themeColor="text1"/>
        </w:rPr>
      </w:pPr>
      <w:r w:rsidRPr="00712166">
        <w:rPr>
          <w:color w:val="000000" w:themeColor="text1"/>
        </w:rPr>
        <w:t>console.log(lucas)</w:t>
      </w:r>
    </w:p>
    <w:p w14:paraId="31A0B36D" w14:textId="77777777" w:rsidR="00FA0FE1" w:rsidRPr="00712166" w:rsidRDefault="00FA0FE1" w:rsidP="00FA0FE1">
      <w:pPr>
        <w:rPr>
          <w:color w:val="000000" w:themeColor="text1"/>
        </w:rPr>
      </w:pPr>
    </w:p>
    <w:p w14:paraId="7D103CE1" w14:textId="77777777" w:rsidR="00FA0FE1" w:rsidRPr="00130012" w:rsidRDefault="00FA0FE1" w:rsidP="00FA0FE1">
      <w:pPr>
        <w:rPr>
          <w:color w:val="000000" w:themeColor="text1"/>
          <w:lang w:val="en-US"/>
        </w:rPr>
      </w:pPr>
      <w:r w:rsidRPr="00130012">
        <w:rPr>
          <w:color w:val="000000" w:themeColor="text1"/>
          <w:lang w:val="en-US"/>
        </w:rPr>
        <w:t>const vinicius = Object.create(pai, {</w:t>
      </w:r>
    </w:p>
    <w:p w14:paraId="72FC6D3C" w14:textId="77777777" w:rsidR="00FA0FE1" w:rsidRPr="00130012" w:rsidRDefault="00FA0FE1" w:rsidP="00FA0FE1">
      <w:pPr>
        <w:rPr>
          <w:color w:val="000000" w:themeColor="text1"/>
          <w:lang w:val="en-US"/>
        </w:rPr>
      </w:pPr>
      <w:r w:rsidRPr="00130012">
        <w:rPr>
          <w:color w:val="000000" w:themeColor="text1"/>
          <w:lang w:val="en-US"/>
        </w:rPr>
        <w:t xml:space="preserve">    nome: { value: 'Vinicius', writable: false, enumerable: true }</w:t>
      </w:r>
    </w:p>
    <w:p w14:paraId="58F78D68" w14:textId="77777777" w:rsidR="00FA0FE1" w:rsidRPr="00712166" w:rsidRDefault="00FA0FE1" w:rsidP="00FA0FE1">
      <w:pPr>
        <w:rPr>
          <w:color w:val="000000" w:themeColor="text1"/>
        </w:rPr>
      </w:pPr>
      <w:r w:rsidRPr="00712166">
        <w:rPr>
          <w:color w:val="000000" w:themeColor="text1"/>
        </w:rPr>
        <w:t>})</w:t>
      </w:r>
    </w:p>
    <w:p w14:paraId="2BF8BD4D" w14:textId="77777777" w:rsidR="00FA0FE1" w:rsidRPr="00712166" w:rsidRDefault="00FA0FE1" w:rsidP="00FA0FE1">
      <w:pPr>
        <w:rPr>
          <w:color w:val="000000" w:themeColor="text1"/>
        </w:rPr>
      </w:pPr>
    </w:p>
    <w:p w14:paraId="008309BE" w14:textId="77777777" w:rsidR="00FA0FE1" w:rsidRPr="00712166" w:rsidRDefault="00FA0FE1" w:rsidP="00FA0FE1">
      <w:pPr>
        <w:rPr>
          <w:color w:val="000000" w:themeColor="text1"/>
        </w:rPr>
      </w:pPr>
      <w:r w:rsidRPr="00712166">
        <w:rPr>
          <w:color w:val="000000" w:themeColor="text1"/>
        </w:rPr>
        <w:t>console.log(vinicius.nome)</w:t>
      </w:r>
    </w:p>
    <w:p w14:paraId="3E197E8A" w14:textId="77777777" w:rsidR="00FA0FE1" w:rsidRPr="00712166" w:rsidRDefault="00FA0FE1" w:rsidP="00FA0FE1">
      <w:pPr>
        <w:rPr>
          <w:color w:val="000000" w:themeColor="text1"/>
        </w:rPr>
      </w:pPr>
      <w:r w:rsidRPr="00712166">
        <w:rPr>
          <w:color w:val="000000" w:themeColor="text1"/>
        </w:rPr>
        <w:t>vinicius.nome = 'Xarope'</w:t>
      </w:r>
    </w:p>
    <w:p w14:paraId="731836AB" w14:textId="77777777" w:rsidR="00FA0FE1" w:rsidRPr="00712166" w:rsidRDefault="00FA0FE1" w:rsidP="00FA0FE1">
      <w:pPr>
        <w:rPr>
          <w:color w:val="000000" w:themeColor="text1"/>
        </w:rPr>
      </w:pPr>
      <w:r w:rsidRPr="00712166">
        <w:rPr>
          <w:color w:val="000000" w:themeColor="text1"/>
        </w:rPr>
        <w:t>console.log(`${vinicius.nome} tem cabelo ${vinicius.corCabelo}`)</w:t>
      </w:r>
    </w:p>
    <w:p w14:paraId="02F62ED1" w14:textId="77777777" w:rsidR="00FA0FE1" w:rsidRPr="00712166" w:rsidRDefault="00FA0FE1" w:rsidP="00FA0FE1">
      <w:pPr>
        <w:rPr>
          <w:color w:val="000000" w:themeColor="text1"/>
        </w:rPr>
      </w:pPr>
    </w:p>
    <w:p w14:paraId="396EC298" w14:textId="77777777" w:rsidR="00FA0FE1" w:rsidRPr="00712166" w:rsidRDefault="00FA0FE1" w:rsidP="00FA0FE1">
      <w:pPr>
        <w:rPr>
          <w:color w:val="000000" w:themeColor="text1"/>
        </w:rPr>
      </w:pPr>
      <w:r w:rsidRPr="00712166">
        <w:rPr>
          <w:color w:val="000000" w:themeColor="text1"/>
        </w:rPr>
        <w:t>console.log(Object.keys(lucas))     //Não lista os parâmetros herdados</w:t>
      </w:r>
    </w:p>
    <w:p w14:paraId="692C23AD" w14:textId="77777777" w:rsidR="00FA0FE1" w:rsidRPr="00712166" w:rsidRDefault="00FA0FE1" w:rsidP="00FA0FE1">
      <w:pPr>
        <w:rPr>
          <w:color w:val="000000" w:themeColor="text1"/>
        </w:rPr>
      </w:pPr>
      <w:r w:rsidRPr="00712166">
        <w:rPr>
          <w:color w:val="000000" w:themeColor="text1"/>
        </w:rPr>
        <w:t>console.log(Object.keys(vinicius))</w:t>
      </w:r>
    </w:p>
    <w:p w14:paraId="5D618840" w14:textId="77777777" w:rsidR="00FA0FE1" w:rsidRPr="00712166" w:rsidRDefault="00FA0FE1" w:rsidP="00FA0FE1">
      <w:pPr>
        <w:rPr>
          <w:color w:val="000000" w:themeColor="text1"/>
        </w:rPr>
      </w:pPr>
    </w:p>
    <w:p w14:paraId="01B4E861" w14:textId="77777777" w:rsidR="00FA0FE1" w:rsidRPr="00712166" w:rsidRDefault="00FA0FE1" w:rsidP="00FA0FE1">
      <w:pPr>
        <w:rPr>
          <w:color w:val="000000" w:themeColor="text1"/>
        </w:rPr>
      </w:pPr>
      <w:r w:rsidRPr="00712166">
        <w:rPr>
          <w:color w:val="000000" w:themeColor="text1"/>
        </w:rPr>
        <w:t>//Podemos listar os parÂmetros herdados com um for in</w:t>
      </w:r>
    </w:p>
    <w:p w14:paraId="14437EA6" w14:textId="77777777" w:rsidR="00FA0FE1" w:rsidRPr="00130012" w:rsidRDefault="00FA0FE1" w:rsidP="00FA0FE1">
      <w:pPr>
        <w:rPr>
          <w:color w:val="000000" w:themeColor="text1"/>
          <w:lang w:val="en-US"/>
        </w:rPr>
      </w:pPr>
      <w:r w:rsidRPr="00130012">
        <w:rPr>
          <w:color w:val="000000" w:themeColor="text1"/>
          <w:lang w:val="en-US"/>
        </w:rPr>
        <w:t>for (let key in lucas) {</w:t>
      </w:r>
    </w:p>
    <w:p w14:paraId="7C5E5CA0" w14:textId="77777777" w:rsidR="00FA0FE1" w:rsidRPr="00130012" w:rsidRDefault="00FA0FE1" w:rsidP="00FA0FE1">
      <w:pPr>
        <w:rPr>
          <w:color w:val="000000" w:themeColor="text1"/>
          <w:lang w:val="en-US"/>
        </w:rPr>
      </w:pPr>
      <w:r w:rsidRPr="00130012">
        <w:rPr>
          <w:color w:val="000000" w:themeColor="text1"/>
          <w:lang w:val="en-US"/>
        </w:rPr>
        <w:t xml:space="preserve">    vinicius.hasOwnProperty(key) ?</w:t>
      </w:r>
    </w:p>
    <w:p w14:paraId="4B14716B" w14:textId="77777777" w:rsidR="00FA0FE1" w:rsidRPr="00130012" w:rsidRDefault="00FA0FE1" w:rsidP="00FA0FE1">
      <w:pPr>
        <w:rPr>
          <w:color w:val="000000" w:themeColor="text1"/>
          <w:lang w:val="en-US"/>
        </w:rPr>
      </w:pPr>
      <w:r w:rsidRPr="00130012">
        <w:rPr>
          <w:color w:val="000000" w:themeColor="text1"/>
          <w:lang w:val="en-US"/>
        </w:rPr>
        <w:t xml:space="preserve">        console.log(`Própria: ${key}`) : console.log(`Por herança: ${key}`)</w:t>
      </w:r>
    </w:p>
    <w:p w14:paraId="6A4FE31F" w14:textId="77777777" w:rsidR="00FA0FE1" w:rsidRPr="00712166" w:rsidRDefault="00FA0FE1" w:rsidP="00FA0FE1">
      <w:pPr>
        <w:rPr>
          <w:color w:val="000000" w:themeColor="text1"/>
        </w:rPr>
      </w:pPr>
      <w:r w:rsidRPr="00712166">
        <w:rPr>
          <w:color w:val="000000" w:themeColor="text1"/>
        </w:rPr>
        <w:t>}</w:t>
      </w:r>
    </w:p>
    <w:p w14:paraId="3D2949BB" w14:textId="77777777" w:rsidR="00FA0FE1" w:rsidRPr="00712166" w:rsidRDefault="00FA0FE1" w:rsidP="00FA0FE1">
      <w:pPr>
        <w:rPr>
          <w:color w:val="000000" w:themeColor="text1"/>
        </w:rPr>
      </w:pPr>
    </w:p>
    <w:p w14:paraId="2AD0E5C6" w14:textId="198104D6" w:rsidR="00F6664B" w:rsidRPr="00712166" w:rsidRDefault="00F6664B" w:rsidP="006A50BF">
      <w:pPr>
        <w:pStyle w:val="Ttulo2"/>
        <w:spacing w:line="480" w:lineRule="auto"/>
        <w:rPr>
          <w:rFonts w:cs="Arial"/>
        </w:rPr>
      </w:pPr>
      <w:bookmarkStart w:id="86" w:name="_Toc68947647"/>
      <w:r w:rsidRPr="00712166">
        <w:rPr>
          <w:rFonts w:cs="Arial"/>
        </w:rPr>
        <w:t>Herança #04</w:t>
      </w:r>
      <w:bookmarkEnd w:id="86"/>
    </w:p>
    <w:p w14:paraId="210B05E8" w14:textId="77777777" w:rsidR="00297446" w:rsidRPr="00712166" w:rsidRDefault="00297446" w:rsidP="00297446">
      <w:pPr>
        <w:rPr>
          <w:color w:val="000000" w:themeColor="text1"/>
        </w:rPr>
      </w:pPr>
      <w:r w:rsidRPr="00712166">
        <w:rPr>
          <w:color w:val="000000" w:themeColor="text1"/>
        </w:rPr>
        <w:t>function MeuObjeto() {}</w:t>
      </w:r>
    </w:p>
    <w:p w14:paraId="3EEE62FB" w14:textId="77777777" w:rsidR="00297446" w:rsidRPr="00712166" w:rsidRDefault="00297446" w:rsidP="00297446">
      <w:pPr>
        <w:rPr>
          <w:color w:val="000000" w:themeColor="text1"/>
        </w:rPr>
      </w:pPr>
      <w:r w:rsidRPr="00712166">
        <w:rPr>
          <w:color w:val="000000" w:themeColor="text1"/>
        </w:rPr>
        <w:t>console.log(MeuObjeto.prototype)</w:t>
      </w:r>
    </w:p>
    <w:p w14:paraId="5A581EE2" w14:textId="77777777" w:rsidR="00297446" w:rsidRPr="00712166" w:rsidRDefault="00297446" w:rsidP="00297446">
      <w:pPr>
        <w:rPr>
          <w:color w:val="000000" w:themeColor="text1"/>
        </w:rPr>
      </w:pPr>
    </w:p>
    <w:p w14:paraId="01A5ACEE" w14:textId="77777777" w:rsidR="00297446" w:rsidRPr="00712166" w:rsidRDefault="00297446" w:rsidP="00297446">
      <w:pPr>
        <w:rPr>
          <w:color w:val="000000" w:themeColor="text1"/>
        </w:rPr>
      </w:pPr>
      <w:r w:rsidRPr="00712166">
        <w:rPr>
          <w:color w:val="000000" w:themeColor="text1"/>
        </w:rPr>
        <w:lastRenderedPageBreak/>
        <w:t xml:space="preserve">const obj1 = new MeuObjeto </w:t>
      </w:r>
    </w:p>
    <w:p w14:paraId="4BE7DE5B" w14:textId="77777777" w:rsidR="00297446" w:rsidRPr="00712166" w:rsidRDefault="00297446" w:rsidP="00297446">
      <w:pPr>
        <w:rPr>
          <w:color w:val="000000" w:themeColor="text1"/>
        </w:rPr>
      </w:pPr>
      <w:r w:rsidRPr="00712166">
        <w:rPr>
          <w:color w:val="000000" w:themeColor="text1"/>
        </w:rPr>
        <w:t>const obj2 = new MeuObjeto</w:t>
      </w:r>
    </w:p>
    <w:p w14:paraId="194A363C" w14:textId="77777777" w:rsidR="00297446" w:rsidRPr="00712166" w:rsidRDefault="00297446" w:rsidP="00297446">
      <w:pPr>
        <w:rPr>
          <w:color w:val="000000" w:themeColor="text1"/>
        </w:rPr>
      </w:pPr>
      <w:r w:rsidRPr="00712166">
        <w:rPr>
          <w:color w:val="000000" w:themeColor="text1"/>
        </w:rPr>
        <w:t>/* obj1 e obj2 vão apontar para object.prototype ou para MeuObjeto.prototype ? */</w:t>
      </w:r>
    </w:p>
    <w:p w14:paraId="4F0F4D53" w14:textId="77777777" w:rsidR="00297446" w:rsidRPr="00712166" w:rsidRDefault="00297446" w:rsidP="00297446">
      <w:pPr>
        <w:rPr>
          <w:color w:val="000000" w:themeColor="text1"/>
        </w:rPr>
      </w:pPr>
    </w:p>
    <w:p w14:paraId="19164577" w14:textId="77777777" w:rsidR="00297446" w:rsidRPr="00712166" w:rsidRDefault="00297446" w:rsidP="00297446">
      <w:pPr>
        <w:rPr>
          <w:color w:val="000000" w:themeColor="text1"/>
        </w:rPr>
      </w:pPr>
      <w:r w:rsidRPr="00712166">
        <w:rPr>
          <w:color w:val="000000" w:themeColor="text1"/>
        </w:rPr>
        <w:t>console.log(obj1.__proto__ === obj2.__proto__)</w:t>
      </w:r>
    </w:p>
    <w:p w14:paraId="0673B7AE" w14:textId="77777777" w:rsidR="00297446" w:rsidRPr="00712166" w:rsidRDefault="00297446" w:rsidP="00297446">
      <w:pPr>
        <w:rPr>
          <w:color w:val="000000" w:themeColor="text1"/>
        </w:rPr>
      </w:pPr>
      <w:r w:rsidRPr="00712166">
        <w:rPr>
          <w:color w:val="000000" w:themeColor="text1"/>
        </w:rPr>
        <w:t>/* Todos os objetos criados a partir da mesma função construtora</w:t>
      </w:r>
    </w:p>
    <w:p w14:paraId="205A52B3" w14:textId="77777777" w:rsidR="00297446" w:rsidRPr="00712166" w:rsidRDefault="00297446" w:rsidP="00297446">
      <w:pPr>
        <w:rPr>
          <w:color w:val="000000" w:themeColor="text1"/>
        </w:rPr>
      </w:pPr>
      <w:r w:rsidRPr="00712166">
        <w:rPr>
          <w:color w:val="000000" w:themeColor="text1"/>
        </w:rPr>
        <w:t>apontam para o mesmo protótipo ? SIM*/</w:t>
      </w:r>
    </w:p>
    <w:p w14:paraId="44235141" w14:textId="77777777" w:rsidR="00297446" w:rsidRPr="00712166" w:rsidRDefault="00297446" w:rsidP="00297446">
      <w:pPr>
        <w:rPr>
          <w:color w:val="000000" w:themeColor="text1"/>
        </w:rPr>
      </w:pPr>
    </w:p>
    <w:p w14:paraId="19F0F53F" w14:textId="77777777" w:rsidR="00297446" w:rsidRPr="00712166" w:rsidRDefault="00297446" w:rsidP="00297446">
      <w:pPr>
        <w:rPr>
          <w:color w:val="000000" w:themeColor="text1"/>
        </w:rPr>
      </w:pPr>
      <w:r w:rsidRPr="00712166">
        <w:rPr>
          <w:color w:val="000000" w:themeColor="text1"/>
        </w:rPr>
        <w:t>console.log(obj1.__proto__ === MeuObjeto.prototype)</w:t>
      </w:r>
    </w:p>
    <w:p w14:paraId="4BFD2211" w14:textId="77777777" w:rsidR="00297446" w:rsidRPr="00712166" w:rsidRDefault="00297446" w:rsidP="00297446">
      <w:pPr>
        <w:rPr>
          <w:color w:val="000000" w:themeColor="text1"/>
        </w:rPr>
      </w:pPr>
      <w:r w:rsidRPr="00712166">
        <w:rPr>
          <w:color w:val="000000" w:themeColor="text1"/>
        </w:rPr>
        <w:t>/* Quando criamos um objeto a partir de uma função construtora</w:t>
      </w:r>
    </w:p>
    <w:p w14:paraId="4910B826" w14:textId="77777777" w:rsidR="00297446" w:rsidRPr="00712166" w:rsidRDefault="00297446" w:rsidP="00297446">
      <w:pPr>
        <w:rPr>
          <w:color w:val="000000" w:themeColor="text1"/>
        </w:rPr>
      </w:pPr>
      <w:r w:rsidRPr="00712166">
        <w:rPr>
          <w:color w:val="000000" w:themeColor="text1"/>
        </w:rPr>
        <w:t>usando 'new', o protótipo que criamos aponta para a o prototype da</w:t>
      </w:r>
    </w:p>
    <w:p w14:paraId="217558B5" w14:textId="77777777" w:rsidR="00297446" w:rsidRPr="00712166" w:rsidRDefault="00297446" w:rsidP="00297446">
      <w:pPr>
        <w:rPr>
          <w:color w:val="000000" w:themeColor="text1"/>
        </w:rPr>
      </w:pPr>
      <w:r w:rsidRPr="00712166">
        <w:rPr>
          <w:color w:val="000000" w:themeColor="text1"/>
        </w:rPr>
        <w:t>função construtora */</w:t>
      </w:r>
    </w:p>
    <w:p w14:paraId="2DD8D57F" w14:textId="77777777" w:rsidR="00297446" w:rsidRPr="00712166" w:rsidRDefault="00297446" w:rsidP="00297446">
      <w:pPr>
        <w:rPr>
          <w:color w:val="000000" w:themeColor="text1"/>
        </w:rPr>
      </w:pPr>
    </w:p>
    <w:p w14:paraId="72833663" w14:textId="77777777" w:rsidR="00297446" w:rsidRPr="00712166" w:rsidRDefault="00297446" w:rsidP="00297446">
      <w:pPr>
        <w:rPr>
          <w:color w:val="000000" w:themeColor="text1"/>
        </w:rPr>
      </w:pPr>
      <w:r w:rsidRPr="00712166">
        <w:rPr>
          <w:color w:val="000000" w:themeColor="text1"/>
        </w:rPr>
        <w:t>MeuObjeto.prototype.nome = 'Liana'</w:t>
      </w:r>
    </w:p>
    <w:p w14:paraId="2ECA5838" w14:textId="77777777" w:rsidR="00297446" w:rsidRPr="00712166" w:rsidRDefault="00297446" w:rsidP="00297446">
      <w:pPr>
        <w:rPr>
          <w:color w:val="000000" w:themeColor="text1"/>
        </w:rPr>
      </w:pPr>
      <w:r w:rsidRPr="00712166">
        <w:rPr>
          <w:color w:val="000000" w:themeColor="text1"/>
        </w:rPr>
        <w:t>MeuObjeto.prototype.falar = function (){</w:t>
      </w:r>
    </w:p>
    <w:p w14:paraId="23A737AF" w14:textId="77777777" w:rsidR="00297446" w:rsidRPr="00712166" w:rsidRDefault="00297446" w:rsidP="00297446">
      <w:pPr>
        <w:rPr>
          <w:color w:val="000000" w:themeColor="text1"/>
        </w:rPr>
      </w:pPr>
      <w:r w:rsidRPr="00712166">
        <w:rPr>
          <w:color w:val="000000" w:themeColor="text1"/>
        </w:rPr>
        <w:t xml:space="preserve">    console.log(`Bom dia! Meu nome é ${this.nome}!`)</w:t>
      </w:r>
    </w:p>
    <w:p w14:paraId="610FF828" w14:textId="77777777" w:rsidR="00297446" w:rsidRPr="00712166" w:rsidRDefault="00297446" w:rsidP="00297446">
      <w:pPr>
        <w:rPr>
          <w:color w:val="000000" w:themeColor="text1"/>
        </w:rPr>
      </w:pPr>
      <w:r w:rsidRPr="00712166">
        <w:rPr>
          <w:color w:val="000000" w:themeColor="text1"/>
        </w:rPr>
        <w:t>}</w:t>
      </w:r>
    </w:p>
    <w:p w14:paraId="3CB01097" w14:textId="77777777" w:rsidR="00297446" w:rsidRPr="00712166" w:rsidRDefault="00297446" w:rsidP="00297446">
      <w:pPr>
        <w:rPr>
          <w:color w:val="000000" w:themeColor="text1"/>
        </w:rPr>
      </w:pPr>
      <w:r w:rsidRPr="00712166">
        <w:rPr>
          <w:color w:val="000000" w:themeColor="text1"/>
        </w:rPr>
        <w:t>obj1.falar()</w:t>
      </w:r>
    </w:p>
    <w:p w14:paraId="49794693" w14:textId="77777777" w:rsidR="00297446" w:rsidRPr="00712166" w:rsidRDefault="00297446" w:rsidP="00297446">
      <w:pPr>
        <w:rPr>
          <w:color w:val="000000" w:themeColor="text1"/>
        </w:rPr>
      </w:pPr>
    </w:p>
    <w:p w14:paraId="4C954773" w14:textId="77777777" w:rsidR="00297446" w:rsidRPr="00712166" w:rsidRDefault="00297446" w:rsidP="00297446">
      <w:pPr>
        <w:rPr>
          <w:color w:val="000000" w:themeColor="text1"/>
        </w:rPr>
      </w:pPr>
      <w:r w:rsidRPr="00712166">
        <w:rPr>
          <w:color w:val="000000" w:themeColor="text1"/>
        </w:rPr>
        <w:t>obj2.nome = 'Lucas'</w:t>
      </w:r>
    </w:p>
    <w:p w14:paraId="15E2DCA6" w14:textId="77777777" w:rsidR="00297446" w:rsidRPr="00712166" w:rsidRDefault="00297446" w:rsidP="00297446">
      <w:pPr>
        <w:rPr>
          <w:color w:val="000000" w:themeColor="text1"/>
        </w:rPr>
      </w:pPr>
      <w:r w:rsidRPr="00712166">
        <w:rPr>
          <w:color w:val="000000" w:themeColor="text1"/>
        </w:rPr>
        <w:t>obj2.falar()</w:t>
      </w:r>
    </w:p>
    <w:p w14:paraId="3B3785ED" w14:textId="77777777" w:rsidR="00297446" w:rsidRPr="00712166" w:rsidRDefault="00297446" w:rsidP="00297446">
      <w:pPr>
        <w:rPr>
          <w:color w:val="000000" w:themeColor="text1"/>
        </w:rPr>
      </w:pPr>
    </w:p>
    <w:p w14:paraId="5C19A2B9" w14:textId="77777777" w:rsidR="00297446" w:rsidRPr="00712166" w:rsidRDefault="00297446" w:rsidP="00297446">
      <w:pPr>
        <w:rPr>
          <w:color w:val="000000" w:themeColor="text1"/>
        </w:rPr>
      </w:pPr>
      <w:r w:rsidRPr="00712166">
        <w:rPr>
          <w:color w:val="000000" w:themeColor="text1"/>
        </w:rPr>
        <w:t>const obj3 = {}</w:t>
      </w:r>
    </w:p>
    <w:p w14:paraId="5E8473F0" w14:textId="77777777" w:rsidR="00297446" w:rsidRPr="00712166" w:rsidRDefault="00297446" w:rsidP="00297446">
      <w:pPr>
        <w:rPr>
          <w:color w:val="000000" w:themeColor="text1"/>
        </w:rPr>
      </w:pPr>
      <w:r w:rsidRPr="00712166">
        <w:rPr>
          <w:color w:val="000000" w:themeColor="text1"/>
        </w:rPr>
        <w:t>obj3.__proto__ = MeuObjeto.prototype /* Mudando a referência do obj3</w:t>
      </w:r>
    </w:p>
    <w:p w14:paraId="1A60AB23" w14:textId="77777777" w:rsidR="00297446" w:rsidRPr="00712166" w:rsidRDefault="00297446" w:rsidP="00297446">
      <w:pPr>
        <w:rPr>
          <w:color w:val="000000" w:themeColor="text1"/>
        </w:rPr>
      </w:pPr>
      <w:r w:rsidRPr="00712166">
        <w:rPr>
          <w:color w:val="000000" w:themeColor="text1"/>
        </w:rPr>
        <w:t>Aqui, não criamos obj3 a partir de uma função construtora, logo a</w:t>
      </w:r>
    </w:p>
    <w:p w14:paraId="0992153E" w14:textId="77777777" w:rsidR="00297446" w:rsidRPr="00712166" w:rsidRDefault="00297446" w:rsidP="00297446">
      <w:pPr>
        <w:rPr>
          <w:color w:val="000000" w:themeColor="text1"/>
        </w:rPr>
      </w:pPr>
      <w:r w:rsidRPr="00712166">
        <w:rPr>
          <w:color w:val="000000" w:themeColor="text1"/>
        </w:rPr>
        <w:t>referência não é 'MeuObjeto.prototype' */</w:t>
      </w:r>
    </w:p>
    <w:p w14:paraId="44458F7D" w14:textId="77777777" w:rsidR="00297446" w:rsidRPr="00712166" w:rsidRDefault="00297446" w:rsidP="00297446">
      <w:pPr>
        <w:rPr>
          <w:color w:val="000000" w:themeColor="text1"/>
        </w:rPr>
      </w:pPr>
      <w:r w:rsidRPr="00712166">
        <w:rPr>
          <w:color w:val="000000" w:themeColor="text1"/>
        </w:rPr>
        <w:t>obj3.nome = 'Obj3'</w:t>
      </w:r>
    </w:p>
    <w:p w14:paraId="3B9E8F71" w14:textId="77777777" w:rsidR="00297446" w:rsidRPr="00712166" w:rsidRDefault="00297446" w:rsidP="00297446">
      <w:pPr>
        <w:rPr>
          <w:color w:val="000000" w:themeColor="text1"/>
        </w:rPr>
      </w:pPr>
      <w:r w:rsidRPr="00712166">
        <w:rPr>
          <w:color w:val="000000" w:themeColor="text1"/>
        </w:rPr>
        <w:t>obj3.falar()</w:t>
      </w:r>
    </w:p>
    <w:p w14:paraId="4CF1C482" w14:textId="77777777" w:rsidR="00297446" w:rsidRPr="00712166" w:rsidRDefault="00297446" w:rsidP="00297446">
      <w:pPr>
        <w:rPr>
          <w:color w:val="000000" w:themeColor="text1"/>
        </w:rPr>
      </w:pPr>
    </w:p>
    <w:p w14:paraId="720C7CA0" w14:textId="77777777" w:rsidR="00297446" w:rsidRPr="00712166" w:rsidRDefault="00297446" w:rsidP="00297446">
      <w:pPr>
        <w:rPr>
          <w:color w:val="000000" w:themeColor="text1"/>
        </w:rPr>
      </w:pPr>
      <w:r w:rsidRPr="00712166">
        <w:rPr>
          <w:color w:val="000000" w:themeColor="text1"/>
        </w:rPr>
        <w:t xml:space="preserve">//Resumo </w:t>
      </w:r>
    </w:p>
    <w:p w14:paraId="6415F850" w14:textId="77777777" w:rsidR="00297446" w:rsidRPr="00712166" w:rsidRDefault="00297446" w:rsidP="00297446">
      <w:pPr>
        <w:rPr>
          <w:color w:val="000000" w:themeColor="text1"/>
        </w:rPr>
      </w:pPr>
      <w:r w:rsidRPr="00712166">
        <w:rPr>
          <w:color w:val="000000" w:themeColor="text1"/>
        </w:rPr>
        <w:t>console.log((new MeuObjeto).__proto__ === MeuObjeto.prototype)</w:t>
      </w:r>
    </w:p>
    <w:p w14:paraId="39E40E5F" w14:textId="77777777" w:rsidR="00297446" w:rsidRPr="00712166" w:rsidRDefault="00297446" w:rsidP="00297446">
      <w:pPr>
        <w:rPr>
          <w:color w:val="000000" w:themeColor="text1"/>
        </w:rPr>
      </w:pPr>
      <w:r w:rsidRPr="00712166">
        <w:rPr>
          <w:color w:val="000000" w:themeColor="text1"/>
        </w:rPr>
        <w:t>console.log(MeuObjeto.__proto__ === Function.prototype)</w:t>
      </w:r>
    </w:p>
    <w:p w14:paraId="7D082F45" w14:textId="77777777" w:rsidR="00297446" w:rsidRPr="00712166" w:rsidRDefault="00297446" w:rsidP="00297446">
      <w:pPr>
        <w:rPr>
          <w:color w:val="000000" w:themeColor="text1"/>
        </w:rPr>
      </w:pPr>
      <w:r w:rsidRPr="00712166">
        <w:rPr>
          <w:color w:val="000000" w:themeColor="text1"/>
        </w:rPr>
        <w:t>/* A função tambem tem uma referência para __protp__, que aponta para</w:t>
      </w:r>
    </w:p>
    <w:p w14:paraId="3E0A6553" w14:textId="77777777" w:rsidR="00297446" w:rsidRPr="00130012" w:rsidRDefault="00297446" w:rsidP="00297446">
      <w:pPr>
        <w:rPr>
          <w:color w:val="000000" w:themeColor="text1"/>
          <w:lang w:val="en-US"/>
        </w:rPr>
      </w:pPr>
      <w:r w:rsidRPr="00130012">
        <w:rPr>
          <w:color w:val="000000" w:themeColor="text1"/>
          <w:lang w:val="en-US"/>
        </w:rPr>
        <w:t>Function.prototype */</w:t>
      </w:r>
    </w:p>
    <w:p w14:paraId="2FDDF35A" w14:textId="77777777" w:rsidR="00297446" w:rsidRPr="00130012" w:rsidRDefault="00297446" w:rsidP="00297446">
      <w:pPr>
        <w:rPr>
          <w:color w:val="000000" w:themeColor="text1"/>
          <w:lang w:val="en-US"/>
        </w:rPr>
      </w:pPr>
      <w:r w:rsidRPr="00130012">
        <w:rPr>
          <w:color w:val="000000" w:themeColor="text1"/>
          <w:lang w:val="en-US"/>
        </w:rPr>
        <w:t>console.log(Function.prototype.__proto__ === Object.prototype)</w:t>
      </w:r>
    </w:p>
    <w:p w14:paraId="05A3321B" w14:textId="70CD8122" w:rsidR="00297446" w:rsidRPr="00712166" w:rsidRDefault="00297446" w:rsidP="00297446">
      <w:pPr>
        <w:rPr>
          <w:color w:val="000000" w:themeColor="text1"/>
        </w:rPr>
      </w:pPr>
      <w:r w:rsidRPr="00712166">
        <w:rPr>
          <w:color w:val="000000" w:themeColor="text1"/>
        </w:rPr>
        <w:lastRenderedPageBreak/>
        <w:t>console.log(Object.prototype.__proto__ === null)</w:t>
      </w:r>
    </w:p>
    <w:p w14:paraId="5B25A324" w14:textId="77777777" w:rsidR="00FA0FE1" w:rsidRPr="00712166" w:rsidRDefault="00FA0FE1" w:rsidP="00FA0FE1">
      <w:pPr>
        <w:rPr>
          <w:color w:val="000000" w:themeColor="text1"/>
        </w:rPr>
      </w:pPr>
    </w:p>
    <w:p w14:paraId="24915A13" w14:textId="23FA554C" w:rsidR="00F6664B" w:rsidRPr="00712166" w:rsidRDefault="00F6664B" w:rsidP="006A50BF">
      <w:pPr>
        <w:pStyle w:val="Ttulo2"/>
        <w:spacing w:line="480" w:lineRule="auto"/>
        <w:rPr>
          <w:rFonts w:cs="Arial"/>
        </w:rPr>
      </w:pPr>
      <w:bookmarkStart w:id="87" w:name="_Toc68947648"/>
      <w:r w:rsidRPr="00712166">
        <w:rPr>
          <w:rFonts w:cs="Arial"/>
        </w:rPr>
        <w:t>Herança #05</w:t>
      </w:r>
      <w:bookmarkEnd w:id="87"/>
    </w:p>
    <w:p w14:paraId="50D22F0D" w14:textId="77777777" w:rsidR="00297446" w:rsidRPr="00712166" w:rsidRDefault="00297446" w:rsidP="00297446">
      <w:pPr>
        <w:rPr>
          <w:color w:val="000000" w:themeColor="text1"/>
        </w:rPr>
      </w:pPr>
      <w:r w:rsidRPr="00712166">
        <w:rPr>
          <w:color w:val="000000" w:themeColor="text1"/>
        </w:rPr>
        <w:t>console.log(typeof String)</w:t>
      </w:r>
    </w:p>
    <w:p w14:paraId="2A63E4BC" w14:textId="77777777" w:rsidR="00297446" w:rsidRPr="00712166" w:rsidRDefault="00297446" w:rsidP="00297446">
      <w:pPr>
        <w:rPr>
          <w:color w:val="000000" w:themeColor="text1"/>
        </w:rPr>
      </w:pPr>
      <w:r w:rsidRPr="00712166">
        <w:rPr>
          <w:color w:val="000000" w:themeColor="text1"/>
        </w:rPr>
        <w:t>console.log(typeof Array)</w:t>
      </w:r>
    </w:p>
    <w:p w14:paraId="554AC00F" w14:textId="77777777" w:rsidR="00297446" w:rsidRPr="00712166" w:rsidRDefault="00297446" w:rsidP="00297446">
      <w:pPr>
        <w:rPr>
          <w:color w:val="000000" w:themeColor="text1"/>
        </w:rPr>
      </w:pPr>
      <w:r w:rsidRPr="00712166">
        <w:rPr>
          <w:color w:val="000000" w:themeColor="text1"/>
        </w:rPr>
        <w:t>console.log(typeof Object)</w:t>
      </w:r>
    </w:p>
    <w:p w14:paraId="2FB6EF65" w14:textId="77777777" w:rsidR="00297446" w:rsidRPr="00712166" w:rsidRDefault="00297446" w:rsidP="00297446">
      <w:pPr>
        <w:rPr>
          <w:color w:val="000000" w:themeColor="text1"/>
        </w:rPr>
      </w:pPr>
    </w:p>
    <w:p w14:paraId="180AB768" w14:textId="77777777" w:rsidR="00297446" w:rsidRPr="00712166" w:rsidRDefault="00297446" w:rsidP="00297446">
      <w:pPr>
        <w:rPr>
          <w:color w:val="000000" w:themeColor="text1"/>
        </w:rPr>
      </w:pPr>
      <w:r w:rsidRPr="00712166">
        <w:rPr>
          <w:color w:val="000000" w:themeColor="text1"/>
        </w:rPr>
        <w:t>String.prototype.reverse = function () {</w:t>
      </w:r>
    </w:p>
    <w:p w14:paraId="6E2ACFB8" w14:textId="77777777" w:rsidR="00297446" w:rsidRPr="00130012" w:rsidRDefault="00297446" w:rsidP="00297446">
      <w:pPr>
        <w:rPr>
          <w:color w:val="000000" w:themeColor="text1"/>
          <w:lang w:val="en-US"/>
        </w:rPr>
      </w:pPr>
      <w:r w:rsidRPr="00130012">
        <w:rPr>
          <w:color w:val="000000" w:themeColor="text1"/>
          <w:lang w:val="en-US"/>
        </w:rPr>
        <w:t xml:space="preserve">    return this.split('').reverse().join('')</w:t>
      </w:r>
    </w:p>
    <w:p w14:paraId="7B6FB5DC" w14:textId="77777777" w:rsidR="00297446" w:rsidRPr="00712166" w:rsidRDefault="00297446" w:rsidP="00297446">
      <w:pPr>
        <w:rPr>
          <w:color w:val="000000" w:themeColor="text1"/>
        </w:rPr>
      </w:pPr>
      <w:r w:rsidRPr="00130012">
        <w:rPr>
          <w:color w:val="000000" w:themeColor="text1"/>
          <w:lang w:val="en-US"/>
        </w:rPr>
        <w:t xml:space="preserve">    </w:t>
      </w:r>
      <w:r w:rsidRPr="00712166">
        <w:rPr>
          <w:color w:val="000000" w:themeColor="text1"/>
        </w:rPr>
        <w:t>/* Acessamos os parâmetros dentro do protótipo com</w:t>
      </w:r>
    </w:p>
    <w:p w14:paraId="07A0A80B" w14:textId="77777777" w:rsidR="00297446" w:rsidRPr="00712166" w:rsidRDefault="00297446" w:rsidP="00297446">
      <w:pPr>
        <w:rPr>
          <w:color w:val="000000" w:themeColor="text1"/>
        </w:rPr>
      </w:pPr>
      <w:r w:rsidRPr="00712166">
        <w:rPr>
          <w:color w:val="000000" w:themeColor="text1"/>
        </w:rPr>
        <w:t xml:space="preserve">    o 'this' */</w:t>
      </w:r>
    </w:p>
    <w:p w14:paraId="395B6FDC" w14:textId="77777777" w:rsidR="00297446" w:rsidRPr="00712166" w:rsidRDefault="00297446" w:rsidP="00297446">
      <w:pPr>
        <w:rPr>
          <w:color w:val="000000" w:themeColor="text1"/>
        </w:rPr>
      </w:pPr>
      <w:r w:rsidRPr="00712166">
        <w:rPr>
          <w:color w:val="000000" w:themeColor="text1"/>
        </w:rPr>
        <w:t>}</w:t>
      </w:r>
    </w:p>
    <w:p w14:paraId="03DF17CD" w14:textId="77777777" w:rsidR="00297446" w:rsidRPr="00712166" w:rsidRDefault="00297446" w:rsidP="00297446">
      <w:pPr>
        <w:rPr>
          <w:color w:val="000000" w:themeColor="text1"/>
        </w:rPr>
      </w:pPr>
    </w:p>
    <w:p w14:paraId="20A0D4E3" w14:textId="77777777" w:rsidR="00297446" w:rsidRPr="00712166" w:rsidRDefault="00297446" w:rsidP="00297446">
      <w:pPr>
        <w:rPr>
          <w:color w:val="000000" w:themeColor="text1"/>
        </w:rPr>
      </w:pPr>
      <w:r w:rsidRPr="00712166">
        <w:rPr>
          <w:color w:val="000000" w:themeColor="text1"/>
        </w:rPr>
        <w:t>console.log('Escola Cod3r'.reverse())</w:t>
      </w:r>
    </w:p>
    <w:p w14:paraId="5513D1E5" w14:textId="4D14DC76" w:rsidR="00297446" w:rsidRPr="00712166" w:rsidRDefault="00297446" w:rsidP="00297446">
      <w:pPr>
        <w:rPr>
          <w:color w:val="000000" w:themeColor="text1"/>
        </w:rPr>
      </w:pPr>
      <w:r w:rsidRPr="00712166">
        <w:rPr>
          <w:color w:val="000000" w:themeColor="text1"/>
        </w:rPr>
        <w:t xml:space="preserve">//O método reverse não tem no protótipo, </w:t>
      </w:r>
      <w:r w:rsidR="00F601A2" w:rsidRPr="00712166">
        <w:rPr>
          <w:color w:val="000000" w:themeColor="text1"/>
        </w:rPr>
        <w:t>nós</w:t>
      </w:r>
      <w:r w:rsidRPr="00712166">
        <w:rPr>
          <w:color w:val="000000" w:themeColor="text1"/>
        </w:rPr>
        <w:t xml:space="preserve"> adicionamos com a função</w:t>
      </w:r>
    </w:p>
    <w:p w14:paraId="74681854" w14:textId="77777777" w:rsidR="00297446" w:rsidRPr="00712166" w:rsidRDefault="00297446" w:rsidP="00297446">
      <w:pPr>
        <w:rPr>
          <w:color w:val="000000" w:themeColor="text1"/>
        </w:rPr>
      </w:pPr>
    </w:p>
    <w:p w14:paraId="587A3C0F" w14:textId="77777777" w:rsidR="00297446" w:rsidRPr="00712166" w:rsidRDefault="00297446" w:rsidP="00297446">
      <w:pPr>
        <w:rPr>
          <w:color w:val="000000" w:themeColor="text1"/>
        </w:rPr>
      </w:pPr>
    </w:p>
    <w:p w14:paraId="645EFADE" w14:textId="77777777" w:rsidR="00297446" w:rsidRPr="00130012" w:rsidRDefault="00297446" w:rsidP="00297446">
      <w:pPr>
        <w:rPr>
          <w:color w:val="000000" w:themeColor="text1"/>
          <w:lang w:val="en-US"/>
        </w:rPr>
      </w:pPr>
      <w:r w:rsidRPr="00130012">
        <w:rPr>
          <w:color w:val="000000" w:themeColor="text1"/>
          <w:lang w:val="en-US"/>
        </w:rPr>
        <w:t>Array.prototype.first = function () {</w:t>
      </w:r>
    </w:p>
    <w:p w14:paraId="2ACAF44F" w14:textId="77777777" w:rsidR="00297446" w:rsidRPr="00130012" w:rsidRDefault="00297446" w:rsidP="00297446">
      <w:pPr>
        <w:rPr>
          <w:color w:val="000000" w:themeColor="text1"/>
          <w:lang w:val="en-US"/>
        </w:rPr>
      </w:pPr>
      <w:r w:rsidRPr="00130012">
        <w:rPr>
          <w:color w:val="000000" w:themeColor="text1"/>
          <w:lang w:val="en-US"/>
        </w:rPr>
        <w:t xml:space="preserve">    return this[0]</w:t>
      </w:r>
    </w:p>
    <w:p w14:paraId="470B567C" w14:textId="77777777" w:rsidR="00297446" w:rsidRPr="00130012" w:rsidRDefault="00297446" w:rsidP="00297446">
      <w:pPr>
        <w:rPr>
          <w:color w:val="000000" w:themeColor="text1"/>
          <w:lang w:val="en-US"/>
        </w:rPr>
      </w:pPr>
      <w:r w:rsidRPr="00130012">
        <w:rPr>
          <w:color w:val="000000" w:themeColor="text1"/>
          <w:lang w:val="en-US"/>
        </w:rPr>
        <w:t>}</w:t>
      </w:r>
    </w:p>
    <w:p w14:paraId="1901C072" w14:textId="77777777" w:rsidR="00297446" w:rsidRPr="00130012" w:rsidRDefault="00297446" w:rsidP="00297446">
      <w:pPr>
        <w:rPr>
          <w:color w:val="000000" w:themeColor="text1"/>
          <w:lang w:val="en-US"/>
        </w:rPr>
      </w:pPr>
      <w:r w:rsidRPr="00130012">
        <w:rPr>
          <w:color w:val="000000" w:themeColor="text1"/>
          <w:lang w:val="en-US"/>
        </w:rPr>
        <w:t>console.log([1, 2, 3, 4, 5].first())</w:t>
      </w:r>
    </w:p>
    <w:p w14:paraId="73409061" w14:textId="77777777" w:rsidR="00297446" w:rsidRPr="00130012" w:rsidRDefault="00297446" w:rsidP="00297446">
      <w:pPr>
        <w:rPr>
          <w:color w:val="000000" w:themeColor="text1"/>
          <w:lang w:val="en-US"/>
        </w:rPr>
      </w:pPr>
      <w:r w:rsidRPr="00130012">
        <w:rPr>
          <w:color w:val="000000" w:themeColor="text1"/>
          <w:lang w:val="en-US"/>
        </w:rPr>
        <w:t>console.log(['a', 'b', 'c', 'd', 'e'].first())</w:t>
      </w:r>
    </w:p>
    <w:p w14:paraId="0EEFD792" w14:textId="77777777" w:rsidR="00297446" w:rsidRPr="00130012" w:rsidRDefault="00297446" w:rsidP="00297446">
      <w:pPr>
        <w:rPr>
          <w:color w:val="000000" w:themeColor="text1"/>
          <w:lang w:val="en-US"/>
        </w:rPr>
      </w:pPr>
    </w:p>
    <w:p w14:paraId="222DB91C" w14:textId="77777777" w:rsidR="00297446" w:rsidRPr="00712166" w:rsidRDefault="00297446" w:rsidP="00297446">
      <w:pPr>
        <w:rPr>
          <w:color w:val="000000" w:themeColor="text1"/>
        </w:rPr>
      </w:pPr>
      <w:r w:rsidRPr="00712166">
        <w:rPr>
          <w:color w:val="000000" w:themeColor="text1"/>
        </w:rPr>
        <w:t>//Podemos substituir metodos que ja existem</w:t>
      </w:r>
    </w:p>
    <w:p w14:paraId="4F231C12" w14:textId="77777777" w:rsidR="00297446" w:rsidRPr="00130012" w:rsidRDefault="00297446" w:rsidP="00297446">
      <w:pPr>
        <w:rPr>
          <w:color w:val="000000" w:themeColor="text1"/>
          <w:lang w:val="en-US"/>
        </w:rPr>
      </w:pPr>
      <w:r w:rsidRPr="00130012">
        <w:rPr>
          <w:color w:val="000000" w:themeColor="text1"/>
          <w:lang w:val="en-US"/>
        </w:rPr>
        <w:t>String.prototype.toString = function () {</w:t>
      </w:r>
    </w:p>
    <w:p w14:paraId="10F8C186" w14:textId="77777777" w:rsidR="00297446" w:rsidRPr="00130012" w:rsidRDefault="00297446" w:rsidP="00297446">
      <w:pPr>
        <w:rPr>
          <w:color w:val="000000" w:themeColor="text1"/>
          <w:lang w:val="en-US"/>
        </w:rPr>
      </w:pPr>
      <w:r w:rsidRPr="00130012">
        <w:rPr>
          <w:color w:val="000000" w:themeColor="text1"/>
          <w:lang w:val="en-US"/>
        </w:rPr>
        <w:t xml:space="preserve">    return 'Lascou Tudo'</w:t>
      </w:r>
    </w:p>
    <w:p w14:paraId="3224E322" w14:textId="77777777" w:rsidR="00297446" w:rsidRPr="00712166" w:rsidRDefault="00297446" w:rsidP="00297446">
      <w:pPr>
        <w:rPr>
          <w:color w:val="000000" w:themeColor="text1"/>
        </w:rPr>
      </w:pPr>
      <w:r w:rsidRPr="00712166">
        <w:rPr>
          <w:color w:val="000000" w:themeColor="text1"/>
        </w:rPr>
        <w:t>}</w:t>
      </w:r>
    </w:p>
    <w:p w14:paraId="1165D63C" w14:textId="258E0060" w:rsidR="00297446" w:rsidRPr="00712166" w:rsidRDefault="00297446" w:rsidP="00297446">
      <w:pPr>
        <w:rPr>
          <w:color w:val="000000" w:themeColor="text1"/>
        </w:rPr>
      </w:pPr>
      <w:r w:rsidRPr="00712166">
        <w:rPr>
          <w:color w:val="000000" w:themeColor="text1"/>
        </w:rPr>
        <w:t>console.log('Escola Cod3r'.reverse()) /* Não vai mais receber 'Escola Cod3r'</w:t>
      </w:r>
      <w:r w:rsidR="00F601A2" w:rsidRPr="00712166">
        <w:rPr>
          <w:color w:val="000000" w:themeColor="text1"/>
        </w:rPr>
        <w:t xml:space="preserve"> </w:t>
      </w:r>
      <w:r w:rsidRPr="00712166">
        <w:rPr>
          <w:color w:val="000000" w:themeColor="text1"/>
        </w:rPr>
        <w:t>como string, pois alteramos o método 'toString', ou seja, nossa string agora é</w:t>
      </w:r>
    </w:p>
    <w:p w14:paraId="55A70D10" w14:textId="0AD87FE9" w:rsidR="00297446" w:rsidRPr="00712166" w:rsidRDefault="00297446" w:rsidP="00297446">
      <w:pPr>
        <w:rPr>
          <w:color w:val="000000" w:themeColor="text1"/>
        </w:rPr>
      </w:pPr>
      <w:r w:rsidRPr="00712166">
        <w:rPr>
          <w:color w:val="000000" w:themeColor="text1"/>
        </w:rPr>
        <w:t>'Lascou Tudo' */</w:t>
      </w:r>
    </w:p>
    <w:p w14:paraId="288B9DF5" w14:textId="77777777" w:rsidR="00297446" w:rsidRPr="00712166" w:rsidRDefault="00297446" w:rsidP="00297446">
      <w:pPr>
        <w:rPr>
          <w:color w:val="000000" w:themeColor="text1"/>
        </w:rPr>
      </w:pPr>
    </w:p>
    <w:p w14:paraId="3FE77787" w14:textId="4B767B4E" w:rsidR="00F6664B" w:rsidRPr="00712166" w:rsidRDefault="00F6664B" w:rsidP="006A50BF">
      <w:pPr>
        <w:pStyle w:val="Ttulo2"/>
        <w:spacing w:line="480" w:lineRule="auto"/>
        <w:rPr>
          <w:rFonts w:cs="Arial"/>
        </w:rPr>
      </w:pPr>
      <w:bookmarkStart w:id="88" w:name="_Toc68947649"/>
      <w:r w:rsidRPr="00712166">
        <w:rPr>
          <w:rFonts w:cs="Arial"/>
        </w:rPr>
        <w:t>Herança #06</w:t>
      </w:r>
      <w:bookmarkEnd w:id="88"/>
    </w:p>
    <w:p w14:paraId="7B002E01" w14:textId="77777777" w:rsidR="0033641B" w:rsidRPr="00712166" w:rsidRDefault="0033641B" w:rsidP="0033641B">
      <w:pPr>
        <w:rPr>
          <w:color w:val="000000" w:themeColor="text1"/>
        </w:rPr>
      </w:pPr>
      <w:r w:rsidRPr="00712166">
        <w:rPr>
          <w:color w:val="000000" w:themeColor="text1"/>
        </w:rPr>
        <w:t>function Aula(nome, videoID) {</w:t>
      </w:r>
    </w:p>
    <w:p w14:paraId="50F1CC61" w14:textId="77777777" w:rsidR="0033641B" w:rsidRPr="00712166" w:rsidRDefault="0033641B" w:rsidP="0033641B">
      <w:pPr>
        <w:rPr>
          <w:color w:val="000000" w:themeColor="text1"/>
        </w:rPr>
      </w:pPr>
      <w:r w:rsidRPr="00712166">
        <w:rPr>
          <w:color w:val="000000" w:themeColor="text1"/>
        </w:rPr>
        <w:t xml:space="preserve">    this.nome = nome</w:t>
      </w:r>
    </w:p>
    <w:p w14:paraId="673A945B" w14:textId="77777777" w:rsidR="0033641B" w:rsidRPr="00712166" w:rsidRDefault="0033641B" w:rsidP="0033641B">
      <w:pPr>
        <w:rPr>
          <w:color w:val="000000" w:themeColor="text1"/>
        </w:rPr>
      </w:pPr>
      <w:r w:rsidRPr="00712166">
        <w:rPr>
          <w:color w:val="000000" w:themeColor="text1"/>
        </w:rPr>
        <w:lastRenderedPageBreak/>
        <w:t xml:space="preserve">    this.videoID = videoID</w:t>
      </w:r>
    </w:p>
    <w:p w14:paraId="4D5A4F35" w14:textId="77777777" w:rsidR="0033641B" w:rsidRPr="00712166" w:rsidRDefault="0033641B" w:rsidP="0033641B">
      <w:pPr>
        <w:rPr>
          <w:color w:val="000000" w:themeColor="text1"/>
        </w:rPr>
      </w:pPr>
      <w:r w:rsidRPr="00712166">
        <w:rPr>
          <w:color w:val="000000" w:themeColor="text1"/>
        </w:rPr>
        <w:t>}</w:t>
      </w:r>
    </w:p>
    <w:p w14:paraId="1C9D9087" w14:textId="77777777" w:rsidR="0033641B" w:rsidRPr="00712166" w:rsidRDefault="0033641B" w:rsidP="0033641B">
      <w:pPr>
        <w:rPr>
          <w:color w:val="000000" w:themeColor="text1"/>
        </w:rPr>
      </w:pPr>
    </w:p>
    <w:p w14:paraId="63BE5093" w14:textId="77777777" w:rsidR="0033641B" w:rsidRPr="00712166" w:rsidRDefault="0033641B" w:rsidP="0033641B">
      <w:pPr>
        <w:rPr>
          <w:color w:val="000000" w:themeColor="text1"/>
        </w:rPr>
      </w:pPr>
      <w:r w:rsidRPr="00712166">
        <w:rPr>
          <w:color w:val="000000" w:themeColor="text1"/>
        </w:rPr>
        <w:t>const aula1 = new Aula('Bem Vindo', 1)</w:t>
      </w:r>
    </w:p>
    <w:p w14:paraId="172606D3" w14:textId="77777777" w:rsidR="0033641B" w:rsidRPr="00712166" w:rsidRDefault="0033641B" w:rsidP="0033641B">
      <w:pPr>
        <w:rPr>
          <w:color w:val="000000" w:themeColor="text1"/>
        </w:rPr>
      </w:pPr>
      <w:r w:rsidRPr="00712166">
        <w:rPr>
          <w:color w:val="000000" w:themeColor="text1"/>
        </w:rPr>
        <w:t>const aula2 = new Aula('Até Breve', 254)</w:t>
      </w:r>
    </w:p>
    <w:p w14:paraId="28E083F3" w14:textId="77777777" w:rsidR="0033641B" w:rsidRPr="00712166" w:rsidRDefault="0033641B" w:rsidP="0033641B">
      <w:pPr>
        <w:rPr>
          <w:color w:val="000000" w:themeColor="text1"/>
        </w:rPr>
      </w:pPr>
    </w:p>
    <w:p w14:paraId="4832DD10" w14:textId="77777777" w:rsidR="0033641B" w:rsidRPr="00712166" w:rsidRDefault="0033641B" w:rsidP="0033641B">
      <w:pPr>
        <w:rPr>
          <w:color w:val="000000" w:themeColor="text1"/>
        </w:rPr>
      </w:pPr>
      <w:r w:rsidRPr="00712166">
        <w:rPr>
          <w:color w:val="000000" w:themeColor="text1"/>
        </w:rPr>
        <w:t>console.log(aula1, aula2)</w:t>
      </w:r>
    </w:p>
    <w:p w14:paraId="62579C35" w14:textId="77777777" w:rsidR="0033641B" w:rsidRPr="00712166" w:rsidRDefault="0033641B" w:rsidP="0033641B">
      <w:pPr>
        <w:rPr>
          <w:color w:val="000000" w:themeColor="text1"/>
        </w:rPr>
      </w:pPr>
    </w:p>
    <w:p w14:paraId="56107E96" w14:textId="77777777" w:rsidR="0033641B" w:rsidRPr="00712166" w:rsidRDefault="0033641B" w:rsidP="0033641B">
      <w:pPr>
        <w:rPr>
          <w:color w:val="000000" w:themeColor="text1"/>
        </w:rPr>
      </w:pPr>
      <w:r w:rsidRPr="00712166">
        <w:rPr>
          <w:color w:val="000000" w:themeColor="text1"/>
        </w:rPr>
        <w:t xml:space="preserve">/* Quando temos uma função construtora (Aula) e usamos o </w:t>
      </w:r>
    </w:p>
    <w:p w14:paraId="51D51875" w14:textId="77777777" w:rsidR="0033641B" w:rsidRPr="00712166" w:rsidRDefault="0033641B" w:rsidP="0033641B">
      <w:pPr>
        <w:rPr>
          <w:color w:val="000000" w:themeColor="text1"/>
        </w:rPr>
      </w:pPr>
      <w:r w:rsidRPr="00712166">
        <w:rPr>
          <w:color w:val="000000" w:themeColor="text1"/>
        </w:rPr>
        <w:t>operador 'new', o protótipo desse objeto aponta para Aula.prototype */</w:t>
      </w:r>
    </w:p>
    <w:p w14:paraId="771823C8" w14:textId="77777777" w:rsidR="0033641B" w:rsidRPr="00712166" w:rsidRDefault="0033641B" w:rsidP="0033641B">
      <w:pPr>
        <w:rPr>
          <w:color w:val="000000" w:themeColor="text1"/>
        </w:rPr>
      </w:pPr>
    </w:p>
    <w:p w14:paraId="7421A358" w14:textId="77777777" w:rsidR="0033641B" w:rsidRPr="00712166" w:rsidRDefault="0033641B" w:rsidP="0033641B">
      <w:pPr>
        <w:rPr>
          <w:color w:val="000000" w:themeColor="text1"/>
        </w:rPr>
      </w:pPr>
      <w:r w:rsidRPr="00712166">
        <w:rPr>
          <w:color w:val="000000" w:themeColor="text1"/>
        </w:rPr>
        <w:t>// Simulando o new - O que é feito internamente</w:t>
      </w:r>
    </w:p>
    <w:p w14:paraId="49845231" w14:textId="77777777" w:rsidR="0033641B" w:rsidRPr="00E07B29" w:rsidRDefault="0033641B" w:rsidP="0033641B">
      <w:pPr>
        <w:rPr>
          <w:color w:val="000000" w:themeColor="text1"/>
          <w:lang w:val="en-US"/>
        </w:rPr>
      </w:pPr>
      <w:r w:rsidRPr="00E07B29">
        <w:rPr>
          <w:color w:val="000000" w:themeColor="text1"/>
          <w:lang w:val="en-US"/>
        </w:rPr>
        <w:t>function novo(f, ...params) { // ... = SpreadRest</w:t>
      </w:r>
    </w:p>
    <w:p w14:paraId="7451F8F1" w14:textId="77777777" w:rsidR="0033641B" w:rsidRPr="00130012" w:rsidRDefault="0033641B" w:rsidP="0033641B">
      <w:pPr>
        <w:rPr>
          <w:color w:val="000000" w:themeColor="text1"/>
          <w:lang w:val="en-US"/>
        </w:rPr>
      </w:pPr>
      <w:r w:rsidRPr="00E07B29">
        <w:rPr>
          <w:color w:val="000000" w:themeColor="text1"/>
          <w:lang w:val="en-US"/>
        </w:rPr>
        <w:t xml:space="preserve">    </w:t>
      </w:r>
      <w:r w:rsidRPr="00130012">
        <w:rPr>
          <w:color w:val="000000" w:themeColor="text1"/>
          <w:lang w:val="en-US"/>
        </w:rPr>
        <w:t>const obj = {}</w:t>
      </w:r>
    </w:p>
    <w:p w14:paraId="07C818E9" w14:textId="77777777" w:rsidR="0033641B" w:rsidRPr="00130012" w:rsidRDefault="0033641B" w:rsidP="0033641B">
      <w:pPr>
        <w:rPr>
          <w:color w:val="000000" w:themeColor="text1"/>
          <w:lang w:val="en-US"/>
        </w:rPr>
      </w:pPr>
      <w:r w:rsidRPr="00130012">
        <w:rPr>
          <w:color w:val="000000" w:themeColor="text1"/>
          <w:lang w:val="en-US"/>
        </w:rPr>
        <w:t xml:space="preserve">    obj.__proto__ = f.prototype</w:t>
      </w:r>
    </w:p>
    <w:p w14:paraId="227050BA" w14:textId="77777777" w:rsidR="0033641B" w:rsidRPr="00130012" w:rsidRDefault="0033641B" w:rsidP="0033641B">
      <w:pPr>
        <w:rPr>
          <w:color w:val="000000" w:themeColor="text1"/>
          <w:lang w:val="en-US"/>
        </w:rPr>
      </w:pPr>
      <w:r w:rsidRPr="00130012">
        <w:rPr>
          <w:color w:val="000000" w:themeColor="text1"/>
          <w:lang w:val="en-US"/>
        </w:rPr>
        <w:t xml:space="preserve">    f.apply(obj, params) //</w:t>
      </w:r>
    </w:p>
    <w:p w14:paraId="49D5BE3F" w14:textId="77777777" w:rsidR="0033641B" w:rsidRPr="00712166" w:rsidRDefault="0033641B" w:rsidP="0033641B">
      <w:pPr>
        <w:rPr>
          <w:color w:val="000000" w:themeColor="text1"/>
        </w:rPr>
      </w:pPr>
      <w:r w:rsidRPr="00130012">
        <w:rPr>
          <w:color w:val="000000" w:themeColor="text1"/>
          <w:lang w:val="en-US"/>
        </w:rPr>
        <w:t xml:space="preserve">    </w:t>
      </w:r>
      <w:r w:rsidRPr="00712166">
        <w:rPr>
          <w:color w:val="000000" w:themeColor="text1"/>
        </w:rPr>
        <w:t>return obj</w:t>
      </w:r>
    </w:p>
    <w:p w14:paraId="27F04616" w14:textId="77777777" w:rsidR="0033641B" w:rsidRPr="00712166" w:rsidRDefault="0033641B" w:rsidP="0033641B">
      <w:pPr>
        <w:rPr>
          <w:color w:val="000000" w:themeColor="text1"/>
        </w:rPr>
      </w:pPr>
      <w:r w:rsidRPr="00712166">
        <w:rPr>
          <w:color w:val="000000" w:themeColor="text1"/>
        </w:rPr>
        <w:t>}</w:t>
      </w:r>
    </w:p>
    <w:p w14:paraId="47BD939B" w14:textId="77777777" w:rsidR="0033641B" w:rsidRPr="00712166" w:rsidRDefault="0033641B" w:rsidP="0033641B">
      <w:pPr>
        <w:rPr>
          <w:color w:val="000000" w:themeColor="text1"/>
        </w:rPr>
      </w:pPr>
    </w:p>
    <w:p w14:paraId="4ED48470" w14:textId="77777777" w:rsidR="0033641B" w:rsidRPr="00712166" w:rsidRDefault="0033641B" w:rsidP="0033641B">
      <w:pPr>
        <w:rPr>
          <w:color w:val="000000" w:themeColor="text1"/>
        </w:rPr>
      </w:pPr>
      <w:r w:rsidRPr="00712166">
        <w:rPr>
          <w:color w:val="000000" w:themeColor="text1"/>
        </w:rPr>
        <w:t>const aula3 = novo(Aula, 'Bem Vindo', 1)</w:t>
      </w:r>
    </w:p>
    <w:p w14:paraId="49E9A271" w14:textId="77777777" w:rsidR="0033641B" w:rsidRPr="00712166" w:rsidRDefault="0033641B" w:rsidP="0033641B">
      <w:pPr>
        <w:rPr>
          <w:color w:val="000000" w:themeColor="text1"/>
        </w:rPr>
      </w:pPr>
      <w:r w:rsidRPr="00712166">
        <w:rPr>
          <w:color w:val="000000" w:themeColor="text1"/>
        </w:rPr>
        <w:t>const aula4 = novo(Aula, 'Até Breve', 254)</w:t>
      </w:r>
    </w:p>
    <w:p w14:paraId="23099627" w14:textId="77777777" w:rsidR="0033641B" w:rsidRPr="00712166" w:rsidRDefault="0033641B" w:rsidP="0033641B">
      <w:pPr>
        <w:rPr>
          <w:color w:val="000000" w:themeColor="text1"/>
        </w:rPr>
      </w:pPr>
    </w:p>
    <w:p w14:paraId="6CBCDED3" w14:textId="41D22C7C" w:rsidR="006A50BF" w:rsidRPr="00712166" w:rsidRDefault="0033641B" w:rsidP="0033641B">
      <w:pPr>
        <w:rPr>
          <w:color w:val="000000" w:themeColor="text1"/>
        </w:rPr>
      </w:pPr>
      <w:r w:rsidRPr="00712166">
        <w:rPr>
          <w:color w:val="000000" w:themeColor="text1"/>
        </w:rPr>
        <w:t>console.log(aula3, aula4)</w:t>
      </w:r>
    </w:p>
    <w:p w14:paraId="69B2043B" w14:textId="3701747A" w:rsidR="00BE7FBA" w:rsidRPr="00712166" w:rsidRDefault="00BE7FBA" w:rsidP="00BE7FBA">
      <w:pPr>
        <w:rPr>
          <w:color w:val="000000" w:themeColor="text1"/>
        </w:rPr>
      </w:pPr>
    </w:p>
    <w:p w14:paraId="4DDE4795" w14:textId="7EFDF003" w:rsidR="0033641B" w:rsidRPr="00712166" w:rsidRDefault="0033641B" w:rsidP="0033641B">
      <w:pPr>
        <w:pStyle w:val="Ttulo2"/>
        <w:spacing w:line="480" w:lineRule="auto"/>
        <w:rPr>
          <w:rFonts w:cs="Arial"/>
        </w:rPr>
      </w:pPr>
      <w:bookmarkStart w:id="89" w:name="_Toc68947650"/>
      <w:r w:rsidRPr="00712166">
        <w:rPr>
          <w:rFonts w:cs="Arial"/>
        </w:rPr>
        <w:t>Evitando Modificações</w:t>
      </w:r>
      <w:bookmarkEnd w:id="89"/>
    </w:p>
    <w:p w14:paraId="6EED8FE2" w14:textId="30F4549A" w:rsidR="0033641B" w:rsidRPr="00712166" w:rsidRDefault="0033641B" w:rsidP="0033641B">
      <w:pPr>
        <w:rPr>
          <w:color w:val="000000" w:themeColor="text1"/>
        </w:rPr>
      </w:pPr>
      <w:r w:rsidRPr="00712166">
        <w:rPr>
          <w:color w:val="000000" w:themeColor="text1"/>
        </w:rPr>
        <w:t>Por ser fracamente tipada, JavaScript permite que atributos de objetos sofram modificações, e essas modificações as vezes são indesejáveis, e podemos contornar, para ter maior previsibilidades de determinados objetos.</w:t>
      </w:r>
    </w:p>
    <w:p w14:paraId="285E5DC8" w14:textId="2CFDD664" w:rsidR="00503602" w:rsidRPr="00712166" w:rsidRDefault="00503602" w:rsidP="0033641B">
      <w:pPr>
        <w:rPr>
          <w:color w:val="000000" w:themeColor="text1"/>
        </w:rPr>
      </w:pPr>
    </w:p>
    <w:p w14:paraId="21167347" w14:textId="61452F52" w:rsidR="00503602" w:rsidRPr="00712166" w:rsidRDefault="00503602" w:rsidP="00503602">
      <w:pPr>
        <w:pStyle w:val="Ttulo2"/>
        <w:spacing w:line="480" w:lineRule="auto"/>
        <w:rPr>
          <w:rFonts w:cs="Arial"/>
        </w:rPr>
      </w:pPr>
      <w:bookmarkStart w:id="90" w:name="_Toc68947651"/>
      <w:r w:rsidRPr="00712166">
        <w:rPr>
          <w:rFonts w:cs="Arial"/>
        </w:rPr>
        <w:t>JSON vs Objeto</w:t>
      </w:r>
      <w:bookmarkEnd w:id="90"/>
    </w:p>
    <w:p w14:paraId="40C2D7FA" w14:textId="77777777" w:rsidR="00503602" w:rsidRPr="00712166" w:rsidRDefault="00503602" w:rsidP="00503602">
      <w:pPr>
        <w:rPr>
          <w:color w:val="000000" w:themeColor="text1"/>
        </w:rPr>
      </w:pPr>
      <w:r w:rsidRPr="00712166">
        <w:rPr>
          <w:color w:val="000000" w:themeColor="text1"/>
        </w:rPr>
        <w:t>// JSON - JavaScript Object Notation</w:t>
      </w:r>
    </w:p>
    <w:p w14:paraId="0DE46B96" w14:textId="77777777" w:rsidR="00503602" w:rsidRPr="00712166" w:rsidRDefault="00503602" w:rsidP="00503602">
      <w:pPr>
        <w:rPr>
          <w:color w:val="000000" w:themeColor="text1"/>
        </w:rPr>
      </w:pPr>
    </w:p>
    <w:p w14:paraId="0F002433" w14:textId="77777777" w:rsidR="00503602" w:rsidRPr="00712166" w:rsidRDefault="00503602" w:rsidP="00503602">
      <w:pPr>
        <w:rPr>
          <w:color w:val="000000" w:themeColor="text1"/>
        </w:rPr>
      </w:pPr>
      <w:r w:rsidRPr="00712166">
        <w:rPr>
          <w:color w:val="000000" w:themeColor="text1"/>
        </w:rPr>
        <w:t>/* Formato de dados mais usados para interoperabilidade entre sistemas */</w:t>
      </w:r>
    </w:p>
    <w:p w14:paraId="13796FAD" w14:textId="77777777" w:rsidR="00503602" w:rsidRPr="00712166" w:rsidRDefault="00503602" w:rsidP="00503602">
      <w:pPr>
        <w:rPr>
          <w:color w:val="000000" w:themeColor="text1"/>
        </w:rPr>
      </w:pPr>
    </w:p>
    <w:p w14:paraId="34BE0DB3" w14:textId="77777777" w:rsidR="00503602" w:rsidRPr="00712166" w:rsidRDefault="00503602" w:rsidP="00503602">
      <w:pPr>
        <w:rPr>
          <w:color w:val="000000" w:themeColor="text1"/>
        </w:rPr>
      </w:pPr>
      <w:r w:rsidRPr="00712166">
        <w:rPr>
          <w:color w:val="000000" w:themeColor="text1"/>
        </w:rPr>
        <w:lastRenderedPageBreak/>
        <w:t>const obj = { a: 1, b: 2, c: 3, soma(a, b, c) { return a + b + c } }</w:t>
      </w:r>
    </w:p>
    <w:p w14:paraId="7A205B4C" w14:textId="77777777" w:rsidR="00503602" w:rsidRPr="00712166" w:rsidRDefault="00503602" w:rsidP="00503602">
      <w:pPr>
        <w:rPr>
          <w:color w:val="000000" w:themeColor="text1"/>
        </w:rPr>
      </w:pPr>
    </w:p>
    <w:p w14:paraId="465B798E" w14:textId="77777777" w:rsidR="00503602" w:rsidRPr="00712166" w:rsidRDefault="00503602" w:rsidP="00503602">
      <w:pPr>
        <w:rPr>
          <w:color w:val="000000" w:themeColor="text1"/>
        </w:rPr>
      </w:pPr>
      <w:r w:rsidRPr="00712166">
        <w:rPr>
          <w:color w:val="000000" w:themeColor="text1"/>
        </w:rPr>
        <w:t>//Transformar um Objeto em JSON</w:t>
      </w:r>
    </w:p>
    <w:p w14:paraId="3E531BAC" w14:textId="77777777" w:rsidR="00503602" w:rsidRPr="00712166" w:rsidRDefault="00503602" w:rsidP="00503602">
      <w:pPr>
        <w:rPr>
          <w:color w:val="000000" w:themeColor="text1"/>
        </w:rPr>
      </w:pPr>
      <w:r w:rsidRPr="00712166">
        <w:rPr>
          <w:color w:val="000000" w:themeColor="text1"/>
        </w:rPr>
        <w:t>console.log(JSON.stringify(obj))</w:t>
      </w:r>
    </w:p>
    <w:p w14:paraId="15595C38" w14:textId="77777777" w:rsidR="00503602" w:rsidRPr="00712166" w:rsidRDefault="00503602" w:rsidP="00503602">
      <w:pPr>
        <w:rPr>
          <w:color w:val="000000" w:themeColor="text1"/>
        </w:rPr>
      </w:pPr>
    </w:p>
    <w:p w14:paraId="203395CE" w14:textId="77777777" w:rsidR="00503602" w:rsidRPr="00712166" w:rsidRDefault="00503602" w:rsidP="00503602">
      <w:pPr>
        <w:rPr>
          <w:color w:val="000000" w:themeColor="text1"/>
        </w:rPr>
      </w:pPr>
      <w:r w:rsidRPr="00712166">
        <w:rPr>
          <w:color w:val="000000" w:themeColor="text1"/>
        </w:rPr>
        <w:t>//Transformar um JSON em Objeto</w:t>
      </w:r>
    </w:p>
    <w:p w14:paraId="7606C1EB" w14:textId="77777777" w:rsidR="00503602" w:rsidRPr="00712166" w:rsidRDefault="00503602" w:rsidP="00503602">
      <w:pPr>
        <w:rPr>
          <w:color w:val="000000" w:themeColor="text1"/>
        </w:rPr>
      </w:pPr>
      <w:r w:rsidRPr="00712166">
        <w:rPr>
          <w:color w:val="000000" w:themeColor="text1"/>
        </w:rPr>
        <w:t>console.log(JSON.parse('{"a":1, "b":2, "c":2}'))</w:t>
      </w:r>
    </w:p>
    <w:p w14:paraId="7C4A5C83" w14:textId="26267CEA" w:rsidR="00503602" w:rsidRPr="00712166" w:rsidRDefault="00503602" w:rsidP="00503602">
      <w:pPr>
        <w:rPr>
          <w:color w:val="000000" w:themeColor="text1"/>
        </w:rPr>
      </w:pPr>
      <w:r w:rsidRPr="00712166">
        <w:rPr>
          <w:color w:val="000000" w:themeColor="text1"/>
        </w:rPr>
        <w:t>/* Os atrubutos para ter um JSON válido tem que ter</w:t>
      </w:r>
    </w:p>
    <w:p w14:paraId="4BCC0F71" w14:textId="77777777" w:rsidR="00503602" w:rsidRPr="00712166" w:rsidRDefault="00503602" w:rsidP="00503602">
      <w:pPr>
        <w:rPr>
          <w:color w:val="000000" w:themeColor="text1"/>
        </w:rPr>
      </w:pPr>
      <w:r w:rsidRPr="00712166">
        <w:rPr>
          <w:color w:val="000000" w:themeColor="text1"/>
        </w:rPr>
        <w:t>os mesmos em aspas dupla("") */</w:t>
      </w:r>
    </w:p>
    <w:p w14:paraId="6E7933A5" w14:textId="77777777" w:rsidR="00503602" w:rsidRPr="00712166" w:rsidRDefault="00503602" w:rsidP="00503602">
      <w:pPr>
        <w:rPr>
          <w:color w:val="000000" w:themeColor="text1"/>
        </w:rPr>
      </w:pPr>
    </w:p>
    <w:p w14:paraId="36353E6C" w14:textId="289B1760" w:rsidR="00503602" w:rsidRPr="00130012" w:rsidRDefault="00503602" w:rsidP="00503602">
      <w:pPr>
        <w:rPr>
          <w:color w:val="000000" w:themeColor="text1"/>
          <w:lang w:val="en-US"/>
        </w:rPr>
      </w:pPr>
      <w:r w:rsidRPr="00130012">
        <w:rPr>
          <w:color w:val="000000" w:themeColor="text1"/>
          <w:lang w:val="en-US"/>
        </w:rPr>
        <w:t>console.log(JSON.parse('{"a":1, "b": "string", "c": true, "d": {}, "e": []}'))</w:t>
      </w:r>
    </w:p>
    <w:p w14:paraId="60DC9085" w14:textId="150278EA" w:rsidR="00503602" w:rsidRPr="00130012" w:rsidRDefault="00503602" w:rsidP="00503602">
      <w:pPr>
        <w:rPr>
          <w:color w:val="000000" w:themeColor="text1"/>
          <w:lang w:val="en-US"/>
        </w:rPr>
      </w:pPr>
    </w:p>
    <w:p w14:paraId="1AE571D7" w14:textId="2D92E2B1" w:rsidR="002705C2" w:rsidRPr="00712166" w:rsidRDefault="002705C2" w:rsidP="002705C2">
      <w:pPr>
        <w:pStyle w:val="Ttulo2"/>
        <w:spacing w:line="480" w:lineRule="auto"/>
        <w:rPr>
          <w:rFonts w:cs="Arial"/>
        </w:rPr>
      </w:pPr>
      <w:bookmarkStart w:id="91" w:name="_Toc68947652"/>
      <w:r w:rsidRPr="00712166">
        <w:rPr>
          <w:rFonts w:cs="Arial"/>
        </w:rPr>
        <w:t>Classe #01</w:t>
      </w:r>
      <w:bookmarkEnd w:id="91"/>
    </w:p>
    <w:p w14:paraId="770F774A" w14:textId="0A3AF817" w:rsidR="002705C2" w:rsidRPr="00712166" w:rsidRDefault="002705C2" w:rsidP="002705C2">
      <w:pPr>
        <w:rPr>
          <w:color w:val="000000" w:themeColor="text1"/>
        </w:rPr>
      </w:pPr>
      <w:r w:rsidRPr="00712166">
        <w:rPr>
          <w:color w:val="000000" w:themeColor="text1"/>
        </w:rPr>
        <w:t>Por traz dos panos, as classes são funções construtivas, temos uma outra forma de criar funções construtoras</w:t>
      </w:r>
    </w:p>
    <w:p w14:paraId="134C3345" w14:textId="77777777" w:rsidR="002705C2" w:rsidRPr="00712166" w:rsidRDefault="002705C2" w:rsidP="002705C2">
      <w:pPr>
        <w:rPr>
          <w:color w:val="000000" w:themeColor="text1"/>
          <w:u w:val="single"/>
        </w:rPr>
      </w:pPr>
    </w:p>
    <w:p w14:paraId="211DEC42" w14:textId="77777777" w:rsidR="002705C2" w:rsidRPr="00712166" w:rsidRDefault="002705C2" w:rsidP="002705C2">
      <w:pPr>
        <w:rPr>
          <w:color w:val="000000" w:themeColor="text1"/>
        </w:rPr>
      </w:pPr>
      <w:r w:rsidRPr="00712166">
        <w:rPr>
          <w:color w:val="000000" w:themeColor="text1"/>
        </w:rPr>
        <w:t>class Lancamento {</w:t>
      </w:r>
    </w:p>
    <w:p w14:paraId="13FD73D3" w14:textId="77777777" w:rsidR="002705C2" w:rsidRPr="00712166" w:rsidRDefault="002705C2" w:rsidP="002705C2">
      <w:pPr>
        <w:rPr>
          <w:color w:val="000000" w:themeColor="text1"/>
        </w:rPr>
      </w:pPr>
      <w:r w:rsidRPr="00712166">
        <w:rPr>
          <w:color w:val="000000" w:themeColor="text1"/>
        </w:rPr>
        <w:t xml:space="preserve">    //Nossa função construtora</w:t>
      </w:r>
    </w:p>
    <w:p w14:paraId="7D5122F1" w14:textId="77777777" w:rsidR="002705C2" w:rsidRPr="00712166" w:rsidRDefault="002705C2" w:rsidP="002705C2">
      <w:pPr>
        <w:rPr>
          <w:color w:val="000000" w:themeColor="text1"/>
        </w:rPr>
      </w:pPr>
      <w:r w:rsidRPr="00712166">
        <w:rPr>
          <w:color w:val="000000" w:themeColor="text1"/>
        </w:rPr>
        <w:t xml:space="preserve">    constructor(nome = 'Genérico', valor = 0) {</w:t>
      </w:r>
    </w:p>
    <w:p w14:paraId="2CB667B8" w14:textId="77777777" w:rsidR="002705C2" w:rsidRPr="00712166" w:rsidRDefault="002705C2" w:rsidP="002705C2">
      <w:pPr>
        <w:rPr>
          <w:color w:val="000000" w:themeColor="text1"/>
        </w:rPr>
      </w:pPr>
      <w:r w:rsidRPr="00712166">
        <w:rPr>
          <w:color w:val="000000" w:themeColor="text1"/>
        </w:rPr>
        <w:t xml:space="preserve">        this.nome = nome</w:t>
      </w:r>
    </w:p>
    <w:p w14:paraId="6CB5D489" w14:textId="77777777" w:rsidR="002705C2" w:rsidRPr="00712166" w:rsidRDefault="002705C2" w:rsidP="002705C2">
      <w:pPr>
        <w:rPr>
          <w:color w:val="000000" w:themeColor="text1"/>
        </w:rPr>
      </w:pPr>
      <w:r w:rsidRPr="00712166">
        <w:rPr>
          <w:color w:val="000000" w:themeColor="text1"/>
        </w:rPr>
        <w:t xml:space="preserve">        this.valor = valor</w:t>
      </w:r>
    </w:p>
    <w:p w14:paraId="16A76BAE" w14:textId="77777777" w:rsidR="002705C2" w:rsidRPr="00712166" w:rsidRDefault="002705C2" w:rsidP="002705C2">
      <w:pPr>
        <w:rPr>
          <w:color w:val="000000" w:themeColor="text1"/>
        </w:rPr>
      </w:pPr>
      <w:r w:rsidRPr="00712166">
        <w:rPr>
          <w:color w:val="000000" w:themeColor="text1"/>
        </w:rPr>
        <w:t xml:space="preserve">    }</w:t>
      </w:r>
    </w:p>
    <w:p w14:paraId="2FDAB8DF" w14:textId="77777777" w:rsidR="002705C2" w:rsidRPr="00712166" w:rsidRDefault="002705C2" w:rsidP="002705C2">
      <w:pPr>
        <w:rPr>
          <w:color w:val="000000" w:themeColor="text1"/>
        </w:rPr>
      </w:pPr>
      <w:r w:rsidRPr="00712166">
        <w:rPr>
          <w:color w:val="000000" w:themeColor="text1"/>
        </w:rPr>
        <w:t>}</w:t>
      </w:r>
    </w:p>
    <w:p w14:paraId="74F30180" w14:textId="77777777" w:rsidR="002705C2" w:rsidRPr="00712166" w:rsidRDefault="002705C2" w:rsidP="002705C2">
      <w:pPr>
        <w:rPr>
          <w:color w:val="000000" w:themeColor="text1"/>
        </w:rPr>
      </w:pPr>
    </w:p>
    <w:p w14:paraId="298D7813" w14:textId="77777777" w:rsidR="002705C2" w:rsidRPr="00712166" w:rsidRDefault="002705C2" w:rsidP="002705C2">
      <w:pPr>
        <w:rPr>
          <w:color w:val="000000" w:themeColor="text1"/>
        </w:rPr>
      </w:pPr>
      <w:r w:rsidRPr="00712166">
        <w:rPr>
          <w:color w:val="000000" w:themeColor="text1"/>
        </w:rPr>
        <w:t>class CicloFinanceiro {</w:t>
      </w:r>
    </w:p>
    <w:p w14:paraId="33442C06" w14:textId="77777777" w:rsidR="002705C2" w:rsidRPr="00712166" w:rsidRDefault="002705C2" w:rsidP="002705C2">
      <w:pPr>
        <w:rPr>
          <w:color w:val="000000" w:themeColor="text1"/>
        </w:rPr>
      </w:pPr>
      <w:r w:rsidRPr="00712166">
        <w:rPr>
          <w:color w:val="000000" w:themeColor="text1"/>
        </w:rPr>
        <w:t xml:space="preserve">    constructor(mes, ano) {</w:t>
      </w:r>
    </w:p>
    <w:p w14:paraId="5959A1B8" w14:textId="77777777" w:rsidR="002705C2" w:rsidRPr="00712166" w:rsidRDefault="002705C2" w:rsidP="002705C2">
      <w:pPr>
        <w:rPr>
          <w:color w:val="000000" w:themeColor="text1"/>
        </w:rPr>
      </w:pPr>
      <w:r w:rsidRPr="00712166">
        <w:rPr>
          <w:color w:val="000000" w:themeColor="text1"/>
        </w:rPr>
        <w:t xml:space="preserve">        this.mes = mes</w:t>
      </w:r>
    </w:p>
    <w:p w14:paraId="5E9DEAE1" w14:textId="77777777" w:rsidR="002705C2" w:rsidRPr="00712166" w:rsidRDefault="002705C2" w:rsidP="002705C2">
      <w:pPr>
        <w:rPr>
          <w:color w:val="000000" w:themeColor="text1"/>
        </w:rPr>
      </w:pPr>
      <w:r w:rsidRPr="00712166">
        <w:rPr>
          <w:color w:val="000000" w:themeColor="text1"/>
        </w:rPr>
        <w:t xml:space="preserve">        this.ano = ano</w:t>
      </w:r>
    </w:p>
    <w:p w14:paraId="6B48AE2D" w14:textId="77777777" w:rsidR="002705C2" w:rsidRPr="00712166" w:rsidRDefault="002705C2" w:rsidP="002705C2">
      <w:pPr>
        <w:rPr>
          <w:color w:val="000000" w:themeColor="text1"/>
        </w:rPr>
      </w:pPr>
      <w:r w:rsidRPr="00712166">
        <w:rPr>
          <w:color w:val="000000" w:themeColor="text1"/>
        </w:rPr>
        <w:t xml:space="preserve">        this.lancamentos = []</w:t>
      </w:r>
    </w:p>
    <w:p w14:paraId="5E4ED886" w14:textId="77777777" w:rsidR="002705C2" w:rsidRPr="00712166" w:rsidRDefault="002705C2" w:rsidP="002705C2">
      <w:pPr>
        <w:rPr>
          <w:color w:val="000000" w:themeColor="text1"/>
        </w:rPr>
      </w:pPr>
      <w:r w:rsidRPr="00712166">
        <w:rPr>
          <w:color w:val="000000" w:themeColor="text1"/>
        </w:rPr>
        <w:t xml:space="preserve">    }</w:t>
      </w:r>
    </w:p>
    <w:p w14:paraId="11D58757" w14:textId="77777777" w:rsidR="002705C2" w:rsidRPr="00712166" w:rsidRDefault="002705C2" w:rsidP="002705C2">
      <w:pPr>
        <w:rPr>
          <w:color w:val="000000" w:themeColor="text1"/>
        </w:rPr>
      </w:pPr>
    </w:p>
    <w:p w14:paraId="47B5D558" w14:textId="77777777" w:rsidR="002705C2" w:rsidRPr="00712166" w:rsidRDefault="002705C2" w:rsidP="002705C2">
      <w:pPr>
        <w:rPr>
          <w:color w:val="000000" w:themeColor="text1"/>
        </w:rPr>
      </w:pPr>
      <w:r w:rsidRPr="00712166">
        <w:rPr>
          <w:color w:val="000000" w:themeColor="text1"/>
        </w:rPr>
        <w:t xml:space="preserve">    addLancamentos(...lancamentos) {</w:t>
      </w:r>
    </w:p>
    <w:p w14:paraId="25C66869" w14:textId="77777777" w:rsidR="002705C2" w:rsidRPr="00712166" w:rsidRDefault="002705C2" w:rsidP="002705C2">
      <w:pPr>
        <w:rPr>
          <w:color w:val="000000" w:themeColor="text1"/>
        </w:rPr>
      </w:pPr>
      <w:r w:rsidRPr="00712166">
        <w:rPr>
          <w:color w:val="000000" w:themeColor="text1"/>
        </w:rPr>
        <w:t xml:space="preserve">        lancamentos.forEach(l =&gt; this.lancamentos.push(l))</w:t>
      </w:r>
    </w:p>
    <w:p w14:paraId="47A05D02" w14:textId="77777777" w:rsidR="002705C2" w:rsidRPr="00712166" w:rsidRDefault="002705C2" w:rsidP="002705C2">
      <w:pPr>
        <w:rPr>
          <w:color w:val="000000" w:themeColor="text1"/>
        </w:rPr>
      </w:pPr>
      <w:r w:rsidRPr="00712166">
        <w:rPr>
          <w:color w:val="000000" w:themeColor="text1"/>
        </w:rPr>
        <w:t xml:space="preserve">    }</w:t>
      </w:r>
    </w:p>
    <w:p w14:paraId="6E1CFFE6" w14:textId="77777777" w:rsidR="002705C2" w:rsidRPr="00712166" w:rsidRDefault="002705C2" w:rsidP="002705C2">
      <w:pPr>
        <w:rPr>
          <w:color w:val="000000" w:themeColor="text1"/>
        </w:rPr>
      </w:pPr>
    </w:p>
    <w:p w14:paraId="69920327" w14:textId="77777777" w:rsidR="002705C2" w:rsidRPr="00712166" w:rsidRDefault="002705C2" w:rsidP="002705C2">
      <w:pPr>
        <w:rPr>
          <w:color w:val="000000" w:themeColor="text1"/>
        </w:rPr>
      </w:pPr>
      <w:r w:rsidRPr="00712166">
        <w:rPr>
          <w:color w:val="000000" w:themeColor="text1"/>
        </w:rPr>
        <w:lastRenderedPageBreak/>
        <w:t xml:space="preserve">    sumario() {</w:t>
      </w:r>
    </w:p>
    <w:p w14:paraId="218FDEE3" w14:textId="77777777" w:rsidR="002705C2" w:rsidRPr="00712166" w:rsidRDefault="002705C2" w:rsidP="002705C2">
      <w:pPr>
        <w:rPr>
          <w:color w:val="000000" w:themeColor="text1"/>
        </w:rPr>
      </w:pPr>
      <w:r w:rsidRPr="00712166">
        <w:rPr>
          <w:color w:val="000000" w:themeColor="text1"/>
        </w:rPr>
        <w:t xml:space="preserve">        let valorConsolidado = 0</w:t>
      </w:r>
    </w:p>
    <w:p w14:paraId="27667DA3" w14:textId="77777777" w:rsidR="002705C2" w:rsidRPr="00712166" w:rsidRDefault="002705C2" w:rsidP="002705C2">
      <w:pPr>
        <w:rPr>
          <w:color w:val="000000" w:themeColor="text1"/>
        </w:rPr>
      </w:pPr>
      <w:r w:rsidRPr="00712166">
        <w:rPr>
          <w:color w:val="000000" w:themeColor="text1"/>
        </w:rPr>
        <w:t xml:space="preserve">        this.lancamentos.forEach(l =&gt; {</w:t>
      </w:r>
    </w:p>
    <w:p w14:paraId="21EEA185" w14:textId="77777777" w:rsidR="002705C2" w:rsidRPr="00712166" w:rsidRDefault="002705C2" w:rsidP="002705C2">
      <w:pPr>
        <w:rPr>
          <w:color w:val="000000" w:themeColor="text1"/>
        </w:rPr>
      </w:pPr>
      <w:r w:rsidRPr="00712166">
        <w:rPr>
          <w:color w:val="000000" w:themeColor="text1"/>
        </w:rPr>
        <w:t xml:space="preserve">            valorConsolidado += l.valor</w:t>
      </w:r>
    </w:p>
    <w:p w14:paraId="5AB733D8" w14:textId="77777777" w:rsidR="002705C2" w:rsidRPr="00712166" w:rsidRDefault="002705C2" w:rsidP="002705C2">
      <w:pPr>
        <w:rPr>
          <w:color w:val="000000" w:themeColor="text1"/>
        </w:rPr>
      </w:pPr>
      <w:r w:rsidRPr="00712166">
        <w:rPr>
          <w:color w:val="000000" w:themeColor="text1"/>
        </w:rPr>
        <w:t xml:space="preserve">        })</w:t>
      </w:r>
    </w:p>
    <w:p w14:paraId="414CDF14" w14:textId="77777777" w:rsidR="002705C2" w:rsidRPr="00712166" w:rsidRDefault="002705C2" w:rsidP="002705C2">
      <w:pPr>
        <w:rPr>
          <w:color w:val="000000" w:themeColor="text1"/>
        </w:rPr>
      </w:pPr>
      <w:r w:rsidRPr="00712166">
        <w:rPr>
          <w:color w:val="000000" w:themeColor="text1"/>
        </w:rPr>
        <w:t xml:space="preserve">        return valorConsolidado</w:t>
      </w:r>
    </w:p>
    <w:p w14:paraId="3D16D48A" w14:textId="77777777" w:rsidR="002705C2" w:rsidRPr="00712166" w:rsidRDefault="002705C2" w:rsidP="002705C2">
      <w:pPr>
        <w:rPr>
          <w:color w:val="000000" w:themeColor="text1"/>
        </w:rPr>
      </w:pPr>
      <w:r w:rsidRPr="00712166">
        <w:rPr>
          <w:color w:val="000000" w:themeColor="text1"/>
        </w:rPr>
        <w:t xml:space="preserve">    }</w:t>
      </w:r>
    </w:p>
    <w:p w14:paraId="2FE4768B" w14:textId="77777777" w:rsidR="002705C2" w:rsidRPr="00712166" w:rsidRDefault="002705C2" w:rsidP="002705C2">
      <w:pPr>
        <w:rPr>
          <w:color w:val="000000" w:themeColor="text1"/>
        </w:rPr>
      </w:pPr>
      <w:r w:rsidRPr="00712166">
        <w:rPr>
          <w:color w:val="000000" w:themeColor="text1"/>
        </w:rPr>
        <w:t>}</w:t>
      </w:r>
    </w:p>
    <w:p w14:paraId="6AA4861D" w14:textId="77777777" w:rsidR="002705C2" w:rsidRPr="00712166" w:rsidRDefault="002705C2" w:rsidP="002705C2">
      <w:pPr>
        <w:rPr>
          <w:color w:val="000000" w:themeColor="text1"/>
        </w:rPr>
      </w:pPr>
    </w:p>
    <w:p w14:paraId="44B9FBA6" w14:textId="77777777" w:rsidR="002705C2" w:rsidRPr="00712166" w:rsidRDefault="002705C2" w:rsidP="002705C2">
      <w:pPr>
        <w:rPr>
          <w:color w:val="000000" w:themeColor="text1"/>
        </w:rPr>
      </w:pPr>
      <w:r w:rsidRPr="00712166">
        <w:rPr>
          <w:color w:val="000000" w:themeColor="text1"/>
        </w:rPr>
        <w:t>const salario = new Lancamento('Salário', 45000)</w:t>
      </w:r>
    </w:p>
    <w:p w14:paraId="2DF7E579" w14:textId="77777777" w:rsidR="002705C2" w:rsidRPr="00712166" w:rsidRDefault="002705C2" w:rsidP="002705C2">
      <w:pPr>
        <w:rPr>
          <w:color w:val="000000" w:themeColor="text1"/>
        </w:rPr>
      </w:pPr>
      <w:r w:rsidRPr="00712166">
        <w:rPr>
          <w:color w:val="000000" w:themeColor="text1"/>
        </w:rPr>
        <w:t>const contaluz = new Lancamento('Luz', -220)</w:t>
      </w:r>
    </w:p>
    <w:p w14:paraId="1A2B2874" w14:textId="77777777" w:rsidR="002705C2" w:rsidRPr="00712166" w:rsidRDefault="002705C2" w:rsidP="002705C2">
      <w:pPr>
        <w:rPr>
          <w:color w:val="000000" w:themeColor="text1"/>
        </w:rPr>
      </w:pPr>
      <w:r w:rsidRPr="00712166">
        <w:rPr>
          <w:color w:val="000000" w:themeColor="text1"/>
        </w:rPr>
        <w:t>const contaagua = new Lancamento('Luz', -70)</w:t>
      </w:r>
    </w:p>
    <w:p w14:paraId="04BBA749" w14:textId="77777777" w:rsidR="002705C2" w:rsidRPr="00712166" w:rsidRDefault="002705C2" w:rsidP="002705C2">
      <w:pPr>
        <w:rPr>
          <w:color w:val="000000" w:themeColor="text1"/>
        </w:rPr>
      </w:pPr>
    </w:p>
    <w:p w14:paraId="2E0D5763" w14:textId="77777777" w:rsidR="002705C2" w:rsidRPr="00712166" w:rsidRDefault="002705C2" w:rsidP="002705C2">
      <w:pPr>
        <w:rPr>
          <w:color w:val="000000" w:themeColor="text1"/>
        </w:rPr>
      </w:pPr>
      <w:r w:rsidRPr="00712166">
        <w:rPr>
          <w:color w:val="000000" w:themeColor="text1"/>
        </w:rPr>
        <w:t>const contas = new CicloFinanceiro(2, 2021)</w:t>
      </w:r>
    </w:p>
    <w:p w14:paraId="50DE4FD3" w14:textId="77777777" w:rsidR="002705C2" w:rsidRPr="00712166" w:rsidRDefault="002705C2" w:rsidP="002705C2">
      <w:pPr>
        <w:rPr>
          <w:color w:val="000000" w:themeColor="text1"/>
        </w:rPr>
      </w:pPr>
      <w:r w:rsidRPr="00712166">
        <w:rPr>
          <w:color w:val="000000" w:themeColor="text1"/>
        </w:rPr>
        <w:t>contas.addLancamentos(salario, contaluz, contaagua)</w:t>
      </w:r>
    </w:p>
    <w:p w14:paraId="7BA929D7" w14:textId="77777777" w:rsidR="002705C2" w:rsidRPr="00712166" w:rsidRDefault="002705C2" w:rsidP="002705C2">
      <w:pPr>
        <w:rPr>
          <w:color w:val="000000" w:themeColor="text1"/>
        </w:rPr>
      </w:pPr>
    </w:p>
    <w:p w14:paraId="23B7154B" w14:textId="77777777" w:rsidR="002705C2" w:rsidRPr="00712166" w:rsidRDefault="002705C2" w:rsidP="002705C2">
      <w:pPr>
        <w:rPr>
          <w:color w:val="000000" w:themeColor="text1"/>
        </w:rPr>
      </w:pPr>
      <w:r w:rsidRPr="00712166">
        <w:rPr>
          <w:color w:val="000000" w:themeColor="text1"/>
        </w:rPr>
        <w:t>console.log(contas.sumario())</w:t>
      </w:r>
    </w:p>
    <w:p w14:paraId="75BF18A1" w14:textId="41B89F36" w:rsidR="002705C2" w:rsidRPr="00712166" w:rsidRDefault="002705C2" w:rsidP="002705C2">
      <w:pPr>
        <w:rPr>
          <w:color w:val="000000" w:themeColor="text1"/>
        </w:rPr>
      </w:pPr>
    </w:p>
    <w:p w14:paraId="62C0A099" w14:textId="7E72D0E0" w:rsidR="002705C2" w:rsidRPr="00712166" w:rsidRDefault="002705C2" w:rsidP="002705C2">
      <w:pPr>
        <w:pStyle w:val="Ttulo2"/>
        <w:spacing w:line="480" w:lineRule="auto"/>
        <w:rPr>
          <w:rFonts w:cs="Arial"/>
        </w:rPr>
      </w:pPr>
      <w:bookmarkStart w:id="92" w:name="_Toc68947653"/>
      <w:r w:rsidRPr="00712166">
        <w:rPr>
          <w:rFonts w:cs="Arial"/>
        </w:rPr>
        <w:t>Classe #02</w:t>
      </w:r>
      <w:bookmarkEnd w:id="92"/>
    </w:p>
    <w:p w14:paraId="6C4887C0" w14:textId="77777777" w:rsidR="008E0737" w:rsidRPr="00712166" w:rsidRDefault="008E0737" w:rsidP="008E0737">
      <w:pPr>
        <w:rPr>
          <w:color w:val="000000" w:themeColor="text1"/>
        </w:rPr>
      </w:pPr>
      <w:r w:rsidRPr="00712166">
        <w:rPr>
          <w:color w:val="000000" w:themeColor="text1"/>
        </w:rPr>
        <w:t>//Herança com classes JavaScript</w:t>
      </w:r>
    </w:p>
    <w:p w14:paraId="358CC544" w14:textId="77777777" w:rsidR="008E0737" w:rsidRPr="00712166" w:rsidRDefault="008E0737" w:rsidP="008E0737">
      <w:pPr>
        <w:rPr>
          <w:color w:val="000000" w:themeColor="text1"/>
        </w:rPr>
      </w:pPr>
    </w:p>
    <w:p w14:paraId="7478868F" w14:textId="77777777" w:rsidR="008E0737" w:rsidRPr="00712166" w:rsidRDefault="008E0737" w:rsidP="008E0737">
      <w:pPr>
        <w:rPr>
          <w:color w:val="000000" w:themeColor="text1"/>
        </w:rPr>
      </w:pPr>
      <w:r w:rsidRPr="00712166">
        <w:rPr>
          <w:color w:val="000000" w:themeColor="text1"/>
        </w:rPr>
        <w:t>class Avo {</w:t>
      </w:r>
    </w:p>
    <w:p w14:paraId="4ECF1961" w14:textId="77777777" w:rsidR="008E0737" w:rsidRPr="00712166" w:rsidRDefault="008E0737" w:rsidP="008E0737">
      <w:pPr>
        <w:rPr>
          <w:color w:val="000000" w:themeColor="text1"/>
        </w:rPr>
      </w:pPr>
      <w:r w:rsidRPr="00712166">
        <w:rPr>
          <w:color w:val="000000" w:themeColor="text1"/>
        </w:rPr>
        <w:t xml:space="preserve">    constructor(sobrenome) {</w:t>
      </w:r>
    </w:p>
    <w:p w14:paraId="7A0D7AC6" w14:textId="77777777" w:rsidR="008E0737" w:rsidRPr="00712166" w:rsidRDefault="008E0737" w:rsidP="008E0737">
      <w:pPr>
        <w:rPr>
          <w:color w:val="000000" w:themeColor="text1"/>
        </w:rPr>
      </w:pPr>
      <w:r w:rsidRPr="00712166">
        <w:rPr>
          <w:color w:val="000000" w:themeColor="text1"/>
        </w:rPr>
        <w:t xml:space="preserve">        this.sobrenome = sobrenome</w:t>
      </w:r>
    </w:p>
    <w:p w14:paraId="722BE447" w14:textId="77777777" w:rsidR="008E0737" w:rsidRPr="00712166" w:rsidRDefault="008E0737" w:rsidP="008E0737">
      <w:pPr>
        <w:rPr>
          <w:color w:val="000000" w:themeColor="text1"/>
        </w:rPr>
      </w:pPr>
      <w:r w:rsidRPr="00712166">
        <w:rPr>
          <w:color w:val="000000" w:themeColor="text1"/>
        </w:rPr>
        <w:t xml:space="preserve">    }</w:t>
      </w:r>
    </w:p>
    <w:p w14:paraId="18E17CCB" w14:textId="77777777" w:rsidR="008E0737" w:rsidRPr="00712166" w:rsidRDefault="008E0737" w:rsidP="008E0737">
      <w:pPr>
        <w:rPr>
          <w:color w:val="000000" w:themeColor="text1"/>
        </w:rPr>
      </w:pPr>
      <w:r w:rsidRPr="00712166">
        <w:rPr>
          <w:color w:val="000000" w:themeColor="text1"/>
        </w:rPr>
        <w:t>}</w:t>
      </w:r>
    </w:p>
    <w:p w14:paraId="1D7D3B1C" w14:textId="77777777" w:rsidR="008E0737" w:rsidRPr="00712166" w:rsidRDefault="008E0737" w:rsidP="008E0737">
      <w:pPr>
        <w:rPr>
          <w:color w:val="000000" w:themeColor="text1"/>
        </w:rPr>
      </w:pPr>
    </w:p>
    <w:p w14:paraId="68515FF6" w14:textId="77777777" w:rsidR="008E0737" w:rsidRPr="00712166" w:rsidRDefault="008E0737" w:rsidP="008E0737">
      <w:pPr>
        <w:rPr>
          <w:color w:val="000000" w:themeColor="text1"/>
        </w:rPr>
      </w:pPr>
      <w:r w:rsidRPr="00712166">
        <w:rPr>
          <w:color w:val="000000" w:themeColor="text1"/>
        </w:rPr>
        <w:t>//Criando uma classe que herda outra</w:t>
      </w:r>
    </w:p>
    <w:p w14:paraId="14DB4274" w14:textId="77777777" w:rsidR="008E0737" w:rsidRPr="00712166" w:rsidRDefault="008E0737" w:rsidP="008E0737">
      <w:pPr>
        <w:rPr>
          <w:color w:val="000000" w:themeColor="text1"/>
        </w:rPr>
      </w:pPr>
      <w:r w:rsidRPr="00712166">
        <w:rPr>
          <w:color w:val="000000" w:themeColor="text1"/>
        </w:rPr>
        <w:t>class Pai extends Avo {</w:t>
      </w:r>
    </w:p>
    <w:p w14:paraId="3A9106B3" w14:textId="77777777" w:rsidR="008E0737" w:rsidRPr="00712166" w:rsidRDefault="008E0737" w:rsidP="008E0737">
      <w:pPr>
        <w:rPr>
          <w:color w:val="000000" w:themeColor="text1"/>
        </w:rPr>
      </w:pPr>
      <w:r w:rsidRPr="00712166">
        <w:rPr>
          <w:color w:val="000000" w:themeColor="text1"/>
        </w:rPr>
        <w:t xml:space="preserve">    constructor(sobrenome, profissao = 'Analista de Sistemas') {</w:t>
      </w:r>
    </w:p>
    <w:p w14:paraId="68BAE175" w14:textId="77777777" w:rsidR="008E0737" w:rsidRPr="00712166" w:rsidRDefault="008E0737" w:rsidP="008E0737">
      <w:pPr>
        <w:rPr>
          <w:color w:val="000000" w:themeColor="text1"/>
        </w:rPr>
      </w:pPr>
      <w:r w:rsidRPr="00712166">
        <w:rPr>
          <w:color w:val="000000" w:themeColor="text1"/>
        </w:rPr>
        <w:t xml:space="preserve">        super(sobrenome) //Chamada do construtor da classe Avo</w:t>
      </w:r>
    </w:p>
    <w:p w14:paraId="64683CF0" w14:textId="77777777" w:rsidR="008E0737" w:rsidRPr="00712166" w:rsidRDefault="008E0737" w:rsidP="008E0737">
      <w:pPr>
        <w:rPr>
          <w:color w:val="000000" w:themeColor="text1"/>
        </w:rPr>
      </w:pPr>
      <w:r w:rsidRPr="00712166">
        <w:rPr>
          <w:color w:val="000000" w:themeColor="text1"/>
        </w:rPr>
        <w:t xml:space="preserve">        this.profissao = profissao</w:t>
      </w:r>
    </w:p>
    <w:p w14:paraId="0DF6B18F" w14:textId="77777777" w:rsidR="008E0737" w:rsidRPr="00712166" w:rsidRDefault="008E0737" w:rsidP="008E0737">
      <w:pPr>
        <w:rPr>
          <w:color w:val="000000" w:themeColor="text1"/>
        </w:rPr>
      </w:pPr>
    </w:p>
    <w:p w14:paraId="4C0683C7" w14:textId="77777777" w:rsidR="008E0737" w:rsidRPr="00712166" w:rsidRDefault="008E0737" w:rsidP="008E0737">
      <w:pPr>
        <w:rPr>
          <w:color w:val="000000" w:themeColor="text1"/>
        </w:rPr>
      </w:pPr>
      <w:r w:rsidRPr="00712166">
        <w:rPr>
          <w:color w:val="000000" w:themeColor="text1"/>
        </w:rPr>
        <w:t xml:space="preserve">    }</w:t>
      </w:r>
    </w:p>
    <w:p w14:paraId="30FA586A" w14:textId="77777777" w:rsidR="008E0737" w:rsidRPr="00712166" w:rsidRDefault="008E0737" w:rsidP="008E0737">
      <w:pPr>
        <w:rPr>
          <w:color w:val="000000" w:themeColor="text1"/>
        </w:rPr>
      </w:pPr>
      <w:r w:rsidRPr="00712166">
        <w:rPr>
          <w:color w:val="000000" w:themeColor="text1"/>
        </w:rPr>
        <w:t>}</w:t>
      </w:r>
    </w:p>
    <w:p w14:paraId="0F1E9C4C" w14:textId="77777777" w:rsidR="008E0737" w:rsidRPr="00712166" w:rsidRDefault="008E0737" w:rsidP="008E0737">
      <w:pPr>
        <w:rPr>
          <w:color w:val="000000" w:themeColor="text1"/>
        </w:rPr>
      </w:pPr>
    </w:p>
    <w:p w14:paraId="245ED585" w14:textId="77777777" w:rsidR="008E0737" w:rsidRPr="00712166" w:rsidRDefault="008E0737" w:rsidP="008E0737">
      <w:pPr>
        <w:rPr>
          <w:color w:val="000000" w:themeColor="text1"/>
        </w:rPr>
      </w:pPr>
      <w:r w:rsidRPr="00712166">
        <w:rPr>
          <w:color w:val="000000" w:themeColor="text1"/>
        </w:rPr>
        <w:t>class Filho extends Pai {</w:t>
      </w:r>
    </w:p>
    <w:p w14:paraId="653214D9" w14:textId="77777777" w:rsidR="008E0737" w:rsidRPr="00712166" w:rsidRDefault="008E0737" w:rsidP="008E0737">
      <w:pPr>
        <w:rPr>
          <w:color w:val="000000" w:themeColor="text1"/>
        </w:rPr>
      </w:pPr>
      <w:r w:rsidRPr="00712166">
        <w:rPr>
          <w:color w:val="000000" w:themeColor="text1"/>
        </w:rPr>
        <w:t xml:space="preserve">    constructor() {</w:t>
      </w:r>
    </w:p>
    <w:p w14:paraId="4D56B840" w14:textId="77777777" w:rsidR="008E0737" w:rsidRPr="00712166" w:rsidRDefault="008E0737" w:rsidP="008E0737">
      <w:pPr>
        <w:rPr>
          <w:color w:val="000000" w:themeColor="text1"/>
        </w:rPr>
      </w:pPr>
      <w:r w:rsidRPr="00712166">
        <w:rPr>
          <w:color w:val="000000" w:themeColor="text1"/>
        </w:rPr>
        <w:t xml:space="preserve">        super('Peixoto')</w:t>
      </w:r>
    </w:p>
    <w:p w14:paraId="12E74CEA" w14:textId="77777777" w:rsidR="008E0737" w:rsidRPr="00712166" w:rsidRDefault="008E0737" w:rsidP="008E0737">
      <w:pPr>
        <w:rPr>
          <w:color w:val="000000" w:themeColor="text1"/>
        </w:rPr>
      </w:pPr>
      <w:r w:rsidRPr="00712166">
        <w:rPr>
          <w:color w:val="000000" w:themeColor="text1"/>
        </w:rPr>
        <w:t xml:space="preserve">    }</w:t>
      </w:r>
    </w:p>
    <w:p w14:paraId="4E7E626E" w14:textId="77777777" w:rsidR="008E0737" w:rsidRPr="00712166" w:rsidRDefault="008E0737" w:rsidP="008E0737">
      <w:pPr>
        <w:rPr>
          <w:color w:val="000000" w:themeColor="text1"/>
        </w:rPr>
      </w:pPr>
      <w:r w:rsidRPr="00712166">
        <w:rPr>
          <w:color w:val="000000" w:themeColor="text1"/>
        </w:rPr>
        <w:t>}</w:t>
      </w:r>
    </w:p>
    <w:p w14:paraId="6193035B" w14:textId="77777777" w:rsidR="008E0737" w:rsidRPr="00712166" w:rsidRDefault="008E0737" w:rsidP="008E0737">
      <w:pPr>
        <w:rPr>
          <w:color w:val="000000" w:themeColor="text1"/>
        </w:rPr>
      </w:pPr>
    </w:p>
    <w:p w14:paraId="5FF49B64" w14:textId="77777777" w:rsidR="008E0737" w:rsidRPr="00712166" w:rsidRDefault="008E0737" w:rsidP="008E0737">
      <w:pPr>
        <w:rPr>
          <w:color w:val="000000" w:themeColor="text1"/>
        </w:rPr>
      </w:pPr>
      <w:r w:rsidRPr="00712166">
        <w:rPr>
          <w:color w:val="000000" w:themeColor="text1"/>
        </w:rPr>
        <w:t>const filho = new Filho</w:t>
      </w:r>
    </w:p>
    <w:p w14:paraId="15C41957" w14:textId="45FA234B" w:rsidR="002705C2" w:rsidRPr="00712166" w:rsidRDefault="008E0737" w:rsidP="008E0737">
      <w:pPr>
        <w:rPr>
          <w:color w:val="000000" w:themeColor="text1"/>
        </w:rPr>
      </w:pPr>
      <w:r w:rsidRPr="00712166">
        <w:rPr>
          <w:color w:val="000000" w:themeColor="text1"/>
        </w:rPr>
        <w:t>console.log(filho)</w:t>
      </w:r>
    </w:p>
    <w:p w14:paraId="388D7AF1" w14:textId="03ABEB95" w:rsidR="0088091A" w:rsidRPr="00712166" w:rsidRDefault="0088091A" w:rsidP="00094DE4">
      <w:pPr>
        <w:pStyle w:val="Ttulo1"/>
        <w:spacing w:after="0" w:line="480" w:lineRule="auto"/>
        <w:rPr>
          <w:bCs w:val="0"/>
        </w:rPr>
      </w:pPr>
      <w:bookmarkStart w:id="93" w:name="_Toc68947654"/>
      <w:r w:rsidRPr="00712166">
        <w:rPr>
          <w:rFonts w:cs="Arial"/>
          <w:bCs w:val="0"/>
        </w:rPr>
        <w:t>Array</w:t>
      </w:r>
      <w:bookmarkEnd w:id="93"/>
    </w:p>
    <w:p w14:paraId="7579694D" w14:textId="2FC7534D" w:rsidR="008E0737" w:rsidRPr="00E326BA" w:rsidRDefault="008E0737" w:rsidP="008E0737">
      <w:pPr>
        <w:pStyle w:val="Ttulo2"/>
        <w:spacing w:line="480" w:lineRule="auto"/>
        <w:rPr>
          <w:bCs/>
        </w:rPr>
      </w:pPr>
      <w:bookmarkStart w:id="94" w:name="_Toc68947655"/>
      <w:r w:rsidRPr="00712166">
        <w:rPr>
          <w:rFonts w:cs="Arial"/>
        </w:rPr>
        <w:t>Visão Geral</w:t>
      </w:r>
      <w:bookmarkEnd w:id="94"/>
    </w:p>
    <w:p w14:paraId="0CD38199" w14:textId="6CF0C35F" w:rsidR="000E1FF7" w:rsidRDefault="00E326BA" w:rsidP="000E1FF7">
      <w:pPr>
        <w:rPr>
          <w:color w:val="000000" w:themeColor="text1"/>
        </w:rPr>
      </w:pPr>
      <w:r w:rsidRPr="00E326BA">
        <w:rPr>
          <w:color w:val="000000" w:themeColor="text1"/>
        </w:rPr>
        <w:t>Em JavaScript, o array é um objeto, um objeto com características próprias, que se organiza em uma estrutura indexada, com índices, sem valores</w:t>
      </w:r>
      <w:r>
        <w:rPr>
          <w:color w:val="000000" w:themeColor="text1"/>
        </w:rPr>
        <w:t>, começando do ‘0’</w:t>
      </w:r>
      <w:r w:rsidRPr="00E326BA">
        <w:rPr>
          <w:color w:val="000000" w:themeColor="text1"/>
        </w:rPr>
        <w:t>.</w:t>
      </w:r>
    </w:p>
    <w:p w14:paraId="0241CE94" w14:textId="77777777" w:rsidR="00393745" w:rsidRDefault="00393745" w:rsidP="00393745">
      <w:r>
        <w:t>// Arrays em JS, são heterogenos, suportando tipos diferentes de dados</w:t>
      </w:r>
    </w:p>
    <w:p w14:paraId="319EAA0E" w14:textId="77777777" w:rsidR="00393745" w:rsidRPr="00130012" w:rsidRDefault="00393745" w:rsidP="00393745">
      <w:pPr>
        <w:rPr>
          <w:lang w:val="en-US"/>
        </w:rPr>
      </w:pPr>
      <w:r w:rsidRPr="00130012">
        <w:rPr>
          <w:lang w:val="en-US"/>
        </w:rPr>
        <w:t>console.log(typeof Array, typeof new Array, typeof [])</w:t>
      </w:r>
    </w:p>
    <w:p w14:paraId="2EEEADF6" w14:textId="77777777" w:rsidR="00393745" w:rsidRPr="00130012" w:rsidRDefault="00393745" w:rsidP="00393745">
      <w:pPr>
        <w:rPr>
          <w:lang w:val="en-US"/>
        </w:rPr>
      </w:pPr>
    </w:p>
    <w:p w14:paraId="15947CCD" w14:textId="77777777" w:rsidR="00393745" w:rsidRDefault="00393745" w:rsidP="00393745">
      <w:r>
        <w:t>let aprovados = new Array('Lucas', 'Liana', 'Fulano', 'Ciclano') //Forma não recomendada</w:t>
      </w:r>
    </w:p>
    <w:p w14:paraId="7C84946B" w14:textId="77777777" w:rsidR="00393745" w:rsidRDefault="00393745" w:rsidP="00393745">
      <w:r>
        <w:t>console.log(aprovados)</w:t>
      </w:r>
    </w:p>
    <w:p w14:paraId="053EC5CF" w14:textId="77777777" w:rsidR="00393745" w:rsidRDefault="00393745" w:rsidP="00393745"/>
    <w:p w14:paraId="54375045" w14:textId="77777777" w:rsidR="00393745" w:rsidRDefault="00393745" w:rsidP="00393745">
      <w:r>
        <w:t>aprovados = ['Lucas', 'Liana', 'Fulano', 'Ciclano']</w:t>
      </w:r>
    </w:p>
    <w:p w14:paraId="690F3823" w14:textId="77777777" w:rsidR="00393745" w:rsidRDefault="00393745" w:rsidP="00393745">
      <w:r>
        <w:t>console.log(aprovados[0])</w:t>
      </w:r>
    </w:p>
    <w:p w14:paraId="07E98517" w14:textId="77777777" w:rsidR="00393745" w:rsidRDefault="00393745" w:rsidP="00393745">
      <w:r>
        <w:t>console.log(aprovados[1])</w:t>
      </w:r>
    </w:p>
    <w:p w14:paraId="24A365D3" w14:textId="77777777" w:rsidR="00393745" w:rsidRDefault="00393745" w:rsidP="00393745">
      <w:r>
        <w:t>console.log(aprovados[2])</w:t>
      </w:r>
    </w:p>
    <w:p w14:paraId="2B861869" w14:textId="77777777" w:rsidR="00393745" w:rsidRDefault="00393745" w:rsidP="00393745">
      <w:r>
        <w:t>console.log(aprovados[3])</w:t>
      </w:r>
    </w:p>
    <w:p w14:paraId="526335EE" w14:textId="77777777" w:rsidR="00393745" w:rsidRDefault="00393745" w:rsidP="00393745">
      <w:r>
        <w:t>console.log(aprovados[4]) //undefined</w:t>
      </w:r>
    </w:p>
    <w:p w14:paraId="4318D7BC" w14:textId="77777777" w:rsidR="00393745" w:rsidRDefault="00393745" w:rsidP="00393745"/>
    <w:p w14:paraId="2B190CD5" w14:textId="77777777" w:rsidR="00393745" w:rsidRDefault="00393745" w:rsidP="00393745">
      <w:r>
        <w:t>aprovados[4] = 'Beltrano'</w:t>
      </w:r>
    </w:p>
    <w:p w14:paraId="7B0E106E" w14:textId="77777777" w:rsidR="00393745" w:rsidRDefault="00393745" w:rsidP="00393745">
      <w:r>
        <w:t>console.log(aprovados)</w:t>
      </w:r>
    </w:p>
    <w:p w14:paraId="65994FFC" w14:textId="77777777" w:rsidR="00393745" w:rsidRDefault="00393745" w:rsidP="00393745"/>
    <w:p w14:paraId="459E527C" w14:textId="77777777" w:rsidR="00393745" w:rsidRDefault="00393745" w:rsidP="00393745">
      <w:r>
        <w:t>aprovados.push('Zézinho')</w:t>
      </w:r>
    </w:p>
    <w:p w14:paraId="65CF3403" w14:textId="77777777" w:rsidR="00393745" w:rsidRDefault="00393745" w:rsidP="00393745">
      <w:r>
        <w:t>console.log(aprovados.length)</w:t>
      </w:r>
    </w:p>
    <w:p w14:paraId="590B568B" w14:textId="77777777" w:rsidR="00393745" w:rsidRDefault="00393745" w:rsidP="00393745"/>
    <w:p w14:paraId="2303EB37" w14:textId="77777777" w:rsidR="00393745" w:rsidRDefault="00393745" w:rsidP="00393745">
      <w:r>
        <w:lastRenderedPageBreak/>
        <w:t>aprovados[10] = 'Luluzinha' //Vai criar o elemento de posição 9, e todos entre 6 e 8, serão undefined</w:t>
      </w:r>
    </w:p>
    <w:p w14:paraId="686352DA" w14:textId="77777777" w:rsidR="00393745" w:rsidRDefault="00393745" w:rsidP="00393745">
      <w:r>
        <w:t>console.log(aprovados.length)</w:t>
      </w:r>
    </w:p>
    <w:p w14:paraId="456E660A" w14:textId="77777777" w:rsidR="00393745" w:rsidRDefault="00393745" w:rsidP="00393745"/>
    <w:p w14:paraId="374D563D" w14:textId="77777777" w:rsidR="00393745" w:rsidRDefault="00393745" w:rsidP="00393745">
      <w:r>
        <w:t>console.log(aprovados)</w:t>
      </w:r>
    </w:p>
    <w:p w14:paraId="2CF23C60" w14:textId="77777777" w:rsidR="00393745" w:rsidRDefault="00393745" w:rsidP="00393745"/>
    <w:p w14:paraId="6402FD06" w14:textId="77777777" w:rsidR="00393745" w:rsidRDefault="00393745" w:rsidP="00393745">
      <w:r>
        <w:t>aprovados.sort() //Ordenação em ordem alfabética ou sequencial - Altera o array original</w:t>
      </w:r>
    </w:p>
    <w:p w14:paraId="61B1BA53" w14:textId="77777777" w:rsidR="00393745" w:rsidRDefault="00393745" w:rsidP="00393745">
      <w:r>
        <w:t>console.log(aprovados)</w:t>
      </w:r>
    </w:p>
    <w:p w14:paraId="7A45F89C" w14:textId="77777777" w:rsidR="00393745" w:rsidRDefault="00393745" w:rsidP="00393745"/>
    <w:p w14:paraId="695F7F8A" w14:textId="77777777" w:rsidR="00393745" w:rsidRDefault="00393745" w:rsidP="00393745">
      <w:r>
        <w:t>delete aprovados[1]</w:t>
      </w:r>
    </w:p>
    <w:p w14:paraId="0FACCF8A" w14:textId="77777777" w:rsidR="00393745" w:rsidRDefault="00393745" w:rsidP="00393745">
      <w:r>
        <w:t>console.log(aprovados) // Coloca undefined na posição deletada</w:t>
      </w:r>
    </w:p>
    <w:p w14:paraId="73A2A504" w14:textId="77777777" w:rsidR="00393745" w:rsidRDefault="00393745" w:rsidP="00393745"/>
    <w:p w14:paraId="41A17A06" w14:textId="77777777" w:rsidR="00393745" w:rsidRDefault="00393745" w:rsidP="00393745">
      <w:r>
        <w:t>aprovados = ['Lucas', 'Liana', 'Fulano', 'Ciclano']</w:t>
      </w:r>
    </w:p>
    <w:p w14:paraId="6AD2FD7C" w14:textId="77777777" w:rsidR="00393745" w:rsidRDefault="00393745" w:rsidP="00393745">
      <w:r>
        <w:t>aprovados.splice(1, 2) //Serve para adicionar, remover e adicionar e remover ao mesmo tempo</w:t>
      </w:r>
    </w:p>
    <w:p w14:paraId="3B537EED" w14:textId="77777777" w:rsidR="00393745" w:rsidRDefault="00393745" w:rsidP="00393745">
      <w:r>
        <w:t>/* (1, 1) A partir do element0 1, exclui 1</w:t>
      </w:r>
    </w:p>
    <w:p w14:paraId="0D390DC3" w14:textId="77777777" w:rsidR="00393745" w:rsidRDefault="00393745" w:rsidP="00393745">
      <w:r>
        <w:t>(1, 2) A partir do elemento 1, exclui 2</w:t>
      </w:r>
    </w:p>
    <w:p w14:paraId="60D1A623" w14:textId="77777777" w:rsidR="00393745" w:rsidRDefault="00393745" w:rsidP="00393745">
      <w:r>
        <w:t>*/</w:t>
      </w:r>
    </w:p>
    <w:p w14:paraId="65DF84AC" w14:textId="77777777" w:rsidR="00393745" w:rsidRDefault="00393745" w:rsidP="00393745">
      <w:r>
        <w:t>console.log(aprovados)</w:t>
      </w:r>
    </w:p>
    <w:p w14:paraId="4AF1B345" w14:textId="77777777" w:rsidR="00393745" w:rsidRDefault="00393745" w:rsidP="00393745"/>
    <w:p w14:paraId="3577306A" w14:textId="77777777" w:rsidR="00393745" w:rsidRDefault="00393745" w:rsidP="00393745">
      <w:r>
        <w:t>aprovados = ['Lucas', 'Liana', 'Fulano', 'Ciclano']</w:t>
      </w:r>
    </w:p>
    <w:p w14:paraId="38891DE3" w14:textId="77777777" w:rsidR="00393745" w:rsidRDefault="00393745" w:rsidP="00393745">
      <w:r>
        <w:t>aprovados.splice(1, 2, 'Luluzinha', 'Zézinho')</w:t>
      </w:r>
    </w:p>
    <w:p w14:paraId="7F4C5CF6" w14:textId="77777777" w:rsidR="00393745" w:rsidRDefault="00393745" w:rsidP="00393745">
      <w:r>
        <w:t xml:space="preserve">/* (1, 2, 'Luluzinha', 'Zézinho') A partir do elemento 1, </w:t>
      </w:r>
    </w:p>
    <w:p w14:paraId="2F973EDB" w14:textId="77777777" w:rsidR="00393745" w:rsidRDefault="00393745" w:rsidP="00393745">
      <w:r>
        <w:t>exclui 2 e adiciona 'Luluzinha' e 'Zézinho' */</w:t>
      </w:r>
    </w:p>
    <w:p w14:paraId="58532A34" w14:textId="77777777" w:rsidR="00393745" w:rsidRDefault="00393745" w:rsidP="00393745">
      <w:r>
        <w:t>console.log(aprovados)</w:t>
      </w:r>
    </w:p>
    <w:p w14:paraId="0986F425" w14:textId="77777777" w:rsidR="00393745" w:rsidRDefault="00393745" w:rsidP="00393745"/>
    <w:p w14:paraId="1950EE75" w14:textId="77777777" w:rsidR="00393745" w:rsidRDefault="00393745" w:rsidP="00393745">
      <w:r>
        <w:t>aprovados = ['Lucas', 'Liana', 'Fulano', 'Ciclano']</w:t>
      </w:r>
    </w:p>
    <w:p w14:paraId="50D8CF20" w14:textId="77777777" w:rsidR="00393745" w:rsidRDefault="00393745" w:rsidP="00393745">
      <w:r>
        <w:t>aprovados.splice(1, 0, 'Luluzinha', 'Zézinho')</w:t>
      </w:r>
    </w:p>
    <w:p w14:paraId="288EE98D" w14:textId="77777777" w:rsidR="00393745" w:rsidRDefault="00393745" w:rsidP="00393745">
      <w:r>
        <w:t xml:space="preserve">/* (1, 2, 'Luluzinha', 'Zézinho') A partir do elemento 1, </w:t>
      </w:r>
    </w:p>
    <w:p w14:paraId="0DA2816B" w14:textId="77777777" w:rsidR="00393745" w:rsidRDefault="00393745" w:rsidP="00393745">
      <w:r>
        <w:t>exclui 0 (nenhuma exclusão) e adiciona 'Luluzinha' e 'Zézinho',</w:t>
      </w:r>
    </w:p>
    <w:p w14:paraId="2E4BAC61" w14:textId="77777777" w:rsidR="00393745" w:rsidRDefault="00393745" w:rsidP="00393745">
      <w:r>
        <w:t>a partir da posição 1 */</w:t>
      </w:r>
    </w:p>
    <w:p w14:paraId="2820DC28" w14:textId="77777777" w:rsidR="00393745" w:rsidRDefault="00393745" w:rsidP="00393745">
      <w:r>
        <w:t>console.log(aprovados)</w:t>
      </w:r>
    </w:p>
    <w:p w14:paraId="0FAAB8FC" w14:textId="77777777" w:rsidR="00393745" w:rsidRDefault="00393745" w:rsidP="00393745"/>
    <w:p w14:paraId="7E386FAD" w14:textId="68881BED" w:rsidR="000E1FF7" w:rsidRPr="00D94093" w:rsidRDefault="000E1FF7" w:rsidP="008E0737">
      <w:pPr>
        <w:pStyle w:val="Ttulo2"/>
        <w:spacing w:line="480" w:lineRule="auto"/>
        <w:rPr>
          <w:bCs/>
        </w:rPr>
      </w:pPr>
      <w:bookmarkStart w:id="95" w:name="_Toc68947656"/>
      <w:r w:rsidRPr="00712166">
        <w:rPr>
          <w:rFonts w:cs="Arial"/>
        </w:rPr>
        <w:lastRenderedPageBreak/>
        <w:t>Array: Métodos Importantes</w:t>
      </w:r>
      <w:bookmarkEnd w:id="95"/>
    </w:p>
    <w:p w14:paraId="2099863E" w14:textId="77777777" w:rsidR="008508E5" w:rsidRPr="00130012" w:rsidRDefault="008508E5" w:rsidP="008508E5">
      <w:pPr>
        <w:rPr>
          <w:lang w:val="en-US"/>
        </w:rPr>
      </w:pPr>
      <w:r w:rsidRPr="00130012">
        <w:rPr>
          <w:lang w:val="en-US"/>
        </w:rPr>
        <w:t>const pilotos = ['Vettel', 'Alonso', 'Raikkonen', 'Massa']</w:t>
      </w:r>
    </w:p>
    <w:p w14:paraId="3CBFC0E8" w14:textId="77777777" w:rsidR="008508E5" w:rsidRDefault="008508E5" w:rsidP="008508E5">
      <w:r>
        <w:t>console.log(pilotos)</w:t>
      </w:r>
    </w:p>
    <w:p w14:paraId="23584998" w14:textId="77777777" w:rsidR="008508E5" w:rsidRDefault="008508E5" w:rsidP="008508E5">
      <w:r>
        <w:t xml:space="preserve">/* A constante pilotos sempre vai apontar para o array definido, mas </w:t>
      </w:r>
    </w:p>
    <w:p w14:paraId="0D0C005F" w14:textId="77777777" w:rsidR="008508E5" w:rsidRDefault="008508E5" w:rsidP="008508E5">
      <w:r>
        <w:t>o array pode ser alterado (Incluir/Excluir/Modificar itens) */</w:t>
      </w:r>
    </w:p>
    <w:p w14:paraId="2077002D" w14:textId="77777777" w:rsidR="008508E5" w:rsidRDefault="008508E5" w:rsidP="008508E5"/>
    <w:p w14:paraId="104E72A7" w14:textId="77777777" w:rsidR="008508E5" w:rsidRDefault="008508E5" w:rsidP="008508E5">
      <w:r>
        <w:t>pilotos.pop() //Remove o último elemento do array</w:t>
      </w:r>
    </w:p>
    <w:p w14:paraId="2C911BE7" w14:textId="77777777" w:rsidR="008508E5" w:rsidRDefault="008508E5" w:rsidP="008508E5">
      <w:r>
        <w:t>console.log(pilotos)</w:t>
      </w:r>
    </w:p>
    <w:p w14:paraId="55E83F57" w14:textId="77777777" w:rsidR="008508E5" w:rsidRDefault="008508E5" w:rsidP="008508E5"/>
    <w:p w14:paraId="49D2BEF4" w14:textId="77777777" w:rsidR="008508E5" w:rsidRDefault="008508E5" w:rsidP="008508E5">
      <w:r>
        <w:t>pilotos.push('Verstappen') //Inclui o elemento passado</w:t>
      </w:r>
    </w:p>
    <w:p w14:paraId="34F46205" w14:textId="77777777" w:rsidR="008508E5" w:rsidRDefault="008508E5" w:rsidP="008508E5">
      <w:r>
        <w:t>console.log(pilotos)</w:t>
      </w:r>
    </w:p>
    <w:p w14:paraId="1E612951" w14:textId="77777777" w:rsidR="008508E5" w:rsidRDefault="008508E5" w:rsidP="008508E5"/>
    <w:p w14:paraId="107AD78E" w14:textId="77777777" w:rsidR="008508E5" w:rsidRDefault="008508E5" w:rsidP="008508E5">
      <w:r>
        <w:t>pilotos.shift() //Remove o 1º Elemento da lista</w:t>
      </w:r>
    </w:p>
    <w:p w14:paraId="53AC0EDE" w14:textId="77777777" w:rsidR="008508E5" w:rsidRDefault="008508E5" w:rsidP="008508E5">
      <w:r>
        <w:t>console.log(pilotos)</w:t>
      </w:r>
    </w:p>
    <w:p w14:paraId="0AC341E7" w14:textId="77777777" w:rsidR="008508E5" w:rsidRDefault="008508E5" w:rsidP="008508E5"/>
    <w:p w14:paraId="7FC3F9EE" w14:textId="77777777" w:rsidR="008508E5" w:rsidRDefault="008508E5" w:rsidP="008508E5">
      <w:r>
        <w:t>pilotos.unshift('Hamilton') //Adiciona um elemento na 1ª Posição do array</w:t>
      </w:r>
    </w:p>
    <w:p w14:paraId="1C581673" w14:textId="77777777" w:rsidR="008508E5" w:rsidRDefault="008508E5" w:rsidP="008508E5">
      <w:r>
        <w:t>console.log(pilotos)</w:t>
      </w:r>
    </w:p>
    <w:p w14:paraId="7A61FE55" w14:textId="77777777" w:rsidR="008508E5" w:rsidRDefault="008508E5" w:rsidP="008508E5"/>
    <w:p w14:paraId="1C670ACD" w14:textId="77777777" w:rsidR="008508E5" w:rsidRDefault="008508E5" w:rsidP="008508E5">
      <w:r>
        <w:t xml:space="preserve">pilotos.splice(2, 0, 'Bottas', 'Massa') // Adiciona na posição 2, o 'Bottas' e o 'Massa', remove 0 </w:t>
      </w:r>
    </w:p>
    <w:p w14:paraId="38162121" w14:textId="77777777" w:rsidR="008508E5" w:rsidRDefault="008508E5" w:rsidP="008508E5">
      <w:r>
        <w:t>console.log(pilotos)</w:t>
      </w:r>
    </w:p>
    <w:p w14:paraId="4401D3D8" w14:textId="77777777" w:rsidR="008508E5" w:rsidRDefault="008508E5" w:rsidP="008508E5"/>
    <w:p w14:paraId="1528CBAE" w14:textId="77777777" w:rsidR="008508E5" w:rsidRDefault="008508E5" w:rsidP="008508E5">
      <w:r>
        <w:t>pilotos.splice(3, 1) //O Elemento na 3ª posição é removido, remove 1</w:t>
      </w:r>
    </w:p>
    <w:p w14:paraId="591A8D41" w14:textId="77777777" w:rsidR="008508E5" w:rsidRDefault="008508E5" w:rsidP="008508E5">
      <w:r>
        <w:t>console.log(pilotos)</w:t>
      </w:r>
    </w:p>
    <w:p w14:paraId="6AA9D58C" w14:textId="77777777" w:rsidR="008508E5" w:rsidRDefault="008508E5" w:rsidP="008508E5"/>
    <w:p w14:paraId="10723B06" w14:textId="77777777" w:rsidR="008508E5" w:rsidRDefault="008508E5" w:rsidP="008508E5">
      <w:r>
        <w:t>const algunsPilotos1 = pilotos.slice(2) //Cria um novo array a partir do indice 2 de pilotos</w:t>
      </w:r>
    </w:p>
    <w:p w14:paraId="094EFC85" w14:textId="77777777" w:rsidR="008508E5" w:rsidRDefault="008508E5" w:rsidP="008508E5">
      <w:r>
        <w:t>console.log(algunsPilotos1)</w:t>
      </w:r>
    </w:p>
    <w:p w14:paraId="363A3BA8" w14:textId="77777777" w:rsidR="008508E5" w:rsidRDefault="008508E5" w:rsidP="008508E5"/>
    <w:p w14:paraId="730F5E7D" w14:textId="77777777" w:rsidR="008508E5" w:rsidRDefault="008508E5" w:rsidP="008508E5">
      <w:r>
        <w:t>const algunsPilotos2 = pilotos.slice(1, 4) //Cria um novo array, pegando do elemento de indice 1 até indice 3 (4 não entra)</w:t>
      </w:r>
    </w:p>
    <w:p w14:paraId="2FA8E609" w14:textId="77777777" w:rsidR="008508E5" w:rsidRDefault="008508E5" w:rsidP="008508E5">
      <w:r>
        <w:t>console.log(algunsPilotos2)</w:t>
      </w:r>
    </w:p>
    <w:p w14:paraId="7D8DAE39" w14:textId="77777777" w:rsidR="008508E5" w:rsidRDefault="008508E5" w:rsidP="008508E5"/>
    <w:p w14:paraId="16DADC1C" w14:textId="42FA4FE4" w:rsidR="000E1FF7" w:rsidRPr="008508E5" w:rsidRDefault="000E1FF7" w:rsidP="008E0737">
      <w:pPr>
        <w:pStyle w:val="Ttulo2"/>
        <w:spacing w:line="480" w:lineRule="auto"/>
        <w:rPr>
          <w:bCs/>
        </w:rPr>
      </w:pPr>
      <w:bookmarkStart w:id="96" w:name="_Toc68947657"/>
      <w:r w:rsidRPr="00712166">
        <w:rPr>
          <w:rFonts w:cs="Arial"/>
        </w:rPr>
        <w:lastRenderedPageBreak/>
        <w:t>Simulando Array com Objeto</w:t>
      </w:r>
      <w:bookmarkEnd w:id="96"/>
    </w:p>
    <w:p w14:paraId="0E340386" w14:textId="77777777" w:rsidR="008508E5" w:rsidRDefault="008508E5" w:rsidP="008508E5">
      <w:r>
        <w:t>const quaseArray = { 0: 'Liana', 1: 'Lucas', 2: 'Cecília', 3: 'César' }</w:t>
      </w:r>
    </w:p>
    <w:p w14:paraId="7C77F2B5" w14:textId="77777777" w:rsidR="008508E5" w:rsidRPr="00130012" w:rsidRDefault="008508E5" w:rsidP="008508E5">
      <w:pPr>
        <w:rPr>
          <w:lang w:val="en-US"/>
        </w:rPr>
      </w:pPr>
      <w:r w:rsidRPr="00130012">
        <w:rPr>
          <w:lang w:val="en-US"/>
        </w:rPr>
        <w:t>console.log(quaseArray)</w:t>
      </w:r>
    </w:p>
    <w:p w14:paraId="20A71174" w14:textId="77777777" w:rsidR="008508E5" w:rsidRPr="00130012" w:rsidRDefault="008508E5" w:rsidP="008508E5">
      <w:pPr>
        <w:rPr>
          <w:lang w:val="en-US"/>
        </w:rPr>
      </w:pPr>
    </w:p>
    <w:p w14:paraId="445540D1" w14:textId="77777777" w:rsidR="008508E5" w:rsidRPr="00130012" w:rsidRDefault="008508E5" w:rsidP="008508E5">
      <w:pPr>
        <w:rPr>
          <w:lang w:val="en-US"/>
        </w:rPr>
      </w:pPr>
      <w:r w:rsidRPr="00130012">
        <w:rPr>
          <w:lang w:val="en-US"/>
        </w:rPr>
        <w:t>Object.defineProperty(quaseArray, 'toString', {</w:t>
      </w:r>
    </w:p>
    <w:p w14:paraId="15A47C2D" w14:textId="77777777" w:rsidR="008508E5" w:rsidRPr="00130012" w:rsidRDefault="008508E5" w:rsidP="008508E5">
      <w:pPr>
        <w:rPr>
          <w:lang w:val="en-US"/>
        </w:rPr>
      </w:pPr>
      <w:r w:rsidRPr="00130012">
        <w:rPr>
          <w:lang w:val="en-US"/>
        </w:rPr>
        <w:t xml:space="preserve">    value: function () { return Object.values(this) },</w:t>
      </w:r>
    </w:p>
    <w:p w14:paraId="623C938D" w14:textId="77777777" w:rsidR="008508E5" w:rsidRPr="00130012" w:rsidRDefault="008508E5" w:rsidP="008508E5">
      <w:pPr>
        <w:rPr>
          <w:lang w:val="en-US"/>
        </w:rPr>
      </w:pPr>
      <w:r w:rsidRPr="00130012">
        <w:rPr>
          <w:lang w:val="en-US"/>
        </w:rPr>
        <w:t xml:space="preserve">    enumerable: false</w:t>
      </w:r>
    </w:p>
    <w:p w14:paraId="48F573D2" w14:textId="77777777" w:rsidR="008508E5" w:rsidRPr="00130012" w:rsidRDefault="008508E5" w:rsidP="008508E5">
      <w:pPr>
        <w:rPr>
          <w:lang w:val="en-US"/>
        </w:rPr>
      </w:pPr>
      <w:r w:rsidRPr="00130012">
        <w:rPr>
          <w:lang w:val="en-US"/>
        </w:rPr>
        <w:t>})</w:t>
      </w:r>
    </w:p>
    <w:p w14:paraId="0B6912D6" w14:textId="77777777" w:rsidR="008508E5" w:rsidRPr="00130012" w:rsidRDefault="008508E5" w:rsidP="008508E5">
      <w:pPr>
        <w:rPr>
          <w:lang w:val="en-US"/>
        </w:rPr>
      </w:pPr>
    </w:p>
    <w:p w14:paraId="59046386" w14:textId="77777777" w:rsidR="008508E5" w:rsidRPr="00130012" w:rsidRDefault="008508E5" w:rsidP="008508E5">
      <w:pPr>
        <w:rPr>
          <w:lang w:val="en-US"/>
        </w:rPr>
      </w:pPr>
      <w:r w:rsidRPr="00130012">
        <w:rPr>
          <w:lang w:val="en-US"/>
        </w:rPr>
        <w:t>console.log(quaseArray[0])</w:t>
      </w:r>
    </w:p>
    <w:p w14:paraId="186AE5F9" w14:textId="77777777" w:rsidR="008508E5" w:rsidRPr="00130012" w:rsidRDefault="008508E5" w:rsidP="008508E5">
      <w:pPr>
        <w:rPr>
          <w:lang w:val="en-US"/>
        </w:rPr>
      </w:pPr>
      <w:r w:rsidRPr="00130012">
        <w:rPr>
          <w:lang w:val="en-US"/>
        </w:rPr>
        <w:t>const meuArray = ['Liana', 'Lucas', 'Cecília', 'César']</w:t>
      </w:r>
    </w:p>
    <w:p w14:paraId="58053036" w14:textId="77777777" w:rsidR="008508E5" w:rsidRDefault="008508E5" w:rsidP="008508E5">
      <w:r>
        <w:t>console.log(meuArray)</w:t>
      </w:r>
    </w:p>
    <w:p w14:paraId="17D7C7EE" w14:textId="5A176EA4" w:rsidR="008508E5" w:rsidRPr="008508E5" w:rsidRDefault="008508E5" w:rsidP="008508E5">
      <w:r>
        <w:t>console.log(quaseArray.toString())</w:t>
      </w:r>
    </w:p>
    <w:p w14:paraId="0094224B" w14:textId="77777777" w:rsidR="008508E5" w:rsidRPr="00712166" w:rsidRDefault="008508E5" w:rsidP="008508E5"/>
    <w:p w14:paraId="61EDF40A" w14:textId="2C311093" w:rsidR="000E1FF7" w:rsidRPr="008508E5" w:rsidRDefault="000E1FF7" w:rsidP="008E0737">
      <w:pPr>
        <w:pStyle w:val="Ttulo2"/>
        <w:spacing w:line="480" w:lineRule="auto"/>
        <w:rPr>
          <w:bCs/>
        </w:rPr>
      </w:pPr>
      <w:bookmarkStart w:id="97" w:name="_Toc68947658"/>
      <w:r w:rsidRPr="00712166">
        <w:rPr>
          <w:rFonts w:cs="Arial"/>
        </w:rPr>
        <w:t>Foreach #01</w:t>
      </w:r>
      <w:bookmarkEnd w:id="97"/>
    </w:p>
    <w:p w14:paraId="693BC2B5" w14:textId="77777777" w:rsidR="00D158B1" w:rsidRDefault="00D158B1" w:rsidP="00D158B1">
      <w:r>
        <w:t>const aprovados = ['Fulano', 'Ciclano', 'Beltrano', 'Ramiro', 'Pazuelo']</w:t>
      </w:r>
    </w:p>
    <w:p w14:paraId="34A9831B" w14:textId="77777777" w:rsidR="00D158B1" w:rsidRDefault="00D158B1" w:rsidP="00D158B1"/>
    <w:p w14:paraId="6617651E" w14:textId="77777777" w:rsidR="00D158B1" w:rsidRDefault="00D158B1" w:rsidP="00D158B1">
      <w:r>
        <w:t>aprovados.forEach(function (nome, indice) {</w:t>
      </w:r>
    </w:p>
    <w:p w14:paraId="2A8F2696" w14:textId="77777777" w:rsidR="00D158B1" w:rsidRDefault="00D158B1" w:rsidP="00D158B1">
      <w:r>
        <w:t xml:space="preserve">    console.log(`${indice + 1}) ${nome}`)</w:t>
      </w:r>
    </w:p>
    <w:p w14:paraId="50C8178A" w14:textId="77777777" w:rsidR="00D158B1" w:rsidRDefault="00D158B1" w:rsidP="00D158B1">
      <w:r>
        <w:t>})</w:t>
      </w:r>
    </w:p>
    <w:p w14:paraId="273BFB2D" w14:textId="77777777" w:rsidR="00D158B1" w:rsidRDefault="00D158B1" w:rsidP="00D158B1"/>
    <w:p w14:paraId="431FB25B" w14:textId="77777777" w:rsidR="00D158B1" w:rsidRDefault="00D158B1" w:rsidP="00D158B1">
      <w:r>
        <w:t>/* O foreach vai percorrer o array, um laço, onde em cada</w:t>
      </w:r>
    </w:p>
    <w:p w14:paraId="320A3210" w14:textId="77777777" w:rsidR="00D158B1" w:rsidRDefault="00D158B1" w:rsidP="00D158B1">
      <w:r>
        <w:t>iteração, conseguimos acessar o item do array.</w:t>
      </w:r>
    </w:p>
    <w:p w14:paraId="4C2F63F5" w14:textId="77777777" w:rsidR="00D158B1" w:rsidRDefault="00D158B1" w:rsidP="00D158B1">
      <w:r>
        <w:t>O primeiro parâmetro é o nome, o segundo o índice e o terceiro</w:t>
      </w:r>
    </w:p>
    <w:p w14:paraId="511A872B" w14:textId="77777777" w:rsidR="00D158B1" w:rsidRDefault="00D158B1" w:rsidP="00D158B1">
      <w:r>
        <w:t>o próprio array.</w:t>
      </w:r>
    </w:p>
    <w:p w14:paraId="01C05C4F" w14:textId="77777777" w:rsidR="00D158B1" w:rsidRDefault="00D158B1" w:rsidP="00D158B1">
      <w:r>
        <w:t>*/</w:t>
      </w:r>
    </w:p>
    <w:p w14:paraId="4BA1F474" w14:textId="77777777" w:rsidR="00D158B1" w:rsidRDefault="00D158B1" w:rsidP="00D158B1"/>
    <w:p w14:paraId="1F2BD100" w14:textId="77777777" w:rsidR="00D158B1" w:rsidRDefault="00D158B1" w:rsidP="00D158B1">
      <w:r>
        <w:t>//Passando apenas o nome com uma arrow function</w:t>
      </w:r>
    </w:p>
    <w:p w14:paraId="6EFDA2B9" w14:textId="77777777" w:rsidR="00D158B1" w:rsidRDefault="00D158B1" w:rsidP="00D158B1">
      <w:r>
        <w:t>aprovados.forEach(nome =&gt; console.log(nome))</w:t>
      </w:r>
    </w:p>
    <w:p w14:paraId="1358761E" w14:textId="77777777" w:rsidR="00D158B1" w:rsidRDefault="00D158B1" w:rsidP="00D158B1"/>
    <w:p w14:paraId="43B80762" w14:textId="77777777" w:rsidR="00D158B1" w:rsidRDefault="00D158B1" w:rsidP="00D158B1">
      <w:r>
        <w:t>//Passando uma função pré-definida</w:t>
      </w:r>
    </w:p>
    <w:p w14:paraId="06001412" w14:textId="77777777" w:rsidR="00D158B1" w:rsidRDefault="00D158B1" w:rsidP="00D158B1">
      <w:r>
        <w:t>const exibirAprovados = aprovado =&gt; console.log(aprovado)</w:t>
      </w:r>
    </w:p>
    <w:p w14:paraId="7155AA58" w14:textId="2D4EEE73" w:rsidR="008508E5" w:rsidRDefault="00D158B1" w:rsidP="00D158B1">
      <w:r>
        <w:t>aprovados.forEach(exibirAprovados)</w:t>
      </w:r>
    </w:p>
    <w:p w14:paraId="481E6B8C" w14:textId="77777777" w:rsidR="00D158B1" w:rsidRDefault="00D158B1" w:rsidP="00D158B1"/>
    <w:p w14:paraId="6004673F" w14:textId="137D4EE8" w:rsidR="000E1FF7" w:rsidRPr="00D158B1" w:rsidRDefault="000E1FF7" w:rsidP="008E0737">
      <w:pPr>
        <w:pStyle w:val="Ttulo2"/>
        <w:spacing w:line="480" w:lineRule="auto"/>
        <w:rPr>
          <w:bCs/>
        </w:rPr>
      </w:pPr>
      <w:bookmarkStart w:id="98" w:name="_Toc68947659"/>
      <w:r w:rsidRPr="00712166">
        <w:rPr>
          <w:rFonts w:cs="Arial"/>
        </w:rPr>
        <w:lastRenderedPageBreak/>
        <w:t>Foreach #02</w:t>
      </w:r>
      <w:bookmarkEnd w:id="98"/>
    </w:p>
    <w:p w14:paraId="2285F656" w14:textId="77777777" w:rsidR="00D158B1" w:rsidRDefault="00D158B1" w:rsidP="00D158B1">
      <w:r>
        <w:t>//Desafio - Implementar um método igual o forEach (forEach2)</w:t>
      </w:r>
    </w:p>
    <w:p w14:paraId="0847FCD0" w14:textId="77777777" w:rsidR="00D158B1" w:rsidRDefault="00D158B1" w:rsidP="00D158B1"/>
    <w:p w14:paraId="4CBA7A8C" w14:textId="77777777" w:rsidR="00D158B1" w:rsidRPr="00130012" w:rsidRDefault="00D158B1" w:rsidP="00D158B1">
      <w:pPr>
        <w:rPr>
          <w:lang w:val="en-US"/>
        </w:rPr>
      </w:pPr>
      <w:r w:rsidRPr="00130012">
        <w:rPr>
          <w:lang w:val="en-US"/>
        </w:rPr>
        <w:t>Array.prototype.forEach2 = function (callback) { //callback is the function</w:t>
      </w:r>
    </w:p>
    <w:p w14:paraId="28FC3589" w14:textId="77777777" w:rsidR="00D158B1" w:rsidRPr="00130012" w:rsidRDefault="00D158B1" w:rsidP="00D158B1">
      <w:pPr>
        <w:rPr>
          <w:lang w:val="en-US"/>
        </w:rPr>
      </w:pPr>
      <w:r w:rsidRPr="00130012">
        <w:rPr>
          <w:lang w:val="en-US"/>
        </w:rPr>
        <w:t xml:space="preserve">    //Scrolling through the indices</w:t>
      </w:r>
    </w:p>
    <w:p w14:paraId="6E9E9917" w14:textId="77777777" w:rsidR="00D158B1" w:rsidRPr="00130012" w:rsidRDefault="00D158B1" w:rsidP="00D158B1">
      <w:pPr>
        <w:rPr>
          <w:lang w:val="en-US"/>
        </w:rPr>
      </w:pPr>
      <w:r w:rsidRPr="00130012">
        <w:rPr>
          <w:lang w:val="en-US"/>
        </w:rPr>
        <w:t xml:space="preserve">    for (let i = 0; i &lt; this.length; i++){</w:t>
      </w:r>
    </w:p>
    <w:p w14:paraId="5563FCC4" w14:textId="77777777" w:rsidR="00D158B1" w:rsidRPr="00130012" w:rsidRDefault="00D158B1" w:rsidP="00D158B1">
      <w:pPr>
        <w:rPr>
          <w:lang w:val="en-US"/>
        </w:rPr>
      </w:pPr>
      <w:r w:rsidRPr="00130012">
        <w:rPr>
          <w:lang w:val="en-US"/>
        </w:rPr>
        <w:t xml:space="preserve">        //Calling the functions</w:t>
      </w:r>
    </w:p>
    <w:p w14:paraId="77E4DD51" w14:textId="77777777" w:rsidR="00D158B1" w:rsidRPr="00130012" w:rsidRDefault="00D158B1" w:rsidP="00D158B1">
      <w:pPr>
        <w:rPr>
          <w:lang w:val="en-US"/>
        </w:rPr>
      </w:pPr>
      <w:r w:rsidRPr="00130012">
        <w:rPr>
          <w:lang w:val="en-US"/>
        </w:rPr>
        <w:t xml:space="preserve">        callback(this[i], i, this)    </w:t>
      </w:r>
    </w:p>
    <w:p w14:paraId="220B5EC5" w14:textId="77777777" w:rsidR="00D158B1" w:rsidRDefault="00D158B1" w:rsidP="00D158B1">
      <w:r w:rsidRPr="00130012">
        <w:rPr>
          <w:lang w:val="en-US"/>
        </w:rPr>
        <w:t xml:space="preserve">    </w:t>
      </w:r>
      <w:r>
        <w:t>}</w:t>
      </w:r>
    </w:p>
    <w:p w14:paraId="293F663D" w14:textId="77777777" w:rsidR="00D158B1" w:rsidRDefault="00D158B1" w:rsidP="00D158B1">
      <w:r>
        <w:t>}</w:t>
      </w:r>
    </w:p>
    <w:p w14:paraId="7C5E0103" w14:textId="77777777" w:rsidR="00D158B1" w:rsidRPr="00D158B1" w:rsidRDefault="00D158B1" w:rsidP="00D158B1">
      <w:pPr>
        <w:ind w:firstLine="0"/>
        <w:rPr>
          <w:u w:val="single"/>
        </w:rPr>
      </w:pPr>
    </w:p>
    <w:p w14:paraId="3D59C248" w14:textId="77777777" w:rsidR="00D158B1" w:rsidRDefault="00D158B1" w:rsidP="00D158B1">
      <w:r>
        <w:t>const aprovados = ['Fulano', 'Ciclano', 'Beltrano', 'Ramiro', 'Pazuelo']</w:t>
      </w:r>
    </w:p>
    <w:p w14:paraId="377F257D" w14:textId="77777777" w:rsidR="00D158B1" w:rsidRDefault="00D158B1" w:rsidP="00D158B1">
      <w:r>
        <w:t>aprovados.forEach2(function (nome, indice) {</w:t>
      </w:r>
    </w:p>
    <w:p w14:paraId="23CE0461" w14:textId="77777777" w:rsidR="00D158B1" w:rsidRDefault="00D158B1" w:rsidP="00D158B1">
      <w:r>
        <w:t xml:space="preserve">    console.log(`${indice + 1}) ${nome}`)</w:t>
      </w:r>
    </w:p>
    <w:p w14:paraId="318ABA28" w14:textId="77777777" w:rsidR="00D158B1" w:rsidRDefault="00D158B1" w:rsidP="00D158B1">
      <w:r>
        <w:t>})</w:t>
      </w:r>
    </w:p>
    <w:p w14:paraId="7AB64041" w14:textId="77777777" w:rsidR="00D158B1" w:rsidRPr="00712166" w:rsidRDefault="00D158B1" w:rsidP="00D158B1"/>
    <w:p w14:paraId="73065E09" w14:textId="3551B549" w:rsidR="000E1FF7" w:rsidRPr="00320D7B" w:rsidRDefault="000E1FF7" w:rsidP="008E0737">
      <w:pPr>
        <w:pStyle w:val="Ttulo2"/>
        <w:spacing w:line="480" w:lineRule="auto"/>
        <w:rPr>
          <w:bCs/>
        </w:rPr>
      </w:pPr>
      <w:bookmarkStart w:id="99" w:name="_Toc68947660"/>
      <w:r w:rsidRPr="00712166">
        <w:rPr>
          <w:rFonts w:cs="Arial"/>
        </w:rPr>
        <w:t>Map #01</w:t>
      </w:r>
      <w:bookmarkEnd w:id="99"/>
    </w:p>
    <w:p w14:paraId="4B5E50A4" w14:textId="77777777" w:rsidR="00320D7B" w:rsidRDefault="00320D7B" w:rsidP="00320D7B">
      <w:r>
        <w:t>/*Dentro do método map existe um laço for, e a ideia</w:t>
      </w:r>
    </w:p>
    <w:p w14:paraId="7C488D99" w14:textId="77777777" w:rsidR="00320D7B" w:rsidRDefault="00320D7B" w:rsidP="00320D7B">
      <w:r>
        <w:t>é fazer uma transformação no array, mapear o array para</w:t>
      </w:r>
    </w:p>
    <w:p w14:paraId="066D279D" w14:textId="77777777" w:rsidR="00320D7B" w:rsidRDefault="00320D7B" w:rsidP="00320D7B">
      <w:r>
        <w:t>outro array do mesmo tamanho com os dados transformados */</w:t>
      </w:r>
    </w:p>
    <w:p w14:paraId="24955D6C" w14:textId="77777777" w:rsidR="00320D7B" w:rsidRDefault="00320D7B" w:rsidP="00320D7B"/>
    <w:p w14:paraId="112DB23B" w14:textId="77777777" w:rsidR="00320D7B" w:rsidRDefault="00320D7B" w:rsidP="00320D7B">
      <w:r>
        <w:t>const nums = [1, 2, 3, 4, 5]</w:t>
      </w:r>
    </w:p>
    <w:p w14:paraId="211B4B8A" w14:textId="77777777" w:rsidR="00320D7B" w:rsidRDefault="00320D7B" w:rsidP="00320D7B"/>
    <w:p w14:paraId="2F2DB943" w14:textId="77777777" w:rsidR="00320D7B" w:rsidRDefault="00320D7B" w:rsidP="00320D7B">
      <w:r>
        <w:t>//map = for com propósito</w:t>
      </w:r>
    </w:p>
    <w:p w14:paraId="082907CD" w14:textId="77777777" w:rsidR="00320D7B" w:rsidRDefault="00320D7B" w:rsidP="00320D7B"/>
    <w:p w14:paraId="291CE963" w14:textId="77777777" w:rsidR="00320D7B" w:rsidRPr="00130012" w:rsidRDefault="00320D7B" w:rsidP="00320D7B">
      <w:pPr>
        <w:rPr>
          <w:lang w:val="en-US"/>
        </w:rPr>
      </w:pPr>
      <w:r w:rsidRPr="00130012">
        <w:rPr>
          <w:lang w:val="en-US"/>
        </w:rPr>
        <w:t>let resultado = nums.map(function (e) {</w:t>
      </w:r>
    </w:p>
    <w:p w14:paraId="5532515B" w14:textId="77777777" w:rsidR="00320D7B" w:rsidRDefault="00320D7B" w:rsidP="00320D7B">
      <w:r w:rsidRPr="00130012">
        <w:rPr>
          <w:lang w:val="en-US"/>
        </w:rPr>
        <w:t xml:space="preserve">    </w:t>
      </w:r>
      <w:r>
        <w:t>return e ** 2  //e^2</w:t>
      </w:r>
    </w:p>
    <w:p w14:paraId="0667FA76" w14:textId="77777777" w:rsidR="00320D7B" w:rsidRDefault="00320D7B" w:rsidP="00320D7B">
      <w:r>
        <w:t>})</w:t>
      </w:r>
    </w:p>
    <w:p w14:paraId="5E0031A5" w14:textId="77777777" w:rsidR="00320D7B" w:rsidRDefault="00320D7B" w:rsidP="00320D7B"/>
    <w:p w14:paraId="487D6A4C" w14:textId="77777777" w:rsidR="00320D7B" w:rsidRDefault="00320D7B" w:rsidP="00320D7B">
      <w:r>
        <w:t>console.log(resultado)</w:t>
      </w:r>
    </w:p>
    <w:p w14:paraId="0E63B9E8" w14:textId="77777777" w:rsidR="00320D7B" w:rsidRDefault="00320D7B" w:rsidP="00320D7B"/>
    <w:p w14:paraId="22DFBA05" w14:textId="77777777" w:rsidR="00320D7B" w:rsidRDefault="00320D7B" w:rsidP="00320D7B">
      <w:r>
        <w:t>const soma10 = e =&gt; e + 10</w:t>
      </w:r>
    </w:p>
    <w:p w14:paraId="7BF02941" w14:textId="77777777" w:rsidR="00320D7B" w:rsidRDefault="00320D7B" w:rsidP="00320D7B">
      <w:r>
        <w:t>const triplo = e =&gt; e * 3</w:t>
      </w:r>
    </w:p>
    <w:p w14:paraId="476BA1D7" w14:textId="77777777" w:rsidR="00320D7B" w:rsidRDefault="00320D7B" w:rsidP="00320D7B">
      <w:r>
        <w:t>const paradinheiro = e =&gt; `R$ ${parseFloat(e).toFixed(2).replace('.', ',')}`</w:t>
      </w:r>
    </w:p>
    <w:p w14:paraId="072C9F6F" w14:textId="77777777" w:rsidR="00320D7B" w:rsidRDefault="00320D7B" w:rsidP="00320D7B"/>
    <w:p w14:paraId="55ED0F22" w14:textId="77777777" w:rsidR="00320D7B" w:rsidRDefault="00320D7B" w:rsidP="00320D7B">
      <w:r>
        <w:t>resultado = nums.map(soma10).map(triplo).map(paradinheiro)</w:t>
      </w:r>
    </w:p>
    <w:p w14:paraId="026A72D5" w14:textId="77777777" w:rsidR="00320D7B" w:rsidRDefault="00320D7B" w:rsidP="00320D7B"/>
    <w:p w14:paraId="1AA46F6A" w14:textId="48C402EF" w:rsidR="00320D7B" w:rsidRPr="00320D7B" w:rsidRDefault="00320D7B" w:rsidP="00320D7B">
      <w:r>
        <w:t>console.log(resultado)</w:t>
      </w:r>
    </w:p>
    <w:p w14:paraId="2BFB0BE1" w14:textId="43EFA001" w:rsidR="000E1FF7" w:rsidRPr="00320D7B" w:rsidRDefault="000E1FF7" w:rsidP="008E0737">
      <w:pPr>
        <w:pStyle w:val="Ttulo2"/>
        <w:spacing w:line="480" w:lineRule="auto"/>
        <w:rPr>
          <w:bCs/>
        </w:rPr>
      </w:pPr>
      <w:bookmarkStart w:id="100" w:name="_Toc68947661"/>
      <w:r w:rsidRPr="00712166">
        <w:rPr>
          <w:rFonts w:cs="Arial"/>
        </w:rPr>
        <w:t>Map #02</w:t>
      </w:r>
      <w:bookmarkEnd w:id="100"/>
    </w:p>
    <w:p w14:paraId="55B14959" w14:textId="77777777" w:rsidR="00320D7B" w:rsidRDefault="00320D7B" w:rsidP="00320D7B">
      <w:r>
        <w:t>const carrinho = [</w:t>
      </w:r>
    </w:p>
    <w:p w14:paraId="0D57B8FF" w14:textId="77777777" w:rsidR="00320D7B" w:rsidRDefault="00320D7B" w:rsidP="00320D7B">
      <w:r>
        <w:t xml:space="preserve">    '{ "nome": "Borracha", "preco": 3.45 }',</w:t>
      </w:r>
    </w:p>
    <w:p w14:paraId="7960C40F" w14:textId="77777777" w:rsidR="00320D7B" w:rsidRDefault="00320D7B" w:rsidP="00320D7B">
      <w:r>
        <w:t xml:space="preserve">    '{ "nome": "Caderno", "preco": 13.90 }',</w:t>
      </w:r>
    </w:p>
    <w:p w14:paraId="104E60D9" w14:textId="77777777" w:rsidR="00320D7B" w:rsidRDefault="00320D7B" w:rsidP="00320D7B">
      <w:r>
        <w:t xml:space="preserve">    '{ "nome": "Kit Lápis", "preco": 41.22 }',</w:t>
      </w:r>
    </w:p>
    <w:p w14:paraId="29E61FCD" w14:textId="77777777" w:rsidR="00320D7B" w:rsidRDefault="00320D7B" w:rsidP="00320D7B">
      <w:r>
        <w:t xml:space="preserve">    '{ "nome": "Caneta", "preco": 7.50 }',</w:t>
      </w:r>
    </w:p>
    <w:p w14:paraId="7C5ED36F" w14:textId="77777777" w:rsidR="00320D7B" w:rsidRDefault="00320D7B" w:rsidP="00320D7B">
      <w:r>
        <w:t>]</w:t>
      </w:r>
    </w:p>
    <w:p w14:paraId="5CE252F7" w14:textId="77777777" w:rsidR="00320D7B" w:rsidRDefault="00320D7B" w:rsidP="00320D7B"/>
    <w:p w14:paraId="7195C17E" w14:textId="77777777" w:rsidR="00320D7B" w:rsidRDefault="00320D7B" w:rsidP="00320D7B">
      <w:r>
        <w:t>//Desafio - Retornar um array apenas com os preços usando map</w:t>
      </w:r>
    </w:p>
    <w:p w14:paraId="192CF0F8" w14:textId="77777777" w:rsidR="00320D7B" w:rsidRDefault="00320D7B" w:rsidP="00320D7B"/>
    <w:p w14:paraId="6C2506AC" w14:textId="77777777" w:rsidR="00320D7B" w:rsidRDefault="00320D7B" w:rsidP="00320D7B">
      <w:r>
        <w:t>const precos = carrinho.map(function(e){</w:t>
      </w:r>
    </w:p>
    <w:p w14:paraId="637DF79B" w14:textId="77777777" w:rsidR="00320D7B" w:rsidRDefault="00320D7B" w:rsidP="00320D7B">
      <w:r>
        <w:t xml:space="preserve">    let obj = JSON.parse(e)</w:t>
      </w:r>
    </w:p>
    <w:p w14:paraId="7290F0B6" w14:textId="77777777" w:rsidR="00320D7B" w:rsidRDefault="00320D7B" w:rsidP="00320D7B">
      <w:r>
        <w:t xml:space="preserve">    let preco = obj.preco</w:t>
      </w:r>
    </w:p>
    <w:p w14:paraId="3D6F7C8A" w14:textId="77777777" w:rsidR="00320D7B" w:rsidRDefault="00320D7B" w:rsidP="00320D7B">
      <w:r>
        <w:t xml:space="preserve">    return preco</w:t>
      </w:r>
    </w:p>
    <w:p w14:paraId="79098EE0" w14:textId="77777777" w:rsidR="00320D7B" w:rsidRDefault="00320D7B" w:rsidP="00320D7B">
      <w:r>
        <w:t>})</w:t>
      </w:r>
    </w:p>
    <w:p w14:paraId="7EBB11EB" w14:textId="77777777" w:rsidR="00320D7B" w:rsidRDefault="00320D7B" w:rsidP="00320D7B"/>
    <w:p w14:paraId="5ADA2585" w14:textId="70F3197D" w:rsidR="00320D7B" w:rsidRDefault="00320D7B" w:rsidP="00320D7B">
      <w:r>
        <w:t>console.log(precos)</w:t>
      </w:r>
    </w:p>
    <w:p w14:paraId="2B9E2CC6" w14:textId="77777777" w:rsidR="00320D7B" w:rsidRPr="00320D7B" w:rsidRDefault="00320D7B" w:rsidP="00320D7B">
      <w:pPr>
        <w:rPr>
          <w:u w:val="single"/>
        </w:rPr>
      </w:pPr>
    </w:p>
    <w:p w14:paraId="21FF9649" w14:textId="34781461" w:rsidR="000E1FF7" w:rsidRPr="00320D7B" w:rsidRDefault="000E1FF7" w:rsidP="008E0737">
      <w:pPr>
        <w:pStyle w:val="Ttulo2"/>
        <w:spacing w:line="480" w:lineRule="auto"/>
        <w:rPr>
          <w:bCs/>
        </w:rPr>
      </w:pPr>
      <w:bookmarkStart w:id="101" w:name="_Toc68947662"/>
      <w:r w:rsidRPr="00712166">
        <w:rPr>
          <w:rFonts w:cs="Arial"/>
        </w:rPr>
        <w:t>Map #03</w:t>
      </w:r>
      <w:bookmarkEnd w:id="101"/>
    </w:p>
    <w:p w14:paraId="75E2BAF1" w14:textId="77777777" w:rsidR="00320D7B" w:rsidRDefault="00320D7B" w:rsidP="00320D7B"/>
    <w:p w14:paraId="162A9C93" w14:textId="77777777" w:rsidR="00320D7B" w:rsidRPr="00130012" w:rsidRDefault="00320D7B" w:rsidP="00320D7B">
      <w:pPr>
        <w:rPr>
          <w:lang w:val="en-US"/>
        </w:rPr>
      </w:pPr>
      <w:r w:rsidRPr="00130012">
        <w:rPr>
          <w:lang w:val="en-US"/>
        </w:rPr>
        <w:t>Array.prototype.map2 = function (callback) {</w:t>
      </w:r>
    </w:p>
    <w:p w14:paraId="7BC571F7" w14:textId="77777777" w:rsidR="00320D7B" w:rsidRPr="00130012" w:rsidRDefault="00320D7B" w:rsidP="00320D7B">
      <w:pPr>
        <w:rPr>
          <w:lang w:val="en-US"/>
        </w:rPr>
      </w:pPr>
      <w:r w:rsidRPr="00130012">
        <w:rPr>
          <w:lang w:val="en-US"/>
        </w:rPr>
        <w:t xml:space="preserve">    const newArray = []</w:t>
      </w:r>
    </w:p>
    <w:p w14:paraId="60B20445" w14:textId="77777777" w:rsidR="00320D7B" w:rsidRPr="00130012" w:rsidRDefault="00320D7B" w:rsidP="00320D7B">
      <w:pPr>
        <w:rPr>
          <w:lang w:val="en-US"/>
        </w:rPr>
      </w:pPr>
      <w:r w:rsidRPr="00130012">
        <w:rPr>
          <w:lang w:val="en-US"/>
        </w:rPr>
        <w:t xml:space="preserve">    for (let i = 0; i &lt; this.length; i++) {</w:t>
      </w:r>
    </w:p>
    <w:p w14:paraId="285AA881" w14:textId="77777777" w:rsidR="00320D7B" w:rsidRPr="00130012" w:rsidRDefault="00320D7B" w:rsidP="00320D7B">
      <w:pPr>
        <w:rPr>
          <w:lang w:val="en-US"/>
        </w:rPr>
      </w:pPr>
      <w:r w:rsidRPr="00130012">
        <w:rPr>
          <w:lang w:val="en-US"/>
        </w:rPr>
        <w:t xml:space="preserve">        newArray.push(callback(this[i], i , this))</w:t>
      </w:r>
    </w:p>
    <w:p w14:paraId="38FF23BF" w14:textId="77777777" w:rsidR="00320D7B" w:rsidRDefault="00320D7B" w:rsidP="00320D7B">
      <w:r w:rsidRPr="00130012">
        <w:rPr>
          <w:lang w:val="en-US"/>
        </w:rPr>
        <w:t xml:space="preserve">    </w:t>
      </w:r>
      <w:r>
        <w:t>}</w:t>
      </w:r>
    </w:p>
    <w:p w14:paraId="2F0B29C9" w14:textId="77777777" w:rsidR="00320D7B" w:rsidRDefault="00320D7B" w:rsidP="00320D7B">
      <w:r>
        <w:t xml:space="preserve">    return newArray</w:t>
      </w:r>
    </w:p>
    <w:p w14:paraId="5A4EBDDD" w14:textId="77777777" w:rsidR="00320D7B" w:rsidRDefault="00320D7B" w:rsidP="00320D7B">
      <w:r>
        <w:t>}</w:t>
      </w:r>
    </w:p>
    <w:p w14:paraId="19D6A9D2" w14:textId="77777777" w:rsidR="00320D7B" w:rsidRDefault="00320D7B" w:rsidP="00320D7B"/>
    <w:p w14:paraId="5B3D8B4B" w14:textId="77777777" w:rsidR="00320D7B" w:rsidRDefault="00320D7B" w:rsidP="00320D7B"/>
    <w:p w14:paraId="6315AA50" w14:textId="77777777" w:rsidR="00320D7B" w:rsidRDefault="00320D7B" w:rsidP="00320D7B">
      <w:r>
        <w:t>const carrinho = [</w:t>
      </w:r>
    </w:p>
    <w:p w14:paraId="5133B8BF" w14:textId="77777777" w:rsidR="00320D7B" w:rsidRDefault="00320D7B" w:rsidP="00320D7B">
      <w:r>
        <w:lastRenderedPageBreak/>
        <w:t xml:space="preserve">    '{ "nome": "Borracha", "preco": 3.45 }',</w:t>
      </w:r>
    </w:p>
    <w:p w14:paraId="484350A0" w14:textId="77777777" w:rsidR="00320D7B" w:rsidRDefault="00320D7B" w:rsidP="00320D7B">
      <w:r>
        <w:t xml:space="preserve">    '{ "nome": "Caderno", "preco": 13.90 }',</w:t>
      </w:r>
    </w:p>
    <w:p w14:paraId="5978F0C7" w14:textId="77777777" w:rsidR="00320D7B" w:rsidRDefault="00320D7B" w:rsidP="00320D7B">
      <w:r>
        <w:t xml:space="preserve">    '{ "nome": "Kit Lápis", "preco": 41.22 }',</w:t>
      </w:r>
    </w:p>
    <w:p w14:paraId="0FB9D64A" w14:textId="77777777" w:rsidR="00320D7B" w:rsidRDefault="00320D7B" w:rsidP="00320D7B">
      <w:r>
        <w:t xml:space="preserve">    '{ "nome": "Caneta", "preco": 7.50 }',</w:t>
      </w:r>
    </w:p>
    <w:p w14:paraId="675EA01C" w14:textId="77777777" w:rsidR="00320D7B" w:rsidRDefault="00320D7B" w:rsidP="00320D7B">
      <w:r>
        <w:t>]</w:t>
      </w:r>
    </w:p>
    <w:p w14:paraId="34313A19" w14:textId="77777777" w:rsidR="00320D7B" w:rsidRDefault="00320D7B" w:rsidP="00320D7B"/>
    <w:p w14:paraId="5F8EA872" w14:textId="77777777" w:rsidR="00320D7B" w:rsidRDefault="00320D7B" w:rsidP="00320D7B">
      <w:r>
        <w:t>//Desafio - Implementar um método (map2) semelhante ao map</w:t>
      </w:r>
    </w:p>
    <w:p w14:paraId="7EE115AC" w14:textId="77777777" w:rsidR="00320D7B" w:rsidRDefault="00320D7B" w:rsidP="00320D7B"/>
    <w:p w14:paraId="1C0955C8" w14:textId="77777777" w:rsidR="00320D7B" w:rsidRDefault="00320D7B" w:rsidP="00320D7B">
      <w:r>
        <w:t>const precos = carrinho.map2(function (e) {</w:t>
      </w:r>
    </w:p>
    <w:p w14:paraId="2D2C9B85" w14:textId="77777777" w:rsidR="00320D7B" w:rsidRDefault="00320D7B" w:rsidP="00320D7B">
      <w:r>
        <w:t xml:space="preserve">    let obj = JSON.parse(e)</w:t>
      </w:r>
    </w:p>
    <w:p w14:paraId="23570A32" w14:textId="77777777" w:rsidR="00320D7B" w:rsidRDefault="00320D7B" w:rsidP="00320D7B">
      <w:r>
        <w:t xml:space="preserve">    let preco = obj.preco</w:t>
      </w:r>
    </w:p>
    <w:p w14:paraId="5D2EE193" w14:textId="77777777" w:rsidR="00320D7B" w:rsidRDefault="00320D7B" w:rsidP="00320D7B">
      <w:r>
        <w:t xml:space="preserve">    return preco</w:t>
      </w:r>
    </w:p>
    <w:p w14:paraId="6A90B431" w14:textId="77777777" w:rsidR="00320D7B" w:rsidRDefault="00320D7B" w:rsidP="00320D7B">
      <w:r>
        <w:t xml:space="preserve">    }</w:t>
      </w:r>
    </w:p>
    <w:p w14:paraId="4C5DBC4D" w14:textId="77777777" w:rsidR="00320D7B" w:rsidRDefault="00320D7B" w:rsidP="00320D7B">
      <w:r>
        <w:t>)</w:t>
      </w:r>
    </w:p>
    <w:p w14:paraId="430DC385" w14:textId="77777777" w:rsidR="00320D7B" w:rsidRDefault="00320D7B" w:rsidP="00320D7B"/>
    <w:p w14:paraId="7DB2917F" w14:textId="1CE6F06F" w:rsidR="00320D7B" w:rsidRDefault="00320D7B" w:rsidP="00320D7B">
      <w:r>
        <w:t>console.log(precos)</w:t>
      </w:r>
    </w:p>
    <w:p w14:paraId="62A28FFE" w14:textId="77777777" w:rsidR="00320D7B" w:rsidRPr="00320D7B" w:rsidRDefault="00320D7B" w:rsidP="00320D7B"/>
    <w:p w14:paraId="716A7FBD" w14:textId="77777777" w:rsidR="00320D7B" w:rsidRPr="00712166" w:rsidRDefault="00320D7B" w:rsidP="00320D7B"/>
    <w:p w14:paraId="19B05303" w14:textId="117AE090" w:rsidR="000E1FF7" w:rsidRPr="00320D7B" w:rsidRDefault="000E1FF7" w:rsidP="008E0737">
      <w:pPr>
        <w:pStyle w:val="Ttulo2"/>
        <w:spacing w:line="480" w:lineRule="auto"/>
        <w:rPr>
          <w:bCs/>
        </w:rPr>
      </w:pPr>
      <w:bookmarkStart w:id="102" w:name="_Toc68947663"/>
      <w:r w:rsidRPr="00712166">
        <w:rPr>
          <w:rFonts w:cs="Arial"/>
        </w:rPr>
        <w:t>Filter #01</w:t>
      </w:r>
      <w:bookmarkEnd w:id="102"/>
    </w:p>
    <w:p w14:paraId="115B8FDE" w14:textId="77777777" w:rsidR="00251AD2" w:rsidRDefault="00251AD2" w:rsidP="00251AD2">
      <w:r>
        <w:t>/*O filter é para filtrar um array e obter, por exemplo, um sub-array</w:t>
      </w:r>
    </w:p>
    <w:p w14:paraId="00AAFB3D" w14:textId="77777777" w:rsidR="00251AD2" w:rsidRDefault="00251AD2" w:rsidP="00251AD2">
      <w:r>
        <w:t>O array retornardo vai ser menor ou igual ao array original</w:t>
      </w:r>
    </w:p>
    <w:p w14:paraId="3A75007E" w14:textId="77777777" w:rsidR="00251AD2" w:rsidRDefault="00251AD2" w:rsidP="00251AD2">
      <w:r>
        <w:t>*/</w:t>
      </w:r>
    </w:p>
    <w:p w14:paraId="35A0B77E" w14:textId="77777777" w:rsidR="00251AD2" w:rsidRDefault="00251AD2" w:rsidP="00251AD2">
      <w:r>
        <w:t>const produtos = [</w:t>
      </w:r>
    </w:p>
    <w:p w14:paraId="71AC3A48" w14:textId="77777777" w:rsidR="00251AD2" w:rsidRDefault="00251AD2" w:rsidP="00251AD2">
      <w:r>
        <w:t xml:space="preserve">    {nome: 'Notebook', preco: 4900, fragil: true},</w:t>
      </w:r>
    </w:p>
    <w:p w14:paraId="7744D05E" w14:textId="77777777" w:rsidR="00251AD2" w:rsidRDefault="00251AD2" w:rsidP="00251AD2">
      <w:r>
        <w:t xml:space="preserve">    {nome: 'Desktop', preco: 6999, fragil: false},</w:t>
      </w:r>
    </w:p>
    <w:p w14:paraId="25FA9BDD" w14:textId="77777777" w:rsidR="00251AD2" w:rsidRDefault="00251AD2" w:rsidP="00251AD2">
      <w:r>
        <w:t xml:space="preserve">    {nome: 'Ipad', preco: 2199, fragil: true},</w:t>
      </w:r>
    </w:p>
    <w:p w14:paraId="1A3A2E8D" w14:textId="77777777" w:rsidR="00251AD2" w:rsidRDefault="00251AD2" w:rsidP="00251AD2">
      <w:r>
        <w:t xml:space="preserve">    {nome: 'Copo de Vidro', preco: 12.49, fragil: true},</w:t>
      </w:r>
    </w:p>
    <w:p w14:paraId="451892B7" w14:textId="77777777" w:rsidR="00251AD2" w:rsidRDefault="00251AD2" w:rsidP="00251AD2">
      <w:r>
        <w:t xml:space="preserve">    {nome: 'Copo de Plástico', preco: 18.99, fragil: false}</w:t>
      </w:r>
    </w:p>
    <w:p w14:paraId="5AC158DC" w14:textId="77777777" w:rsidR="00251AD2" w:rsidRDefault="00251AD2" w:rsidP="00251AD2">
      <w:r>
        <w:t>]</w:t>
      </w:r>
    </w:p>
    <w:p w14:paraId="467ADCB8" w14:textId="77777777" w:rsidR="00251AD2" w:rsidRDefault="00251AD2" w:rsidP="00251AD2"/>
    <w:p w14:paraId="72724ECA" w14:textId="77777777" w:rsidR="00251AD2" w:rsidRDefault="00251AD2" w:rsidP="00251AD2">
      <w:r>
        <w:t>/* o filter, em cada iteração no array, vai receber um retorno</w:t>
      </w:r>
    </w:p>
    <w:p w14:paraId="26459452" w14:textId="77777777" w:rsidR="00251AD2" w:rsidRDefault="00251AD2" w:rsidP="00251AD2">
      <w:r>
        <w:t>true ou false, se for true, entra no array novo</w:t>
      </w:r>
    </w:p>
    <w:p w14:paraId="5657C7DC" w14:textId="77777777" w:rsidR="00251AD2" w:rsidRDefault="00251AD2" w:rsidP="00251AD2">
      <w:r>
        <w:t>*/</w:t>
      </w:r>
    </w:p>
    <w:p w14:paraId="009B1400" w14:textId="77777777" w:rsidR="00251AD2" w:rsidRDefault="00251AD2" w:rsidP="00251AD2"/>
    <w:p w14:paraId="585AE5A4" w14:textId="77777777" w:rsidR="00251AD2" w:rsidRDefault="00251AD2" w:rsidP="00251AD2">
      <w:r>
        <w:t>//Filtrando apenas produtos frageis e aciam de 500 reais</w:t>
      </w:r>
    </w:p>
    <w:p w14:paraId="3228B3C6" w14:textId="77777777" w:rsidR="00251AD2" w:rsidRPr="00130012" w:rsidRDefault="00251AD2" w:rsidP="00251AD2">
      <w:pPr>
        <w:rPr>
          <w:lang w:val="en-US"/>
        </w:rPr>
      </w:pPr>
      <w:r w:rsidRPr="00130012">
        <w:rPr>
          <w:lang w:val="en-US"/>
        </w:rPr>
        <w:lastRenderedPageBreak/>
        <w:t>const frageis = produtos.filter(function(p){</w:t>
      </w:r>
    </w:p>
    <w:p w14:paraId="5E858726" w14:textId="77777777" w:rsidR="00251AD2" w:rsidRPr="00130012" w:rsidRDefault="00251AD2" w:rsidP="00251AD2">
      <w:pPr>
        <w:rPr>
          <w:lang w:val="en-US"/>
        </w:rPr>
      </w:pPr>
      <w:r w:rsidRPr="00130012">
        <w:rPr>
          <w:lang w:val="en-US"/>
        </w:rPr>
        <w:t xml:space="preserve">    if (p.preco &gt; 500 &amp;&amp; p.fragil === true) {</w:t>
      </w:r>
    </w:p>
    <w:p w14:paraId="439E9CF0" w14:textId="77777777" w:rsidR="00251AD2" w:rsidRPr="00130012" w:rsidRDefault="00251AD2" w:rsidP="00251AD2">
      <w:pPr>
        <w:rPr>
          <w:lang w:val="en-US"/>
        </w:rPr>
      </w:pPr>
      <w:r w:rsidRPr="00130012">
        <w:rPr>
          <w:lang w:val="en-US"/>
        </w:rPr>
        <w:t xml:space="preserve">        return true</w:t>
      </w:r>
    </w:p>
    <w:p w14:paraId="36F77EC0" w14:textId="77777777" w:rsidR="00251AD2" w:rsidRPr="00130012" w:rsidRDefault="00251AD2" w:rsidP="00251AD2">
      <w:pPr>
        <w:rPr>
          <w:lang w:val="en-US"/>
        </w:rPr>
      </w:pPr>
      <w:r w:rsidRPr="00130012">
        <w:rPr>
          <w:lang w:val="en-US"/>
        </w:rPr>
        <w:t xml:space="preserve">    } else {</w:t>
      </w:r>
    </w:p>
    <w:p w14:paraId="4FC6643D" w14:textId="77777777" w:rsidR="00251AD2" w:rsidRPr="00130012" w:rsidRDefault="00251AD2" w:rsidP="00251AD2">
      <w:pPr>
        <w:rPr>
          <w:lang w:val="en-US"/>
        </w:rPr>
      </w:pPr>
      <w:r w:rsidRPr="00130012">
        <w:rPr>
          <w:lang w:val="en-US"/>
        </w:rPr>
        <w:t xml:space="preserve">        return false</w:t>
      </w:r>
    </w:p>
    <w:p w14:paraId="090065DC" w14:textId="77777777" w:rsidR="00251AD2" w:rsidRPr="00130012" w:rsidRDefault="00251AD2" w:rsidP="00251AD2">
      <w:pPr>
        <w:rPr>
          <w:lang w:val="en-US"/>
        </w:rPr>
      </w:pPr>
      <w:r w:rsidRPr="00130012">
        <w:rPr>
          <w:lang w:val="en-US"/>
        </w:rPr>
        <w:t xml:space="preserve">    }</w:t>
      </w:r>
    </w:p>
    <w:p w14:paraId="6F505966" w14:textId="77777777" w:rsidR="00251AD2" w:rsidRDefault="00251AD2" w:rsidP="00251AD2">
      <w:r>
        <w:t>})</w:t>
      </w:r>
    </w:p>
    <w:p w14:paraId="78828BE5" w14:textId="77777777" w:rsidR="00251AD2" w:rsidRDefault="00251AD2" w:rsidP="00251AD2"/>
    <w:p w14:paraId="3205AD42" w14:textId="433DDB7C" w:rsidR="00320D7B" w:rsidRPr="00712166" w:rsidRDefault="00251AD2" w:rsidP="00251AD2">
      <w:r>
        <w:t>console.log(frageis)</w:t>
      </w:r>
    </w:p>
    <w:p w14:paraId="1AD8FAC4" w14:textId="2B846378" w:rsidR="000E1FF7" w:rsidRPr="00251AD2" w:rsidRDefault="000E1FF7" w:rsidP="008E0737">
      <w:pPr>
        <w:pStyle w:val="Ttulo2"/>
        <w:spacing w:line="480" w:lineRule="auto"/>
        <w:rPr>
          <w:bCs/>
        </w:rPr>
      </w:pPr>
      <w:bookmarkStart w:id="103" w:name="_Toc68947664"/>
      <w:r w:rsidRPr="00712166">
        <w:rPr>
          <w:rFonts w:cs="Arial"/>
        </w:rPr>
        <w:t>Filter #02</w:t>
      </w:r>
      <w:bookmarkEnd w:id="103"/>
    </w:p>
    <w:p w14:paraId="5FAA820C" w14:textId="77777777" w:rsidR="00251AD2" w:rsidRDefault="00251AD2" w:rsidP="00251AD2">
      <w:r>
        <w:t>// Desafio - Implementar o próprio metodo fitler</w:t>
      </w:r>
    </w:p>
    <w:p w14:paraId="2B4BE598" w14:textId="77777777" w:rsidR="00251AD2" w:rsidRDefault="00251AD2" w:rsidP="00251AD2"/>
    <w:p w14:paraId="19B3CCE4" w14:textId="77777777" w:rsidR="00251AD2" w:rsidRPr="00130012" w:rsidRDefault="00251AD2" w:rsidP="00251AD2">
      <w:pPr>
        <w:rPr>
          <w:lang w:val="en-US"/>
        </w:rPr>
      </w:pPr>
      <w:r w:rsidRPr="00130012">
        <w:rPr>
          <w:lang w:val="en-US"/>
        </w:rPr>
        <w:t>Array.prototype.filter2 = function (callback) {</w:t>
      </w:r>
    </w:p>
    <w:p w14:paraId="21C8040C" w14:textId="77777777" w:rsidR="00251AD2" w:rsidRPr="00130012" w:rsidRDefault="00251AD2" w:rsidP="00251AD2">
      <w:pPr>
        <w:rPr>
          <w:lang w:val="en-US"/>
        </w:rPr>
      </w:pPr>
      <w:r w:rsidRPr="00130012">
        <w:rPr>
          <w:lang w:val="en-US"/>
        </w:rPr>
        <w:t xml:space="preserve">    const newArray = []</w:t>
      </w:r>
    </w:p>
    <w:p w14:paraId="11500333" w14:textId="77777777" w:rsidR="00251AD2" w:rsidRPr="00130012" w:rsidRDefault="00251AD2" w:rsidP="00251AD2">
      <w:pPr>
        <w:rPr>
          <w:lang w:val="en-US"/>
        </w:rPr>
      </w:pPr>
      <w:r w:rsidRPr="00130012">
        <w:rPr>
          <w:lang w:val="en-US"/>
        </w:rPr>
        <w:t xml:space="preserve">    for (let i = 0; i &lt; this.length; i++) {</w:t>
      </w:r>
    </w:p>
    <w:p w14:paraId="45976FE7" w14:textId="77777777" w:rsidR="00251AD2" w:rsidRPr="00130012" w:rsidRDefault="00251AD2" w:rsidP="00251AD2">
      <w:pPr>
        <w:rPr>
          <w:lang w:val="en-US"/>
        </w:rPr>
      </w:pPr>
      <w:r w:rsidRPr="00130012">
        <w:rPr>
          <w:lang w:val="en-US"/>
        </w:rPr>
        <w:t xml:space="preserve">        let callbackreturn = callback(this[i], i, this)</w:t>
      </w:r>
    </w:p>
    <w:p w14:paraId="5DACC97B" w14:textId="77777777" w:rsidR="00251AD2" w:rsidRPr="00130012" w:rsidRDefault="00251AD2" w:rsidP="00251AD2">
      <w:pPr>
        <w:rPr>
          <w:lang w:val="en-US"/>
        </w:rPr>
      </w:pPr>
      <w:r w:rsidRPr="00130012">
        <w:rPr>
          <w:lang w:val="en-US"/>
        </w:rPr>
        <w:t xml:space="preserve">        if (callbackreturn == true) {</w:t>
      </w:r>
    </w:p>
    <w:p w14:paraId="48BA6859" w14:textId="77777777" w:rsidR="00251AD2" w:rsidRPr="00130012" w:rsidRDefault="00251AD2" w:rsidP="00251AD2">
      <w:pPr>
        <w:rPr>
          <w:lang w:val="en-US"/>
        </w:rPr>
      </w:pPr>
      <w:r w:rsidRPr="00130012">
        <w:rPr>
          <w:lang w:val="en-US"/>
        </w:rPr>
        <w:t xml:space="preserve">            newArray.push(this[i])</w:t>
      </w:r>
    </w:p>
    <w:p w14:paraId="3241F10E" w14:textId="77777777" w:rsidR="00251AD2" w:rsidRPr="00130012" w:rsidRDefault="00251AD2" w:rsidP="00251AD2">
      <w:pPr>
        <w:rPr>
          <w:lang w:val="en-US"/>
        </w:rPr>
      </w:pPr>
      <w:r w:rsidRPr="00130012">
        <w:rPr>
          <w:lang w:val="en-US"/>
        </w:rPr>
        <w:t xml:space="preserve">        } else {</w:t>
      </w:r>
    </w:p>
    <w:p w14:paraId="26C96DF2" w14:textId="77777777" w:rsidR="00251AD2" w:rsidRPr="00130012" w:rsidRDefault="00251AD2" w:rsidP="00251AD2">
      <w:pPr>
        <w:rPr>
          <w:lang w:val="en-US"/>
        </w:rPr>
      </w:pPr>
      <w:r w:rsidRPr="00130012">
        <w:rPr>
          <w:lang w:val="en-US"/>
        </w:rPr>
        <w:t xml:space="preserve">            continue</w:t>
      </w:r>
    </w:p>
    <w:p w14:paraId="188B97CF" w14:textId="77777777" w:rsidR="00251AD2" w:rsidRPr="00130012" w:rsidRDefault="00251AD2" w:rsidP="00251AD2">
      <w:pPr>
        <w:rPr>
          <w:lang w:val="en-US"/>
        </w:rPr>
      </w:pPr>
      <w:r w:rsidRPr="00130012">
        <w:rPr>
          <w:lang w:val="en-US"/>
        </w:rPr>
        <w:t xml:space="preserve">        }</w:t>
      </w:r>
    </w:p>
    <w:p w14:paraId="3E4BB132" w14:textId="77777777" w:rsidR="00251AD2" w:rsidRPr="00130012" w:rsidRDefault="00251AD2" w:rsidP="00251AD2">
      <w:pPr>
        <w:rPr>
          <w:lang w:val="en-US"/>
        </w:rPr>
      </w:pPr>
      <w:r w:rsidRPr="00130012">
        <w:rPr>
          <w:lang w:val="en-US"/>
        </w:rPr>
        <w:t xml:space="preserve">    }</w:t>
      </w:r>
    </w:p>
    <w:p w14:paraId="78D9B290" w14:textId="77777777" w:rsidR="00251AD2" w:rsidRPr="00130012" w:rsidRDefault="00251AD2" w:rsidP="00251AD2">
      <w:pPr>
        <w:rPr>
          <w:lang w:val="en-US"/>
        </w:rPr>
      </w:pPr>
      <w:r w:rsidRPr="00130012">
        <w:rPr>
          <w:lang w:val="en-US"/>
        </w:rPr>
        <w:t xml:space="preserve">    return newArray</w:t>
      </w:r>
    </w:p>
    <w:p w14:paraId="52A431A0" w14:textId="77777777" w:rsidR="00251AD2" w:rsidRPr="00130012" w:rsidRDefault="00251AD2" w:rsidP="00251AD2">
      <w:pPr>
        <w:rPr>
          <w:lang w:val="en-US"/>
        </w:rPr>
      </w:pPr>
      <w:r w:rsidRPr="00130012">
        <w:rPr>
          <w:lang w:val="en-US"/>
        </w:rPr>
        <w:t>}</w:t>
      </w:r>
    </w:p>
    <w:p w14:paraId="0010B5F3" w14:textId="77777777" w:rsidR="00251AD2" w:rsidRPr="00130012" w:rsidRDefault="00251AD2" w:rsidP="00251AD2">
      <w:pPr>
        <w:rPr>
          <w:lang w:val="en-US"/>
        </w:rPr>
      </w:pPr>
    </w:p>
    <w:p w14:paraId="1C20D132" w14:textId="77777777" w:rsidR="00251AD2" w:rsidRPr="00130012" w:rsidRDefault="00251AD2" w:rsidP="00251AD2">
      <w:pPr>
        <w:rPr>
          <w:lang w:val="en-US"/>
        </w:rPr>
      </w:pPr>
      <w:r w:rsidRPr="00130012">
        <w:rPr>
          <w:lang w:val="en-US"/>
        </w:rPr>
        <w:t>const produtos = [</w:t>
      </w:r>
    </w:p>
    <w:p w14:paraId="32061B32" w14:textId="77777777" w:rsidR="00251AD2" w:rsidRDefault="00251AD2" w:rsidP="00251AD2">
      <w:r w:rsidRPr="00130012">
        <w:rPr>
          <w:lang w:val="en-US"/>
        </w:rPr>
        <w:t xml:space="preserve">    </w:t>
      </w:r>
      <w:r>
        <w:t>{ nome: 'Notebook', preco: 4900, fragil: true },</w:t>
      </w:r>
    </w:p>
    <w:p w14:paraId="2F4E1ED6" w14:textId="77777777" w:rsidR="00251AD2" w:rsidRDefault="00251AD2" w:rsidP="00251AD2">
      <w:r>
        <w:t xml:space="preserve">    { nome: 'Desktop', preco: 6999, fragil: false },</w:t>
      </w:r>
    </w:p>
    <w:p w14:paraId="6301D121" w14:textId="77777777" w:rsidR="00251AD2" w:rsidRDefault="00251AD2" w:rsidP="00251AD2">
      <w:r>
        <w:t xml:space="preserve">    { nome: 'Ipad', preco: 2199, fragil: true },</w:t>
      </w:r>
    </w:p>
    <w:p w14:paraId="57C0D393" w14:textId="77777777" w:rsidR="00251AD2" w:rsidRDefault="00251AD2" w:rsidP="00251AD2">
      <w:r>
        <w:t xml:space="preserve">    { nome: 'Copo de Vidro', preco: 12.49, fragil: true },</w:t>
      </w:r>
    </w:p>
    <w:p w14:paraId="1B81A085" w14:textId="77777777" w:rsidR="00251AD2" w:rsidRDefault="00251AD2" w:rsidP="00251AD2">
      <w:r>
        <w:t xml:space="preserve">    { nome: 'Copo de Plástico', preco: 18.99, fragil: false }</w:t>
      </w:r>
    </w:p>
    <w:p w14:paraId="56F7DA4B" w14:textId="77777777" w:rsidR="00251AD2" w:rsidRDefault="00251AD2" w:rsidP="00251AD2">
      <w:r>
        <w:t>]</w:t>
      </w:r>
    </w:p>
    <w:p w14:paraId="7D7E5020" w14:textId="77777777" w:rsidR="00251AD2" w:rsidRDefault="00251AD2" w:rsidP="00251AD2"/>
    <w:p w14:paraId="71D4D681" w14:textId="77777777" w:rsidR="00251AD2" w:rsidRDefault="00251AD2" w:rsidP="00251AD2">
      <w:r>
        <w:t>/* o filter, em cada iteração no array, vai receber um retorno</w:t>
      </w:r>
    </w:p>
    <w:p w14:paraId="0D360EDF" w14:textId="77777777" w:rsidR="00251AD2" w:rsidRDefault="00251AD2" w:rsidP="00251AD2">
      <w:r>
        <w:t>true ou false, se for true, entra no array novo</w:t>
      </w:r>
    </w:p>
    <w:p w14:paraId="6DE54C2A" w14:textId="77777777" w:rsidR="00251AD2" w:rsidRDefault="00251AD2" w:rsidP="00251AD2">
      <w:r>
        <w:lastRenderedPageBreak/>
        <w:t>*/</w:t>
      </w:r>
    </w:p>
    <w:p w14:paraId="10A7C838" w14:textId="77777777" w:rsidR="00251AD2" w:rsidRDefault="00251AD2" w:rsidP="00251AD2"/>
    <w:p w14:paraId="0FB8C19F" w14:textId="77777777" w:rsidR="00251AD2" w:rsidRDefault="00251AD2" w:rsidP="00251AD2">
      <w:r>
        <w:t>//Filtrando apenas produtos frageis e aciam de 500 reais</w:t>
      </w:r>
    </w:p>
    <w:p w14:paraId="3DE8A9DC" w14:textId="77777777" w:rsidR="00251AD2" w:rsidRPr="00130012" w:rsidRDefault="00251AD2" w:rsidP="00251AD2">
      <w:pPr>
        <w:rPr>
          <w:lang w:val="en-US"/>
        </w:rPr>
      </w:pPr>
      <w:r w:rsidRPr="00130012">
        <w:rPr>
          <w:lang w:val="en-US"/>
        </w:rPr>
        <w:t>const frageis = produtos.filter2(function (p) {</w:t>
      </w:r>
    </w:p>
    <w:p w14:paraId="21C92022" w14:textId="77777777" w:rsidR="00251AD2" w:rsidRPr="00130012" w:rsidRDefault="00251AD2" w:rsidP="00251AD2">
      <w:pPr>
        <w:rPr>
          <w:lang w:val="en-US"/>
        </w:rPr>
      </w:pPr>
      <w:r w:rsidRPr="00130012">
        <w:rPr>
          <w:lang w:val="en-US"/>
        </w:rPr>
        <w:t xml:space="preserve">    if (p.preco &gt; 500 &amp;&amp; p.fragil === true) {</w:t>
      </w:r>
    </w:p>
    <w:p w14:paraId="3BE28F92" w14:textId="77777777" w:rsidR="00251AD2" w:rsidRPr="00130012" w:rsidRDefault="00251AD2" w:rsidP="00251AD2">
      <w:pPr>
        <w:rPr>
          <w:lang w:val="en-US"/>
        </w:rPr>
      </w:pPr>
      <w:r w:rsidRPr="00130012">
        <w:rPr>
          <w:lang w:val="en-US"/>
        </w:rPr>
        <w:t xml:space="preserve">        return true</w:t>
      </w:r>
    </w:p>
    <w:p w14:paraId="7DAA97FF" w14:textId="77777777" w:rsidR="00251AD2" w:rsidRPr="00130012" w:rsidRDefault="00251AD2" w:rsidP="00251AD2">
      <w:pPr>
        <w:rPr>
          <w:lang w:val="en-US"/>
        </w:rPr>
      </w:pPr>
      <w:r w:rsidRPr="00130012">
        <w:rPr>
          <w:lang w:val="en-US"/>
        </w:rPr>
        <w:t xml:space="preserve">    } else {</w:t>
      </w:r>
    </w:p>
    <w:p w14:paraId="1496082D" w14:textId="77777777" w:rsidR="00251AD2" w:rsidRPr="00130012" w:rsidRDefault="00251AD2" w:rsidP="00251AD2">
      <w:pPr>
        <w:rPr>
          <w:lang w:val="en-US"/>
        </w:rPr>
      </w:pPr>
      <w:r w:rsidRPr="00130012">
        <w:rPr>
          <w:lang w:val="en-US"/>
        </w:rPr>
        <w:t xml:space="preserve">        return false</w:t>
      </w:r>
    </w:p>
    <w:p w14:paraId="5AC4679C" w14:textId="77777777" w:rsidR="00251AD2" w:rsidRPr="00130012" w:rsidRDefault="00251AD2" w:rsidP="00251AD2">
      <w:pPr>
        <w:rPr>
          <w:lang w:val="en-US"/>
        </w:rPr>
      </w:pPr>
      <w:r w:rsidRPr="00130012">
        <w:rPr>
          <w:lang w:val="en-US"/>
        </w:rPr>
        <w:t xml:space="preserve">    }</w:t>
      </w:r>
    </w:p>
    <w:p w14:paraId="3BC7AD87" w14:textId="77777777" w:rsidR="00251AD2" w:rsidRDefault="00251AD2" w:rsidP="00251AD2">
      <w:r>
        <w:t>})</w:t>
      </w:r>
    </w:p>
    <w:p w14:paraId="7658F66C" w14:textId="77777777" w:rsidR="00251AD2" w:rsidRDefault="00251AD2" w:rsidP="00251AD2"/>
    <w:p w14:paraId="10E8B25C" w14:textId="4DF27A08" w:rsidR="00251AD2" w:rsidRPr="00251AD2" w:rsidRDefault="00251AD2" w:rsidP="00251AD2">
      <w:r>
        <w:t>console.log(frageis)</w:t>
      </w:r>
    </w:p>
    <w:p w14:paraId="72FD01BA" w14:textId="77777777" w:rsidR="00251AD2" w:rsidRPr="00251AD2" w:rsidRDefault="00251AD2" w:rsidP="00251AD2"/>
    <w:p w14:paraId="2FEB74E2" w14:textId="5737FB40" w:rsidR="00251AD2" w:rsidRPr="007A7834" w:rsidRDefault="00251AD2" w:rsidP="008E0737">
      <w:pPr>
        <w:pStyle w:val="Ttulo2"/>
        <w:spacing w:line="480" w:lineRule="auto"/>
        <w:rPr>
          <w:bCs/>
        </w:rPr>
      </w:pPr>
      <w:bookmarkStart w:id="104" w:name="_Toc68947665"/>
      <w:r>
        <w:rPr>
          <w:rFonts w:cs="Arial"/>
        </w:rPr>
        <w:t>Reduce #01</w:t>
      </w:r>
      <w:bookmarkEnd w:id="104"/>
    </w:p>
    <w:p w14:paraId="22E0713E" w14:textId="77777777" w:rsidR="007A7834" w:rsidRDefault="007A7834" w:rsidP="007A7834">
      <w:r>
        <w:t>/* Função que serve para transformar um array em um array, em um element</w:t>
      </w:r>
    </w:p>
    <w:p w14:paraId="17651198" w14:textId="77777777" w:rsidR="007A7834" w:rsidRDefault="007A7834" w:rsidP="007A7834">
      <w:r>
        <w:t>número, etx... Temos um parâmetro que vai sendo acumulado de chamada</w:t>
      </w:r>
    </w:p>
    <w:p w14:paraId="1B60C54B" w14:textId="77777777" w:rsidR="007A7834" w:rsidRDefault="007A7834" w:rsidP="007A7834">
      <w:r>
        <w:t>em chamada, ou seja, o resultado de uma função reduce é sempre passado</w:t>
      </w:r>
    </w:p>
    <w:p w14:paraId="6A7D9640" w14:textId="77777777" w:rsidR="007A7834" w:rsidRDefault="007A7834" w:rsidP="007A7834">
      <w:r>
        <w:t>para a próxima iteração. O primeiro reduce recebe os dois primeiros</w:t>
      </w:r>
    </w:p>
    <w:p w14:paraId="6EFA0471" w14:textId="77777777" w:rsidR="007A7834" w:rsidRDefault="007A7834" w:rsidP="007A7834">
      <w:r>
        <w:t>elementos (0 e 1), transforma e o resultado é passado para a próxima</w:t>
      </w:r>
    </w:p>
    <w:p w14:paraId="0889522C" w14:textId="77777777" w:rsidR="007A7834" w:rsidRDefault="007A7834" w:rsidP="007A7834">
      <w:r>
        <w:t>e assim por diante. O elemento acumulador é o ValorInicial, que se não</w:t>
      </w:r>
    </w:p>
    <w:p w14:paraId="172223D9" w14:textId="77777777" w:rsidR="007A7834" w:rsidRDefault="007A7834" w:rsidP="007A7834">
      <w:r>
        <w:t>for chamado, vai ser o elemento de indice 0, depois o de indice 1 e assim</w:t>
      </w:r>
    </w:p>
    <w:p w14:paraId="13C608B6" w14:textId="77777777" w:rsidR="007A7834" w:rsidRDefault="007A7834" w:rsidP="007A7834">
      <w:r>
        <w:t>por diante.</w:t>
      </w:r>
    </w:p>
    <w:p w14:paraId="2F48EF88" w14:textId="77777777" w:rsidR="007A7834" w:rsidRDefault="007A7834" w:rsidP="007A7834">
      <w:r>
        <w:t>*/</w:t>
      </w:r>
    </w:p>
    <w:p w14:paraId="1C19FDD7" w14:textId="77777777" w:rsidR="007A7834" w:rsidRDefault="007A7834" w:rsidP="007A7834"/>
    <w:p w14:paraId="2C2BD4E2" w14:textId="77777777" w:rsidR="007A7834" w:rsidRDefault="007A7834" w:rsidP="007A7834">
      <w:r>
        <w:t>const alunos = [</w:t>
      </w:r>
    </w:p>
    <w:p w14:paraId="2892A949" w14:textId="77777777" w:rsidR="007A7834" w:rsidRDefault="007A7834" w:rsidP="007A7834">
      <w:r>
        <w:t xml:space="preserve">    { nome: 'João', nota: 7.3, bolsista: false },</w:t>
      </w:r>
    </w:p>
    <w:p w14:paraId="1D751E6D" w14:textId="77777777" w:rsidR="007A7834" w:rsidRDefault="007A7834" w:rsidP="007A7834">
      <w:r>
        <w:t xml:space="preserve">    { nome: 'Maria', nota: 9.2, bolsista: true },</w:t>
      </w:r>
    </w:p>
    <w:p w14:paraId="311D0B53" w14:textId="77777777" w:rsidR="007A7834" w:rsidRDefault="007A7834" w:rsidP="007A7834">
      <w:r>
        <w:t xml:space="preserve">    { nome: 'Pedro', nota: 9.8, bolsista: false },</w:t>
      </w:r>
    </w:p>
    <w:p w14:paraId="42482CD2" w14:textId="77777777" w:rsidR="007A7834" w:rsidRDefault="007A7834" w:rsidP="007A7834">
      <w:r>
        <w:t xml:space="preserve">    { nome: 'Ana', nota: 8.7, bolsista: true }</w:t>
      </w:r>
    </w:p>
    <w:p w14:paraId="65EC3A92" w14:textId="77777777" w:rsidR="007A7834" w:rsidRDefault="007A7834" w:rsidP="007A7834">
      <w:r>
        <w:t>]</w:t>
      </w:r>
    </w:p>
    <w:p w14:paraId="328FDB6A" w14:textId="77777777" w:rsidR="007A7834" w:rsidRDefault="007A7834" w:rsidP="007A7834"/>
    <w:p w14:paraId="53E14C52" w14:textId="77777777" w:rsidR="007A7834" w:rsidRDefault="007A7834" w:rsidP="007A7834">
      <w:r>
        <w:t>const resultado = alunos.map(a =&gt; a.nota).reduce(function (acumulador, atual) {</w:t>
      </w:r>
    </w:p>
    <w:p w14:paraId="0539C554" w14:textId="77777777" w:rsidR="007A7834" w:rsidRDefault="007A7834" w:rsidP="007A7834">
      <w:r>
        <w:t xml:space="preserve">    console.log(acumulador, atual)</w:t>
      </w:r>
    </w:p>
    <w:p w14:paraId="1453CB56" w14:textId="77777777" w:rsidR="007A7834" w:rsidRDefault="007A7834" w:rsidP="007A7834">
      <w:r>
        <w:lastRenderedPageBreak/>
        <w:t xml:space="preserve">    return acumulador + atual</w:t>
      </w:r>
    </w:p>
    <w:p w14:paraId="6DAC4EF9" w14:textId="77777777" w:rsidR="007A7834" w:rsidRDefault="007A7834" w:rsidP="007A7834">
      <w:r>
        <w:t>}, 0) // 0 = acumulador passado</w:t>
      </w:r>
    </w:p>
    <w:p w14:paraId="065E9129" w14:textId="77777777" w:rsidR="007A7834" w:rsidRDefault="007A7834" w:rsidP="007A7834">
      <w:r>
        <w:t>console.log(resultado)</w:t>
      </w:r>
    </w:p>
    <w:p w14:paraId="19AEB093" w14:textId="77777777" w:rsidR="007A7834" w:rsidRPr="00251AD2" w:rsidRDefault="007A7834" w:rsidP="007A7834"/>
    <w:p w14:paraId="41042821" w14:textId="77777777" w:rsidR="00251AD2" w:rsidRPr="00251AD2" w:rsidRDefault="00251AD2" w:rsidP="00251AD2"/>
    <w:p w14:paraId="1C2C4A8C" w14:textId="74F3782E" w:rsidR="00251AD2" w:rsidRPr="007A7834" w:rsidRDefault="00251AD2" w:rsidP="008E0737">
      <w:pPr>
        <w:pStyle w:val="Ttulo2"/>
        <w:spacing w:line="480" w:lineRule="auto"/>
        <w:rPr>
          <w:bCs/>
        </w:rPr>
      </w:pPr>
      <w:bookmarkStart w:id="105" w:name="_Toc68947666"/>
      <w:r>
        <w:rPr>
          <w:rFonts w:cs="Arial"/>
        </w:rPr>
        <w:t>Reduce #02</w:t>
      </w:r>
      <w:bookmarkEnd w:id="105"/>
    </w:p>
    <w:p w14:paraId="6867F85F" w14:textId="77777777" w:rsidR="007A7834" w:rsidRDefault="007A7834" w:rsidP="007A7834">
      <w:r>
        <w:t>const alunos = [</w:t>
      </w:r>
    </w:p>
    <w:p w14:paraId="77B04E58" w14:textId="77777777" w:rsidR="007A7834" w:rsidRDefault="007A7834" w:rsidP="007A7834">
      <w:r>
        <w:t xml:space="preserve">    { nome: 'João', nota: 7.3, bolsista: false },</w:t>
      </w:r>
    </w:p>
    <w:p w14:paraId="41BA6D25" w14:textId="77777777" w:rsidR="007A7834" w:rsidRDefault="007A7834" w:rsidP="007A7834">
      <w:r>
        <w:t xml:space="preserve">    { nome: 'Maria', nota: 9.2, bolsista: false },</w:t>
      </w:r>
    </w:p>
    <w:p w14:paraId="27FA02EE" w14:textId="77777777" w:rsidR="007A7834" w:rsidRDefault="007A7834" w:rsidP="007A7834">
      <w:r>
        <w:t xml:space="preserve">    { nome: 'Pedro', nota: 9.8, bolsista: false },</w:t>
      </w:r>
    </w:p>
    <w:p w14:paraId="3D4F19CF" w14:textId="77777777" w:rsidR="007A7834" w:rsidRDefault="007A7834" w:rsidP="007A7834">
      <w:r>
        <w:t xml:space="preserve">    { nome: 'Ana', nota: 8.7, bolsista: false },</w:t>
      </w:r>
    </w:p>
    <w:p w14:paraId="1E9E00A1" w14:textId="77777777" w:rsidR="007A7834" w:rsidRDefault="007A7834" w:rsidP="007A7834">
      <w:r>
        <w:t xml:space="preserve">    { nome: 'Cecília', nota: 10, bolsista: false },</w:t>
      </w:r>
    </w:p>
    <w:p w14:paraId="2E8ADF94" w14:textId="77777777" w:rsidR="007A7834" w:rsidRDefault="007A7834" w:rsidP="007A7834">
      <w:r>
        <w:t xml:space="preserve">    { nome: 'César', nota: 10, bolsista: false },</w:t>
      </w:r>
    </w:p>
    <w:p w14:paraId="20B0085C" w14:textId="77777777" w:rsidR="007A7834" w:rsidRDefault="007A7834" w:rsidP="007A7834">
      <w:r>
        <w:t xml:space="preserve">    { nome: 'Josefina', nota: 6.8, bolsista: true },</w:t>
      </w:r>
    </w:p>
    <w:p w14:paraId="1C3D71DD" w14:textId="77777777" w:rsidR="007A7834" w:rsidRDefault="007A7834" w:rsidP="007A7834">
      <w:r>
        <w:t xml:space="preserve">    { nome: 'Arlindo', nota: 3.8, bolsista: false }</w:t>
      </w:r>
    </w:p>
    <w:p w14:paraId="7C45E6DA" w14:textId="77777777" w:rsidR="007A7834" w:rsidRDefault="007A7834" w:rsidP="007A7834">
      <w:r>
        <w:t>]</w:t>
      </w:r>
    </w:p>
    <w:p w14:paraId="20B6228C" w14:textId="77777777" w:rsidR="007A7834" w:rsidRDefault="007A7834" w:rsidP="007A7834"/>
    <w:p w14:paraId="06581753" w14:textId="77777777" w:rsidR="007A7834" w:rsidRDefault="007A7834" w:rsidP="007A7834">
      <w:r>
        <w:t>//Desafio 1 - Com o reduce, retornar se todos os alunos são bolsistas</w:t>
      </w:r>
    </w:p>
    <w:p w14:paraId="7C83830C" w14:textId="77777777" w:rsidR="007A7834" w:rsidRDefault="007A7834" w:rsidP="007A7834"/>
    <w:p w14:paraId="5C475087" w14:textId="77777777" w:rsidR="007A7834" w:rsidRDefault="007A7834" w:rsidP="007A7834">
      <w:r>
        <w:t>const bolsistas = alunos.map(aluno =&gt; aluno.bolsista)</w:t>
      </w:r>
    </w:p>
    <w:p w14:paraId="36E93DE9" w14:textId="77777777" w:rsidR="007A7834" w:rsidRDefault="007A7834" w:rsidP="007A7834"/>
    <w:p w14:paraId="2CF8D894" w14:textId="77777777" w:rsidR="007A7834" w:rsidRDefault="007A7834" w:rsidP="007A7834">
      <w:r>
        <w:t>console.log(bolsistas.reduce(function (acumulador, atual) {</w:t>
      </w:r>
    </w:p>
    <w:p w14:paraId="619983CD" w14:textId="77777777" w:rsidR="007A7834" w:rsidRPr="007D79AB" w:rsidRDefault="007A7834" w:rsidP="007A7834">
      <w:pPr>
        <w:rPr>
          <w:lang w:val="en-US"/>
        </w:rPr>
      </w:pPr>
      <w:r>
        <w:t xml:space="preserve">    </w:t>
      </w:r>
      <w:r w:rsidRPr="007D79AB">
        <w:rPr>
          <w:lang w:val="en-US"/>
        </w:rPr>
        <w:t>let check = acumulador &amp;&amp; atual</w:t>
      </w:r>
    </w:p>
    <w:p w14:paraId="596227BD" w14:textId="77777777" w:rsidR="007A7834" w:rsidRPr="007D79AB" w:rsidRDefault="007A7834" w:rsidP="007A7834">
      <w:pPr>
        <w:rPr>
          <w:lang w:val="en-US"/>
        </w:rPr>
      </w:pPr>
      <w:r w:rsidRPr="007D79AB">
        <w:rPr>
          <w:lang w:val="en-US"/>
        </w:rPr>
        <w:t xml:space="preserve">    return check</w:t>
      </w:r>
    </w:p>
    <w:p w14:paraId="259B5674" w14:textId="77777777" w:rsidR="007A7834" w:rsidRDefault="007A7834" w:rsidP="007A7834">
      <w:r>
        <w:t>}</w:t>
      </w:r>
    </w:p>
    <w:p w14:paraId="53505CFB" w14:textId="77777777" w:rsidR="007A7834" w:rsidRDefault="007A7834" w:rsidP="007A7834">
      <w:r>
        <w:t>)</w:t>
      </w:r>
    </w:p>
    <w:p w14:paraId="4D0BF5E7" w14:textId="77777777" w:rsidR="007A7834" w:rsidRDefault="007A7834" w:rsidP="007A7834">
      <w:r>
        <w:t>)</w:t>
      </w:r>
    </w:p>
    <w:p w14:paraId="5EE58E43" w14:textId="77777777" w:rsidR="007A7834" w:rsidRDefault="007A7834" w:rsidP="007A7834">
      <w:r>
        <w:t>// Com arrow function - console.log(bolsistas.reduce((acumulador, atual) =&gt; acumulador &amp;&amp; atual))</w:t>
      </w:r>
    </w:p>
    <w:p w14:paraId="278F7709" w14:textId="77777777" w:rsidR="007A7834" w:rsidRDefault="007A7834" w:rsidP="007A7834"/>
    <w:p w14:paraId="45D64DD0" w14:textId="77777777" w:rsidR="007A7834" w:rsidRDefault="007A7834" w:rsidP="007A7834">
      <w:r>
        <w:t xml:space="preserve">//Desafio 2 - Com o reduce, retornar se algum aluno é bolsista </w:t>
      </w:r>
    </w:p>
    <w:p w14:paraId="49741195" w14:textId="77777777" w:rsidR="007A7834" w:rsidRDefault="007A7834" w:rsidP="007A7834">
      <w:r>
        <w:t>console.log(bolsistas.reduce(function (acumulador, atual) {</w:t>
      </w:r>
    </w:p>
    <w:p w14:paraId="04D365FC" w14:textId="77777777" w:rsidR="007A7834" w:rsidRPr="007D79AB" w:rsidRDefault="007A7834" w:rsidP="007A7834">
      <w:pPr>
        <w:rPr>
          <w:lang w:val="en-US"/>
        </w:rPr>
      </w:pPr>
      <w:r>
        <w:t xml:space="preserve">    </w:t>
      </w:r>
      <w:r w:rsidRPr="007D79AB">
        <w:rPr>
          <w:lang w:val="en-US"/>
        </w:rPr>
        <w:t>let check = acumulador || atual</w:t>
      </w:r>
    </w:p>
    <w:p w14:paraId="3CFC3AC1" w14:textId="77777777" w:rsidR="007A7834" w:rsidRPr="007D79AB" w:rsidRDefault="007A7834" w:rsidP="007A7834">
      <w:pPr>
        <w:rPr>
          <w:lang w:val="en-US"/>
        </w:rPr>
      </w:pPr>
      <w:r w:rsidRPr="007D79AB">
        <w:rPr>
          <w:lang w:val="en-US"/>
        </w:rPr>
        <w:t xml:space="preserve">    return check</w:t>
      </w:r>
    </w:p>
    <w:p w14:paraId="3366DF85" w14:textId="77777777" w:rsidR="007A7834" w:rsidRDefault="007A7834" w:rsidP="007A7834">
      <w:r>
        <w:t>}))</w:t>
      </w:r>
    </w:p>
    <w:p w14:paraId="3B5675F2" w14:textId="0C99D041" w:rsidR="007A7834" w:rsidRDefault="007A7834" w:rsidP="007A7834"/>
    <w:p w14:paraId="03D7066A" w14:textId="177D6DEB" w:rsidR="007A7834" w:rsidRDefault="007A7834" w:rsidP="007A7834">
      <w:pPr>
        <w:pStyle w:val="Ttulo2"/>
        <w:spacing w:line="480" w:lineRule="auto"/>
        <w:rPr>
          <w:rFonts w:cs="Arial"/>
        </w:rPr>
      </w:pPr>
      <w:bookmarkStart w:id="106" w:name="_Toc68947667"/>
      <w:r w:rsidRPr="007A7834">
        <w:rPr>
          <w:rFonts w:cs="Arial"/>
        </w:rPr>
        <w:t>Reduce #03</w:t>
      </w:r>
      <w:bookmarkEnd w:id="106"/>
    </w:p>
    <w:p w14:paraId="37852573" w14:textId="77777777" w:rsidR="007A7834" w:rsidRPr="007D79AB" w:rsidRDefault="007A7834" w:rsidP="007A7834">
      <w:pPr>
        <w:rPr>
          <w:lang w:val="en-US"/>
        </w:rPr>
      </w:pPr>
      <w:r w:rsidRPr="007D79AB">
        <w:rPr>
          <w:lang w:val="en-US"/>
        </w:rPr>
        <w:t>Array.prototype.reduce2 = function(callback, ValorInicial) {</w:t>
      </w:r>
    </w:p>
    <w:p w14:paraId="09FA8280" w14:textId="77777777" w:rsidR="007A7834" w:rsidRDefault="007A7834" w:rsidP="007A7834">
      <w:r w:rsidRPr="007D79AB">
        <w:rPr>
          <w:lang w:val="en-US"/>
        </w:rPr>
        <w:t xml:space="preserve">    </w:t>
      </w:r>
      <w:r>
        <w:t>const indiceInicial = ValorInicial ? 0 : 1</w:t>
      </w:r>
    </w:p>
    <w:p w14:paraId="6A6D142E" w14:textId="77777777" w:rsidR="007A7834" w:rsidRDefault="007A7834" w:rsidP="007A7834">
      <w:r>
        <w:t xml:space="preserve">    let acumulador = ValorInicial || this[0] //ValorInicial o 1º elemento</w:t>
      </w:r>
    </w:p>
    <w:p w14:paraId="75AC24F0" w14:textId="77777777" w:rsidR="007A7834" w:rsidRPr="007D79AB" w:rsidRDefault="007A7834" w:rsidP="007A7834">
      <w:pPr>
        <w:rPr>
          <w:lang w:val="en-US"/>
        </w:rPr>
      </w:pPr>
      <w:r>
        <w:t xml:space="preserve">    </w:t>
      </w:r>
      <w:r w:rsidRPr="007D79AB">
        <w:rPr>
          <w:lang w:val="en-US"/>
        </w:rPr>
        <w:t>for (let i = indiceInicial; i &lt; this.length; i++){</w:t>
      </w:r>
    </w:p>
    <w:p w14:paraId="68121188" w14:textId="77777777" w:rsidR="007A7834" w:rsidRDefault="007A7834" w:rsidP="007A7834">
      <w:r w:rsidRPr="007D79AB">
        <w:rPr>
          <w:lang w:val="en-US"/>
        </w:rPr>
        <w:t xml:space="preserve">        </w:t>
      </w:r>
      <w:r>
        <w:t>acumulador = callback(acumulador, this[i], i, this)</w:t>
      </w:r>
    </w:p>
    <w:p w14:paraId="18378279" w14:textId="77777777" w:rsidR="007A7834" w:rsidRDefault="007A7834" w:rsidP="007A7834">
      <w:r>
        <w:t xml:space="preserve">    }</w:t>
      </w:r>
    </w:p>
    <w:p w14:paraId="24951D4C" w14:textId="77777777" w:rsidR="007A7834" w:rsidRDefault="007A7834" w:rsidP="007A7834">
      <w:r>
        <w:t xml:space="preserve">    return acumulador</w:t>
      </w:r>
    </w:p>
    <w:p w14:paraId="0791AF13" w14:textId="77777777" w:rsidR="007A7834" w:rsidRDefault="007A7834" w:rsidP="007A7834">
      <w:r>
        <w:t>}</w:t>
      </w:r>
    </w:p>
    <w:p w14:paraId="7AF623CC" w14:textId="77777777" w:rsidR="007A7834" w:rsidRDefault="007A7834" w:rsidP="007A7834"/>
    <w:p w14:paraId="4FC83647" w14:textId="77777777" w:rsidR="007A7834" w:rsidRDefault="007A7834" w:rsidP="007A7834">
      <w:r>
        <w:t>const alunos = [</w:t>
      </w:r>
    </w:p>
    <w:p w14:paraId="4ED734A8" w14:textId="77777777" w:rsidR="007A7834" w:rsidRDefault="007A7834" w:rsidP="007A7834">
      <w:r>
        <w:t xml:space="preserve">    { nome: 'João', nota: 7.3, bolsista: false },</w:t>
      </w:r>
    </w:p>
    <w:p w14:paraId="310BFC54" w14:textId="77777777" w:rsidR="007A7834" w:rsidRDefault="007A7834" w:rsidP="007A7834">
      <w:r>
        <w:t xml:space="preserve">    { nome: 'Maria', nota: 9.2, bolsista: true },</w:t>
      </w:r>
    </w:p>
    <w:p w14:paraId="33DC008D" w14:textId="77777777" w:rsidR="007A7834" w:rsidRDefault="007A7834" w:rsidP="007A7834">
      <w:r>
        <w:t xml:space="preserve">    { nome: 'Pedro', nota: 9.8, bolsista: false },</w:t>
      </w:r>
    </w:p>
    <w:p w14:paraId="1A0DF97E" w14:textId="77777777" w:rsidR="007A7834" w:rsidRDefault="007A7834" w:rsidP="007A7834">
      <w:r>
        <w:t xml:space="preserve">    { nome: 'Ana', nota: 8.7, bolsista: true }</w:t>
      </w:r>
    </w:p>
    <w:p w14:paraId="25290934" w14:textId="77777777" w:rsidR="007A7834" w:rsidRDefault="007A7834" w:rsidP="007A7834">
      <w:r>
        <w:t>]</w:t>
      </w:r>
    </w:p>
    <w:p w14:paraId="3252CCBC" w14:textId="77777777" w:rsidR="007A7834" w:rsidRDefault="007A7834" w:rsidP="007A7834"/>
    <w:p w14:paraId="2D850EA8" w14:textId="77777777" w:rsidR="007A7834" w:rsidRDefault="007A7834" w:rsidP="007A7834">
      <w:r>
        <w:t>const resultado = alunos.map(a =&gt; a.nota).reduce2(function (acumulador, atual) {</w:t>
      </w:r>
    </w:p>
    <w:p w14:paraId="64900C02" w14:textId="77777777" w:rsidR="007A7834" w:rsidRDefault="007A7834" w:rsidP="007A7834">
      <w:r>
        <w:t xml:space="preserve">    console.log(acumulador, atual)</w:t>
      </w:r>
    </w:p>
    <w:p w14:paraId="0529A5C9" w14:textId="77777777" w:rsidR="007A7834" w:rsidRDefault="007A7834" w:rsidP="007A7834">
      <w:r>
        <w:t xml:space="preserve">    return acumulador + atual</w:t>
      </w:r>
    </w:p>
    <w:p w14:paraId="29C9C991" w14:textId="77777777" w:rsidR="007A7834" w:rsidRDefault="007A7834" w:rsidP="007A7834">
      <w:r>
        <w:t>}, 0) // 0 = acumulador passado</w:t>
      </w:r>
    </w:p>
    <w:p w14:paraId="41EE9083" w14:textId="3D468655" w:rsidR="007A7834" w:rsidRPr="007A7834" w:rsidRDefault="007A7834" w:rsidP="007A7834">
      <w:r>
        <w:t>console.log(resultado)</w:t>
      </w:r>
    </w:p>
    <w:p w14:paraId="14352DA2" w14:textId="77777777" w:rsidR="00251AD2" w:rsidRPr="00251AD2" w:rsidRDefault="00251AD2" w:rsidP="007A7834">
      <w:pPr>
        <w:ind w:left="576" w:firstLine="0"/>
        <w:rPr>
          <w:bCs/>
        </w:rPr>
      </w:pPr>
    </w:p>
    <w:p w14:paraId="17A4469A" w14:textId="77777777" w:rsidR="00251AD2" w:rsidRPr="00251AD2" w:rsidRDefault="00251AD2" w:rsidP="00251AD2"/>
    <w:p w14:paraId="2E0873E7" w14:textId="1E35C1E0" w:rsidR="00251AD2" w:rsidRDefault="008F4E84" w:rsidP="008F4E84">
      <w:pPr>
        <w:pStyle w:val="Ttulo2"/>
        <w:spacing w:line="480" w:lineRule="auto"/>
        <w:rPr>
          <w:rFonts w:cs="Arial"/>
        </w:rPr>
      </w:pPr>
      <w:bookmarkStart w:id="107" w:name="_Toc68947668"/>
      <w:r w:rsidRPr="008F4E84">
        <w:rPr>
          <w:rFonts w:cs="Arial"/>
        </w:rPr>
        <w:t>Declarativo x Imperativo</w:t>
      </w:r>
      <w:bookmarkEnd w:id="107"/>
    </w:p>
    <w:p w14:paraId="452F5D0D" w14:textId="77777777" w:rsidR="008F4E84" w:rsidRDefault="008F4E84" w:rsidP="008F4E84">
      <w:r>
        <w:t>// Código Imperativo x Declarativo</w:t>
      </w:r>
    </w:p>
    <w:p w14:paraId="45118527" w14:textId="77777777" w:rsidR="008F4E84" w:rsidRDefault="008F4E84" w:rsidP="008F4E84">
      <w:r>
        <w:t>const alunos = [</w:t>
      </w:r>
    </w:p>
    <w:p w14:paraId="4C2E034E" w14:textId="77777777" w:rsidR="008F4E84" w:rsidRDefault="008F4E84" w:rsidP="008F4E84">
      <w:r>
        <w:t xml:space="preserve">    { nome: 'João', nota: 7.3 },</w:t>
      </w:r>
    </w:p>
    <w:p w14:paraId="1C41B4E2" w14:textId="77777777" w:rsidR="008F4E84" w:rsidRDefault="008F4E84" w:rsidP="008F4E84">
      <w:r>
        <w:t xml:space="preserve">    { nome: 'Maria', nota: 9.2 },</w:t>
      </w:r>
    </w:p>
    <w:p w14:paraId="1FC50B02" w14:textId="77777777" w:rsidR="008F4E84" w:rsidRDefault="008F4E84" w:rsidP="008F4E84">
      <w:r>
        <w:t xml:space="preserve">    { nome: 'Pedro', nota: 9.8 },</w:t>
      </w:r>
    </w:p>
    <w:p w14:paraId="65441B73" w14:textId="77777777" w:rsidR="008F4E84" w:rsidRDefault="008F4E84" w:rsidP="008F4E84">
      <w:r>
        <w:t xml:space="preserve">    { nome: 'Ana', nota: 8.7 },</w:t>
      </w:r>
    </w:p>
    <w:p w14:paraId="00DDEED0" w14:textId="77777777" w:rsidR="008F4E84" w:rsidRDefault="008F4E84" w:rsidP="008F4E84">
      <w:r>
        <w:t xml:space="preserve">    { nome: 'Cecília', nota: 10 },</w:t>
      </w:r>
    </w:p>
    <w:p w14:paraId="5D1F417B" w14:textId="77777777" w:rsidR="008F4E84" w:rsidRDefault="008F4E84" w:rsidP="008F4E84">
      <w:r>
        <w:lastRenderedPageBreak/>
        <w:t xml:space="preserve">    { nome: 'César', nota: 10 },</w:t>
      </w:r>
    </w:p>
    <w:p w14:paraId="131FF410" w14:textId="77777777" w:rsidR="008F4E84" w:rsidRDefault="008F4E84" w:rsidP="008F4E84">
      <w:r>
        <w:t xml:space="preserve">    { nome: 'Josefina', nota: 6.8 },</w:t>
      </w:r>
    </w:p>
    <w:p w14:paraId="4BE2C9BA" w14:textId="77777777" w:rsidR="008F4E84" w:rsidRDefault="008F4E84" w:rsidP="008F4E84">
      <w:r>
        <w:t xml:space="preserve">    { nome: 'Arlindo', nota: 3.8 }</w:t>
      </w:r>
    </w:p>
    <w:p w14:paraId="5661BC16" w14:textId="77777777" w:rsidR="008F4E84" w:rsidRDefault="008F4E84" w:rsidP="008F4E84">
      <w:r>
        <w:t>]</w:t>
      </w:r>
    </w:p>
    <w:p w14:paraId="7E7977D2" w14:textId="77777777" w:rsidR="008F4E84" w:rsidRDefault="008F4E84" w:rsidP="008F4E84"/>
    <w:p w14:paraId="14F6BFB5" w14:textId="77777777" w:rsidR="008F4E84" w:rsidRDefault="008F4E84" w:rsidP="008F4E84">
      <w:r>
        <w:t>//Calculando a média das notas - Minha forma</w:t>
      </w:r>
    </w:p>
    <w:p w14:paraId="59254584" w14:textId="77777777" w:rsidR="008F4E84" w:rsidRDefault="008F4E84" w:rsidP="008F4E84">
      <w:r>
        <w:t>const notas = alunos.map(a =&gt; a.nota)</w:t>
      </w:r>
    </w:p>
    <w:p w14:paraId="05E8ACBA" w14:textId="77777777" w:rsidR="008F4E84" w:rsidRPr="00130012" w:rsidRDefault="008F4E84" w:rsidP="008F4E84">
      <w:pPr>
        <w:rPr>
          <w:lang w:val="en-US"/>
        </w:rPr>
      </w:pPr>
      <w:r w:rsidRPr="00130012">
        <w:rPr>
          <w:lang w:val="en-US"/>
        </w:rPr>
        <w:t>let total = 0</w:t>
      </w:r>
    </w:p>
    <w:p w14:paraId="4A3711E5" w14:textId="77777777" w:rsidR="008F4E84" w:rsidRPr="00130012" w:rsidRDefault="008F4E84" w:rsidP="008F4E84">
      <w:pPr>
        <w:rPr>
          <w:lang w:val="en-US"/>
        </w:rPr>
      </w:pPr>
      <w:r w:rsidRPr="00130012">
        <w:rPr>
          <w:lang w:val="en-US"/>
        </w:rPr>
        <w:t>for (let i = 0; i &lt; notas.length; i++){</w:t>
      </w:r>
    </w:p>
    <w:p w14:paraId="3DB64C1E" w14:textId="77777777" w:rsidR="008F4E84" w:rsidRDefault="008F4E84" w:rsidP="008F4E84">
      <w:r w:rsidRPr="00130012">
        <w:rPr>
          <w:lang w:val="en-US"/>
        </w:rPr>
        <w:t xml:space="preserve">    </w:t>
      </w:r>
      <w:r>
        <w:t>total += notas[i]</w:t>
      </w:r>
    </w:p>
    <w:p w14:paraId="1592F125" w14:textId="77777777" w:rsidR="008F4E84" w:rsidRDefault="008F4E84" w:rsidP="008F4E84">
      <w:r>
        <w:t>}</w:t>
      </w:r>
    </w:p>
    <w:p w14:paraId="4139CE8A" w14:textId="77777777" w:rsidR="008F4E84" w:rsidRDefault="008F4E84" w:rsidP="008F4E84">
      <w:r>
        <w:t>const media = total/notas.length</w:t>
      </w:r>
    </w:p>
    <w:p w14:paraId="61B56384" w14:textId="77777777" w:rsidR="008F4E84" w:rsidRDefault="008F4E84" w:rsidP="008F4E84">
      <w:r>
        <w:t>console.log(`Média Minha ${media}`)</w:t>
      </w:r>
    </w:p>
    <w:p w14:paraId="06B7A190" w14:textId="77777777" w:rsidR="008F4E84" w:rsidRDefault="008F4E84" w:rsidP="008F4E84"/>
    <w:p w14:paraId="4DBDC649" w14:textId="77777777" w:rsidR="008F4E84" w:rsidRDefault="008F4E84" w:rsidP="008F4E84">
      <w:r>
        <w:t>//Calculando a médias das notas - Forma Imperativa</w:t>
      </w:r>
    </w:p>
    <w:p w14:paraId="046CC879" w14:textId="77777777" w:rsidR="008F4E84" w:rsidRPr="00130012" w:rsidRDefault="008F4E84" w:rsidP="008F4E84">
      <w:pPr>
        <w:rPr>
          <w:lang w:val="en-US"/>
        </w:rPr>
      </w:pPr>
      <w:r w:rsidRPr="00130012">
        <w:rPr>
          <w:lang w:val="en-US"/>
        </w:rPr>
        <w:t>let total1 = 0</w:t>
      </w:r>
    </w:p>
    <w:p w14:paraId="5C53774A" w14:textId="77777777" w:rsidR="008F4E84" w:rsidRPr="00130012" w:rsidRDefault="008F4E84" w:rsidP="008F4E84">
      <w:pPr>
        <w:rPr>
          <w:lang w:val="en-US"/>
        </w:rPr>
      </w:pPr>
      <w:r w:rsidRPr="00130012">
        <w:rPr>
          <w:lang w:val="en-US"/>
        </w:rPr>
        <w:t>for (let i = 0; i &lt; alunos.length; i++){</w:t>
      </w:r>
    </w:p>
    <w:p w14:paraId="0914279B" w14:textId="77777777" w:rsidR="008F4E84" w:rsidRDefault="008F4E84" w:rsidP="008F4E84">
      <w:r w:rsidRPr="00130012">
        <w:rPr>
          <w:lang w:val="en-US"/>
        </w:rPr>
        <w:t xml:space="preserve">    </w:t>
      </w:r>
      <w:r>
        <w:t>total1 += alunos[i].nota</w:t>
      </w:r>
    </w:p>
    <w:p w14:paraId="654010FD" w14:textId="77777777" w:rsidR="008F4E84" w:rsidRDefault="008F4E84" w:rsidP="008F4E84">
      <w:r>
        <w:t>}</w:t>
      </w:r>
    </w:p>
    <w:p w14:paraId="65D8B624" w14:textId="77777777" w:rsidR="008F4E84" w:rsidRDefault="008F4E84" w:rsidP="008F4E84">
      <w:r>
        <w:t>const media1 = total1/alunos.length</w:t>
      </w:r>
    </w:p>
    <w:p w14:paraId="45D06310" w14:textId="77777777" w:rsidR="008F4E84" w:rsidRDefault="008F4E84" w:rsidP="008F4E84">
      <w:r>
        <w:t>console.log(`Média Imperativo ${media1}`)</w:t>
      </w:r>
    </w:p>
    <w:p w14:paraId="66752A70" w14:textId="77777777" w:rsidR="008F4E84" w:rsidRDefault="008F4E84" w:rsidP="008F4E84"/>
    <w:p w14:paraId="37E9EB6C" w14:textId="77777777" w:rsidR="008F4E84" w:rsidRDefault="008F4E84" w:rsidP="008F4E84">
      <w:r>
        <w:t>//Calculando a média das notas - Forma Declarativa</w:t>
      </w:r>
    </w:p>
    <w:p w14:paraId="23F954D2" w14:textId="77777777" w:rsidR="008F4E84" w:rsidRDefault="008F4E84" w:rsidP="008F4E84">
      <w:r>
        <w:t>const getNota = aluno =&gt; aluno.nota</w:t>
      </w:r>
    </w:p>
    <w:p w14:paraId="2F37B3D0" w14:textId="77777777" w:rsidR="008F4E84" w:rsidRDefault="008F4E84" w:rsidP="008F4E84">
      <w:r>
        <w:t>const soma = (total, atual) =&gt; total + atual</w:t>
      </w:r>
    </w:p>
    <w:p w14:paraId="06F9FCE5" w14:textId="77777777" w:rsidR="008F4E84" w:rsidRDefault="008F4E84" w:rsidP="008F4E84">
      <w:r>
        <w:t>const total2 = alunos.map(getNota).reduce(soma)</w:t>
      </w:r>
    </w:p>
    <w:p w14:paraId="3F6797DC" w14:textId="77777777" w:rsidR="008F4E84" w:rsidRDefault="008F4E84" w:rsidP="008F4E84">
      <w:r>
        <w:t>const media2 = total2/alunos.length</w:t>
      </w:r>
    </w:p>
    <w:p w14:paraId="0439B562" w14:textId="77777777" w:rsidR="008F4E84" w:rsidRDefault="008F4E84" w:rsidP="008F4E84">
      <w:r>
        <w:t>console.log(`Média Declarativo ${media2}`)</w:t>
      </w:r>
    </w:p>
    <w:p w14:paraId="34F017A4" w14:textId="77777777" w:rsidR="008F4E84" w:rsidRDefault="008F4E84" w:rsidP="008F4E84"/>
    <w:p w14:paraId="79C7BA67" w14:textId="77777777" w:rsidR="008F4E84" w:rsidRDefault="008F4E84" w:rsidP="008F4E84"/>
    <w:p w14:paraId="7E46FAB9" w14:textId="77777777" w:rsidR="008F4E84" w:rsidRDefault="008F4E84" w:rsidP="008F4E84">
      <w:r>
        <w:t>/* A abordagem declarativa é mais interessante para aproveitamento</w:t>
      </w:r>
    </w:p>
    <w:p w14:paraId="0F5B74A9" w14:textId="68885562" w:rsidR="008F4E84" w:rsidRDefault="008F4E84" w:rsidP="008F4E84">
      <w:r>
        <w:t>de código e redução de código */</w:t>
      </w:r>
    </w:p>
    <w:p w14:paraId="51406CD6" w14:textId="2F9C3E96" w:rsidR="008F4E84" w:rsidRDefault="008F4E84" w:rsidP="008F4E84"/>
    <w:p w14:paraId="1819C91A" w14:textId="0F4B9654" w:rsidR="008F4E84" w:rsidRDefault="008F4E84" w:rsidP="008F4E84">
      <w:pPr>
        <w:pStyle w:val="Ttulo2"/>
        <w:spacing w:line="480" w:lineRule="auto"/>
        <w:rPr>
          <w:rFonts w:cs="Arial"/>
        </w:rPr>
      </w:pPr>
      <w:bookmarkStart w:id="108" w:name="_Toc68947669"/>
      <w:r w:rsidRPr="008F4E84">
        <w:rPr>
          <w:rFonts w:cs="Arial"/>
        </w:rPr>
        <w:t>Concat</w:t>
      </w:r>
      <w:bookmarkEnd w:id="108"/>
    </w:p>
    <w:p w14:paraId="53C01905" w14:textId="77777777" w:rsidR="003A73C6" w:rsidRDefault="003A73C6" w:rsidP="003A73C6">
      <w:r>
        <w:t>const filhos = ['Cesar', 'Rubens']</w:t>
      </w:r>
    </w:p>
    <w:p w14:paraId="0B8CB135" w14:textId="77777777" w:rsidR="003A73C6" w:rsidRDefault="003A73C6" w:rsidP="003A73C6">
      <w:r>
        <w:lastRenderedPageBreak/>
        <w:t>const filhas = ['Cecília', 'Alice']</w:t>
      </w:r>
    </w:p>
    <w:p w14:paraId="2F76F04F" w14:textId="77777777" w:rsidR="003A73C6" w:rsidRDefault="003A73C6" w:rsidP="003A73C6"/>
    <w:p w14:paraId="00EDC711" w14:textId="77777777" w:rsidR="003A73C6" w:rsidRDefault="003A73C6" w:rsidP="003A73C6">
      <w:r>
        <w:t>const todos = filhas.concat(filhos, 'Fulano')</w:t>
      </w:r>
    </w:p>
    <w:p w14:paraId="3CFA8BC7" w14:textId="77777777" w:rsidR="003A73C6" w:rsidRDefault="003A73C6" w:rsidP="003A73C6"/>
    <w:p w14:paraId="5AA1F4D1" w14:textId="611FBFE7" w:rsidR="003A73C6" w:rsidRPr="003A73C6" w:rsidRDefault="003A73C6" w:rsidP="003A73C6">
      <w:pPr>
        <w:rPr>
          <w:u w:val="single"/>
        </w:rPr>
      </w:pPr>
      <w:r>
        <w:t>console.log(todos)</w:t>
      </w:r>
    </w:p>
    <w:p w14:paraId="61D2CBBC" w14:textId="1239E832" w:rsidR="008F4E84" w:rsidRPr="008F4E84" w:rsidRDefault="003A73C6" w:rsidP="003A73C6">
      <w:r>
        <w:t>console.log([].concat([1, 2], [3, 4], 5, [[6, 7]]))</w:t>
      </w:r>
    </w:p>
    <w:p w14:paraId="3F38D232" w14:textId="01E491D3" w:rsidR="008F4E84" w:rsidRDefault="008F4E84" w:rsidP="008F4E84"/>
    <w:p w14:paraId="38BAEDF8" w14:textId="1A11FB21" w:rsidR="008F4E84" w:rsidRDefault="008F4E84" w:rsidP="008F4E84">
      <w:pPr>
        <w:pStyle w:val="Ttulo2"/>
        <w:spacing w:line="480" w:lineRule="auto"/>
        <w:rPr>
          <w:rFonts w:cs="Arial"/>
        </w:rPr>
      </w:pPr>
      <w:bookmarkStart w:id="109" w:name="_Toc68947670"/>
      <w:r w:rsidRPr="008F4E84">
        <w:rPr>
          <w:rFonts w:cs="Arial"/>
        </w:rPr>
        <w:t>FlatMap</w:t>
      </w:r>
      <w:bookmarkEnd w:id="109"/>
    </w:p>
    <w:p w14:paraId="6D0542BE" w14:textId="77777777" w:rsidR="003A73C6" w:rsidRDefault="003A73C6" w:rsidP="003A73C6">
      <w:r>
        <w:t>// Flatmap = map associado com concat</w:t>
      </w:r>
    </w:p>
    <w:p w14:paraId="7DDE6536" w14:textId="77777777" w:rsidR="003A73C6" w:rsidRDefault="003A73C6" w:rsidP="003A73C6">
      <w:r>
        <w:t>const escola = [{</w:t>
      </w:r>
    </w:p>
    <w:p w14:paraId="57DDC1ED" w14:textId="77777777" w:rsidR="003A73C6" w:rsidRDefault="003A73C6" w:rsidP="003A73C6">
      <w:r>
        <w:t xml:space="preserve">    nome: 'Turma M1',</w:t>
      </w:r>
    </w:p>
    <w:p w14:paraId="71657DEE" w14:textId="77777777" w:rsidR="003A73C6" w:rsidRDefault="003A73C6" w:rsidP="003A73C6">
      <w:r>
        <w:t xml:space="preserve">    alunos: [{</w:t>
      </w:r>
    </w:p>
    <w:p w14:paraId="5D9D15AF" w14:textId="77777777" w:rsidR="003A73C6" w:rsidRDefault="003A73C6" w:rsidP="003A73C6">
      <w:r>
        <w:t xml:space="preserve">        nome: 'Gustavo',</w:t>
      </w:r>
    </w:p>
    <w:p w14:paraId="6E55CF16" w14:textId="77777777" w:rsidR="003A73C6" w:rsidRDefault="003A73C6" w:rsidP="003A73C6">
      <w:r>
        <w:t xml:space="preserve">        nota: 7.1</w:t>
      </w:r>
    </w:p>
    <w:p w14:paraId="6CF66A23" w14:textId="77777777" w:rsidR="003A73C6" w:rsidRDefault="003A73C6" w:rsidP="003A73C6">
      <w:r>
        <w:t xml:space="preserve">    }, {</w:t>
      </w:r>
    </w:p>
    <w:p w14:paraId="4452B754" w14:textId="77777777" w:rsidR="003A73C6" w:rsidRDefault="003A73C6" w:rsidP="003A73C6">
      <w:r>
        <w:t xml:space="preserve">        nome: 'Cecília',</w:t>
      </w:r>
    </w:p>
    <w:p w14:paraId="344FD9AC" w14:textId="77777777" w:rsidR="003A73C6" w:rsidRDefault="003A73C6" w:rsidP="003A73C6">
      <w:r>
        <w:t xml:space="preserve">        nota: 10</w:t>
      </w:r>
    </w:p>
    <w:p w14:paraId="765E7240" w14:textId="77777777" w:rsidR="003A73C6" w:rsidRDefault="003A73C6" w:rsidP="003A73C6">
      <w:r>
        <w:t xml:space="preserve">    }]</w:t>
      </w:r>
    </w:p>
    <w:p w14:paraId="2051E821" w14:textId="77777777" w:rsidR="003A73C6" w:rsidRDefault="003A73C6" w:rsidP="003A73C6">
      <w:r>
        <w:t>}, {</w:t>
      </w:r>
    </w:p>
    <w:p w14:paraId="0142FC9B" w14:textId="77777777" w:rsidR="003A73C6" w:rsidRDefault="003A73C6" w:rsidP="003A73C6">
      <w:r>
        <w:t xml:space="preserve">    nome: 'Turma M2',</w:t>
      </w:r>
    </w:p>
    <w:p w14:paraId="01E165C8" w14:textId="77777777" w:rsidR="003A73C6" w:rsidRDefault="003A73C6" w:rsidP="003A73C6">
      <w:r>
        <w:t xml:space="preserve">    alunos: [{</w:t>
      </w:r>
    </w:p>
    <w:p w14:paraId="3F0A6839" w14:textId="77777777" w:rsidR="003A73C6" w:rsidRDefault="003A73C6" w:rsidP="003A73C6">
      <w:r>
        <w:t xml:space="preserve">        nome: 'Cesar',</w:t>
      </w:r>
    </w:p>
    <w:p w14:paraId="0D4D2B63" w14:textId="77777777" w:rsidR="003A73C6" w:rsidRDefault="003A73C6" w:rsidP="003A73C6">
      <w:r>
        <w:t xml:space="preserve">        nota: 9.9</w:t>
      </w:r>
    </w:p>
    <w:p w14:paraId="64862391" w14:textId="77777777" w:rsidR="003A73C6" w:rsidRDefault="003A73C6" w:rsidP="003A73C6">
      <w:r>
        <w:t xml:space="preserve">    }, {</w:t>
      </w:r>
    </w:p>
    <w:p w14:paraId="090F7122" w14:textId="77777777" w:rsidR="003A73C6" w:rsidRDefault="003A73C6" w:rsidP="003A73C6">
      <w:r>
        <w:t xml:space="preserve">        nome: 'Verônica',</w:t>
      </w:r>
    </w:p>
    <w:p w14:paraId="3073D7B4" w14:textId="77777777" w:rsidR="003A73C6" w:rsidRDefault="003A73C6" w:rsidP="003A73C6">
      <w:r>
        <w:t xml:space="preserve">        nota: 6.8</w:t>
      </w:r>
    </w:p>
    <w:p w14:paraId="6726F0A0" w14:textId="77777777" w:rsidR="003A73C6" w:rsidRDefault="003A73C6" w:rsidP="003A73C6">
      <w:r>
        <w:t xml:space="preserve">    }]</w:t>
      </w:r>
    </w:p>
    <w:p w14:paraId="5BEA1AF7" w14:textId="77777777" w:rsidR="003A73C6" w:rsidRDefault="003A73C6" w:rsidP="003A73C6">
      <w:r>
        <w:t>}]</w:t>
      </w:r>
    </w:p>
    <w:p w14:paraId="3F1964B3" w14:textId="77777777" w:rsidR="003A73C6" w:rsidRDefault="003A73C6" w:rsidP="003A73C6"/>
    <w:p w14:paraId="4C39013E" w14:textId="77777777" w:rsidR="003A73C6" w:rsidRDefault="003A73C6" w:rsidP="003A73C6">
      <w:r>
        <w:t>//Extrair todos as notas</w:t>
      </w:r>
    </w:p>
    <w:p w14:paraId="41F175AD" w14:textId="77777777" w:rsidR="003A73C6" w:rsidRDefault="003A73C6" w:rsidP="003A73C6">
      <w:r>
        <w:t>const getNotaDoAluno = aluno =&gt; aluno.nota</w:t>
      </w:r>
    </w:p>
    <w:p w14:paraId="673C32A1" w14:textId="77777777" w:rsidR="003A73C6" w:rsidRDefault="003A73C6" w:rsidP="003A73C6">
      <w:r>
        <w:t>const getNotasDaTurma = turma =&gt; turma.alunos.map(getNotaDoAluno)</w:t>
      </w:r>
    </w:p>
    <w:p w14:paraId="0B6F40F4" w14:textId="77777777" w:rsidR="003A73C6" w:rsidRDefault="003A73C6" w:rsidP="003A73C6"/>
    <w:p w14:paraId="461B8AC9" w14:textId="77777777" w:rsidR="003A73C6" w:rsidRDefault="003A73C6" w:rsidP="003A73C6">
      <w:r>
        <w:t>const notas1 = escola.map(getNotasDaTurma)</w:t>
      </w:r>
    </w:p>
    <w:p w14:paraId="29A81910" w14:textId="77777777" w:rsidR="003A73C6" w:rsidRDefault="003A73C6" w:rsidP="003A73C6">
      <w:r>
        <w:t>console.log(notas1) //Não obtem todas as notas em um único array</w:t>
      </w:r>
    </w:p>
    <w:p w14:paraId="2630223C" w14:textId="77777777" w:rsidR="003A73C6" w:rsidRDefault="003A73C6" w:rsidP="00F03CEC">
      <w:pPr>
        <w:ind w:firstLine="0"/>
      </w:pPr>
    </w:p>
    <w:p w14:paraId="1F9E1D08" w14:textId="77777777" w:rsidR="003A73C6" w:rsidRPr="00E07B29" w:rsidRDefault="003A73C6" w:rsidP="003A73C6">
      <w:pPr>
        <w:rPr>
          <w:lang w:val="en-US"/>
        </w:rPr>
      </w:pPr>
      <w:r w:rsidRPr="00E07B29">
        <w:rPr>
          <w:lang w:val="en-US"/>
        </w:rPr>
        <w:t>//Usando flatMap</w:t>
      </w:r>
    </w:p>
    <w:p w14:paraId="0FCC8F74" w14:textId="77777777" w:rsidR="003A73C6" w:rsidRPr="00130012" w:rsidRDefault="003A73C6" w:rsidP="003A73C6">
      <w:pPr>
        <w:rPr>
          <w:lang w:val="en-US"/>
        </w:rPr>
      </w:pPr>
      <w:r w:rsidRPr="00130012">
        <w:rPr>
          <w:lang w:val="en-US"/>
        </w:rPr>
        <w:t>Array.prototype.flatMap = function(callback) {</w:t>
      </w:r>
    </w:p>
    <w:p w14:paraId="35A81CEC" w14:textId="77777777" w:rsidR="003A73C6" w:rsidRPr="00130012" w:rsidRDefault="003A73C6" w:rsidP="003A73C6">
      <w:pPr>
        <w:rPr>
          <w:lang w:val="en-US"/>
        </w:rPr>
      </w:pPr>
      <w:r w:rsidRPr="00130012">
        <w:rPr>
          <w:lang w:val="en-US"/>
        </w:rPr>
        <w:t xml:space="preserve">    return Array.prototype.concat.apply([], this.map(callback))</w:t>
      </w:r>
    </w:p>
    <w:p w14:paraId="0D6A6407" w14:textId="77777777" w:rsidR="003A73C6" w:rsidRDefault="003A73C6" w:rsidP="003A73C6">
      <w:r>
        <w:t>}</w:t>
      </w:r>
    </w:p>
    <w:p w14:paraId="458C0F4C" w14:textId="77777777" w:rsidR="003A73C6" w:rsidRDefault="003A73C6" w:rsidP="003A73C6">
      <w:r>
        <w:t>const notas2 = escola.flatMap(getNotasDaTurma)</w:t>
      </w:r>
    </w:p>
    <w:p w14:paraId="3EDBDE48" w14:textId="5FA2B719" w:rsidR="003A73C6" w:rsidRDefault="003A73C6" w:rsidP="003A73C6">
      <w:r>
        <w:t>console.log(notas2)</w:t>
      </w:r>
    </w:p>
    <w:p w14:paraId="0057338C" w14:textId="77777777" w:rsidR="00F03CEC" w:rsidRDefault="00F03CEC" w:rsidP="003A73C6"/>
    <w:p w14:paraId="37F885C5" w14:textId="77777777" w:rsidR="007D79AB" w:rsidRPr="008F4E84" w:rsidRDefault="007D79AB" w:rsidP="003A73C6"/>
    <w:p w14:paraId="3CCB5E01" w14:textId="3CCF4F2F" w:rsidR="0088091A" w:rsidRPr="007D79AB" w:rsidRDefault="0088091A" w:rsidP="00094DE4">
      <w:pPr>
        <w:pStyle w:val="Ttulo1"/>
        <w:spacing w:after="0" w:line="480" w:lineRule="auto"/>
        <w:rPr>
          <w:bCs w:val="0"/>
        </w:rPr>
      </w:pPr>
      <w:bookmarkStart w:id="110" w:name="_Toc68947671"/>
      <w:r w:rsidRPr="00712166">
        <w:rPr>
          <w:rFonts w:cs="Arial"/>
          <w:bCs w:val="0"/>
        </w:rPr>
        <w:t>Node</w:t>
      </w:r>
      <w:bookmarkEnd w:id="110"/>
    </w:p>
    <w:p w14:paraId="781DA1A7" w14:textId="7D0E3163" w:rsidR="007D79AB" w:rsidRDefault="007D79AB" w:rsidP="007D79AB">
      <w:pPr>
        <w:pStyle w:val="Ttulo2"/>
        <w:spacing w:line="480" w:lineRule="auto"/>
        <w:rPr>
          <w:rFonts w:cs="Arial"/>
        </w:rPr>
      </w:pPr>
      <w:bookmarkStart w:id="111" w:name="_Toc68947672"/>
      <w:r w:rsidRPr="007D79AB">
        <w:rPr>
          <w:rFonts w:cs="Arial"/>
        </w:rPr>
        <w:t>Visão Geral</w:t>
      </w:r>
      <w:bookmarkEnd w:id="111"/>
    </w:p>
    <w:p w14:paraId="2489AD49" w14:textId="3C0A4B21" w:rsidR="007D79AB" w:rsidRDefault="007D79AB" w:rsidP="007D79AB">
      <w:r>
        <w:t>Cliente: Browser Executando</w:t>
      </w:r>
    </w:p>
    <w:p w14:paraId="76027B56" w14:textId="13DEB27D" w:rsidR="007D79AB" w:rsidRDefault="007D79AB" w:rsidP="007D79AB">
      <w:r>
        <w:t>Servidor: Que prove as API’s, acesso a banco de dados</w:t>
      </w:r>
    </w:p>
    <w:p w14:paraId="61722CBD" w14:textId="6B81E991" w:rsidR="007D79AB" w:rsidRDefault="007D79AB" w:rsidP="007D79AB">
      <w:r>
        <w:t xml:space="preserve">JavaScript é a linguagem que </w:t>
      </w:r>
      <w:r w:rsidR="00C27EDC">
        <w:t>dá</w:t>
      </w:r>
      <w:r>
        <w:t xml:space="preserve"> a possibilidade de rodar tanto no browser quanto no </w:t>
      </w:r>
      <w:r w:rsidRPr="00F03CEC">
        <w:rPr>
          <w:i/>
          <w:iCs/>
        </w:rPr>
        <w:t>server-side</w:t>
      </w:r>
      <w:r>
        <w:t>, servidor (backend).</w:t>
      </w:r>
    </w:p>
    <w:p w14:paraId="32CACD01" w14:textId="321DF8FF" w:rsidR="007D79AB" w:rsidRDefault="00356473" w:rsidP="007D79AB">
      <w:r>
        <w:t>JavaScript, inicialmente nasceu para trabalhar com ambientes assíncronos, pois, ao estar no browser, sempre está se demandando coisas do servidor remoto</w:t>
      </w:r>
    </w:p>
    <w:p w14:paraId="6903AD70" w14:textId="4D21851E" w:rsidR="007D79AB" w:rsidRDefault="007D79AB" w:rsidP="007D79AB"/>
    <w:p w14:paraId="19FCAB2A" w14:textId="6D628334" w:rsidR="007D79AB" w:rsidRDefault="00356473" w:rsidP="00356473">
      <w:pPr>
        <w:ind w:firstLine="0"/>
      </w:pPr>
      <w:r w:rsidRPr="00356473">
        <w:rPr>
          <w:noProof/>
        </w:rPr>
        <w:drawing>
          <wp:inline distT="0" distB="0" distL="0" distR="0" wp14:anchorId="3C9C23CA" wp14:editId="52E9C61F">
            <wp:extent cx="5760720" cy="23539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53945"/>
                    </a:xfrm>
                    <a:prstGeom prst="rect">
                      <a:avLst/>
                    </a:prstGeom>
                  </pic:spPr>
                </pic:pic>
              </a:graphicData>
            </a:graphic>
          </wp:inline>
        </w:drawing>
      </w:r>
    </w:p>
    <w:p w14:paraId="775049F7" w14:textId="5E326E1B" w:rsidR="00356473" w:rsidRDefault="00356473" w:rsidP="00356473">
      <w:pPr>
        <w:ind w:firstLine="0"/>
      </w:pPr>
    </w:p>
    <w:p w14:paraId="56D3124A" w14:textId="77777777" w:rsidR="0047760F" w:rsidRPr="00356473" w:rsidRDefault="0047760F" w:rsidP="0047760F">
      <w:pPr>
        <w:ind w:firstLine="0"/>
      </w:pPr>
      <w:r>
        <w:t>O Node é um runtine JavaScript composto pelo V8 e o Libuv</w:t>
      </w:r>
    </w:p>
    <w:p w14:paraId="394DCDC2" w14:textId="4337A638" w:rsidR="00356473" w:rsidRDefault="00356473" w:rsidP="00356473">
      <w:pPr>
        <w:ind w:firstLine="0"/>
      </w:pPr>
      <w:r w:rsidRPr="00356473">
        <w:t xml:space="preserve">V8: </w:t>
      </w:r>
      <w:r w:rsidR="00A275BF" w:rsidRPr="00356473">
        <w:t>Interpretador</w:t>
      </w:r>
      <w:r w:rsidRPr="00356473">
        <w:t xml:space="preserve"> JavaScript </w:t>
      </w:r>
      <w:r w:rsidR="0047760F">
        <w:t>d</w:t>
      </w:r>
      <w:r w:rsidRPr="00356473">
        <w:t>o chrome, que</w:t>
      </w:r>
      <w:r>
        <w:t xml:space="preserve"> vai ler o código e vai fazer chamadas usando a libuv, que faz toda a parte do assincronismo (io assíncrono,</w:t>
      </w:r>
      <w:r w:rsidR="0047760F">
        <w:t xml:space="preserve"> sempre que precisamos acessar arquivos, banco de dados, tudo envolvendo entradas e saídas, e um tempo de espera).</w:t>
      </w:r>
    </w:p>
    <w:p w14:paraId="55FBD831" w14:textId="39A1B16F" w:rsidR="006E652B" w:rsidRDefault="006E652B" w:rsidP="00356473">
      <w:pPr>
        <w:ind w:firstLine="0"/>
      </w:pPr>
    </w:p>
    <w:p w14:paraId="0B20BCCE" w14:textId="4C43FD93" w:rsidR="006E652B" w:rsidRDefault="006E652B" w:rsidP="006E652B">
      <w:pPr>
        <w:pStyle w:val="Ttulo2"/>
        <w:spacing w:line="480" w:lineRule="auto"/>
        <w:rPr>
          <w:rFonts w:cs="Arial"/>
        </w:rPr>
      </w:pPr>
      <w:bookmarkStart w:id="112" w:name="_Toc68947673"/>
      <w:r w:rsidRPr="006E652B">
        <w:rPr>
          <w:rFonts w:cs="Arial"/>
        </w:rPr>
        <w:lastRenderedPageBreak/>
        <w:t>Sistema de Módulos</w:t>
      </w:r>
      <w:bookmarkEnd w:id="112"/>
    </w:p>
    <w:p w14:paraId="6763DE78" w14:textId="6C93B402" w:rsidR="00041EF1" w:rsidRDefault="00041EF1" w:rsidP="00041EF1">
      <w:r>
        <w:t>Hoje as aplicações são organizadas em arquivos, diferente de antigamente, onde tudo ficava em um único arquivo. No final, tudo é compactado em um único arquivo para enviar ao browser.</w:t>
      </w:r>
    </w:p>
    <w:p w14:paraId="5ACB4604" w14:textId="31B2EE20" w:rsidR="00041EF1" w:rsidRDefault="00041EF1" w:rsidP="00041EF1">
      <w:r>
        <w:t>Isso é feita para otimizar a comunicação dos arquivos com o browser.</w:t>
      </w:r>
    </w:p>
    <w:p w14:paraId="3865FE9E" w14:textId="5668E5C1" w:rsidR="00041EF1" w:rsidRDefault="00041EF1" w:rsidP="00041EF1">
      <w:r>
        <w:t>No backend, será também organizado em pastas, mas não vai ser necessário compactar em um arquivo para enviar ao browser, o que é enviado ao browser, é um arquivo JSON.</w:t>
      </w:r>
    </w:p>
    <w:p w14:paraId="11430677" w14:textId="308E3FD5" w:rsidR="00041EF1" w:rsidRDefault="00041EF1" w:rsidP="00041EF1">
      <w:r>
        <w:t>Em node, um arquivo representa um módulo, que tem uma certa interioridade, não deixa o que está escrito lá, visível fora do modulo, para isso, será necessário exportar para fora do módulo.</w:t>
      </w:r>
    </w:p>
    <w:p w14:paraId="5C339B1B" w14:textId="4077090E" w:rsidR="00CD52FF" w:rsidRDefault="00CD52FF" w:rsidP="00041EF1">
      <w:r>
        <w:t>Na versão mais atual do node, existem dois padrões de módulo, o commonsJs e o ImportExport (ECMAScript 2015).</w:t>
      </w:r>
    </w:p>
    <w:p w14:paraId="31A3262B" w14:textId="5AFC0F6B" w:rsidR="00E07B29" w:rsidRDefault="00E07B29" w:rsidP="00041EF1"/>
    <w:p w14:paraId="12E866DF" w14:textId="36133C8F" w:rsidR="00E07B29" w:rsidRDefault="00E07B29" w:rsidP="00E07B29">
      <w:pPr>
        <w:pStyle w:val="Ttulo2"/>
        <w:spacing w:line="480" w:lineRule="auto"/>
        <w:rPr>
          <w:rFonts w:cs="Arial"/>
        </w:rPr>
      </w:pPr>
      <w:bookmarkStart w:id="113" w:name="_Toc68947674"/>
      <w:r w:rsidRPr="00E07B29">
        <w:rPr>
          <w:rFonts w:cs="Arial"/>
        </w:rPr>
        <w:t>Usando Módulos de Terceiros</w:t>
      </w:r>
      <w:bookmarkEnd w:id="113"/>
    </w:p>
    <w:p w14:paraId="1B0708A0" w14:textId="3E2E6F67" w:rsidR="00E07B29" w:rsidRDefault="00E07B29" w:rsidP="00E07B29">
      <w:r>
        <w:t>Podemos usar módulos de terceiros, importando-os nos nossos módulos</w:t>
      </w:r>
    </w:p>
    <w:p w14:paraId="167489E7" w14:textId="0EB166A4" w:rsidR="00E07B29" w:rsidRDefault="00E07B29" w:rsidP="00E07B29">
      <w:r>
        <w:t>Por padrão, ao instalarmos módulos, eles vão para a pasta node_modules, que devemos baixar (npm install lodash).</w:t>
      </w:r>
    </w:p>
    <w:p w14:paraId="30010E17" w14:textId="77777777" w:rsidR="00E07B29" w:rsidRDefault="00E07B29" w:rsidP="00E07B29">
      <w:r>
        <w:t>Para instalar uma lib fora do node/modules, precisamos informar que ela é global(g) npm i -g nodemon</w:t>
      </w:r>
    </w:p>
    <w:p w14:paraId="23A13933" w14:textId="7B1C1577" w:rsidR="00E07B29" w:rsidRDefault="00E07B29" w:rsidP="00E07B29">
      <w:r>
        <w:t>O nodemon consegue executar módulos e interpretar as atualizações em tempo real (durante a execução).</w:t>
      </w:r>
    </w:p>
    <w:p w14:paraId="7F70826B" w14:textId="1A483D62" w:rsidR="00E07B29" w:rsidRDefault="00E07B29" w:rsidP="00E07B29"/>
    <w:p w14:paraId="60678B7A" w14:textId="5144F2ED" w:rsidR="00E07B29" w:rsidRDefault="00E07B29" w:rsidP="00E07B29">
      <w:pPr>
        <w:pStyle w:val="Ttulo2"/>
        <w:spacing w:line="480" w:lineRule="auto"/>
        <w:rPr>
          <w:rFonts w:cs="Arial"/>
        </w:rPr>
      </w:pPr>
      <w:bookmarkStart w:id="114" w:name="_Toc68947675"/>
      <w:r w:rsidRPr="00E07B29">
        <w:rPr>
          <w:rFonts w:cs="Arial"/>
        </w:rPr>
        <w:t>Sistema de Módulos: Require</w:t>
      </w:r>
      <w:bookmarkEnd w:id="114"/>
    </w:p>
    <w:p w14:paraId="5D285114" w14:textId="0E751293" w:rsidR="00E07B29" w:rsidRPr="004A04D4" w:rsidRDefault="00111A44" w:rsidP="00111A44">
      <w:r>
        <w:t xml:space="preserve">Ao criar uma pasta dentro de node_modules, por padrão, será procurado nessa pasta, o arquivo index.js, e aqui, podemos deixar algo disponível para quando, </w:t>
      </w:r>
      <w:r w:rsidRPr="004A04D4">
        <w:t>alguém procurar o módulo.</w:t>
      </w:r>
    </w:p>
    <w:p w14:paraId="3C5656C9" w14:textId="1248A30F" w:rsidR="00111A44" w:rsidRDefault="004A04D4" w:rsidP="00111A44">
      <w:r w:rsidRPr="004A04D4">
        <w:t>Além dos módulos instalados (em node_modules), podemos importar os módulos que já vem instalados no node (módulos core).</w:t>
      </w:r>
    </w:p>
    <w:p w14:paraId="07A4231C" w14:textId="58FE3C00" w:rsidR="00DF6035" w:rsidRDefault="00DF6035" w:rsidP="00111A44">
      <w:r>
        <w:t>Como o require, ao chamar um módulo, vai procurar dentro de index.js, podemos colocar em index.js tudo que queremos deixar disponível</w:t>
      </w:r>
      <w:r w:rsidR="009565C9">
        <w:t>, ou seja, ser uma forma única de acessar outros arquivos.</w:t>
      </w:r>
    </w:p>
    <w:p w14:paraId="2C50B3A1" w14:textId="2F07E2FC" w:rsidR="00F03CEC" w:rsidRDefault="00F03CEC" w:rsidP="00111A44"/>
    <w:p w14:paraId="5C9B9990" w14:textId="585F161B" w:rsidR="00F03CEC" w:rsidRDefault="00F03CEC" w:rsidP="00111A44"/>
    <w:p w14:paraId="52E0001F" w14:textId="77777777" w:rsidR="00F03CEC" w:rsidRDefault="00F03CEC" w:rsidP="00111A44">
      <w:pPr>
        <w:rPr>
          <w:u w:val="single"/>
        </w:rPr>
      </w:pPr>
    </w:p>
    <w:p w14:paraId="67FE375B" w14:textId="52206966" w:rsidR="009565C9" w:rsidRDefault="009565C9" w:rsidP="009565C9">
      <w:pPr>
        <w:pStyle w:val="Ttulo2"/>
        <w:spacing w:line="480" w:lineRule="auto"/>
        <w:rPr>
          <w:rFonts w:cs="Arial"/>
        </w:rPr>
      </w:pPr>
      <w:bookmarkStart w:id="115" w:name="_Toc68947676"/>
      <w:r w:rsidRPr="009565C9">
        <w:rPr>
          <w:rFonts w:cs="Arial"/>
        </w:rPr>
        <w:t>Sistema de Módulos: Exports</w:t>
      </w:r>
      <w:bookmarkEnd w:id="115"/>
    </w:p>
    <w:p w14:paraId="2CE872D6" w14:textId="77777777" w:rsidR="00F03CEC" w:rsidRDefault="00F03CEC" w:rsidP="00F03CEC">
      <w:r>
        <w:t>// Como exportar variáveis ? Deixa-las fora do arquivo</w:t>
      </w:r>
    </w:p>
    <w:p w14:paraId="6C8A37FB" w14:textId="77777777" w:rsidR="00F03CEC" w:rsidRDefault="00F03CEC" w:rsidP="00F03CEC"/>
    <w:p w14:paraId="0D9299E3" w14:textId="77777777" w:rsidR="00F03CEC" w:rsidRPr="00FD05A4" w:rsidRDefault="00F03CEC" w:rsidP="00F03CEC">
      <w:pPr>
        <w:rPr>
          <w:lang w:val="en-US"/>
        </w:rPr>
      </w:pPr>
      <w:r w:rsidRPr="00FD05A4">
        <w:rPr>
          <w:lang w:val="en-US"/>
        </w:rPr>
        <w:t>console.log(module.exports === this)</w:t>
      </w:r>
    </w:p>
    <w:p w14:paraId="4C265D20" w14:textId="77777777" w:rsidR="00F03CEC" w:rsidRPr="00FD05A4" w:rsidRDefault="00F03CEC" w:rsidP="00F03CEC">
      <w:pPr>
        <w:rPr>
          <w:lang w:val="en-US"/>
        </w:rPr>
      </w:pPr>
      <w:r w:rsidRPr="00FD05A4">
        <w:rPr>
          <w:lang w:val="en-US"/>
        </w:rPr>
        <w:t>console.log(module.exports === exports)</w:t>
      </w:r>
    </w:p>
    <w:p w14:paraId="76CF6F49" w14:textId="77777777" w:rsidR="00F03CEC" w:rsidRPr="00FD05A4" w:rsidRDefault="00F03CEC" w:rsidP="00F03CEC">
      <w:pPr>
        <w:rPr>
          <w:lang w:val="en-US"/>
        </w:rPr>
      </w:pPr>
    </w:p>
    <w:p w14:paraId="0EED3B7C" w14:textId="77777777" w:rsidR="00F03CEC" w:rsidRDefault="00F03CEC" w:rsidP="00F03CEC">
      <w:r>
        <w:t>//Visível fora do arquivo:</w:t>
      </w:r>
    </w:p>
    <w:p w14:paraId="3E0FB02E" w14:textId="77777777" w:rsidR="00F03CEC" w:rsidRDefault="00F03CEC" w:rsidP="00F03CEC">
      <w:r>
        <w:t xml:space="preserve">this.a = 1 </w:t>
      </w:r>
    </w:p>
    <w:p w14:paraId="7AE6AE06" w14:textId="77777777" w:rsidR="00F03CEC" w:rsidRPr="00FD05A4" w:rsidRDefault="00F03CEC" w:rsidP="00F03CEC">
      <w:pPr>
        <w:rPr>
          <w:lang w:val="en-US"/>
        </w:rPr>
      </w:pPr>
      <w:r w:rsidRPr="00FD05A4">
        <w:rPr>
          <w:lang w:val="en-US"/>
        </w:rPr>
        <w:t>module.exports.b = 2</w:t>
      </w:r>
    </w:p>
    <w:p w14:paraId="7EAF09CC" w14:textId="77777777" w:rsidR="00F03CEC" w:rsidRPr="00FD05A4" w:rsidRDefault="00F03CEC" w:rsidP="00F03CEC">
      <w:pPr>
        <w:rPr>
          <w:lang w:val="en-US"/>
        </w:rPr>
      </w:pPr>
      <w:r w:rsidRPr="00FD05A4">
        <w:rPr>
          <w:lang w:val="en-US"/>
        </w:rPr>
        <w:t>exports.c = 3</w:t>
      </w:r>
    </w:p>
    <w:p w14:paraId="1C17CD6C" w14:textId="77777777" w:rsidR="00F03CEC" w:rsidRPr="00FD05A4" w:rsidRDefault="00F03CEC" w:rsidP="00F03CEC">
      <w:pPr>
        <w:rPr>
          <w:lang w:val="en-US"/>
        </w:rPr>
      </w:pPr>
    </w:p>
    <w:p w14:paraId="58307AE1" w14:textId="77777777" w:rsidR="00F03CEC" w:rsidRDefault="00F03CEC" w:rsidP="00F03CEC">
      <w:r>
        <w:t>exports = null //Não vai alterar o retorno, quem é exportado para fora é o module.exports</w:t>
      </w:r>
    </w:p>
    <w:p w14:paraId="56E6F0FD" w14:textId="77777777" w:rsidR="00F03CEC" w:rsidRDefault="00F03CEC" w:rsidP="00F03CEC"/>
    <w:p w14:paraId="74B7FF49" w14:textId="77777777" w:rsidR="00F03CEC" w:rsidRDefault="00F03CEC" w:rsidP="00F03CEC">
      <w:r>
        <w:t>console.log(module.exports) //Se mantem o mesmo</w:t>
      </w:r>
    </w:p>
    <w:p w14:paraId="51C98A81" w14:textId="77777777" w:rsidR="00F03CEC" w:rsidRDefault="00F03CEC" w:rsidP="00F03CEC"/>
    <w:p w14:paraId="3BD361C9" w14:textId="77777777" w:rsidR="00F03CEC" w:rsidRPr="00FD05A4" w:rsidRDefault="00F03CEC" w:rsidP="00F03CEC">
      <w:pPr>
        <w:rPr>
          <w:lang w:val="en-US"/>
        </w:rPr>
      </w:pPr>
      <w:r w:rsidRPr="00FD05A4">
        <w:rPr>
          <w:lang w:val="en-US"/>
        </w:rPr>
        <w:t>exports = {</w:t>
      </w:r>
    </w:p>
    <w:p w14:paraId="375B3D94" w14:textId="77777777" w:rsidR="00F03CEC" w:rsidRPr="00FD05A4" w:rsidRDefault="00F03CEC" w:rsidP="00F03CEC">
      <w:pPr>
        <w:rPr>
          <w:lang w:val="en-US"/>
        </w:rPr>
      </w:pPr>
      <w:r w:rsidRPr="00FD05A4">
        <w:rPr>
          <w:lang w:val="en-US"/>
        </w:rPr>
        <w:t xml:space="preserve">    nome: 'Liana',</w:t>
      </w:r>
    </w:p>
    <w:p w14:paraId="42561D46" w14:textId="4E321027" w:rsidR="00F03CEC" w:rsidRPr="00FD05A4" w:rsidRDefault="00F03CEC" w:rsidP="00F03CEC">
      <w:pPr>
        <w:rPr>
          <w:lang w:val="en-US"/>
        </w:rPr>
      </w:pPr>
      <w:r w:rsidRPr="00FD05A4">
        <w:rPr>
          <w:lang w:val="en-US"/>
        </w:rPr>
        <w:t xml:space="preserve">    status: 'Linda'</w:t>
      </w:r>
    </w:p>
    <w:p w14:paraId="35116DC8" w14:textId="213D9529" w:rsidR="00F03CEC" w:rsidRPr="00FD05A4" w:rsidRDefault="00F03CEC" w:rsidP="00F03CEC">
      <w:pPr>
        <w:rPr>
          <w:lang w:val="en-US"/>
        </w:rPr>
      </w:pPr>
      <w:r w:rsidRPr="00FD05A4">
        <w:rPr>
          <w:lang w:val="en-US"/>
        </w:rPr>
        <w:t>}</w:t>
      </w:r>
    </w:p>
    <w:p w14:paraId="78AD7263" w14:textId="77777777" w:rsidR="00F03CEC" w:rsidRPr="00FD05A4" w:rsidRDefault="00F03CEC" w:rsidP="00F03CEC">
      <w:pPr>
        <w:rPr>
          <w:lang w:val="en-US"/>
        </w:rPr>
      </w:pPr>
      <w:r w:rsidRPr="00FD05A4">
        <w:rPr>
          <w:lang w:val="en-US"/>
        </w:rPr>
        <w:t xml:space="preserve">console.log(module.exports) </w:t>
      </w:r>
    </w:p>
    <w:p w14:paraId="6E69C4AD" w14:textId="77777777" w:rsidR="00F03CEC" w:rsidRPr="00FD05A4" w:rsidRDefault="00F03CEC" w:rsidP="00F03CEC">
      <w:pPr>
        <w:ind w:firstLine="0"/>
        <w:rPr>
          <w:lang w:val="en-US"/>
        </w:rPr>
      </w:pPr>
    </w:p>
    <w:p w14:paraId="6AAB1F79" w14:textId="77777777" w:rsidR="00F03CEC" w:rsidRDefault="00F03CEC" w:rsidP="00F03CEC">
      <w:r>
        <w:t xml:space="preserve">/* Mudamos a referência de exports duas vezes (linha 11 e 15), </w:t>
      </w:r>
    </w:p>
    <w:p w14:paraId="41E36443" w14:textId="77777777" w:rsidR="00F03CEC" w:rsidRDefault="00F03CEC" w:rsidP="00F03CEC">
      <w:r>
        <w:t>mas ele continua apontando para o mesmo objeto. Para ele apontar</w:t>
      </w:r>
    </w:p>
    <w:p w14:paraId="4B8A291E" w14:textId="77777777" w:rsidR="00F03CEC" w:rsidRDefault="00F03CEC" w:rsidP="00F03CEC">
      <w:r>
        <w:t>para outro objetos, precisamos usar o module.exports.</w:t>
      </w:r>
    </w:p>
    <w:p w14:paraId="0E584861" w14:textId="77777777" w:rsidR="00F03CEC" w:rsidRDefault="00F03CEC" w:rsidP="00F03CEC"/>
    <w:p w14:paraId="6BDD7AF7" w14:textId="77777777" w:rsidR="00F03CEC" w:rsidRDefault="00F03CEC" w:rsidP="00F03CEC">
      <w:r>
        <w:t>O this e o exports são 2 referentes para o objeto que module.exports aponta</w:t>
      </w:r>
    </w:p>
    <w:p w14:paraId="2AC34BBF" w14:textId="77777777" w:rsidR="00F03CEC" w:rsidRDefault="00F03CEC" w:rsidP="00F03CEC">
      <w:r>
        <w:t>*/</w:t>
      </w:r>
    </w:p>
    <w:p w14:paraId="40785322" w14:textId="77777777" w:rsidR="00F03CEC" w:rsidRDefault="00F03CEC" w:rsidP="00F03CEC"/>
    <w:p w14:paraId="18E2A694" w14:textId="77777777" w:rsidR="009565C9" w:rsidRPr="009565C9" w:rsidRDefault="009565C9" w:rsidP="009565C9"/>
    <w:p w14:paraId="55A6AE5A" w14:textId="77777777" w:rsidR="00D20F83" w:rsidRPr="004A04D4" w:rsidRDefault="00D20F83" w:rsidP="00111A44"/>
    <w:p w14:paraId="46BB5282" w14:textId="1AAAC055" w:rsidR="00E07B29" w:rsidRPr="00E07B29" w:rsidRDefault="00E07B29" w:rsidP="00E07B29">
      <w:r>
        <w:t xml:space="preserve"> </w:t>
      </w:r>
    </w:p>
    <w:p w14:paraId="00A8A4C8" w14:textId="77777777" w:rsidR="00CD52FF" w:rsidRDefault="00CD52FF" w:rsidP="00041EF1"/>
    <w:p w14:paraId="3750C47A" w14:textId="2D4EF79F" w:rsidR="00CD52FF" w:rsidRDefault="00F03CEC" w:rsidP="002C1E23">
      <w:pPr>
        <w:pStyle w:val="Ttulo2"/>
        <w:spacing w:line="480" w:lineRule="auto"/>
        <w:rPr>
          <w:rFonts w:cs="Arial"/>
        </w:rPr>
      </w:pPr>
      <w:bookmarkStart w:id="116" w:name="_Toc68947677"/>
      <w:r w:rsidRPr="002C1E23">
        <w:rPr>
          <w:rFonts w:cs="Arial"/>
        </w:rPr>
        <w:lastRenderedPageBreak/>
        <w:t>Arquivo package.json</w:t>
      </w:r>
      <w:bookmarkEnd w:id="116"/>
    </w:p>
    <w:p w14:paraId="497E5D70" w14:textId="249AD199" w:rsidR="002C1E23" w:rsidRDefault="002C1E23" w:rsidP="002C1E23">
      <w:r w:rsidRPr="002C1E23">
        <w:t>Arquivo padrão de projetos com Node.js,</w:t>
      </w:r>
      <w:r>
        <w:t xml:space="preserve"> que tem o objetivo de descrever o seu projeto e listar as dependências. </w:t>
      </w:r>
      <w:r w:rsidRPr="002C1E23">
        <w:t>Para criar esse arquivo, precisamos executar o ‘npm init’, e informar alguns parâmetros desse projeto</w:t>
      </w:r>
      <w:r>
        <w:t>, npm init -y responde sim para todas as perguntas.</w:t>
      </w:r>
    </w:p>
    <w:p w14:paraId="3CB8A61A" w14:textId="7843AB52" w:rsidR="002C1E23" w:rsidRDefault="002C1E23" w:rsidP="002C1E23">
      <w:r>
        <w:t xml:space="preserve">npm i </w:t>
      </w:r>
      <w:r w:rsidR="00B53D5A">
        <w:t>--</w:t>
      </w:r>
      <w:r>
        <w:t>save</w:t>
      </w:r>
      <w:r w:rsidR="00B53D5A">
        <w:t xml:space="preserve"> axios</w:t>
      </w:r>
      <w:r>
        <w:t>: Instala o node_modules</w:t>
      </w:r>
      <w:r w:rsidR="00B53D5A">
        <w:t xml:space="preserve"> com a lib axios</w:t>
      </w:r>
      <w:r>
        <w:t xml:space="preserve"> e o (--save) cria um espaço em package.json para listar as dependências.</w:t>
      </w:r>
    </w:p>
    <w:p w14:paraId="57106398" w14:textId="47BB64FE" w:rsidR="00B53D5A" w:rsidRDefault="00B53D5A" w:rsidP="002C1E23">
      <w:r>
        <w:t xml:space="preserve">npm install --save-dev </w:t>
      </w:r>
      <w:hyperlink r:id="rId10" w:history="1">
        <w:r w:rsidRPr="00B53D5A">
          <w:t>axios@0.17.11</w:t>
        </w:r>
      </w:hyperlink>
      <w:r>
        <w:t xml:space="preserve"> -E: dev é para instalar a dependência apenas em desenvolvimento, não sobe para produção.</w:t>
      </w:r>
    </w:p>
    <w:p w14:paraId="7B1E4321" w14:textId="1C7D26E0" w:rsidR="00B53D5A" w:rsidRDefault="00B53D5A" w:rsidP="002C1E23">
      <w:r>
        <w:t>O axios é um cliente http, ele faz requisições para obter informações de algo que está remoto.</w:t>
      </w:r>
    </w:p>
    <w:p w14:paraId="45BAF12D" w14:textId="22548BA4" w:rsidR="00B53D5A" w:rsidRDefault="00B53D5A" w:rsidP="002C1E23">
      <w:r>
        <w:t>O package-lock.json é criado para garantir que os pacotes que vão subir são os instalados</w:t>
      </w:r>
      <w:r w:rsidR="002E1195">
        <w:t>.</w:t>
      </w:r>
    </w:p>
    <w:p w14:paraId="207DDB1C" w14:textId="77777777" w:rsidR="002E1195" w:rsidRDefault="002E1195" w:rsidP="002C1E23"/>
    <w:p w14:paraId="35CCC340" w14:textId="3FAB12DA" w:rsidR="002E1195" w:rsidRDefault="002E1195" w:rsidP="002E1195">
      <w:pPr>
        <w:pStyle w:val="Ttulo2"/>
        <w:spacing w:line="480" w:lineRule="auto"/>
        <w:rPr>
          <w:rFonts w:cs="Arial"/>
        </w:rPr>
      </w:pPr>
      <w:bookmarkStart w:id="117" w:name="_Toc68947678"/>
      <w:r w:rsidRPr="002E1195">
        <w:rPr>
          <w:rFonts w:cs="Arial"/>
        </w:rPr>
        <w:t>Instância Única vs Nova Instância</w:t>
      </w:r>
      <w:bookmarkEnd w:id="117"/>
    </w:p>
    <w:p w14:paraId="37A24C4B" w14:textId="0B79FB8E" w:rsidR="002E1195" w:rsidRDefault="002E1195" w:rsidP="002E1195">
      <w:r>
        <w:t xml:space="preserve">Instância: </w:t>
      </w:r>
      <w:r w:rsidR="00306986">
        <w:t>Objeto criado a partir de uma função construtora.</w:t>
      </w:r>
    </w:p>
    <w:p w14:paraId="61B42D5B" w14:textId="17BBCECB" w:rsidR="00306986" w:rsidRDefault="00306986" w:rsidP="002E1195">
      <w:r>
        <w:t>Cache: Área de memória onde é mantida uma cópia temporária de dados armazenados em um meio de acesso mais lento, com o objetivo de acelerar a recuperação dos dados.</w:t>
      </w:r>
    </w:p>
    <w:p w14:paraId="20FF08D1" w14:textId="064F9F63" w:rsidR="002E1195" w:rsidRDefault="002E1195" w:rsidP="002E1195">
      <w:r w:rsidRPr="002E1195">
        <w:t>Como o node faz cache de modos que são importados?</w:t>
      </w:r>
    </w:p>
    <w:p w14:paraId="2ADECD2A" w14:textId="25C42C53" w:rsidR="002E1195" w:rsidRDefault="002E1195" w:rsidP="002E1195">
      <w:r>
        <w:t>Toda vez que importamos um módulo no node, por padrão, esse modulo é cacheado. Vamos usar um recurso que vimos no capítulo de funções, que é gerar um objeto toda vez que um modulo for importado, para isso usaremos a função factory.</w:t>
      </w:r>
    </w:p>
    <w:p w14:paraId="71E5332F" w14:textId="77777777" w:rsidR="001E2057" w:rsidRDefault="001E2057" w:rsidP="002E1195"/>
    <w:p w14:paraId="055B9112" w14:textId="4B037EEF" w:rsidR="001E2057" w:rsidRPr="001E2057" w:rsidRDefault="001E2057" w:rsidP="002E1195">
      <w:pPr>
        <w:rPr>
          <w:b/>
          <w:bCs/>
        </w:rPr>
      </w:pPr>
      <w:r w:rsidRPr="001E2057">
        <w:rPr>
          <w:b/>
          <w:bCs/>
        </w:rPr>
        <w:t>inst</w:t>
      </w:r>
      <w:r>
        <w:rPr>
          <w:b/>
          <w:bCs/>
        </w:rPr>
        <w:t>â</w:t>
      </w:r>
      <w:r w:rsidRPr="001E2057">
        <w:rPr>
          <w:b/>
          <w:bCs/>
        </w:rPr>
        <w:t>nciaUnica.js:</w:t>
      </w:r>
    </w:p>
    <w:p w14:paraId="4A030010" w14:textId="77777777" w:rsidR="001E2057" w:rsidRDefault="001E2057" w:rsidP="001E2057">
      <w:r>
        <w:t>// node faz cache - mantem essas instâncias como únicas</w:t>
      </w:r>
    </w:p>
    <w:p w14:paraId="70263E3A" w14:textId="77777777" w:rsidR="001E2057" w:rsidRDefault="001E2057" w:rsidP="001E2057">
      <w:r>
        <w:t>module.exports = {</w:t>
      </w:r>
    </w:p>
    <w:p w14:paraId="062E1DCD" w14:textId="77777777" w:rsidR="001E2057" w:rsidRDefault="001E2057" w:rsidP="001E2057">
      <w:r>
        <w:t xml:space="preserve">    valor: 1,</w:t>
      </w:r>
    </w:p>
    <w:p w14:paraId="3239F626" w14:textId="77777777" w:rsidR="001E2057" w:rsidRDefault="001E2057" w:rsidP="001E2057">
      <w:r>
        <w:t xml:space="preserve">    inc() {</w:t>
      </w:r>
    </w:p>
    <w:p w14:paraId="74A4DDE1" w14:textId="77777777" w:rsidR="001E2057" w:rsidRDefault="001E2057" w:rsidP="001E2057">
      <w:r>
        <w:t xml:space="preserve">        this.valor++</w:t>
      </w:r>
    </w:p>
    <w:p w14:paraId="73E0E4EA" w14:textId="77777777" w:rsidR="001E2057" w:rsidRDefault="001E2057" w:rsidP="001E2057">
      <w:r>
        <w:t xml:space="preserve">    }</w:t>
      </w:r>
    </w:p>
    <w:p w14:paraId="1DEAFB41" w14:textId="7D963D26" w:rsidR="001E2057" w:rsidRDefault="001E2057" w:rsidP="001E2057">
      <w:r>
        <w:t>}</w:t>
      </w:r>
    </w:p>
    <w:p w14:paraId="07B4E653" w14:textId="77777777" w:rsidR="001E2057" w:rsidRDefault="001E2057" w:rsidP="001E2057"/>
    <w:p w14:paraId="5DC47948" w14:textId="2F053041" w:rsidR="001E2057" w:rsidRPr="001E2057" w:rsidRDefault="001E2057" w:rsidP="001E2057">
      <w:pPr>
        <w:rPr>
          <w:b/>
          <w:bCs/>
        </w:rPr>
      </w:pPr>
      <w:r w:rsidRPr="001E2057">
        <w:rPr>
          <w:b/>
          <w:bCs/>
        </w:rPr>
        <w:t>instânciaNova.js:</w:t>
      </w:r>
    </w:p>
    <w:p w14:paraId="5F924C6C" w14:textId="77777777" w:rsidR="001E2057" w:rsidRDefault="001E2057" w:rsidP="001E2057">
      <w:r>
        <w:lastRenderedPageBreak/>
        <w:t xml:space="preserve">/* Como retornar uma nova instância, ja que, </w:t>
      </w:r>
    </w:p>
    <w:p w14:paraId="0713573D" w14:textId="31597D46" w:rsidR="001E2057" w:rsidRDefault="001E2057" w:rsidP="001E2057">
      <w:r>
        <w:t xml:space="preserve">por padrão, o node retorna um cache? </w:t>
      </w:r>
    </w:p>
    <w:p w14:paraId="0C066B12" w14:textId="0CBFB398" w:rsidR="001E2057" w:rsidRDefault="001E2057" w:rsidP="001E2057">
      <w:r>
        <w:t>Podemos usar uma factory, já que retorna uma nova</w:t>
      </w:r>
    </w:p>
    <w:p w14:paraId="3E5C1EE6" w14:textId="6E971BE6" w:rsidR="001E2057" w:rsidRDefault="001E2057" w:rsidP="001E2057">
      <w:r>
        <w:t>instância (objeto)</w:t>
      </w:r>
    </w:p>
    <w:p w14:paraId="5A228281" w14:textId="5127C2F7" w:rsidR="001E2057" w:rsidRDefault="001E2057" w:rsidP="001E2057">
      <w:r>
        <w:t>*/</w:t>
      </w:r>
    </w:p>
    <w:p w14:paraId="78F56481" w14:textId="77777777" w:rsidR="001E2057" w:rsidRDefault="001E2057" w:rsidP="001E2057">
      <w:r>
        <w:t>module.exports = () =&gt; {</w:t>
      </w:r>
    </w:p>
    <w:p w14:paraId="791D9A4D" w14:textId="77777777" w:rsidR="001E2057" w:rsidRDefault="001E2057" w:rsidP="001E2057">
      <w:r>
        <w:t xml:space="preserve">    return {</w:t>
      </w:r>
    </w:p>
    <w:p w14:paraId="7FB57C79" w14:textId="77777777" w:rsidR="001E2057" w:rsidRDefault="001E2057" w:rsidP="001E2057">
      <w:r>
        <w:t xml:space="preserve">        valor: 1,</w:t>
      </w:r>
    </w:p>
    <w:p w14:paraId="70751B93" w14:textId="77777777" w:rsidR="001E2057" w:rsidRDefault="001E2057" w:rsidP="001E2057">
      <w:r>
        <w:t xml:space="preserve">        inc() {</w:t>
      </w:r>
    </w:p>
    <w:p w14:paraId="57AFCCB7" w14:textId="77777777" w:rsidR="001E2057" w:rsidRDefault="001E2057" w:rsidP="001E2057">
      <w:r>
        <w:t xml:space="preserve">            this.valor++</w:t>
      </w:r>
    </w:p>
    <w:p w14:paraId="0E4D5B21" w14:textId="77777777" w:rsidR="001E2057" w:rsidRDefault="001E2057" w:rsidP="001E2057">
      <w:r>
        <w:t xml:space="preserve">        }</w:t>
      </w:r>
    </w:p>
    <w:p w14:paraId="48ADC1E0" w14:textId="77777777" w:rsidR="001E2057" w:rsidRDefault="001E2057" w:rsidP="001E2057">
      <w:r>
        <w:t xml:space="preserve">    }</w:t>
      </w:r>
    </w:p>
    <w:p w14:paraId="5686EC51" w14:textId="7D6F6414" w:rsidR="001E2057" w:rsidRDefault="001E2057" w:rsidP="001E2057">
      <w:r>
        <w:t>}</w:t>
      </w:r>
    </w:p>
    <w:p w14:paraId="355F581D" w14:textId="5A486727" w:rsidR="001E2057" w:rsidRDefault="001E2057" w:rsidP="001E2057"/>
    <w:p w14:paraId="26AA17EA" w14:textId="097E5A21" w:rsidR="00063203" w:rsidRDefault="00063203" w:rsidP="001E2057">
      <w:pPr>
        <w:rPr>
          <w:b/>
          <w:bCs/>
        </w:rPr>
      </w:pPr>
      <w:r w:rsidRPr="00063203">
        <w:rPr>
          <w:b/>
          <w:bCs/>
        </w:rPr>
        <w:t>instânciaCliente.js</w:t>
      </w:r>
      <w:r>
        <w:rPr>
          <w:b/>
          <w:bCs/>
        </w:rPr>
        <w:t>:</w:t>
      </w:r>
    </w:p>
    <w:p w14:paraId="486F02D6" w14:textId="77777777" w:rsidR="00063203" w:rsidRPr="00063203" w:rsidRDefault="00063203" w:rsidP="00063203">
      <w:r w:rsidRPr="00063203">
        <w:t xml:space="preserve">const contadorA = require('./instanciaUnica') /*Aqui, por ser instância única, o node faz cache ao </w:t>
      </w:r>
    </w:p>
    <w:p w14:paraId="65CC947F" w14:textId="77777777" w:rsidR="00063203" w:rsidRPr="00063203" w:rsidRDefault="00063203" w:rsidP="00063203">
      <w:r w:rsidRPr="00063203">
        <w:t>importarmos com require, ou seja, se o objeto ja tiver sido criado, ele retorna a mesma instância */</w:t>
      </w:r>
    </w:p>
    <w:p w14:paraId="7469B449" w14:textId="77777777" w:rsidR="00063203" w:rsidRPr="00063203" w:rsidRDefault="00063203" w:rsidP="00063203">
      <w:r w:rsidRPr="00063203">
        <w:t>const contadorB = require('./instanciaUnica')</w:t>
      </w:r>
    </w:p>
    <w:p w14:paraId="163640CB" w14:textId="77777777" w:rsidR="00063203" w:rsidRPr="00063203" w:rsidRDefault="00063203" w:rsidP="00063203"/>
    <w:p w14:paraId="3A60715B" w14:textId="77777777" w:rsidR="00063203" w:rsidRPr="00063203" w:rsidRDefault="00063203" w:rsidP="00063203">
      <w:r w:rsidRPr="00063203">
        <w:t>//const contadorC = require('./instanciaNova')  //Retorna uma instância nova (Uma função)</w:t>
      </w:r>
    </w:p>
    <w:p w14:paraId="20E98016" w14:textId="77777777" w:rsidR="00063203" w:rsidRPr="00063203" w:rsidRDefault="00063203" w:rsidP="00063203">
      <w:r w:rsidRPr="00063203">
        <w:t>const contadorC = require('./instanciaNova')() //Retorna um objeto</w:t>
      </w:r>
    </w:p>
    <w:p w14:paraId="38E37F2B" w14:textId="77777777" w:rsidR="00063203" w:rsidRPr="00063203" w:rsidRDefault="00063203" w:rsidP="00063203">
      <w:r w:rsidRPr="00063203">
        <w:t>const contadorD = require('./instanciaNova')()</w:t>
      </w:r>
    </w:p>
    <w:p w14:paraId="0A9270C9" w14:textId="77777777" w:rsidR="00063203" w:rsidRPr="00063203" w:rsidRDefault="00063203" w:rsidP="00063203"/>
    <w:p w14:paraId="2EFD9288" w14:textId="77777777" w:rsidR="00063203" w:rsidRPr="00063203" w:rsidRDefault="00063203" w:rsidP="00063203">
      <w:r w:rsidRPr="00063203">
        <w:t>contadorA.inc()</w:t>
      </w:r>
    </w:p>
    <w:p w14:paraId="50EB3822" w14:textId="77777777" w:rsidR="00063203" w:rsidRPr="00063203" w:rsidRDefault="00063203" w:rsidP="00063203">
      <w:r w:rsidRPr="00063203">
        <w:t>contadorA.inc()</w:t>
      </w:r>
    </w:p>
    <w:p w14:paraId="6AD54A30" w14:textId="77777777" w:rsidR="00063203" w:rsidRPr="00063203" w:rsidRDefault="00063203" w:rsidP="00063203">
      <w:r w:rsidRPr="00063203">
        <w:t>console.log(contadorA.valor, contadorB.valor)</w:t>
      </w:r>
    </w:p>
    <w:p w14:paraId="138C0B7A" w14:textId="77777777" w:rsidR="00063203" w:rsidRPr="00063203" w:rsidRDefault="00063203" w:rsidP="00063203">
      <w:r w:rsidRPr="00063203">
        <w:t>/* Como é criado um cache ao importar o modula 'instanciaUnica',</w:t>
      </w:r>
    </w:p>
    <w:p w14:paraId="7EA0FA7E" w14:textId="77777777" w:rsidR="00063203" w:rsidRPr="00063203" w:rsidRDefault="00063203" w:rsidP="00063203">
      <w:r w:rsidRPr="00063203">
        <w:t xml:space="preserve"> tudo que ocorre em A, B sente, e vice-versa. */</w:t>
      </w:r>
    </w:p>
    <w:p w14:paraId="00B6B64D" w14:textId="77777777" w:rsidR="00063203" w:rsidRPr="00063203" w:rsidRDefault="00063203" w:rsidP="00063203"/>
    <w:p w14:paraId="7C7C6BA1" w14:textId="77777777" w:rsidR="00063203" w:rsidRPr="00063203" w:rsidRDefault="00063203" w:rsidP="00063203">
      <w:r w:rsidRPr="00063203">
        <w:t>console.log('\n')</w:t>
      </w:r>
    </w:p>
    <w:p w14:paraId="4C3A0084" w14:textId="77777777" w:rsidR="00063203" w:rsidRPr="00063203" w:rsidRDefault="00063203" w:rsidP="00063203"/>
    <w:p w14:paraId="6832A516" w14:textId="77777777" w:rsidR="00063203" w:rsidRPr="00063203" w:rsidRDefault="00063203" w:rsidP="00063203"/>
    <w:p w14:paraId="79F434B9" w14:textId="77777777" w:rsidR="00063203" w:rsidRPr="00063203" w:rsidRDefault="00063203" w:rsidP="00063203">
      <w:r w:rsidRPr="00063203">
        <w:t>contadorC.inc()</w:t>
      </w:r>
    </w:p>
    <w:p w14:paraId="2897A774" w14:textId="77777777" w:rsidR="00063203" w:rsidRPr="00063203" w:rsidRDefault="00063203" w:rsidP="00063203">
      <w:r w:rsidRPr="00063203">
        <w:lastRenderedPageBreak/>
        <w:t>contadorC.inc()</w:t>
      </w:r>
    </w:p>
    <w:p w14:paraId="5CFFC58F" w14:textId="77777777" w:rsidR="00063203" w:rsidRPr="00063203" w:rsidRDefault="00063203" w:rsidP="00063203">
      <w:r w:rsidRPr="00063203">
        <w:t>console.log(contadorC.valor, contadorD.valor)</w:t>
      </w:r>
    </w:p>
    <w:p w14:paraId="5B4AF689" w14:textId="77777777" w:rsidR="00063203" w:rsidRPr="00063203" w:rsidRDefault="00063203" w:rsidP="00063203">
      <w:r w:rsidRPr="00063203">
        <w:t>/*Aqui, são novas instâncias que foram criadas a partir de uma factory,</w:t>
      </w:r>
    </w:p>
    <w:p w14:paraId="65E0BBB6" w14:textId="77777777" w:rsidR="00063203" w:rsidRPr="00063203" w:rsidRDefault="00063203" w:rsidP="00063203">
      <w:r w:rsidRPr="00063203">
        <w:t xml:space="preserve"> logo, o que ocorre em C, não é sentido por D */</w:t>
      </w:r>
    </w:p>
    <w:p w14:paraId="7B568F2D" w14:textId="77777777" w:rsidR="00063203" w:rsidRPr="00063203" w:rsidRDefault="00063203" w:rsidP="00063203">
      <w:r w:rsidRPr="00063203">
        <w:t>/*</w:t>
      </w:r>
    </w:p>
    <w:p w14:paraId="42BFA1BE" w14:textId="77777777" w:rsidR="00063203" w:rsidRPr="00063203" w:rsidRDefault="00063203" w:rsidP="00063203">
      <w:r w:rsidRPr="00063203">
        <w:t xml:space="preserve">No caso de instância única, os contadores A e B estariam apontando para o mesmo </w:t>
      </w:r>
    </w:p>
    <w:p w14:paraId="4CACBB2F" w14:textId="77777777" w:rsidR="00063203" w:rsidRPr="00063203" w:rsidRDefault="00063203" w:rsidP="00063203">
      <w:r w:rsidRPr="00063203">
        <w:t>endereço de memória (gerado ao importar o próprio objeto atribuído a module.exports) e,</w:t>
      </w:r>
    </w:p>
    <w:p w14:paraId="1995C6A7" w14:textId="77777777" w:rsidR="00063203" w:rsidRPr="00063203" w:rsidRDefault="00063203" w:rsidP="00063203">
      <w:r w:rsidRPr="00063203">
        <w:t>consequentemente, uma alteração em qualquer um deles estaria sendo feita diretamente no</w:t>
      </w:r>
    </w:p>
    <w:p w14:paraId="21F2C093" w14:textId="77777777" w:rsidR="00063203" w:rsidRPr="00063203" w:rsidRDefault="00063203" w:rsidP="00063203">
      <w:r w:rsidRPr="00063203">
        <w:t>objeto que está guardado naquele endereço de memória. Desse modo, invocar a função por meio</w:t>
      </w:r>
    </w:p>
    <w:p w14:paraId="78D27AF3" w14:textId="77777777" w:rsidR="00063203" w:rsidRPr="00063203" w:rsidRDefault="00063203" w:rsidP="00063203">
      <w:r w:rsidRPr="00063203">
        <w:t>de A ou B ou imprimir algum de seus valores é o mesmo que fazê-lo a partir do próprio objeto importado.</w:t>
      </w:r>
    </w:p>
    <w:p w14:paraId="3DC3BB48" w14:textId="77777777" w:rsidR="00063203" w:rsidRPr="00063203" w:rsidRDefault="00063203" w:rsidP="00063203"/>
    <w:p w14:paraId="18F48E81" w14:textId="77777777" w:rsidR="00063203" w:rsidRPr="00063203" w:rsidRDefault="00063203" w:rsidP="00063203">
      <w:r w:rsidRPr="00063203">
        <w:t>Já no caso dos contadores C e D, importa-se uma função cujo retorno é um objeto e invoca-se ela já dentro</w:t>
      </w:r>
    </w:p>
    <w:p w14:paraId="790B9A11" w14:textId="67C52E24" w:rsidR="00063203" w:rsidRPr="00063203" w:rsidRDefault="00063203" w:rsidP="00063203">
      <w:r w:rsidRPr="00063203">
        <w:t xml:space="preserve">do módulo do cliente. </w:t>
      </w:r>
      <w:r w:rsidR="00FD05A4" w:rsidRPr="00063203">
        <w:t>Os objetos guardados</w:t>
      </w:r>
      <w:r w:rsidRPr="00063203">
        <w:t xml:space="preserve"> a contadorC e contadorD estariam, então, sendo criados no</w:t>
      </w:r>
    </w:p>
    <w:p w14:paraId="4D2268A6" w14:textId="77777777" w:rsidR="00063203" w:rsidRPr="00063203" w:rsidRDefault="00063203" w:rsidP="00063203">
      <w:r w:rsidRPr="00063203">
        <w:t>momento em que a função é invocada. É como se cada contador estivesse recebendo uma declaração literal de</w:t>
      </w:r>
    </w:p>
    <w:p w14:paraId="3C15867D" w14:textId="77777777" w:rsidR="00063203" w:rsidRPr="00063203" w:rsidRDefault="00063203" w:rsidP="00063203">
      <w:r w:rsidRPr="00063203">
        <w:t>um novo objeto, igual ao definido na função. Com isso, define-se um endereço de memória para cada contador.</w:t>
      </w:r>
    </w:p>
    <w:p w14:paraId="20D54F9D" w14:textId="77777777" w:rsidR="00063203" w:rsidRPr="00063203" w:rsidRDefault="00063203" w:rsidP="00063203">
      <w:r w:rsidRPr="00063203">
        <w:t xml:space="preserve">Não é o próprio objeto alocado em module.exports do outro módulo que está sendo importado, </w:t>
      </w:r>
    </w:p>
    <w:p w14:paraId="325C0A96" w14:textId="77777777" w:rsidR="00063203" w:rsidRPr="00063203" w:rsidRDefault="00063203" w:rsidP="00063203">
      <w:r w:rsidRPr="00063203">
        <w:t>mas uma função que retorna um objeto.</w:t>
      </w:r>
    </w:p>
    <w:p w14:paraId="4F546121" w14:textId="100EDA16" w:rsidR="00063203" w:rsidRPr="00063203" w:rsidRDefault="00063203" w:rsidP="00063203">
      <w:r w:rsidRPr="00063203">
        <w:t>*/</w:t>
      </w:r>
    </w:p>
    <w:p w14:paraId="11BDA63D" w14:textId="7083CEE4" w:rsidR="001E2057" w:rsidRDefault="00991139" w:rsidP="00991139">
      <w:pPr>
        <w:pStyle w:val="Ttulo2"/>
        <w:spacing w:line="480" w:lineRule="auto"/>
        <w:rPr>
          <w:rFonts w:cs="Arial"/>
        </w:rPr>
      </w:pPr>
      <w:bookmarkStart w:id="118" w:name="_Toc68947679"/>
      <w:r w:rsidRPr="00991139">
        <w:rPr>
          <w:rFonts w:cs="Arial"/>
        </w:rPr>
        <w:t>Objeto Global do node</w:t>
      </w:r>
      <w:bookmarkEnd w:id="118"/>
    </w:p>
    <w:p w14:paraId="0BA4FEDC" w14:textId="734EA973" w:rsidR="00991139" w:rsidRDefault="003F2479" w:rsidP="00991139">
      <w:r>
        <w:t>O padrão, é utilizarmos o sistema de módulos, mas podemos utilizar do objeto global em alguns casos.</w:t>
      </w:r>
    </w:p>
    <w:p w14:paraId="2BC7A687" w14:textId="4171F42B" w:rsidR="00FD05A4" w:rsidRPr="00FD05A4" w:rsidRDefault="00FD05A4" w:rsidP="00991139">
      <w:pPr>
        <w:rPr>
          <w:b/>
          <w:bCs/>
        </w:rPr>
      </w:pPr>
      <w:r w:rsidRPr="00FD05A4">
        <w:rPr>
          <w:b/>
          <w:bCs/>
        </w:rPr>
        <w:t>Em global.js:</w:t>
      </w:r>
    </w:p>
    <w:p w14:paraId="6AF397D9" w14:textId="77777777" w:rsidR="00FD05A4" w:rsidRPr="00FD05A4" w:rsidRDefault="00FD05A4" w:rsidP="00FD05A4">
      <w:pPr>
        <w:rPr>
          <w:lang w:val="en-US"/>
        </w:rPr>
      </w:pPr>
      <w:r w:rsidRPr="00FD05A4">
        <w:rPr>
          <w:lang w:val="en-US"/>
        </w:rPr>
        <w:t>/*console.log(global)</w:t>
      </w:r>
    </w:p>
    <w:p w14:paraId="1E153D1F" w14:textId="77777777" w:rsidR="00FD05A4" w:rsidRPr="00FD05A4" w:rsidRDefault="00FD05A4" w:rsidP="00FD05A4">
      <w:pPr>
        <w:rPr>
          <w:lang w:val="en-US"/>
        </w:rPr>
      </w:pPr>
      <w:r w:rsidRPr="00FD05A4">
        <w:rPr>
          <w:lang w:val="en-US"/>
        </w:rPr>
        <w:t>Object [global] {</w:t>
      </w:r>
    </w:p>
    <w:p w14:paraId="2FD68749" w14:textId="77777777" w:rsidR="00FD05A4" w:rsidRPr="00FD05A4" w:rsidRDefault="00FD05A4" w:rsidP="00FD05A4">
      <w:pPr>
        <w:rPr>
          <w:lang w:val="en-US"/>
        </w:rPr>
      </w:pPr>
      <w:r w:rsidRPr="00FD05A4">
        <w:rPr>
          <w:lang w:val="en-US"/>
        </w:rPr>
        <w:t xml:space="preserve">  global: [Circular *1],</w:t>
      </w:r>
    </w:p>
    <w:p w14:paraId="5410B7C3" w14:textId="77777777" w:rsidR="00FD05A4" w:rsidRPr="00FD05A4" w:rsidRDefault="00FD05A4" w:rsidP="00FD05A4">
      <w:pPr>
        <w:rPr>
          <w:lang w:val="en-US"/>
        </w:rPr>
      </w:pPr>
      <w:r w:rsidRPr="00FD05A4">
        <w:rPr>
          <w:lang w:val="en-US"/>
        </w:rPr>
        <w:lastRenderedPageBreak/>
        <w:t xml:space="preserve">  clearInterval: [Function: clearInterval],</w:t>
      </w:r>
    </w:p>
    <w:p w14:paraId="20668F2E" w14:textId="77777777" w:rsidR="00FD05A4" w:rsidRPr="00FD05A4" w:rsidRDefault="00FD05A4" w:rsidP="00FD05A4">
      <w:pPr>
        <w:rPr>
          <w:lang w:val="en-US"/>
        </w:rPr>
      </w:pPr>
      <w:r w:rsidRPr="00FD05A4">
        <w:rPr>
          <w:lang w:val="en-US"/>
        </w:rPr>
        <w:t xml:space="preserve">  clearTimeout: [Function: clearTimeout],</w:t>
      </w:r>
    </w:p>
    <w:p w14:paraId="198F9B4D" w14:textId="77777777" w:rsidR="00FD05A4" w:rsidRPr="00FD05A4" w:rsidRDefault="00FD05A4" w:rsidP="00FD05A4">
      <w:pPr>
        <w:rPr>
          <w:lang w:val="en-US"/>
        </w:rPr>
      </w:pPr>
      <w:r w:rsidRPr="00FD05A4">
        <w:rPr>
          <w:lang w:val="en-US"/>
        </w:rPr>
        <w:t xml:space="preserve">  setInterval: [Function: setInterval],</w:t>
      </w:r>
    </w:p>
    <w:p w14:paraId="3545864E" w14:textId="77777777" w:rsidR="00FD05A4" w:rsidRPr="00FD05A4" w:rsidRDefault="00FD05A4" w:rsidP="00FD05A4">
      <w:pPr>
        <w:rPr>
          <w:lang w:val="en-US"/>
        </w:rPr>
      </w:pPr>
      <w:r w:rsidRPr="00FD05A4">
        <w:rPr>
          <w:lang w:val="en-US"/>
        </w:rPr>
        <w:t xml:space="preserve">  setTimeout: [Function: setTimeout] {</w:t>
      </w:r>
    </w:p>
    <w:p w14:paraId="473E340E" w14:textId="77777777" w:rsidR="00FD05A4" w:rsidRPr="00FD05A4" w:rsidRDefault="00FD05A4" w:rsidP="00FD05A4">
      <w:pPr>
        <w:rPr>
          <w:lang w:val="en-US"/>
        </w:rPr>
      </w:pPr>
      <w:r w:rsidRPr="00FD05A4">
        <w:rPr>
          <w:lang w:val="en-US"/>
        </w:rPr>
        <w:t xml:space="preserve">    [Symbol(nodejs.util.promisify.custom)]: [Function (anonymous)]</w:t>
      </w:r>
    </w:p>
    <w:p w14:paraId="385FCF22" w14:textId="77777777" w:rsidR="00FD05A4" w:rsidRPr="00FD05A4" w:rsidRDefault="00FD05A4" w:rsidP="00FD05A4">
      <w:pPr>
        <w:rPr>
          <w:lang w:val="en-US"/>
        </w:rPr>
      </w:pPr>
      <w:r w:rsidRPr="00FD05A4">
        <w:rPr>
          <w:lang w:val="en-US"/>
        </w:rPr>
        <w:t xml:space="preserve">  },</w:t>
      </w:r>
    </w:p>
    <w:p w14:paraId="4E9A2138" w14:textId="77777777" w:rsidR="00FD05A4" w:rsidRPr="00FD05A4" w:rsidRDefault="00FD05A4" w:rsidP="00FD05A4">
      <w:pPr>
        <w:rPr>
          <w:lang w:val="en-US"/>
        </w:rPr>
      </w:pPr>
      <w:r w:rsidRPr="00FD05A4">
        <w:rPr>
          <w:lang w:val="en-US"/>
        </w:rPr>
        <w:t xml:space="preserve">  queueMicrotask: [Function: queueMicrotask],</w:t>
      </w:r>
    </w:p>
    <w:p w14:paraId="09F94155" w14:textId="77777777" w:rsidR="00FD05A4" w:rsidRPr="00FD05A4" w:rsidRDefault="00FD05A4" w:rsidP="00FD05A4">
      <w:pPr>
        <w:rPr>
          <w:lang w:val="en-US"/>
        </w:rPr>
      </w:pPr>
      <w:r w:rsidRPr="00FD05A4">
        <w:rPr>
          <w:lang w:val="en-US"/>
        </w:rPr>
        <w:t xml:space="preserve">  clearImmediate: [Function: clearImmediate],</w:t>
      </w:r>
    </w:p>
    <w:p w14:paraId="3A4C0124" w14:textId="77777777" w:rsidR="00FD05A4" w:rsidRPr="00FD05A4" w:rsidRDefault="00FD05A4" w:rsidP="00FD05A4">
      <w:pPr>
        <w:rPr>
          <w:lang w:val="en-US"/>
        </w:rPr>
      </w:pPr>
      <w:r w:rsidRPr="00FD05A4">
        <w:rPr>
          <w:lang w:val="en-US"/>
        </w:rPr>
        <w:t xml:space="preserve">  setImmediate: [Function: setImmediate] {</w:t>
      </w:r>
    </w:p>
    <w:p w14:paraId="10D4A2D0" w14:textId="77777777" w:rsidR="00FD05A4" w:rsidRPr="00FD05A4" w:rsidRDefault="00FD05A4" w:rsidP="00FD05A4">
      <w:pPr>
        <w:rPr>
          <w:lang w:val="en-US"/>
        </w:rPr>
      </w:pPr>
      <w:r w:rsidRPr="00FD05A4">
        <w:rPr>
          <w:lang w:val="en-US"/>
        </w:rPr>
        <w:t xml:space="preserve">    [Symbol(nodejs.util.promisify.custom)]: [Function (anonymous)]</w:t>
      </w:r>
    </w:p>
    <w:p w14:paraId="4876CC25" w14:textId="77777777" w:rsidR="00FD05A4" w:rsidRDefault="00FD05A4" w:rsidP="00FD05A4">
      <w:r w:rsidRPr="00FD05A4">
        <w:rPr>
          <w:lang w:val="en-US"/>
        </w:rPr>
        <w:t xml:space="preserve">  </w:t>
      </w:r>
      <w:r>
        <w:t>}</w:t>
      </w:r>
    </w:p>
    <w:p w14:paraId="10828554" w14:textId="77777777" w:rsidR="00FD05A4" w:rsidRDefault="00FD05A4" w:rsidP="00FD05A4">
      <w:r>
        <w:t>}</w:t>
      </w:r>
    </w:p>
    <w:p w14:paraId="7A41B1D7" w14:textId="77777777" w:rsidR="00FD05A4" w:rsidRDefault="00FD05A4" w:rsidP="00FD05A4">
      <w:r>
        <w:t>*/</w:t>
      </w:r>
    </w:p>
    <w:p w14:paraId="45508C80" w14:textId="77777777" w:rsidR="00FD05A4" w:rsidRDefault="00FD05A4" w:rsidP="00FD05A4"/>
    <w:p w14:paraId="3E2AED08" w14:textId="77777777" w:rsidR="00FD05A4" w:rsidRDefault="00FD05A4" w:rsidP="00FD05A4">
      <w:r>
        <w:t>//Criando um objeto dentro de global</w:t>
      </w:r>
    </w:p>
    <w:p w14:paraId="0FD42047" w14:textId="77777777" w:rsidR="00FD05A4" w:rsidRDefault="00FD05A4" w:rsidP="00FD05A4">
      <w:r>
        <w:t>global.MinhaApp = {</w:t>
      </w:r>
    </w:p>
    <w:p w14:paraId="57E70B80" w14:textId="77777777" w:rsidR="00FD05A4" w:rsidRDefault="00FD05A4" w:rsidP="00FD05A4">
      <w:r>
        <w:t xml:space="preserve">    saudacao() {</w:t>
      </w:r>
    </w:p>
    <w:p w14:paraId="55B100D2" w14:textId="77777777" w:rsidR="00FD05A4" w:rsidRDefault="00FD05A4" w:rsidP="00FD05A4">
      <w:r>
        <w:t xml:space="preserve">        return 'Estou visível em todos módulos'</w:t>
      </w:r>
    </w:p>
    <w:p w14:paraId="02795188" w14:textId="77777777" w:rsidR="00FD05A4" w:rsidRDefault="00FD05A4" w:rsidP="00FD05A4">
      <w:r>
        <w:t xml:space="preserve">    },</w:t>
      </w:r>
    </w:p>
    <w:p w14:paraId="03398EB3" w14:textId="77777777" w:rsidR="00FD05A4" w:rsidRDefault="00FD05A4" w:rsidP="00FD05A4">
      <w:r>
        <w:t xml:space="preserve">    nome: 'Sistema Legal'</w:t>
      </w:r>
    </w:p>
    <w:p w14:paraId="522416A9" w14:textId="1288119E" w:rsidR="00FD05A4" w:rsidRDefault="00FD05A4" w:rsidP="00FD05A4">
      <w:r>
        <w:t>}</w:t>
      </w:r>
    </w:p>
    <w:p w14:paraId="09189B84" w14:textId="085410A7" w:rsidR="00FD05A4" w:rsidRPr="00FD05A4" w:rsidRDefault="00FD05A4" w:rsidP="00FD05A4">
      <w:pPr>
        <w:rPr>
          <w:b/>
          <w:bCs/>
        </w:rPr>
      </w:pPr>
      <w:r w:rsidRPr="00FD05A4">
        <w:rPr>
          <w:b/>
          <w:bCs/>
        </w:rPr>
        <w:t>Em globalCliente.js:</w:t>
      </w:r>
    </w:p>
    <w:p w14:paraId="677B903B" w14:textId="77777777" w:rsidR="00FD05A4" w:rsidRDefault="00FD05A4" w:rsidP="00FD05A4">
      <w:r>
        <w:t>require('./global') //Carregando o objeto global para todos os outros módulos</w:t>
      </w:r>
    </w:p>
    <w:p w14:paraId="1419C607" w14:textId="77777777" w:rsidR="00FD05A4" w:rsidRDefault="00FD05A4" w:rsidP="00FD05A4">
      <w:r>
        <w:t>console.log(MinhaApp.saudacao())</w:t>
      </w:r>
    </w:p>
    <w:p w14:paraId="3BCEABB2" w14:textId="77777777" w:rsidR="00FD05A4" w:rsidRDefault="00FD05A4" w:rsidP="00FD05A4"/>
    <w:p w14:paraId="029DAB80" w14:textId="77777777" w:rsidR="00FD05A4" w:rsidRDefault="00FD05A4" w:rsidP="00FD05A4">
      <w:r>
        <w:t>MinhaApp.nome = 'Eita, mudou'</w:t>
      </w:r>
    </w:p>
    <w:p w14:paraId="1C0F892C" w14:textId="09BA6659" w:rsidR="00FD05A4" w:rsidRDefault="00FD05A4" w:rsidP="00FD05A4">
      <w:r>
        <w:t>console.log(MinhaApp.nome)</w:t>
      </w:r>
    </w:p>
    <w:p w14:paraId="4EF519D5" w14:textId="2BECCE61" w:rsidR="00FD05A4" w:rsidRDefault="00FD05A4" w:rsidP="00FD05A4"/>
    <w:p w14:paraId="36B63C73" w14:textId="31CFC223" w:rsidR="00FD05A4" w:rsidRPr="00FD05A4" w:rsidRDefault="00FD05A4" w:rsidP="00FD05A4">
      <w:pPr>
        <w:pStyle w:val="Ttulo2"/>
        <w:spacing w:line="480" w:lineRule="auto"/>
        <w:rPr>
          <w:rFonts w:cs="Arial"/>
        </w:rPr>
      </w:pPr>
      <w:bookmarkStart w:id="119" w:name="_Toc68947680"/>
      <w:r w:rsidRPr="00FD05A4">
        <w:rPr>
          <w:rFonts w:cs="Arial"/>
        </w:rPr>
        <w:t>Entendendo o this</w:t>
      </w:r>
      <w:bookmarkEnd w:id="119"/>
    </w:p>
    <w:p w14:paraId="0A578C7D" w14:textId="6CC6AF3E" w:rsidR="00FD05A4" w:rsidRDefault="00FD05A4" w:rsidP="00FD05A4">
      <w:r>
        <w:t>O this aponta para module.export, e podemos exportar usando ele</w:t>
      </w:r>
    </w:p>
    <w:p w14:paraId="2B9C5A0E" w14:textId="77777777" w:rsidR="00FD05A4" w:rsidRPr="00FD05A4" w:rsidRDefault="00FD05A4" w:rsidP="00FD05A4">
      <w:pPr>
        <w:rPr>
          <w:lang w:val="en-US"/>
        </w:rPr>
      </w:pPr>
      <w:r w:rsidRPr="00FD05A4">
        <w:rPr>
          <w:lang w:val="en-US"/>
        </w:rPr>
        <w:t>console.log(this === global)</w:t>
      </w:r>
    </w:p>
    <w:p w14:paraId="28379B90" w14:textId="77777777" w:rsidR="00FD05A4" w:rsidRPr="00FD05A4" w:rsidRDefault="00FD05A4" w:rsidP="00FD05A4">
      <w:pPr>
        <w:rPr>
          <w:lang w:val="en-US"/>
        </w:rPr>
      </w:pPr>
      <w:r w:rsidRPr="00FD05A4">
        <w:rPr>
          <w:lang w:val="en-US"/>
        </w:rPr>
        <w:t>console.log(this === module)</w:t>
      </w:r>
    </w:p>
    <w:p w14:paraId="785799EF" w14:textId="77777777" w:rsidR="00FD05A4" w:rsidRPr="00FD05A4" w:rsidRDefault="00FD05A4" w:rsidP="00FD05A4">
      <w:pPr>
        <w:rPr>
          <w:lang w:val="en-US"/>
        </w:rPr>
      </w:pPr>
      <w:r w:rsidRPr="00FD05A4">
        <w:rPr>
          <w:lang w:val="en-US"/>
        </w:rPr>
        <w:t>console.log(this === module.exports)</w:t>
      </w:r>
    </w:p>
    <w:p w14:paraId="53B94F9F" w14:textId="77777777" w:rsidR="00FD05A4" w:rsidRDefault="00FD05A4" w:rsidP="00FD05A4">
      <w:r>
        <w:t>console.log(this === exports)</w:t>
      </w:r>
    </w:p>
    <w:p w14:paraId="6225051C" w14:textId="77777777" w:rsidR="00FD05A4" w:rsidRDefault="00FD05A4" w:rsidP="00FD05A4">
      <w:r>
        <w:lastRenderedPageBreak/>
        <w:t>//Acessando o this dentro de uma função que está no módulo</w:t>
      </w:r>
    </w:p>
    <w:p w14:paraId="4141E015" w14:textId="77777777" w:rsidR="00FD05A4" w:rsidRDefault="00FD05A4" w:rsidP="00FD05A4">
      <w:r>
        <w:t>function logThis(){</w:t>
      </w:r>
    </w:p>
    <w:p w14:paraId="173E6876" w14:textId="77777777" w:rsidR="00FD05A4" w:rsidRDefault="00FD05A4" w:rsidP="00FD05A4">
      <w:r>
        <w:t xml:space="preserve">    console.log('Dentro de uma função...')</w:t>
      </w:r>
    </w:p>
    <w:p w14:paraId="503A40BF" w14:textId="77777777" w:rsidR="00FD05A4" w:rsidRPr="00FD05A4" w:rsidRDefault="00FD05A4" w:rsidP="00FD05A4">
      <w:pPr>
        <w:rPr>
          <w:lang w:val="en-US"/>
        </w:rPr>
      </w:pPr>
      <w:r>
        <w:t xml:space="preserve">    </w:t>
      </w:r>
      <w:r w:rsidRPr="00FD05A4">
        <w:rPr>
          <w:lang w:val="en-US"/>
        </w:rPr>
        <w:t>console.log(this === exports)</w:t>
      </w:r>
    </w:p>
    <w:p w14:paraId="65D2BCF8" w14:textId="77777777" w:rsidR="00FD05A4" w:rsidRPr="00FD05A4" w:rsidRDefault="00FD05A4" w:rsidP="00FD05A4">
      <w:pPr>
        <w:rPr>
          <w:lang w:val="en-US"/>
        </w:rPr>
      </w:pPr>
      <w:r w:rsidRPr="00FD05A4">
        <w:rPr>
          <w:lang w:val="en-US"/>
        </w:rPr>
        <w:t xml:space="preserve">    console.log(this === module.exports)</w:t>
      </w:r>
    </w:p>
    <w:p w14:paraId="60A87146" w14:textId="77777777" w:rsidR="00FD05A4" w:rsidRDefault="00FD05A4" w:rsidP="00FD05A4">
      <w:r w:rsidRPr="00FD05A4">
        <w:rPr>
          <w:lang w:val="en-US"/>
        </w:rPr>
        <w:t xml:space="preserve">    </w:t>
      </w:r>
      <w:r>
        <w:t>console.log(this === global)</w:t>
      </w:r>
    </w:p>
    <w:p w14:paraId="390E7BF2" w14:textId="77777777" w:rsidR="00FD05A4" w:rsidRDefault="00FD05A4" w:rsidP="00FD05A4">
      <w:r>
        <w:t>}</w:t>
      </w:r>
    </w:p>
    <w:p w14:paraId="098DED81" w14:textId="77777777" w:rsidR="00FD05A4" w:rsidRDefault="00FD05A4" w:rsidP="00FD05A4">
      <w:r>
        <w:t xml:space="preserve">logThis() /*Dentro de uma função, o this não aponta para </w:t>
      </w:r>
    </w:p>
    <w:p w14:paraId="24DD1919" w14:textId="77777777" w:rsidR="00FD05A4" w:rsidRDefault="00FD05A4" w:rsidP="00FD05A4">
      <w:r>
        <w:t>exports nem module.exports, mas fora aponta.</w:t>
      </w:r>
    </w:p>
    <w:p w14:paraId="5118A681" w14:textId="77777777" w:rsidR="00FD05A4" w:rsidRDefault="00FD05A4" w:rsidP="00FD05A4">
      <w:r>
        <w:t>Dentro da função, this aponta para global</w:t>
      </w:r>
    </w:p>
    <w:p w14:paraId="1D3DD569" w14:textId="2CEB98AB" w:rsidR="00FD05A4" w:rsidRDefault="00FD05A4" w:rsidP="00FD05A4">
      <w:r>
        <w:t>*/</w:t>
      </w:r>
    </w:p>
    <w:p w14:paraId="654CA7C5" w14:textId="77777777" w:rsidR="00FD05A4" w:rsidRPr="00FD05A4" w:rsidRDefault="00FD05A4" w:rsidP="00FD05A4">
      <w:pPr>
        <w:rPr>
          <w:u w:val="single"/>
        </w:rPr>
      </w:pPr>
    </w:p>
    <w:p w14:paraId="5689FD22" w14:textId="48CD0DA1" w:rsidR="00FD05A4" w:rsidRDefault="00FD05A4" w:rsidP="00FD05A4">
      <w:pPr>
        <w:pStyle w:val="Ttulo2"/>
        <w:spacing w:line="480" w:lineRule="auto"/>
        <w:rPr>
          <w:rFonts w:cs="Arial"/>
        </w:rPr>
      </w:pPr>
      <w:bookmarkStart w:id="120" w:name="_Toc68947681"/>
      <w:r w:rsidRPr="00FD05A4">
        <w:rPr>
          <w:rFonts w:cs="Arial"/>
        </w:rPr>
        <w:t>Passando parâmetros entre os módulos</w:t>
      </w:r>
      <w:bookmarkEnd w:id="120"/>
    </w:p>
    <w:p w14:paraId="7D90A3E3" w14:textId="6E9CD8C9" w:rsidR="00FD05A4" w:rsidRPr="00FD05A4" w:rsidRDefault="00FD05A4" w:rsidP="00FD05A4">
      <w:pPr>
        <w:rPr>
          <w:b/>
          <w:bCs/>
        </w:rPr>
      </w:pPr>
      <w:r w:rsidRPr="00FD05A4">
        <w:rPr>
          <w:b/>
          <w:bCs/>
        </w:rPr>
        <w:t>Em passandoParametros.js:</w:t>
      </w:r>
    </w:p>
    <w:p w14:paraId="22F24B84" w14:textId="77777777" w:rsidR="00FD05A4" w:rsidRDefault="00FD05A4" w:rsidP="00FD05A4">
      <w:r>
        <w:t>module.exports = function (...nomes) {</w:t>
      </w:r>
    </w:p>
    <w:p w14:paraId="4447C5BE" w14:textId="77777777" w:rsidR="00FD05A4" w:rsidRDefault="00FD05A4" w:rsidP="00FD05A4">
      <w:r>
        <w:t xml:space="preserve">    return nomes.map(nome =&gt; `Boa semana ${nome}!`)</w:t>
      </w:r>
    </w:p>
    <w:p w14:paraId="123587F1" w14:textId="306398BC" w:rsidR="00FD05A4" w:rsidRDefault="00FD05A4" w:rsidP="00FD05A4">
      <w:r>
        <w:t>}</w:t>
      </w:r>
    </w:p>
    <w:p w14:paraId="77E71E5D" w14:textId="2012BA87" w:rsidR="00FD05A4" w:rsidRPr="00FD05A4" w:rsidRDefault="00FD05A4" w:rsidP="00FD05A4">
      <w:pPr>
        <w:rPr>
          <w:b/>
          <w:bCs/>
        </w:rPr>
      </w:pPr>
      <w:r w:rsidRPr="00FD05A4">
        <w:rPr>
          <w:b/>
          <w:bCs/>
        </w:rPr>
        <w:t>Em passandoParametrosCliente.js:</w:t>
      </w:r>
    </w:p>
    <w:p w14:paraId="2ACC19D6" w14:textId="77777777" w:rsidR="00FD05A4" w:rsidRDefault="00FD05A4" w:rsidP="00FD05A4">
      <w:r>
        <w:t>const saudacoes = require('./passandoParametros')('Liana', 'Lucas', 'Cecília', 'César')</w:t>
      </w:r>
    </w:p>
    <w:p w14:paraId="098A9F18" w14:textId="239BF0C4" w:rsidR="00FD05A4" w:rsidRDefault="00FD05A4" w:rsidP="00FD05A4">
      <w:r>
        <w:t>console.log(saudacoes)</w:t>
      </w:r>
    </w:p>
    <w:p w14:paraId="30705F3A" w14:textId="62020D9C" w:rsidR="00D12F6D" w:rsidRDefault="00D12F6D" w:rsidP="00FD05A4"/>
    <w:p w14:paraId="03D0F5D6" w14:textId="0273D642" w:rsidR="00D12F6D" w:rsidRDefault="00D12F6D" w:rsidP="00FD05A4"/>
    <w:p w14:paraId="30EF4857" w14:textId="1C9B3A83" w:rsidR="00D12F6D" w:rsidRDefault="00D12F6D" w:rsidP="00D12F6D">
      <w:pPr>
        <w:pStyle w:val="Ttulo2"/>
        <w:spacing w:line="480" w:lineRule="auto"/>
        <w:rPr>
          <w:rFonts w:cs="Arial"/>
        </w:rPr>
      </w:pPr>
      <w:bookmarkStart w:id="121" w:name="_Toc68947682"/>
      <w:r w:rsidRPr="00D12F6D">
        <w:rPr>
          <w:rFonts w:cs="Arial"/>
        </w:rPr>
        <w:t>Instalando Deps &amp; Scripts</w:t>
      </w:r>
      <w:bookmarkEnd w:id="121"/>
    </w:p>
    <w:p w14:paraId="0A208185" w14:textId="07EB3683" w:rsidR="00D12F6D" w:rsidRDefault="00D12F6D" w:rsidP="00D12F6D">
      <w:r>
        <w:t>Em cursojs/node/funcionários/package.json:</w:t>
      </w:r>
    </w:p>
    <w:p w14:paraId="3E915CB1" w14:textId="77777777" w:rsidR="00D12F6D" w:rsidRPr="00D12F6D" w:rsidRDefault="00D12F6D" w:rsidP="00D12F6D">
      <w:pPr>
        <w:rPr>
          <w:lang w:val="en-US"/>
        </w:rPr>
      </w:pPr>
      <w:r w:rsidRPr="00D12F6D">
        <w:rPr>
          <w:lang w:val="en-US"/>
        </w:rPr>
        <w:t>{</w:t>
      </w:r>
    </w:p>
    <w:p w14:paraId="699DC0D3" w14:textId="77777777" w:rsidR="00D12F6D" w:rsidRPr="00D12F6D" w:rsidRDefault="00D12F6D" w:rsidP="00D12F6D">
      <w:pPr>
        <w:rPr>
          <w:lang w:val="en-US"/>
        </w:rPr>
      </w:pPr>
      <w:r w:rsidRPr="00D12F6D">
        <w:rPr>
          <w:lang w:val="en-US"/>
        </w:rPr>
        <w:t xml:space="preserve">  "name": "funcionarios",</w:t>
      </w:r>
    </w:p>
    <w:p w14:paraId="63FB4647" w14:textId="77777777" w:rsidR="00D12F6D" w:rsidRPr="00D12F6D" w:rsidRDefault="00D12F6D" w:rsidP="00D12F6D">
      <w:pPr>
        <w:rPr>
          <w:lang w:val="en-US"/>
        </w:rPr>
      </w:pPr>
      <w:r w:rsidRPr="00D12F6D">
        <w:rPr>
          <w:lang w:val="en-US"/>
        </w:rPr>
        <w:t xml:space="preserve">  "version": "1.0.0",</w:t>
      </w:r>
    </w:p>
    <w:p w14:paraId="39C3F3A6" w14:textId="77777777" w:rsidR="00D12F6D" w:rsidRPr="00D12F6D" w:rsidRDefault="00D12F6D" w:rsidP="00D12F6D">
      <w:pPr>
        <w:rPr>
          <w:lang w:val="en-US"/>
        </w:rPr>
      </w:pPr>
      <w:r w:rsidRPr="00D12F6D">
        <w:rPr>
          <w:lang w:val="en-US"/>
        </w:rPr>
        <w:t xml:space="preserve">  "description": "Aula package.json",</w:t>
      </w:r>
    </w:p>
    <w:p w14:paraId="2D6709B0" w14:textId="77777777" w:rsidR="00D12F6D" w:rsidRPr="00D12F6D" w:rsidRDefault="00D12F6D" w:rsidP="00D12F6D">
      <w:pPr>
        <w:rPr>
          <w:lang w:val="en-US"/>
        </w:rPr>
      </w:pPr>
      <w:r w:rsidRPr="00D12F6D">
        <w:rPr>
          <w:lang w:val="en-US"/>
        </w:rPr>
        <w:t xml:space="preserve">  "main": "funcionarios.js",</w:t>
      </w:r>
    </w:p>
    <w:p w14:paraId="64EB6B5E" w14:textId="77777777" w:rsidR="00D12F6D" w:rsidRPr="00D12F6D" w:rsidRDefault="00D12F6D" w:rsidP="00D12F6D">
      <w:pPr>
        <w:rPr>
          <w:lang w:val="en-US"/>
        </w:rPr>
      </w:pPr>
      <w:r w:rsidRPr="00D12F6D">
        <w:rPr>
          <w:lang w:val="en-US"/>
        </w:rPr>
        <w:t xml:space="preserve">  "scripts": {</w:t>
      </w:r>
    </w:p>
    <w:p w14:paraId="3682EB76" w14:textId="77777777" w:rsidR="00D12F6D" w:rsidRPr="00D12F6D" w:rsidRDefault="00D12F6D" w:rsidP="00D12F6D">
      <w:pPr>
        <w:rPr>
          <w:lang w:val="en-US"/>
        </w:rPr>
      </w:pPr>
      <w:r w:rsidRPr="00D12F6D">
        <w:rPr>
          <w:lang w:val="en-US"/>
        </w:rPr>
        <w:t xml:space="preserve">    "start": "nodemon",</w:t>
      </w:r>
    </w:p>
    <w:p w14:paraId="578FE070" w14:textId="77777777" w:rsidR="00D12F6D" w:rsidRPr="00D12F6D" w:rsidRDefault="00D12F6D" w:rsidP="00D12F6D">
      <w:pPr>
        <w:rPr>
          <w:lang w:val="en-US"/>
        </w:rPr>
      </w:pPr>
      <w:r w:rsidRPr="00D12F6D">
        <w:rPr>
          <w:lang w:val="en-US"/>
        </w:rPr>
        <w:t xml:space="preserve">    "dev": "nodemon",</w:t>
      </w:r>
    </w:p>
    <w:p w14:paraId="45A208F8" w14:textId="77777777" w:rsidR="00D12F6D" w:rsidRPr="00D12F6D" w:rsidRDefault="00D12F6D" w:rsidP="00D12F6D">
      <w:pPr>
        <w:rPr>
          <w:lang w:val="en-US"/>
        </w:rPr>
      </w:pPr>
      <w:r w:rsidRPr="00D12F6D">
        <w:rPr>
          <w:lang w:val="en-US"/>
        </w:rPr>
        <w:t xml:space="preserve">    "test": "echo \"Error: no test specified\" &amp;&amp; exit 1"</w:t>
      </w:r>
    </w:p>
    <w:p w14:paraId="743EFB97" w14:textId="77777777" w:rsidR="00D12F6D" w:rsidRDefault="00D12F6D" w:rsidP="00D12F6D">
      <w:r w:rsidRPr="00D12F6D">
        <w:rPr>
          <w:lang w:val="en-US"/>
        </w:rPr>
        <w:lastRenderedPageBreak/>
        <w:t xml:space="preserve">  </w:t>
      </w:r>
      <w:r>
        <w:t>},</w:t>
      </w:r>
    </w:p>
    <w:p w14:paraId="2F46C678" w14:textId="77777777" w:rsidR="00D12F6D" w:rsidRDefault="00D12F6D" w:rsidP="00D12F6D">
      <w:r>
        <w:t xml:space="preserve">  "author": "Lucas Peixoto",</w:t>
      </w:r>
    </w:p>
    <w:p w14:paraId="4938B1C0" w14:textId="77777777" w:rsidR="00D12F6D" w:rsidRDefault="00D12F6D" w:rsidP="00D12F6D">
      <w:r>
        <w:t xml:space="preserve">  "license": "ISC",</w:t>
      </w:r>
    </w:p>
    <w:p w14:paraId="1F07E985" w14:textId="77777777" w:rsidR="00D12F6D" w:rsidRDefault="00D12F6D" w:rsidP="00D12F6D">
      <w:r>
        <w:t xml:space="preserve">  "dependencies": {</w:t>
      </w:r>
    </w:p>
    <w:p w14:paraId="0D9653D5" w14:textId="77777777" w:rsidR="00D12F6D" w:rsidRDefault="00D12F6D" w:rsidP="00D12F6D">
      <w:r>
        <w:t xml:space="preserve">    "axios": "^0.21.1"</w:t>
      </w:r>
    </w:p>
    <w:p w14:paraId="5B1AD4EA" w14:textId="77777777" w:rsidR="00D12F6D" w:rsidRDefault="00D12F6D" w:rsidP="00D12F6D">
      <w:r>
        <w:t xml:space="preserve">  }</w:t>
      </w:r>
    </w:p>
    <w:p w14:paraId="6596F7A2" w14:textId="1C9AB8D9" w:rsidR="00D12F6D" w:rsidRDefault="00D12F6D" w:rsidP="00D12F6D">
      <w:r>
        <w:t>}</w:t>
      </w:r>
    </w:p>
    <w:p w14:paraId="76B229A1" w14:textId="4E097E8B" w:rsidR="00D12F6D" w:rsidRDefault="00D12F6D" w:rsidP="00D12F6D">
      <w:r>
        <w:t>Podemos executar os Scripts padrão no terminal:</w:t>
      </w:r>
    </w:p>
    <w:p w14:paraId="5D486725" w14:textId="173B7D4D" w:rsidR="00D12F6D" w:rsidRDefault="00D12F6D" w:rsidP="00D12F6D">
      <w:pPr>
        <w:rPr>
          <w:lang w:val="en-US"/>
        </w:rPr>
      </w:pPr>
      <w:r w:rsidRPr="00D12F6D">
        <w:rPr>
          <w:lang w:val="en-US"/>
        </w:rPr>
        <w:t>npm start, npm dev, e</w:t>
      </w:r>
      <w:r>
        <w:rPr>
          <w:lang w:val="en-US"/>
        </w:rPr>
        <w:t>tc…</w:t>
      </w:r>
    </w:p>
    <w:p w14:paraId="6042B97B" w14:textId="0AFE947C" w:rsidR="00D12F6D" w:rsidRDefault="00D12F6D" w:rsidP="00D12F6D">
      <w:r w:rsidRPr="00D12F6D">
        <w:t>Podemos tambem executar Scripts p</w:t>
      </w:r>
      <w:r>
        <w:t>róprios:</w:t>
      </w:r>
    </w:p>
    <w:p w14:paraId="63930BC6" w14:textId="0805D531" w:rsidR="00D12F6D" w:rsidRDefault="00D12F6D" w:rsidP="00D12F6D">
      <w:r>
        <w:t>npm run teste_api</w:t>
      </w:r>
    </w:p>
    <w:p w14:paraId="62D06AB4" w14:textId="709A542E" w:rsidR="003015E8" w:rsidRDefault="003015E8" w:rsidP="00D12F6D"/>
    <w:p w14:paraId="6B9C4BEA" w14:textId="17883E5C" w:rsidR="003015E8" w:rsidRDefault="003015E8" w:rsidP="003015E8">
      <w:pPr>
        <w:pStyle w:val="Ttulo2"/>
        <w:spacing w:line="480" w:lineRule="auto"/>
        <w:rPr>
          <w:rFonts w:cs="Arial"/>
        </w:rPr>
      </w:pPr>
      <w:bookmarkStart w:id="122" w:name="_Toc68947683"/>
      <w:r w:rsidRPr="003015E8">
        <w:rPr>
          <w:rFonts w:cs="Arial"/>
        </w:rPr>
        <w:t>Lendo Arquivos</w:t>
      </w:r>
      <w:bookmarkEnd w:id="122"/>
    </w:p>
    <w:p w14:paraId="0F66124B" w14:textId="77777777" w:rsidR="0086739F" w:rsidRDefault="0086739F" w:rsidP="0086739F">
      <w:r>
        <w:t>const fs = require('fs') //fs = file system</w:t>
      </w:r>
    </w:p>
    <w:p w14:paraId="59D8922C" w14:textId="77777777" w:rsidR="0086739F" w:rsidRDefault="0086739F" w:rsidP="0086739F">
      <w:r>
        <w:t>const caminho = __dirname + '/arquivo.json'</w:t>
      </w:r>
    </w:p>
    <w:p w14:paraId="646C9466" w14:textId="77777777" w:rsidR="0086739F" w:rsidRDefault="0086739F" w:rsidP="0086739F">
      <w:r>
        <w:t>/* __dirname, é uma variável que está presente em todos</w:t>
      </w:r>
    </w:p>
    <w:p w14:paraId="121138AF" w14:textId="33380530" w:rsidR="0086739F" w:rsidRDefault="0086739F" w:rsidP="0086739F">
      <w:r>
        <w:t>os módulos, que representa o diretório atual */</w:t>
      </w:r>
    </w:p>
    <w:p w14:paraId="39B8413B" w14:textId="6E9C91D9" w:rsidR="0086739F" w:rsidRDefault="0086739F" w:rsidP="0086739F">
      <w:r>
        <w:t>//sincrono... Tem que ler completamente o arquivo, para só aí liberar o EventLoop</w:t>
      </w:r>
    </w:p>
    <w:p w14:paraId="6CAB3BFD" w14:textId="77777777" w:rsidR="0086739F" w:rsidRDefault="0086739F" w:rsidP="0086739F">
      <w:r>
        <w:t>const conteudo = fs.readFileSync(caminho, 'utf-8')</w:t>
      </w:r>
    </w:p>
    <w:p w14:paraId="4A3BC2AA" w14:textId="727672E8" w:rsidR="0086739F" w:rsidRDefault="0086739F" w:rsidP="0086739F">
      <w:r>
        <w:t>console.log(conteudo)</w:t>
      </w:r>
    </w:p>
    <w:p w14:paraId="71A7C13C" w14:textId="77777777" w:rsidR="0086739F" w:rsidRDefault="0086739F" w:rsidP="0086739F">
      <w:r>
        <w:t>//assincrono... Chama uma callback quando o arquivo for carregado</w:t>
      </w:r>
    </w:p>
    <w:p w14:paraId="4BACFBFA" w14:textId="77777777" w:rsidR="0086739F" w:rsidRDefault="0086739F" w:rsidP="0086739F">
      <w:r>
        <w:t>fs.readFile(caminho, 'utf-8', (err, conteudo) =&gt; {</w:t>
      </w:r>
    </w:p>
    <w:p w14:paraId="464B964A" w14:textId="77777777" w:rsidR="0086739F" w:rsidRDefault="0086739F" w:rsidP="0086739F">
      <w:r>
        <w:t xml:space="preserve">    const config = JSON.parse(conteudo) //JSON</w:t>
      </w:r>
    </w:p>
    <w:p w14:paraId="5CD16102" w14:textId="77777777" w:rsidR="0086739F" w:rsidRDefault="0086739F" w:rsidP="0086739F">
      <w:r>
        <w:t xml:space="preserve">    console.log(`${config.db.user}:${config.db.password}`)</w:t>
      </w:r>
    </w:p>
    <w:p w14:paraId="6783788B" w14:textId="77777777" w:rsidR="0086739F" w:rsidRDefault="0086739F" w:rsidP="0086739F">
      <w:r>
        <w:t>})</w:t>
      </w:r>
    </w:p>
    <w:p w14:paraId="39B45F23" w14:textId="77777777" w:rsidR="0086739F" w:rsidRDefault="0086739F" w:rsidP="0086739F"/>
    <w:p w14:paraId="57B2981B" w14:textId="77777777" w:rsidR="0086739F" w:rsidRDefault="0086739F" w:rsidP="0086739F">
      <w:r>
        <w:t>//Outra forma de ler JSON</w:t>
      </w:r>
    </w:p>
    <w:p w14:paraId="79822E34" w14:textId="77777777" w:rsidR="0086739F" w:rsidRDefault="0086739F" w:rsidP="0086739F">
      <w:r>
        <w:t>const config = require('./arquivo.json')</w:t>
      </w:r>
    </w:p>
    <w:p w14:paraId="5C84CC1F" w14:textId="1243ECCC" w:rsidR="0086739F" w:rsidRDefault="0086739F" w:rsidP="0086739F">
      <w:r>
        <w:t>console.log(config.db)</w:t>
      </w:r>
    </w:p>
    <w:p w14:paraId="6D979C86" w14:textId="77777777" w:rsidR="0086739F" w:rsidRDefault="0086739F" w:rsidP="0086739F">
      <w:r>
        <w:t>//Ler conteúdo de um diretório</w:t>
      </w:r>
    </w:p>
    <w:p w14:paraId="6C5CA3A8" w14:textId="77777777" w:rsidR="0086739F" w:rsidRDefault="0086739F" w:rsidP="0086739F">
      <w:r>
        <w:t>fs.readdir(__dirname, (err, arquivos) =&gt;{</w:t>
      </w:r>
    </w:p>
    <w:p w14:paraId="38FF6249" w14:textId="77777777" w:rsidR="0086739F" w:rsidRDefault="0086739F" w:rsidP="0086739F">
      <w:r>
        <w:t xml:space="preserve">    console.log('Conteúdo da pasta...')</w:t>
      </w:r>
    </w:p>
    <w:p w14:paraId="386A66E8" w14:textId="77777777" w:rsidR="0086739F" w:rsidRDefault="0086739F" w:rsidP="0086739F">
      <w:r>
        <w:t xml:space="preserve">    console.log(arquivos)</w:t>
      </w:r>
    </w:p>
    <w:p w14:paraId="64FAAAB2" w14:textId="77777777" w:rsidR="0086739F" w:rsidRDefault="0086739F" w:rsidP="0086739F">
      <w:r>
        <w:t>})</w:t>
      </w:r>
    </w:p>
    <w:p w14:paraId="60CCFB41" w14:textId="24616012" w:rsidR="003015E8" w:rsidRDefault="003015E8" w:rsidP="003015E8"/>
    <w:p w14:paraId="46AF500E" w14:textId="4D1B16DA" w:rsidR="0086739F" w:rsidRPr="0086739F" w:rsidRDefault="0086739F" w:rsidP="0086739F">
      <w:pPr>
        <w:pStyle w:val="Ttulo2"/>
        <w:spacing w:line="480" w:lineRule="auto"/>
        <w:rPr>
          <w:rFonts w:cs="Arial"/>
        </w:rPr>
      </w:pPr>
      <w:bookmarkStart w:id="123" w:name="_Toc68947684"/>
      <w:r w:rsidRPr="0086739F">
        <w:rPr>
          <w:rFonts w:cs="Arial"/>
        </w:rPr>
        <w:t>Escrevendo Arquivos</w:t>
      </w:r>
      <w:bookmarkEnd w:id="123"/>
    </w:p>
    <w:p w14:paraId="33C145EF" w14:textId="77777777" w:rsidR="0086739F" w:rsidRDefault="0086739F" w:rsidP="0086739F">
      <w:r>
        <w:t>const fs = require('fs')</w:t>
      </w:r>
    </w:p>
    <w:p w14:paraId="18A4BAD7" w14:textId="77777777" w:rsidR="0086739F" w:rsidRDefault="0086739F" w:rsidP="0086739F"/>
    <w:p w14:paraId="02A09BDB" w14:textId="77777777" w:rsidR="0086739F" w:rsidRDefault="0086739F" w:rsidP="0086739F">
      <w:r>
        <w:t>const produto = {</w:t>
      </w:r>
    </w:p>
    <w:p w14:paraId="6687DA8D" w14:textId="77777777" w:rsidR="0086739F" w:rsidRDefault="0086739F" w:rsidP="0086739F">
      <w:r>
        <w:t xml:space="preserve">    nome: 'Celular',</w:t>
      </w:r>
    </w:p>
    <w:p w14:paraId="04D843B2" w14:textId="77777777" w:rsidR="0086739F" w:rsidRDefault="0086739F" w:rsidP="0086739F">
      <w:r>
        <w:t xml:space="preserve">    preco: 1249.99,</w:t>
      </w:r>
    </w:p>
    <w:p w14:paraId="77A9C06E" w14:textId="77777777" w:rsidR="0086739F" w:rsidRDefault="0086739F" w:rsidP="0086739F">
      <w:r>
        <w:t xml:space="preserve">    desconto: 0.15</w:t>
      </w:r>
    </w:p>
    <w:p w14:paraId="584236BB" w14:textId="4138CC86" w:rsidR="0086739F" w:rsidRDefault="0086739F" w:rsidP="0086739F">
      <w:r>
        <w:t>}</w:t>
      </w:r>
    </w:p>
    <w:p w14:paraId="3268BFF4" w14:textId="77777777" w:rsidR="0086739F" w:rsidRDefault="0086739F" w:rsidP="0086739F">
      <w:r>
        <w:t xml:space="preserve">fs.writeFile(__dirname + '/arquivoGerado.json', JSON.stringify(produto), err =&gt; </w:t>
      </w:r>
    </w:p>
    <w:p w14:paraId="388C01D6" w14:textId="77777777" w:rsidR="0086739F" w:rsidRDefault="0086739F" w:rsidP="0086739F">
      <w:r>
        <w:t xml:space="preserve">{    </w:t>
      </w:r>
    </w:p>
    <w:p w14:paraId="038774A1" w14:textId="7798B606" w:rsidR="0086739F" w:rsidRDefault="0086739F" w:rsidP="0086739F">
      <w:r>
        <w:t>console.log(err || 'Arquivo salvo!')</w:t>
      </w:r>
    </w:p>
    <w:p w14:paraId="49A47239" w14:textId="6CE14646" w:rsidR="003015E8" w:rsidRDefault="0086739F" w:rsidP="0086739F">
      <w:r>
        <w:t>})</w:t>
      </w:r>
    </w:p>
    <w:p w14:paraId="1951CB31" w14:textId="4F887450" w:rsidR="00484F42" w:rsidRDefault="00484F42" w:rsidP="0086739F"/>
    <w:p w14:paraId="40E2EE77" w14:textId="5CE3170E" w:rsidR="00484F42" w:rsidRDefault="00484F42" w:rsidP="0086739F"/>
    <w:p w14:paraId="0EF86D66" w14:textId="77777777" w:rsidR="00484F42" w:rsidRDefault="00484F42" w:rsidP="0086739F"/>
    <w:p w14:paraId="24E7CE28" w14:textId="58FC2BE7" w:rsidR="00484F42" w:rsidRDefault="00484F42" w:rsidP="00484F42">
      <w:pPr>
        <w:pStyle w:val="Ttulo2"/>
        <w:spacing w:line="480" w:lineRule="auto"/>
        <w:rPr>
          <w:rFonts w:cs="Arial"/>
        </w:rPr>
      </w:pPr>
      <w:bookmarkStart w:id="124" w:name="_Toc68947685"/>
      <w:r w:rsidRPr="00484F42">
        <w:rPr>
          <w:rFonts w:cs="Arial"/>
        </w:rPr>
        <w:t>Frameworks Web</w:t>
      </w:r>
      <w:bookmarkEnd w:id="124"/>
    </w:p>
    <w:p w14:paraId="5D2D122F" w14:textId="0A33739E" w:rsidR="00484F42" w:rsidRDefault="00484F42" w:rsidP="00484F42">
      <w:r>
        <w:t>Os frameworks web dão uma estrutura para construção das nossas aplicações web.</w:t>
      </w:r>
    </w:p>
    <w:p w14:paraId="72E72C71" w14:textId="0EDFE065" w:rsidR="00484F42" w:rsidRDefault="00484F42" w:rsidP="00484F42">
      <w:r>
        <w:t xml:space="preserve">O Express é um framework, que vai ajudar a construir os </w:t>
      </w:r>
      <w:r w:rsidRPr="00484F42">
        <w:rPr>
          <w:i/>
          <w:iCs/>
        </w:rPr>
        <w:t>web services</w:t>
      </w:r>
      <w:r>
        <w:t xml:space="preserve"> no backend.</w:t>
      </w:r>
    </w:p>
    <w:p w14:paraId="3DB04321" w14:textId="2E0C2AEC" w:rsidR="004C3ABC" w:rsidRDefault="004C3ABC" w:rsidP="00484F42"/>
    <w:p w14:paraId="23D762B9" w14:textId="3ECB9300" w:rsidR="004C3ABC" w:rsidRDefault="004C3ABC" w:rsidP="004C3ABC">
      <w:pPr>
        <w:pStyle w:val="Ttulo2"/>
        <w:spacing w:line="480" w:lineRule="auto"/>
        <w:rPr>
          <w:rFonts w:cs="Arial"/>
        </w:rPr>
      </w:pPr>
      <w:bookmarkStart w:id="125" w:name="_Toc68947686"/>
      <w:r w:rsidRPr="004C3ABC">
        <w:rPr>
          <w:rFonts w:cs="Arial"/>
        </w:rPr>
        <w:t>Padrão Middleware #01</w:t>
      </w:r>
      <w:bookmarkEnd w:id="125"/>
    </w:p>
    <w:p w14:paraId="22D329D7" w14:textId="12CA51CA" w:rsidR="004C3ABC" w:rsidRDefault="00BA2BBB" w:rsidP="004C3ABC">
      <w:r>
        <w:t>Tem como ideia central separar processos em pequenos passos, sem amarração entre os passos, ou seja, não tem um acoplamento de um passo em outro, ou seja, um passo não chama o outro, para isso teremos uma função para isso</w:t>
      </w:r>
      <w:r w:rsidR="00C767F8">
        <w:t xml:space="preserve">, uma função </w:t>
      </w:r>
      <w:r>
        <w:t>next()</w:t>
      </w:r>
      <w:r w:rsidR="00C767F8">
        <w:t>, que conhece o próximo passo da cadeia.</w:t>
      </w:r>
    </w:p>
    <w:p w14:paraId="67B15E51" w14:textId="77777777" w:rsidR="00BA2BBB" w:rsidRDefault="00BA2BBB" w:rsidP="004C3ABC"/>
    <w:p w14:paraId="06F0462F" w14:textId="1433AD76" w:rsidR="00BA2BBB" w:rsidRPr="00735445" w:rsidRDefault="00BA2BBB" w:rsidP="00735445">
      <w:pPr>
        <w:jc w:val="center"/>
        <w:rPr>
          <w:sz w:val="20"/>
          <w:szCs w:val="18"/>
        </w:rPr>
      </w:pPr>
      <w:r w:rsidRPr="00735445">
        <w:rPr>
          <w:sz w:val="20"/>
          <w:szCs w:val="18"/>
        </w:rPr>
        <w:t xml:space="preserve">Figura </w:t>
      </w:r>
      <w:r w:rsidR="00C767F8" w:rsidRPr="00735445">
        <w:rPr>
          <w:sz w:val="20"/>
          <w:szCs w:val="18"/>
        </w:rPr>
        <w:t>1</w:t>
      </w:r>
      <w:r w:rsidRPr="00735445">
        <w:rPr>
          <w:sz w:val="20"/>
          <w:szCs w:val="18"/>
        </w:rPr>
        <w:t>. Estruturação básica do padrão de projeto middleware.</w:t>
      </w:r>
    </w:p>
    <w:p w14:paraId="4183AD32" w14:textId="1107A851" w:rsidR="00484F42" w:rsidRDefault="00C767F8" w:rsidP="00C767F8">
      <w:pPr>
        <w:ind w:firstLine="0"/>
        <w:jc w:val="center"/>
      </w:pPr>
      <w:r>
        <w:rPr>
          <w:noProof/>
        </w:rPr>
        <w:lastRenderedPageBreak/>
        <w:drawing>
          <wp:inline distT="0" distB="0" distL="0" distR="0" wp14:anchorId="59FB8548" wp14:editId="36DB2AD9">
            <wp:extent cx="5162550" cy="21431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143125"/>
                    </a:xfrm>
                    <a:prstGeom prst="rect">
                      <a:avLst/>
                    </a:prstGeom>
                    <a:noFill/>
                    <a:ln>
                      <a:noFill/>
                    </a:ln>
                  </pic:spPr>
                </pic:pic>
              </a:graphicData>
            </a:graphic>
          </wp:inline>
        </w:drawing>
      </w:r>
    </w:p>
    <w:p w14:paraId="584BE836" w14:textId="1DC105AB" w:rsidR="00BA2BBB" w:rsidRDefault="00824EB1" w:rsidP="00824EB1">
      <w:pPr>
        <w:pStyle w:val="Ttulo2"/>
        <w:spacing w:line="480" w:lineRule="auto"/>
        <w:rPr>
          <w:rFonts w:cs="Arial"/>
        </w:rPr>
      </w:pPr>
      <w:bookmarkStart w:id="126" w:name="_Toc68947687"/>
      <w:r w:rsidRPr="00824EB1">
        <w:rPr>
          <w:rFonts w:cs="Arial"/>
        </w:rPr>
        <w:t>Padrão Middleware #02</w:t>
      </w:r>
      <w:bookmarkEnd w:id="126"/>
    </w:p>
    <w:p w14:paraId="6367FC3E" w14:textId="018FEAD6" w:rsidR="00824EB1" w:rsidRDefault="00824EB1" w:rsidP="008E6020">
      <w:r>
        <w:t>//middleware pattern (chain of responsability)</w:t>
      </w:r>
    </w:p>
    <w:p w14:paraId="2744C618" w14:textId="77777777" w:rsidR="00824EB1" w:rsidRDefault="00824EB1" w:rsidP="00824EB1">
      <w:r>
        <w:t>const passo1 = (ctx, next) =&gt; {</w:t>
      </w:r>
    </w:p>
    <w:p w14:paraId="14704BF5" w14:textId="77777777" w:rsidR="00824EB1" w:rsidRDefault="00824EB1" w:rsidP="00824EB1">
      <w:r>
        <w:t xml:space="preserve">    ctx.valor1 = 'mid1'</w:t>
      </w:r>
    </w:p>
    <w:p w14:paraId="331EA330" w14:textId="77777777" w:rsidR="00824EB1" w:rsidRDefault="00824EB1" w:rsidP="00824EB1">
      <w:r>
        <w:t xml:space="preserve">    next()</w:t>
      </w:r>
    </w:p>
    <w:p w14:paraId="39673038" w14:textId="77777777" w:rsidR="00824EB1" w:rsidRDefault="00824EB1" w:rsidP="00824EB1">
      <w:r>
        <w:t>}</w:t>
      </w:r>
    </w:p>
    <w:p w14:paraId="298551F9" w14:textId="77777777" w:rsidR="00824EB1" w:rsidRDefault="00824EB1" w:rsidP="00824EB1">
      <w:r>
        <w:t>const passo2 = (ctx, next) =&gt; {</w:t>
      </w:r>
    </w:p>
    <w:p w14:paraId="7AA67E1E" w14:textId="77777777" w:rsidR="00824EB1" w:rsidRDefault="00824EB1" w:rsidP="00824EB1">
      <w:r>
        <w:t xml:space="preserve">    ctx.valor2 = 'mid2'</w:t>
      </w:r>
    </w:p>
    <w:p w14:paraId="60413BBC" w14:textId="77777777" w:rsidR="00824EB1" w:rsidRDefault="00824EB1" w:rsidP="00824EB1">
      <w:r>
        <w:t xml:space="preserve">    next()</w:t>
      </w:r>
    </w:p>
    <w:p w14:paraId="419D786F" w14:textId="77777777" w:rsidR="00824EB1" w:rsidRDefault="00824EB1" w:rsidP="00824EB1">
      <w:r>
        <w:t>}</w:t>
      </w:r>
    </w:p>
    <w:p w14:paraId="51220BB2" w14:textId="77777777" w:rsidR="00824EB1" w:rsidRDefault="00824EB1" w:rsidP="00824EB1"/>
    <w:p w14:paraId="22278F8C" w14:textId="77777777" w:rsidR="00824EB1" w:rsidRDefault="00824EB1" w:rsidP="00824EB1">
      <w:r>
        <w:t>const passo3 = ctx =&gt; ctx.valor3 = 'mid3'</w:t>
      </w:r>
    </w:p>
    <w:p w14:paraId="62BAA634" w14:textId="77777777" w:rsidR="00824EB1" w:rsidRDefault="00824EB1" w:rsidP="00824EB1"/>
    <w:p w14:paraId="2D870982" w14:textId="77777777" w:rsidR="00824EB1" w:rsidRDefault="00824EB1" w:rsidP="00824EB1">
      <w:r>
        <w:t>const exec = (ctx, ...middlewares) =&gt; {</w:t>
      </w:r>
    </w:p>
    <w:p w14:paraId="30849A4B" w14:textId="77777777" w:rsidR="00824EB1" w:rsidRDefault="00824EB1" w:rsidP="00824EB1">
      <w:r>
        <w:t xml:space="preserve">    const execPasso = indice =&gt; {</w:t>
      </w:r>
    </w:p>
    <w:p w14:paraId="6A1FEF75" w14:textId="77777777" w:rsidR="00824EB1" w:rsidRDefault="00824EB1" w:rsidP="00824EB1">
      <w:r>
        <w:t xml:space="preserve">        middlewares &amp;&amp; indice &lt; middlewares.length &amp;&amp;</w:t>
      </w:r>
    </w:p>
    <w:p w14:paraId="66324EE4" w14:textId="77777777" w:rsidR="00824EB1" w:rsidRDefault="00824EB1" w:rsidP="00824EB1">
      <w:r>
        <w:t xml:space="preserve">            middlewares[indice](ctx, () =&gt; execPasso(indice + 1))</w:t>
      </w:r>
    </w:p>
    <w:p w14:paraId="3309768B" w14:textId="77777777" w:rsidR="00824EB1" w:rsidRDefault="00824EB1" w:rsidP="00824EB1">
      <w:r>
        <w:t xml:space="preserve">    }</w:t>
      </w:r>
    </w:p>
    <w:p w14:paraId="0D1573B0" w14:textId="77777777" w:rsidR="00824EB1" w:rsidRDefault="00824EB1" w:rsidP="00824EB1">
      <w:r>
        <w:t xml:space="preserve">    execPasso(0)</w:t>
      </w:r>
    </w:p>
    <w:p w14:paraId="0B03DB77" w14:textId="77777777" w:rsidR="00824EB1" w:rsidRDefault="00824EB1" w:rsidP="00824EB1">
      <w:r>
        <w:t>}</w:t>
      </w:r>
    </w:p>
    <w:p w14:paraId="2E07245F" w14:textId="77777777" w:rsidR="00824EB1" w:rsidRDefault="00824EB1" w:rsidP="00824EB1"/>
    <w:p w14:paraId="630B1691" w14:textId="77777777" w:rsidR="00824EB1" w:rsidRDefault="00824EB1" w:rsidP="00824EB1">
      <w:r>
        <w:t>const ctx = {}</w:t>
      </w:r>
    </w:p>
    <w:p w14:paraId="3B6DB283" w14:textId="77777777" w:rsidR="00824EB1" w:rsidRDefault="00824EB1" w:rsidP="00824EB1">
      <w:r>
        <w:t>exec(ctx, passo1, passo2, passo3)</w:t>
      </w:r>
    </w:p>
    <w:p w14:paraId="7A660C66" w14:textId="77777777" w:rsidR="00824EB1" w:rsidRDefault="00824EB1" w:rsidP="00824EB1"/>
    <w:p w14:paraId="110343C5" w14:textId="0CDDFEC3" w:rsidR="00824EB1" w:rsidRDefault="00824EB1" w:rsidP="00824EB1">
      <w:r>
        <w:t>console.log(ctx)</w:t>
      </w:r>
    </w:p>
    <w:p w14:paraId="3B834306" w14:textId="4EC2FC1D" w:rsidR="00824EB1" w:rsidRDefault="00824EB1" w:rsidP="00824EB1"/>
    <w:p w14:paraId="294EC352" w14:textId="0654AA5E" w:rsidR="00824EB1" w:rsidRDefault="00824EB1" w:rsidP="008E6020">
      <w:pPr>
        <w:pStyle w:val="Ttulo2"/>
        <w:spacing w:line="480" w:lineRule="auto"/>
        <w:rPr>
          <w:rFonts w:cs="Arial"/>
        </w:rPr>
      </w:pPr>
      <w:bookmarkStart w:id="127" w:name="_Toc68947688"/>
      <w:r w:rsidRPr="008E6020">
        <w:rPr>
          <w:rFonts w:cs="Arial"/>
        </w:rPr>
        <w:lastRenderedPageBreak/>
        <w:t>Instalando o Postman</w:t>
      </w:r>
      <w:bookmarkEnd w:id="127"/>
    </w:p>
    <w:p w14:paraId="79189669" w14:textId="091C7F0C" w:rsidR="008E6020" w:rsidRDefault="005730AA" w:rsidP="008E6020">
      <w:r>
        <w:t>Princípio</w:t>
      </w:r>
      <w:r w:rsidR="008E6020">
        <w:t xml:space="preserve"> de API’s Rest: Dar um JSON como resposta</w:t>
      </w:r>
    </w:p>
    <w:p w14:paraId="3BC1E518" w14:textId="53C55631" w:rsidR="008E6020" w:rsidRDefault="008E6020" w:rsidP="008E6020">
      <w:r>
        <w:t>O postman, vai permitir fazer requisições de forma mais flexível, permitindo testar as diferentes formas de se fazer requisição (get, post, etc...).</w:t>
      </w:r>
    </w:p>
    <w:p w14:paraId="54886C0B" w14:textId="77777777" w:rsidR="008E6020" w:rsidRPr="008E6020" w:rsidRDefault="008E6020" w:rsidP="008E6020"/>
    <w:p w14:paraId="0A48C7FC" w14:textId="0A4D3876" w:rsidR="00484F42" w:rsidRDefault="00497A82" w:rsidP="00497A82">
      <w:pPr>
        <w:pStyle w:val="Ttulo2"/>
        <w:spacing w:line="480" w:lineRule="auto"/>
        <w:rPr>
          <w:rFonts w:cs="Arial"/>
        </w:rPr>
      </w:pPr>
      <w:bookmarkStart w:id="128" w:name="_Toc68947689"/>
      <w:r w:rsidRPr="00497A82">
        <w:rPr>
          <w:rFonts w:cs="Arial"/>
        </w:rPr>
        <w:t>Projeto: API com Express</w:t>
      </w:r>
      <w:bookmarkEnd w:id="128"/>
    </w:p>
    <w:p w14:paraId="4550BFD7" w14:textId="3CB8A603" w:rsidR="00497A82" w:rsidRDefault="00497A82" w:rsidP="00497A82">
      <w:pPr>
        <w:rPr>
          <w:b/>
          <w:bCs/>
        </w:rPr>
      </w:pPr>
      <w:r w:rsidRPr="00497A82">
        <w:rPr>
          <w:b/>
          <w:bCs/>
        </w:rPr>
        <w:t>Em package.json:</w:t>
      </w:r>
    </w:p>
    <w:p w14:paraId="7FDA1C5B" w14:textId="77777777" w:rsidR="00497A82" w:rsidRDefault="00497A82" w:rsidP="00497A82">
      <w:r>
        <w:t>{</w:t>
      </w:r>
    </w:p>
    <w:p w14:paraId="6D7ED301" w14:textId="77777777" w:rsidR="00497A82" w:rsidRDefault="00497A82" w:rsidP="00497A82">
      <w:r>
        <w:t xml:space="preserve">  "name": "projeto",</w:t>
      </w:r>
    </w:p>
    <w:p w14:paraId="3571C89F" w14:textId="77777777" w:rsidR="00497A82" w:rsidRDefault="00497A82" w:rsidP="00497A82">
      <w:r>
        <w:t xml:space="preserve">  "version": "1.0.0",</w:t>
      </w:r>
    </w:p>
    <w:p w14:paraId="692A4DF5" w14:textId="77777777" w:rsidR="00497A82" w:rsidRDefault="00497A82" w:rsidP="00497A82">
      <w:r>
        <w:t xml:space="preserve">  "description": "",</w:t>
      </w:r>
    </w:p>
    <w:p w14:paraId="16FD93D0" w14:textId="77777777" w:rsidR="00497A82" w:rsidRDefault="00497A82" w:rsidP="00497A82">
      <w:r>
        <w:t xml:space="preserve">  "main": "src/servidor.js",</w:t>
      </w:r>
    </w:p>
    <w:p w14:paraId="191C43F1" w14:textId="77777777" w:rsidR="00497A82" w:rsidRDefault="00497A82" w:rsidP="00497A82">
      <w:r>
        <w:t xml:space="preserve">  "scripts": {</w:t>
      </w:r>
    </w:p>
    <w:p w14:paraId="6C6742EC" w14:textId="77777777" w:rsidR="00497A82" w:rsidRDefault="00497A82" w:rsidP="00497A82">
      <w:r>
        <w:t xml:space="preserve">    "start": "nodemon",</w:t>
      </w:r>
    </w:p>
    <w:p w14:paraId="507F57C9" w14:textId="77777777" w:rsidR="00497A82" w:rsidRDefault="00497A82" w:rsidP="00497A82">
      <w:r>
        <w:t xml:space="preserve">    "test": "echo \"Error: no test specified\" &amp;&amp; exit 1"</w:t>
      </w:r>
    </w:p>
    <w:p w14:paraId="4057A431" w14:textId="77777777" w:rsidR="00497A82" w:rsidRDefault="00497A82" w:rsidP="00497A82">
      <w:r>
        <w:t xml:space="preserve">  },</w:t>
      </w:r>
    </w:p>
    <w:p w14:paraId="7D42D466" w14:textId="77777777" w:rsidR="00497A82" w:rsidRDefault="00497A82" w:rsidP="00497A82">
      <w:r>
        <w:t xml:space="preserve">  "keywords": [],</w:t>
      </w:r>
    </w:p>
    <w:p w14:paraId="07DB3CC7" w14:textId="77777777" w:rsidR="00497A82" w:rsidRDefault="00497A82" w:rsidP="00497A82">
      <w:r>
        <w:t xml:space="preserve">  "author": "",</w:t>
      </w:r>
    </w:p>
    <w:p w14:paraId="00B74B2E" w14:textId="77777777" w:rsidR="00497A82" w:rsidRDefault="00497A82" w:rsidP="00497A82">
      <w:r>
        <w:t xml:space="preserve">  "license": "ISC",</w:t>
      </w:r>
    </w:p>
    <w:p w14:paraId="12CBCF9F" w14:textId="77777777" w:rsidR="00497A82" w:rsidRDefault="00497A82" w:rsidP="00497A82">
      <w:r>
        <w:t xml:space="preserve">  "dependencies": {</w:t>
      </w:r>
    </w:p>
    <w:p w14:paraId="2FE8CB2C" w14:textId="77777777" w:rsidR="00497A82" w:rsidRDefault="00497A82" w:rsidP="00497A82">
      <w:r>
        <w:t xml:space="preserve">    "express": "4.16.2"</w:t>
      </w:r>
    </w:p>
    <w:p w14:paraId="10C7361C" w14:textId="77777777" w:rsidR="00497A82" w:rsidRDefault="00497A82" w:rsidP="00497A82">
      <w:r>
        <w:t xml:space="preserve">  },</w:t>
      </w:r>
    </w:p>
    <w:p w14:paraId="45738735" w14:textId="77777777" w:rsidR="00497A82" w:rsidRDefault="00497A82" w:rsidP="00497A82">
      <w:r>
        <w:t xml:space="preserve">  "devDependencies": {</w:t>
      </w:r>
    </w:p>
    <w:p w14:paraId="7C16D2D5" w14:textId="77777777" w:rsidR="00497A82" w:rsidRDefault="00497A82" w:rsidP="00497A82">
      <w:r>
        <w:t xml:space="preserve">    "nodemon": "1.14.11"</w:t>
      </w:r>
    </w:p>
    <w:p w14:paraId="12A31DFB" w14:textId="77777777" w:rsidR="00497A82" w:rsidRDefault="00497A82" w:rsidP="00497A82">
      <w:r>
        <w:t xml:space="preserve">  }</w:t>
      </w:r>
    </w:p>
    <w:p w14:paraId="12C59397" w14:textId="290F544E" w:rsidR="00497A82" w:rsidRDefault="00497A82" w:rsidP="00497A82">
      <w:r>
        <w:t>}</w:t>
      </w:r>
    </w:p>
    <w:p w14:paraId="4C21FFA3" w14:textId="49A19F47" w:rsidR="00497A82" w:rsidRDefault="00497A82" w:rsidP="00497A82">
      <w:pPr>
        <w:rPr>
          <w:b/>
          <w:bCs/>
        </w:rPr>
      </w:pPr>
      <w:r w:rsidRPr="00497A82">
        <w:rPr>
          <w:b/>
          <w:bCs/>
        </w:rPr>
        <w:t>Em sevidor.js:</w:t>
      </w:r>
    </w:p>
    <w:p w14:paraId="36E763D8" w14:textId="77777777" w:rsidR="00B74099" w:rsidRPr="00B74099" w:rsidRDefault="00B74099" w:rsidP="00B74099">
      <w:r w:rsidRPr="00B74099">
        <w:t>const porta = 3003 /*Porta é um processo dentro do computador</w:t>
      </w:r>
    </w:p>
    <w:p w14:paraId="65EE3779" w14:textId="7B752314" w:rsidR="00B74099" w:rsidRPr="00B74099" w:rsidRDefault="00B74099" w:rsidP="00B74099">
      <w:r w:rsidRPr="00B74099">
        <w:t>A porta é necessária sempre que executamos processos que precisam</w:t>
      </w:r>
    </w:p>
    <w:p w14:paraId="7ED30D45" w14:textId="77777777" w:rsidR="00B74099" w:rsidRPr="00B74099" w:rsidRDefault="00B74099" w:rsidP="00B74099">
      <w:r w:rsidRPr="00B74099">
        <w:t>se comunicar com outro computador. A porta é a forma de selecionar</w:t>
      </w:r>
    </w:p>
    <w:p w14:paraId="01B11AFD" w14:textId="77777777" w:rsidR="00B74099" w:rsidRPr="00B74099" w:rsidRDefault="00B74099" w:rsidP="00B74099">
      <w:r w:rsidRPr="00B74099">
        <w:t xml:space="preserve">qual processo vai atender determinada requisição. É a associação de </w:t>
      </w:r>
    </w:p>
    <w:p w14:paraId="02650666" w14:textId="77777777" w:rsidR="00B74099" w:rsidRPr="00B74099" w:rsidRDefault="00B74099" w:rsidP="00B74099">
      <w:r w:rsidRPr="00B74099">
        <w:t>um número que comunica um processo pela rede</w:t>
      </w:r>
    </w:p>
    <w:p w14:paraId="78B32A28" w14:textId="77777777" w:rsidR="00B74099" w:rsidRPr="00B74099" w:rsidRDefault="00B74099" w:rsidP="00B74099">
      <w:r w:rsidRPr="00B74099">
        <w:t>*/</w:t>
      </w:r>
    </w:p>
    <w:p w14:paraId="0C652CBA" w14:textId="77777777" w:rsidR="00B74099" w:rsidRPr="00B74099" w:rsidRDefault="00B74099" w:rsidP="00B74099">
      <w:r w:rsidRPr="00B74099">
        <w:t>const express = require('express')</w:t>
      </w:r>
    </w:p>
    <w:p w14:paraId="207192A5" w14:textId="77777777" w:rsidR="00B74099" w:rsidRPr="00B74099" w:rsidRDefault="00B74099" w:rsidP="00B74099">
      <w:r w:rsidRPr="00B74099">
        <w:lastRenderedPageBreak/>
        <w:t>const app = express()</w:t>
      </w:r>
    </w:p>
    <w:p w14:paraId="40138AD3" w14:textId="77777777" w:rsidR="00B74099" w:rsidRPr="00B74099" w:rsidRDefault="00B74099" w:rsidP="00B74099">
      <w:r w:rsidRPr="00B74099">
        <w:t>const bodyParser = require('body-parser')</w:t>
      </w:r>
    </w:p>
    <w:p w14:paraId="48C1940C" w14:textId="77777777" w:rsidR="00B74099" w:rsidRPr="00B74099" w:rsidRDefault="00B74099" w:rsidP="00B74099">
      <w:r w:rsidRPr="00B74099">
        <w:t>const bancoDeDados = require('./bancoDeDados')</w:t>
      </w:r>
    </w:p>
    <w:p w14:paraId="45597091" w14:textId="77777777" w:rsidR="00B74099" w:rsidRPr="00B74099" w:rsidRDefault="00B74099" w:rsidP="00B74099"/>
    <w:p w14:paraId="13404D36" w14:textId="77777777" w:rsidR="00B74099" w:rsidRPr="00B74099" w:rsidRDefault="00B74099" w:rsidP="00B74099">
      <w:r w:rsidRPr="00B74099">
        <w:t>app.use(bodyParser.urlencoded({ extended: true }))</w:t>
      </w:r>
    </w:p>
    <w:p w14:paraId="24DEBEA0" w14:textId="77777777" w:rsidR="00B74099" w:rsidRPr="00B74099" w:rsidRDefault="00B74099" w:rsidP="00B74099"/>
    <w:p w14:paraId="1043C7D6" w14:textId="77777777" w:rsidR="00B74099" w:rsidRPr="00B74099" w:rsidRDefault="00B74099" w:rsidP="00B74099"/>
    <w:p w14:paraId="135609B4" w14:textId="77777777" w:rsidR="00B74099" w:rsidRPr="00B74099" w:rsidRDefault="00B74099" w:rsidP="00B74099">
      <w:r w:rsidRPr="00B74099">
        <w:t>app.get('/produtos', (req, res, next) =&gt; {</w:t>
      </w:r>
    </w:p>
    <w:p w14:paraId="66BEF144" w14:textId="77777777" w:rsidR="00B74099" w:rsidRPr="00B74099" w:rsidRDefault="00B74099" w:rsidP="00B74099">
      <w:r w:rsidRPr="00B74099">
        <w:t xml:space="preserve">    res.send(bancoDeDados.getProdutos()) //converte para JSON (metodo sendo faz isso)</w:t>
      </w:r>
    </w:p>
    <w:p w14:paraId="463AA45B" w14:textId="77777777" w:rsidR="00B74099" w:rsidRPr="00B74099" w:rsidRDefault="00B74099" w:rsidP="00B74099">
      <w:r w:rsidRPr="00B74099">
        <w:t>})</w:t>
      </w:r>
    </w:p>
    <w:p w14:paraId="52C00B0D" w14:textId="77777777" w:rsidR="00B74099" w:rsidRPr="00B74099" w:rsidRDefault="00B74099" w:rsidP="00B74099"/>
    <w:p w14:paraId="2C74E351" w14:textId="77777777" w:rsidR="00B74099" w:rsidRPr="00B74099" w:rsidRDefault="00B74099" w:rsidP="00B74099">
      <w:r w:rsidRPr="00B74099">
        <w:t>app.get('/produtos/:id', (req, res, next) =&gt; {</w:t>
      </w:r>
    </w:p>
    <w:p w14:paraId="1B415BFE" w14:textId="77777777" w:rsidR="00B74099" w:rsidRPr="00B74099" w:rsidRDefault="00B74099" w:rsidP="00B74099">
      <w:r w:rsidRPr="00B74099">
        <w:t xml:space="preserve">    res.send(bancoDeDados.getProduto(req.params.id))</w:t>
      </w:r>
    </w:p>
    <w:p w14:paraId="3572D047" w14:textId="77777777" w:rsidR="00B74099" w:rsidRPr="00B74099" w:rsidRDefault="00B74099" w:rsidP="00B74099">
      <w:r w:rsidRPr="00B74099">
        <w:t>})</w:t>
      </w:r>
    </w:p>
    <w:p w14:paraId="10AD05B1" w14:textId="77777777" w:rsidR="00B74099" w:rsidRPr="00B74099" w:rsidRDefault="00B74099" w:rsidP="00B74099"/>
    <w:p w14:paraId="58C01F3B" w14:textId="77777777" w:rsidR="00B74099" w:rsidRPr="00B74099" w:rsidRDefault="00B74099" w:rsidP="00B74099">
      <w:r w:rsidRPr="00B74099">
        <w:t>app.post('/produtos', (req, res, next) =&gt; {</w:t>
      </w:r>
    </w:p>
    <w:p w14:paraId="5D7B02A8" w14:textId="77777777" w:rsidR="00B74099" w:rsidRPr="00B74099" w:rsidRDefault="00B74099" w:rsidP="00B74099">
      <w:r w:rsidRPr="00B74099">
        <w:t xml:space="preserve">    const produto = bancoDeDados.salvarProduto({</w:t>
      </w:r>
    </w:p>
    <w:p w14:paraId="5321DA45" w14:textId="77777777" w:rsidR="00B74099" w:rsidRPr="00B74099" w:rsidRDefault="00B74099" w:rsidP="00B74099">
      <w:r w:rsidRPr="00B74099">
        <w:t xml:space="preserve">        nome: req.body.nome,</w:t>
      </w:r>
    </w:p>
    <w:p w14:paraId="54BF70D7" w14:textId="77777777" w:rsidR="00B74099" w:rsidRPr="00B74099" w:rsidRDefault="00B74099" w:rsidP="00B74099">
      <w:r w:rsidRPr="00B74099">
        <w:t xml:space="preserve">        preco: req.body.preco</w:t>
      </w:r>
    </w:p>
    <w:p w14:paraId="4F58D7E6" w14:textId="77777777" w:rsidR="00B74099" w:rsidRPr="00B74099" w:rsidRDefault="00B74099" w:rsidP="00B74099">
      <w:r w:rsidRPr="00B74099">
        <w:t xml:space="preserve">    })</w:t>
      </w:r>
    </w:p>
    <w:p w14:paraId="1E5F6CB2" w14:textId="77777777" w:rsidR="00B74099" w:rsidRPr="00B74099" w:rsidRDefault="00B74099" w:rsidP="00B74099">
      <w:r w:rsidRPr="00B74099">
        <w:t xml:space="preserve">    res.send(produto) //Retorna um JSON</w:t>
      </w:r>
    </w:p>
    <w:p w14:paraId="4DD9AFD8" w14:textId="77777777" w:rsidR="00B74099" w:rsidRPr="00B74099" w:rsidRDefault="00B74099" w:rsidP="00B74099">
      <w:r w:rsidRPr="00B74099">
        <w:t>})</w:t>
      </w:r>
    </w:p>
    <w:p w14:paraId="333BE0BD" w14:textId="77777777" w:rsidR="00B74099" w:rsidRPr="00B74099" w:rsidRDefault="00B74099" w:rsidP="00B74099"/>
    <w:p w14:paraId="1B298263" w14:textId="77777777" w:rsidR="00B74099" w:rsidRPr="00B74099" w:rsidRDefault="00B74099" w:rsidP="00B74099">
      <w:r w:rsidRPr="00B74099">
        <w:t>app.put('/produtos/:id', (req, res, next) =&gt; {</w:t>
      </w:r>
    </w:p>
    <w:p w14:paraId="227BCDA2" w14:textId="77777777" w:rsidR="00B74099" w:rsidRPr="00B74099" w:rsidRDefault="00B74099" w:rsidP="00B74099">
      <w:r w:rsidRPr="00B74099">
        <w:t xml:space="preserve">    const produto = bancoDeDados.salvarProduto({</w:t>
      </w:r>
    </w:p>
    <w:p w14:paraId="028C8623" w14:textId="77777777" w:rsidR="00B74099" w:rsidRPr="00B74099" w:rsidRDefault="00B74099" w:rsidP="00B74099">
      <w:r w:rsidRPr="00B74099">
        <w:t xml:space="preserve">        id: req.params.id,</w:t>
      </w:r>
    </w:p>
    <w:p w14:paraId="6402AEBA" w14:textId="77777777" w:rsidR="00B74099" w:rsidRPr="00B74099" w:rsidRDefault="00B74099" w:rsidP="00B74099">
      <w:r w:rsidRPr="00B74099">
        <w:t xml:space="preserve">        nome: req.body.nome,</w:t>
      </w:r>
    </w:p>
    <w:p w14:paraId="55F5F062" w14:textId="77777777" w:rsidR="00B74099" w:rsidRPr="00B74099" w:rsidRDefault="00B74099" w:rsidP="00B74099">
      <w:r w:rsidRPr="00B74099">
        <w:t xml:space="preserve">        preco: req.body.preco</w:t>
      </w:r>
    </w:p>
    <w:p w14:paraId="5713D623" w14:textId="77777777" w:rsidR="00B74099" w:rsidRPr="00B74099" w:rsidRDefault="00B74099" w:rsidP="00B74099">
      <w:r w:rsidRPr="00B74099">
        <w:t xml:space="preserve">    })</w:t>
      </w:r>
    </w:p>
    <w:p w14:paraId="2F0AE431" w14:textId="77777777" w:rsidR="00B74099" w:rsidRPr="00B74099" w:rsidRDefault="00B74099" w:rsidP="00B74099">
      <w:r w:rsidRPr="00B74099">
        <w:t xml:space="preserve">    res.send(produto) //Retorna um JSON</w:t>
      </w:r>
    </w:p>
    <w:p w14:paraId="4FE0FFB8" w14:textId="77777777" w:rsidR="00B74099" w:rsidRPr="00B74099" w:rsidRDefault="00B74099" w:rsidP="00B74099">
      <w:r w:rsidRPr="00B74099">
        <w:t>})</w:t>
      </w:r>
    </w:p>
    <w:p w14:paraId="05BF2078" w14:textId="77777777" w:rsidR="00B74099" w:rsidRPr="00B74099" w:rsidRDefault="00B74099" w:rsidP="00B74099"/>
    <w:p w14:paraId="104D6148" w14:textId="77777777" w:rsidR="00B74099" w:rsidRPr="00B74099" w:rsidRDefault="00B74099" w:rsidP="00B74099">
      <w:r w:rsidRPr="00B74099">
        <w:t>app.delete('/produtos/:id', (req, res, next) =&gt; {</w:t>
      </w:r>
    </w:p>
    <w:p w14:paraId="0399B7CA" w14:textId="77777777" w:rsidR="00B74099" w:rsidRPr="00B74099" w:rsidRDefault="00B74099" w:rsidP="00B74099">
      <w:r w:rsidRPr="00B74099">
        <w:t xml:space="preserve">    const produto = bancoDeDados.excluirProduto(req.params.id)</w:t>
      </w:r>
    </w:p>
    <w:p w14:paraId="3B2C6F70" w14:textId="77777777" w:rsidR="00B74099" w:rsidRPr="00B74099" w:rsidRDefault="00B74099" w:rsidP="00B74099">
      <w:r w:rsidRPr="00B74099">
        <w:t xml:space="preserve">    res.send(produto) //Retorna um JSON</w:t>
      </w:r>
    </w:p>
    <w:p w14:paraId="32BBF83A" w14:textId="77777777" w:rsidR="00B74099" w:rsidRPr="00B74099" w:rsidRDefault="00B74099" w:rsidP="00B74099">
      <w:r w:rsidRPr="00B74099">
        <w:lastRenderedPageBreak/>
        <w:t>})</w:t>
      </w:r>
    </w:p>
    <w:p w14:paraId="702E890E" w14:textId="77777777" w:rsidR="00B74099" w:rsidRPr="00B74099" w:rsidRDefault="00B74099" w:rsidP="00B74099"/>
    <w:p w14:paraId="444CE2EF" w14:textId="77777777" w:rsidR="00B74099" w:rsidRPr="00B74099" w:rsidRDefault="00B74099" w:rsidP="00B74099"/>
    <w:p w14:paraId="54AAC69C" w14:textId="77777777" w:rsidR="00B74099" w:rsidRPr="00B74099" w:rsidRDefault="00B74099" w:rsidP="00B74099">
      <w:r w:rsidRPr="00B74099">
        <w:t>app.listen(porta, () =&gt; {</w:t>
      </w:r>
    </w:p>
    <w:p w14:paraId="36923C11" w14:textId="77777777" w:rsidR="00B74099" w:rsidRPr="00B74099" w:rsidRDefault="00B74099" w:rsidP="00B74099">
      <w:r w:rsidRPr="00B74099">
        <w:t xml:space="preserve">    console.log(`Servidor está executando na porta ${porta}`)</w:t>
      </w:r>
    </w:p>
    <w:p w14:paraId="58683A0A" w14:textId="23173982" w:rsidR="00B74099" w:rsidRPr="00B74099" w:rsidRDefault="00B74099" w:rsidP="00B74099">
      <w:r w:rsidRPr="00B74099">
        <w:t>})</w:t>
      </w:r>
    </w:p>
    <w:p w14:paraId="5AADFC5C" w14:textId="57CFA9F4" w:rsidR="001D5536" w:rsidRDefault="001D5536" w:rsidP="00497A82">
      <w:r w:rsidRPr="001D5536">
        <w:t>npm i --save body-parser</w:t>
      </w:r>
      <w:r>
        <w:t>: Vai fazer um ‘parser’ no body da requisição e vai entregar os dados corretos no lado do servidor. No lado do servidor, precisamos transformar em objeto para acessar.</w:t>
      </w:r>
    </w:p>
    <w:p w14:paraId="54B7E0DD" w14:textId="5274D58E" w:rsidR="00B74099" w:rsidRDefault="00B74099" w:rsidP="00497A82">
      <w:pPr>
        <w:rPr>
          <w:b/>
          <w:bCs/>
        </w:rPr>
      </w:pPr>
      <w:r w:rsidRPr="00B74099">
        <w:rPr>
          <w:b/>
          <w:bCs/>
        </w:rPr>
        <w:t>Em bancoDeDados.js:</w:t>
      </w:r>
    </w:p>
    <w:p w14:paraId="7757E113" w14:textId="77777777" w:rsidR="00B74099" w:rsidRPr="00B74099" w:rsidRDefault="00B74099" w:rsidP="00B74099">
      <w:r w:rsidRPr="00B74099">
        <w:t>const sequence = {</w:t>
      </w:r>
    </w:p>
    <w:p w14:paraId="0162955C" w14:textId="77777777" w:rsidR="00B74099" w:rsidRPr="00B74099" w:rsidRDefault="00B74099" w:rsidP="00B74099">
      <w:r w:rsidRPr="00B74099">
        <w:t xml:space="preserve">    _id: 1,</w:t>
      </w:r>
    </w:p>
    <w:p w14:paraId="3E089CD9" w14:textId="77777777" w:rsidR="00B74099" w:rsidRPr="00B74099" w:rsidRDefault="00B74099" w:rsidP="00B74099">
      <w:r w:rsidRPr="00B74099">
        <w:t xml:space="preserve">    get id() { return this._id++ }</w:t>
      </w:r>
    </w:p>
    <w:p w14:paraId="6B761409" w14:textId="77777777" w:rsidR="00B74099" w:rsidRPr="00B74099" w:rsidRDefault="00B74099" w:rsidP="00B74099">
      <w:r w:rsidRPr="00B74099">
        <w:t>}</w:t>
      </w:r>
    </w:p>
    <w:p w14:paraId="07D16A78" w14:textId="77777777" w:rsidR="00B74099" w:rsidRPr="00B74099" w:rsidRDefault="00B74099" w:rsidP="00B74099">
      <w:r w:rsidRPr="00B74099">
        <w:t>const produtos = {}</w:t>
      </w:r>
    </w:p>
    <w:p w14:paraId="07EE4395" w14:textId="77777777" w:rsidR="00B74099" w:rsidRPr="00B74099" w:rsidRDefault="00B74099" w:rsidP="00B74099">
      <w:r w:rsidRPr="00B74099">
        <w:t>function salvarProduto(produto) {</w:t>
      </w:r>
    </w:p>
    <w:p w14:paraId="5AA35144" w14:textId="77777777" w:rsidR="00B74099" w:rsidRPr="00B74099" w:rsidRDefault="00B74099" w:rsidP="00B74099">
      <w:r w:rsidRPr="00B74099">
        <w:t xml:space="preserve">    if (!produto.id) { produto.id = sequence.id }</w:t>
      </w:r>
    </w:p>
    <w:p w14:paraId="46718900" w14:textId="77777777" w:rsidR="00B74099" w:rsidRPr="00B74099" w:rsidRDefault="00B74099" w:rsidP="00B74099">
      <w:r w:rsidRPr="00B74099">
        <w:t xml:space="preserve">    produtos[produto.id] = produto</w:t>
      </w:r>
    </w:p>
    <w:p w14:paraId="2FF86889" w14:textId="77777777" w:rsidR="00B74099" w:rsidRPr="00B74099" w:rsidRDefault="00B74099" w:rsidP="00B74099">
      <w:r w:rsidRPr="00B74099">
        <w:t xml:space="preserve">    return produto</w:t>
      </w:r>
    </w:p>
    <w:p w14:paraId="67CF288F" w14:textId="77777777" w:rsidR="00B74099" w:rsidRPr="00B74099" w:rsidRDefault="00B74099" w:rsidP="00B74099">
      <w:r w:rsidRPr="00B74099">
        <w:t>}</w:t>
      </w:r>
    </w:p>
    <w:p w14:paraId="1153D928" w14:textId="77777777" w:rsidR="00B74099" w:rsidRPr="00B74099" w:rsidRDefault="00B74099" w:rsidP="00B74099"/>
    <w:p w14:paraId="58BE99E3" w14:textId="77777777" w:rsidR="00B74099" w:rsidRPr="00B74099" w:rsidRDefault="00B74099" w:rsidP="00B74099">
      <w:r w:rsidRPr="00B74099">
        <w:t>function getProduto(id) {</w:t>
      </w:r>
    </w:p>
    <w:p w14:paraId="232288CF" w14:textId="77777777" w:rsidR="00B74099" w:rsidRPr="00B74099" w:rsidRDefault="00B74099" w:rsidP="00B74099">
      <w:r w:rsidRPr="00B74099">
        <w:t xml:space="preserve">    return produtos[id] || {}</w:t>
      </w:r>
    </w:p>
    <w:p w14:paraId="7EE743E3" w14:textId="77777777" w:rsidR="00B74099" w:rsidRPr="00B74099" w:rsidRDefault="00B74099" w:rsidP="00B74099">
      <w:r w:rsidRPr="00B74099">
        <w:t>}</w:t>
      </w:r>
    </w:p>
    <w:p w14:paraId="092461BD" w14:textId="77777777" w:rsidR="00B74099" w:rsidRPr="00B74099" w:rsidRDefault="00B74099" w:rsidP="00B74099"/>
    <w:p w14:paraId="53C65651" w14:textId="77777777" w:rsidR="00B74099" w:rsidRPr="00B74099" w:rsidRDefault="00B74099" w:rsidP="00B74099">
      <w:r w:rsidRPr="00B74099">
        <w:t>function getProdutos() {</w:t>
      </w:r>
    </w:p>
    <w:p w14:paraId="7AEA4647" w14:textId="77777777" w:rsidR="00B74099" w:rsidRPr="00B74099" w:rsidRDefault="00B74099" w:rsidP="00B74099">
      <w:r w:rsidRPr="00B74099">
        <w:t xml:space="preserve">    return Object.values(produtos)</w:t>
      </w:r>
    </w:p>
    <w:p w14:paraId="0896FE5E" w14:textId="77777777" w:rsidR="00B74099" w:rsidRPr="00B74099" w:rsidRDefault="00B74099" w:rsidP="00B74099">
      <w:r w:rsidRPr="00B74099">
        <w:t>}</w:t>
      </w:r>
    </w:p>
    <w:p w14:paraId="23A91745" w14:textId="77777777" w:rsidR="00B74099" w:rsidRPr="00B74099" w:rsidRDefault="00B74099" w:rsidP="00B74099"/>
    <w:p w14:paraId="28EE719B" w14:textId="77777777" w:rsidR="00B74099" w:rsidRPr="00B74099" w:rsidRDefault="00B74099" w:rsidP="00B74099">
      <w:r w:rsidRPr="00B74099">
        <w:t>function excluirProduto(id) {</w:t>
      </w:r>
    </w:p>
    <w:p w14:paraId="5E892258" w14:textId="77777777" w:rsidR="00B74099" w:rsidRPr="00B74099" w:rsidRDefault="00B74099" w:rsidP="00B74099">
      <w:r w:rsidRPr="00B74099">
        <w:t xml:space="preserve">    const produto = produtos[id]</w:t>
      </w:r>
    </w:p>
    <w:p w14:paraId="4DF77E68" w14:textId="77777777" w:rsidR="00B74099" w:rsidRPr="00B74099" w:rsidRDefault="00B74099" w:rsidP="00B74099">
      <w:r w:rsidRPr="00B74099">
        <w:t xml:space="preserve">    delete produtos[id]</w:t>
      </w:r>
    </w:p>
    <w:p w14:paraId="2AB93FF6" w14:textId="77777777" w:rsidR="00B74099" w:rsidRPr="00B74099" w:rsidRDefault="00B74099" w:rsidP="00B74099">
      <w:r w:rsidRPr="00B74099">
        <w:t xml:space="preserve">    return produto</w:t>
      </w:r>
    </w:p>
    <w:p w14:paraId="1FD79497" w14:textId="77777777" w:rsidR="00B74099" w:rsidRPr="00B74099" w:rsidRDefault="00B74099" w:rsidP="00B74099">
      <w:r w:rsidRPr="00B74099">
        <w:t>}</w:t>
      </w:r>
    </w:p>
    <w:p w14:paraId="2C6C1EA0" w14:textId="77777777" w:rsidR="00B74099" w:rsidRPr="00B74099" w:rsidRDefault="00B74099" w:rsidP="00B74099"/>
    <w:p w14:paraId="6731826C" w14:textId="4ADFBBB0" w:rsidR="00B74099" w:rsidRPr="00B74099" w:rsidRDefault="00B74099" w:rsidP="00B74099">
      <w:pPr>
        <w:ind w:firstLine="0"/>
      </w:pPr>
      <w:r w:rsidRPr="00B74099">
        <w:t>module.exports = { salvarProduto, getProduto, getProdutos, excluirProduto }</w:t>
      </w:r>
    </w:p>
    <w:p w14:paraId="548376E3" w14:textId="77777777" w:rsidR="00B74099" w:rsidRDefault="00B74099" w:rsidP="00497A82"/>
    <w:p w14:paraId="7FDC9560" w14:textId="0430276F" w:rsidR="009F4A1E" w:rsidRDefault="009F4A1E" w:rsidP="00497A82">
      <w:pPr>
        <w:pStyle w:val="Ttulo2"/>
        <w:spacing w:line="480" w:lineRule="auto"/>
        <w:rPr>
          <w:rFonts w:cs="Arial"/>
        </w:rPr>
      </w:pPr>
      <w:bookmarkStart w:id="129" w:name="_Toc68947690"/>
      <w:r>
        <w:rPr>
          <w:rFonts w:cs="Arial"/>
        </w:rPr>
        <w:t>Tarefas Agendadas com temporizador</w:t>
      </w:r>
      <w:bookmarkEnd w:id="129"/>
    </w:p>
    <w:p w14:paraId="13C14366" w14:textId="4EB6FB1D" w:rsidR="00B74099" w:rsidRDefault="00B74099" w:rsidP="00B74099">
      <w:r>
        <w:t>const schedule = require('node-schedule')</w:t>
      </w:r>
    </w:p>
    <w:p w14:paraId="78436223" w14:textId="77777777" w:rsidR="00B74099" w:rsidRDefault="00B74099" w:rsidP="00B74099">
      <w:r>
        <w:t>const tarefa1 = schedule.scheduleJob('*/5 * 8 * * 3', function () {</w:t>
      </w:r>
    </w:p>
    <w:p w14:paraId="4C18E0DC" w14:textId="77777777" w:rsidR="00B74099" w:rsidRDefault="00B74099" w:rsidP="00B74099">
      <w:r>
        <w:t xml:space="preserve">    console.log('Executando Tarefa 1!', new Date().getSeconds())</w:t>
      </w:r>
    </w:p>
    <w:p w14:paraId="71773368" w14:textId="77777777" w:rsidR="00B74099" w:rsidRDefault="00B74099" w:rsidP="00B74099">
      <w:r>
        <w:t>})</w:t>
      </w:r>
    </w:p>
    <w:p w14:paraId="04FC14AC" w14:textId="77777777" w:rsidR="00B74099" w:rsidRDefault="00B74099" w:rsidP="00B74099"/>
    <w:p w14:paraId="55B1AF93" w14:textId="5CCC699D" w:rsidR="00B74099" w:rsidRDefault="00B74099" w:rsidP="00B74099">
      <w:r>
        <w:t>// */5 * 8 * * 3 - De 5 em 5 segundos, as 8hs, ignorando dia e mes, na quarta feira (0-domingo, 1-segunda, etc...)</w:t>
      </w:r>
    </w:p>
    <w:p w14:paraId="28FCA353" w14:textId="77777777" w:rsidR="00B74099" w:rsidRDefault="00B74099" w:rsidP="00B74099"/>
    <w:p w14:paraId="1CA970DF" w14:textId="77777777" w:rsidR="00B74099" w:rsidRDefault="00B74099" w:rsidP="00B74099"/>
    <w:p w14:paraId="2B5BE604" w14:textId="77777777" w:rsidR="00B74099" w:rsidRDefault="00B74099" w:rsidP="00B74099">
      <w:r>
        <w:t>setTimeout(function () {</w:t>
      </w:r>
    </w:p>
    <w:p w14:paraId="7F93FA78" w14:textId="77777777" w:rsidR="00B74099" w:rsidRDefault="00B74099" w:rsidP="00B74099">
      <w:r>
        <w:t xml:space="preserve">    tarefa1.cancel()</w:t>
      </w:r>
    </w:p>
    <w:p w14:paraId="6AFCD7AF" w14:textId="77777777" w:rsidR="00B74099" w:rsidRDefault="00B74099" w:rsidP="00B74099">
      <w:r>
        <w:t xml:space="preserve">    console.log('Cancelando a Tarefa 1')</w:t>
      </w:r>
    </w:p>
    <w:p w14:paraId="00EB4BCA" w14:textId="77777777" w:rsidR="00B74099" w:rsidRDefault="00B74099" w:rsidP="00B74099">
      <w:r>
        <w:t>}, 20000)</w:t>
      </w:r>
    </w:p>
    <w:p w14:paraId="5DC7378F" w14:textId="77777777" w:rsidR="00B74099" w:rsidRDefault="00B74099" w:rsidP="00B74099"/>
    <w:p w14:paraId="3EAB451D" w14:textId="77777777" w:rsidR="00B74099" w:rsidRDefault="00B74099" w:rsidP="00B74099">
      <w:r>
        <w:t>const regra = new schedule.RecurrenceRule()</w:t>
      </w:r>
    </w:p>
    <w:p w14:paraId="4B873882" w14:textId="77777777" w:rsidR="00B74099" w:rsidRDefault="00B74099" w:rsidP="00B74099">
      <w:r>
        <w:t>regra.dayOfWeek = [new schedule.Range(1, 5)]</w:t>
      </w:r>
    </w:p>
    <w:p w14:paraId="1D8FBE4D" w14:textId="77777777" w:rsidR="00B74099" w:rsidRDefault="00B74099" w:rsidP="00B74099">
      <w:r>
        <w:t>regra.hour = 8</w:t>
      </w:r>
    </w:p>
    <w:p w14:paraId="2E84591B" w14:textId="77777777" w:rsidR="00B74099" w:rsidRDefault="00B74099" w:rsidP="00B74099">
      <w:r>
        <w:t>regra.minute = 5</w:t>
      </w:r>
    </w:p>
    <w:p w14:paraId="265B1F13" w14:textId="77777777" w:rsidR="00B74099" w:rsidRDefault="00B74099" w:rsidP="00B74099">
      <w:r>
        <w:t>regra.second = 10</w:t>
      </w:r>
    </w:p>
    <w:p w14:paraId="10C3F392" w14:textId="77777777" w:rsidR="00B74099" w:rsidRDefault="00B74099" w:rsidP="00B74099"/>
    <w:p w14:paraId="4863EF72" w14:textId="77777777" w:rsidR="00B74099" w:rsidRDefault="00B74099" w:rsidP="00B74099">
      <w:r>
        <w:t>const tarefa2 = schedule.scheduleJob(regra, function () {</w:t>
      </w:r>
    </w:p>
    <w:p w14:paraId="3CE5C63A" w14:textId="77777777" w:rsidR="00B74099" w:rsidRDefault="00B74099" w:rsidP="00B74099">
      <w:r>
        <w:t xml:space="preserve">    console.log('Executando Tarefa 2!', new Date().getSeconds())</w:t>
      </w:r>
    </w:p>
    <w:p w14:paraId="46656E4B" w14:textId="7F126138" w:rsidR="00B74099" w:rsidRDefault="00B74099" w:rsidP="00B74099">
      <w:r>
        <w:t>})</w:t>
      </w:r>
    </w:p>
    <w:p w14:paraId="7F2898C7" w14:textId="77777777" w:rsidR="00B74099" w:rsidRDefault="00B74099" w:rsidP="00B74099"/>
    <w:p w14:paraId="01362D3A" w14:textId="5379F8D0" w:rsidR="009F4A1E" w:rsidRDefault="009F4A1E" w:rsidP="00497A82">
      <w:pPr>
        <w:pStyle w:val="Ttulo2"/>
        <w:spacing w:line="480" w:lineRule="auto"/>
        <w:rPr>
          <w:rFonts w:cs="Arial"/>
        </w:rPr>
      </w:pPr>
      <w:bookmarkStart w:id="130" w:name="_Toc68947691"/>
      <w:r>
        <w:rPr>
          <w:rFonts w:cs="Arial"/>
        </w:rPr>
        <w:t>Process: Entrada e Saída Padrão</w:t>
      </w:r>
      <w:bookmarkEnd w:id="130"/>
    </w:p>
    <w:p w14:paraId="2678830D" w14:textId="77777777" w:rsidR="00EF2CD5" w:rsidRDefault="00EF2CD5" w:rsidP="00EF2CD5">
      <w:r>
        <w:t>/* Obtendo dados do teclado */</w:t>
      </w:r>
    </w:p>
    <w:p w14:paraId="7848571F" w14:textId="77777777" w:rsidR="00EF2CD5" w:rsidRDefault="00EF2CD5" w:rsidP="00EF2CD5"/>
    <w:p w14:paraId="0A433275" w14:textId="77777777" w:rsidR="00EF2CD5" w:rsidRDefault="00EF2CD5" w:rsidP="00EF2CD5">
      <w:r>
        <w:t>/*no terminal node entradaESaida.js -a --&gt; Gera uma flag para o arquivo</w:t>
      </w:r>
    </w:p>
    <w:p w14:paraId="4EF35F16" w14:textId="77777777" w:rsidR="00EF2CD5" w:rsidRDefault="00EF2CD5" w:rsidP="00EF2CD5">
      <w:r>
        <w:t>stdout - standard out (Saída padrão)</w:t>
      </w:r>
    </w:p>
    <w:p w14:paraId="6993ABC0" w14:textId="77777777" w:rsidR="00EF2CD5" w:rsidRDefault="00EF2CD5" w:rsidP="00EF2CD5">
      <w:r>
        <w:t>*/</w:t>
      </w:r>
    </w:p>
    <w:p w14:paraId="6130E001" w14:textId="77777777" w:rsidR="00EF2CD5" w:rsidRDefault="00EF2CD5" w:rsidP="00EF2CD5">
      <w:r>
        <w:t>const anonimo = process.argv.indexOf('-a') !== -1</w:t>
      </w:r>
    </w:p>
    <w:p w14:paraId="2B0E7ED9" w14:textId="77777777" w:rsidR="00EF2CD5" w:rsidRDefault="00EF2CD5" w:rsidP="00EF2CD5">
      <w:r>
        <w:t>console.log(anonimo)</w:t>
      </w:r>
    </w:p>
    <w:p w14:paraId="662527AB" w14:textId="77777777" w:rsidR="00EF2CD5" w:rsidRDefault="00EF2CD5" w:rsidP="00EF2CD5"/>
    <w:p w14:paraId="3A6FA6FC" w14:textId="77777777" w:rsidR="00EF2CD5" w:rsidRDefault="00EF2CD5" w:rsidP="00EF2CD5">
      <w:r>
        <w:t>if (anonimo) {</w:t>
      </w:r>
    </w:p>
    <w:p w14:paraId="6865DF8C" w14:textId="77777777" w:rsidR="00EF2CD5" w:rsidRDefault="00EF2CD5" w:rsidP="00EF2CD5">
      <w:r>
        <w:t xml:space="preserve">    process.stdout.write('Fala anônimo\n')</w:t>
      </w:r>
    </w:p>
    <w:p w14:paraId="273DDB12" w14:textId="77777777" w:rsidR="00EF2CD5" w:rsidRDefault="00EF2CD5" w:rsidP="00EF2CD5">
      <w:r>
        <w:t xml:space="preserve">    process.exit()</w:t>
      </w:r>
    </w:p>
    <w:p w14:paraId="0B0A19E2" w14:textId="77777777" w:rsidR="00EF2CD5" w:rsidRDefault="00EF2CD5" w:rsidP="00EF2CD5">
      <w:r>
        <w:t>} else {</w:t>
      </w:r>
    </w:p>
    <w:p w14:paraId="1D8FAC80" w14:textId="77777777" w:rsidR="00EF2CD5" w:rsidRDefault="00EF2CD5" w:rsidP="00EF2CD5">
      <w:r>
        <w:t xml:space="preserve">    process.stdout.write('Informe seu nome:')</w:t>
      </w:r>
    </w:p>
    <w:p w14:paraId="2BD96339" w14:textId="77777777" w:rsidR="00EF2CD5" w:rsidRDefault="00EF2CD5" w:rsidP="00EF2CD5">
      <w:r>
        <w:t xml:space="preserve">    process.stdin.on('data', data =&gt;{</w:t>
      </w:r>
    </w:p>
    <w:p w14:paraId="4DC04870" w14:textId="77777777" w:rsidR="00EF2CD5" w:rsidRDefault="00EF2CD5" w:rsidP="00EF2CD5">
      <w:r>
        <w:t xml:space="preserve">        const nome = data.toString().replace('\n', '')</w:t>
      </w:r>
    </w:p>
    <w:p w14:paraId="64A7DC82" w14:textId="77777777" w:rsidR="00EF2CD5" w:rsidRDefault="00EF2CD5" w:rsidP="00EF2CD5"/>
    <w:p w14:paraId="16C34FAE" w14:textId="77777777" w:rsidR="00EF2CD5" w:rsidRDefault="00EF2CD5" w:rsidP="00EF2CD5">
      <w:r>
        <w:t xml:space="preserve">        process.stdout.write(`Fala ${nome}\n`) //Disparado sempre que o usuário tecla enter</w:t>
      </w:r>
    </w:p>
    <w:p w14:paraId="5DD481A1" w14:textId="77777777" w:rsidR="00EF2CD5" w:rsidRDefault="00EF2CD5" w:rsidP="00EF2CD5">
      <w:r>
        <w:t xml:space="preserve">        process.exit()</w:t>
      </w:r>
    </w:p>
    <w:p w14:paraId="3C7DD8E7" w14:textId="77777777" w:rsidR="00EF2CD5" w:rsidRDefault="00EF2CD5" w:rsidP="00EF2CD5">
      <w:r>
        <w:t xml:space="preserve">    })</w:t>
      </w:r>
    </w:p>
    <w:p w14:paraId="094B1A68" w14:textId="140E5189" w:rsidR="00B74099" w:rsidRDefault="00EF2CD5" w:rsidP="00EF2CD5">
      <w:r>
        <w:t>}</w:t>
      </w:r>
    </w:p>
    <w:p w14:paraId="03E36B9A" w14:textId="77777777" w:rsidR="007D79AB" w:rsidRPr="00D12F6D" w:rsidRDefault="007D79AB" w:rsidP="00D94F0E">
      <w:pPr>
        <w:ind w:firstLine="0"/>
      </w:pPr>
    </w:p>
    <w:p w14:paraId="1871AB7D" w14:textId="3A6912B1" w:rsidR="0088091A" w:rsidRPr="00EF2CD5" w:rsidRDefault="0088091A" w:rsidP="00094DE4">
      <w:pPr>
        <w:pStyle w:val="Ttulo1"/>
        <w:spacing w:after="0" w:line="480" w:lineRule="auto"/>
        <w:rPr>
          <w:bCs w:val="0"/>
        </w:rPr>
      </w:pPr>
      <w:bookmarkStart w:id="131" w:name="_Toc68947692"/>
      <w:r w:rsidRPr="00712166">
        <w:rPr>
          <w:rFonts w:cs="Arial"/>
          <w:bCs w:val="0"/>
        </w:rPr>
        <w:t>ES Next... 6,7,8</w:t>
      </w:r>
      <w:bookmarkEnd w:id="131"/>
    </w:p>
    <w:p w14:paraId="6BFEF2AE" w14:textId="02BE080C" w:rsidR="00EF2CD5" w:rsidRDefault="00EF2CD5" w:rsidP="00EF2CD5">
      <w:pPr>
        <w:pStyle w:val="Ttulo2"/>
        <w:spacing w:line="480" w:lineRule="auto"/>
        <w:rPr>
          <w:rFonts w:cs="Arial"/>
        </w:rPr>
      </w:pPr>
      <w:bookmarkStart w:id="132" w:name="_Toc68947693"/>
      <w:r w:rsidRPr="00EF2CD5">
        <w:rPr>
          <w:rFonts w:cs="Arial"/>
        </w:rPr>
        <w:t>Revisão #01</w:t>
      </w:r>
      <w:bookmarkEnd w:id="132"/>
    </w:p>
    <w:p w14:paraId="051F52B5" w14:textId="77777777" w:rsidR="00121FD9" w:rsidRDefault="00121FD9" w:rsidP="00121FD9">
      <w:r>
        <w:t>/*</w:t>
      </w:r>
    </w:p>
    <w:p w14:paraId="1DB49C98" w14:textId="77777777" w:rsidR="00121FD9" w:rsidRDefault="00121FD9" w:rsidP="00121FD9">
      <w:r>
        <w:t>var: escopo de função ou global</w:t>
      </w:r>
    </w:p>
    <w:p w14:paraId="34E84335" w14:textId="77777777" w:rsidR="00121FD9" w:rsidRDefault="00121FD9" w:rsidP="00121FD9">
      <w:r>
        <w:t>let: escopo de bloco, alem de escopo de função e global</w:t>
      </w:r>
    </w:p>
    <w:p w14:paraId="4D670B20" w14:textId="77777777" w:rsidR="00121FD9" w:rsidRDefault="00121FD9" w:rsidP="00121FD9">
      <w:r>
        <w:t>*/</w:t>
      </w:r>
    </w:p>
    <w:p w14:paraId="0522BC08" w14:textId="77777777" w:rsidR="00121FD9" w:rsidRDefault="00121FD9" w:rsidP="00121FD9"/>
    <w:p w14:paraId="20944232" w14:textId="77777777" w:rsidR="00121FD9" w:rsidRDefault="00121FD9" w:rsidP="00121FD9">
      <w:r>
        <w:t>{</w:t>
      </w:r>
    </w:p>
    <w:p w14:paraId="72BC2FFC" w14:textId="77777777" w:rsidR="00121FD9" w:rsidRDefault="00121FD9" w:rsidP="00121FD9">
      <w:r>
        <w:t xml:space="preserve">    var a = 2</w:t>
      </w:r>
    </w:p>
    <w:p w14:paraId="3889BCC0" w14:textId="77777777" w:rsidR="00121FD9" w:rsidRDefault="00121FD9" w:rsidP="00121FD9">
      <w:r>
        <w:t xml:space="preserve">    let b = 3</w:t>
      </w:r>
    </w:p>
    <w:p w14:paraId="171AE24D" w14:textId="77777777" w:rsidR="00121FD9" w:rsidRDefault="00121FD9" w:rsidP="00121FD9">
      <w:r>
        <w:t xml:space="preserve">    console.log(b)</w:t>
      </w:r>
    </w:p>
    <w:p w14:paraId="7D68618F" w14:textId="77777777" w:rsidR="00121FD9" w:rsidRDefault="00121FD9" w:rsidP="00121FD9">
      <w:r>
        <w:t>}</w:t>
      </w:r>
    </w:p>
    <w:p w14:paraId="2873B6FE" w14:textId="77777777" w:rsidR="00121FD9" w:rsidRDefault="00121FD9" w:rsidP="00121FD9">
      <w:r>
        <w:t>console.log(a) //Acessa</w:t>
      </w:r>
    </w:p>
    <w:p w14:paraId="7A3FF47A" w14:textId="77777777" w:rsidR="00121FD9" w:rsidRDefault="00121FD9" w:rsidP="00121FD9">
      <w:r>
        <w:t>//console.log(b) //Não acessa, definida apenas no bloco</w:t>
      </w:r>
    </w:p>
    <w:p w14:paraId="0292F418" w14:textId="77777777" w:rsidR="00121FD9" w:rsidRDefault="00121FD9" w:rsidP="00121FD9"/>
    <w:p w14:paraId="5AAAF54A" w14:textId="77777777" w:rsidR="00121FD9" w:rsidRDefault="00121FD9" w:rsidP="00121FD9">
      <w:r>
        <w:t>//Template String</w:t>
      </w:r>
    </w:p>
    <w:p w14:paraId="6B90F70B" w14:textId="77777777" w:rsidR="00121FD9" w:rsidRDefault="00121FD9" w:rsidP="00121FD9">
      <w:r>
        <w:t>const produto = 'iPad'</w:t>
      </w:r>
    </w:p>
    <w:p w14:paraId="336245B3" w14:textId="77777777" w:rsidR="00121FD9" w:rsidRDefault="00121FD9" w:rsidP="00121FD9">
      <w:r>
        <w:t>console.log(`${produto} é caro`)</w:t>
      </w:r>
    </w:p>
    <w:p w14:paraId="5C18C2A9" w14:textId="77777777" w:rsidR="00121FD9" w:rsidRDefault="00121FD9" w:rsidP="00121FD9"/>
    <w:p w14:paraId="3CF0B70B" w14:textId="77777777" w:rsidR="00121FD9" w:rsidRDefault="00121FD9" w:rsidP="00121FD9">
      <w:r>
        <w:t>//Destructing</w:t>
      </w:r>
    </w:p>
    <w:p w14:paraId="79AAFF2E" w14:textId="77777777" w:rsidR="00121FD9" w:rsidRDefault="00121FD9" w:rsidP="00121FD9"/>
    <w:p w14:paraId="300C6DEA" w14:textId="77777777" w:rsidR="00121FD9" w:rsidRDefault="00121FD9" w:rsidP="00121FD9">
      <w:r>
        <w:t>//---String</w:t>
      </w:r>
    </w:p>
    <w:p w14:paraId="67E17A8E" w14:textId="77777777" w:rsidR="00121FD9" w:rsidRDefault="00121FD9" w:rsidP="00121FD9">
      <w:r>
        <w:t>const [l, e, ...tras] = 'Cod3r'</w:t>
      </w:r>
    </w:p>
    <w:p w14:paraId="50277D8A" w14:textId="77777777" w:rsidR="00121FD9" w:rsidRDefault="00121FD9" w:rsidP="00121FD9">
      <w:r>
        <w:t>console.log(l, e, tras)</w:t>
      </w:r>
    </w:p>
    <w:p w14:paraId="1607FCD0" w14:textId="77777777" w:rsidR="00121FD9" w:rsidRDefault="00121FD9" w:rsidP="00121FD9"/>
    <w:p w14:paraId="4B7A7DB2" w14:textId="77777777" w:rsidR="00121FD9" w:rsidRDefault="00121FD9" w:rsidP="00121FD9">
      <w:r>
        <w:t>//---Array</w:t>
      </w:r>
    </w:p>
    <w:p w14:paraId="3534F01A" w14:textId="77777777" w:rsidR="00121FD9" w:rsidRDefault="00121FD9" w:rsidP="00121FD9">
      <w:r>
        <w:t>const [x, , z] = [1, 2, 3]</w:t>
      </w:r>
    </w:p>
    <w:p w14:paraId="4AEBF880" w14:textId="77777777" w:rsidR="00121FD9" w:rsidRDefault="00121FD9" w:rsidP="00121FD9">
      <w:r>
        <w:t>console.log(x, z)</w:t>
      </w:r>
    </w:p>
    <w:p w14:paraId="59A92548" w14:textId="77777777" w:rsidR="00121FD9" w:rsidRDefault="00121FD9" w:rsidP="00121FD9"/>
    <w:p w14:paraId="490832BE" w14:textId="77777777" w:rsidR="00121FD9" w:rsidRDefault="00121FD9" w:rsidP="00121FD9">
      <w:r>
        <w:t>//-- Object</w:t>
      </w:r>
    </w:p>
    <w:p w14:paraId="5A8F78F7" w14:textId="77777777" w:rsidR="00121FD9" w:rsidRDefault="00121FD9" w:rsidP="00121FD9">
      <w:r>
        <w:t>const { idade: i, nome: n } = { nome: 'Liana', idade: 27 }</w:t>
      </w:r>
    </w:p>
    <w:p w14:paraId="4F475939" w14:textId="73423D13" w:rsidR="00EF2CD5" w:rsidRDefault="00121FD9" w:rsidP="00121FD9">
      <w:r>
        <w:t>console.log(`Idade: ${i}\nNome: ${n}`)</w:t>
      </w:r>
    </w:p>
    <w:p w14:paraId="4F2E095F" w14:textId="77777777" w:rsidR="00121FD9" w:rsidRDefault="00121FD9" w:rsidP="00121FD9"/>
    <w:p w14:paraId="5A554277" w14:textId="2C9484C5" w:rsidR="00121FD9" w:rsidRPr="00D94F0E" w:rsidRDefault="00EF2CD5" w:rsidP="00D94F0E">
      <w:pPr>
        <w:pStyle w:val="Ttulo2"/>
        <w:spacing w:line="480" w:lineRule="auto"/>
        <w:rPr>
          <w:rFonts w:cs="Arial"/>
        </w:rPr>
      </w:pPr>
      <w:bookmarkStart w:id="133" w:name="_Toc68947694"/>
      <w:r>
        <w:rPr>
          <w:rFonts w:cs="Arial"/>
        </w:rPr>
        <w:t>Revisão #02</w:t>
      </w:r>
      <w:bookmarkEnd w:id="133"/>
    </w:p>
    <w:p w14:paraId="1FA8544D" w14:textId="59112B7C" w:rsidR="00EF2CD5" w:rsidRDefault="00EF2CD5" w:rsidP="00EF2CD5">
      <w:pPr>
        <w:pStyle w:val="Ttulo2"/>
        <w:spacing w:line="480" w:lineRule="auto"/>
        <w:rPr>
          <w:rFonts w:cs="Arial"/>
        </w:rPr>
      </w:pPr>
      <w:bookmarkStart w:id="134" w:name="_Toc68947695"/>
      <w:r>
        <w:rPr>
          <w:rFonts w:cs="Arial"/>
        </w:rPr>
        <w:t>Revisão #03</w:t>
      </w:r>
      <w:bookmarkEnd w:id="134"/>
    </w:p>
    <w:p w14:paraId="5A1B434A" w14:textId="48F61856" w:rsidR="00EF2CD5" w:rsidRPr="00D94F0E" w:rsidRDefault="00577A3B" w:rsidP="00D94F0E">
      <w:pPr>
        <w:pStyle w:val="Ttulo2"/>
        <w:spacing w:line="480" w:lineRule="auto"/>
        <w:rPr>
          <w:rFonts w:cs="Arial"/>
        </w:rPr>
      </w:pPr>
      <w:bookmarkStart w:id="135" w:name="_Toc68947696"/>
      <w:r>
        <w:rPr>
          <w:rFonts w:cs="Arial"/>
        </w:rPr>
        <w:t>Tagged Template</w:t>
      </w:r>
      <w:bookmarkEnd w:id="135"/>
    </w:p>
    <w:p w14:paraId="12A8F5D9" w14:textId="7CAE6131" w:rsidR="0088091A" w:rsidRPr="00712166" w:rsidRDefault="0088091A" w:rsidP="00094DE4">
      <w:pPr>
        <w:pStyle w:val="Ttulo1"/>
        <w:spacing w:after="0" w:line="480" w:lineRule="auto"/>
        <w:rPr>
          <w:rFonts w:cs="Arial"/>
          <w:bCs w:val="0"/>
        </w:rPr>
      </w:pPr>
      <w:r w:rsidRPr="00712166">
        <w:rPr>
          <w:rFonts w:cs="Arial"/>
          <w:bCs w:val="0"/>
        </w:rPr>
        <w:t xml:space="preserve"> </w:t>
      </w:r>
      <w:bookmarkStart w:id="136" w:name="_Toc68947697"/>
      <w:r w:rsidRPr="00712166">
        <w:rPr>
          <w:rFonts w:cs="Arial"/>
          <w:bCs w:val="0"/>
        </w:rPr>
        <w:t>Fundamentos da Web</w:t>
      </w:r>
      <w:bookmarkEnd w:id="136"/>
    </w:p>
    <w:p w14:paraId="48D37FE0" w14:textId="16E3499C" w:rsidR="0088091A" w:rsidRPr="00712166" w:rsidRDefault="0088091A" w:rsidP="00094DE4">
      <w:pPr>
        <w:pStyle w:val="Ttulo1"/>
        <w:spacing w:after="0" w:line="480" w:lineRule="auto"/>
        <w:rPr>
          <w:bCs w:val="0"/>
        </w:rPr>
      </w:pPr>
      <w:r w:rsidRPr="00712166">
        <w:rPr>
          <w:rFonts w:cs="Arial"/>
          <w:bCs w:val="0"/>
        </w:rPr>
        <w:t xml:space="preserve"> </w:t>
      </w:r>
      <w:bookmarkStart w:id="137" w:name="_Toc68947698"/>
      <w:r w:rsidRPr="00712166">
        <w:rPr>
          <w:rFonts w:cs="Arial"/>
          <w:bCs w:val="0"/>
        </w:rPr>
        <w:t>HTML</w:t>
      </w:r>
      <w:bookmarkEnd w:id="137"/>
    </w:p>
    <w:p w14:paraId="08E36696" w14:textId="1B371714" w:rsidR="0088091A" w:rsidRDefault="0088091A" w:rsidP="00094DE4">
      <w:pPr>
        <w:pStyle w:val="Ttulo1"/>
        <w:spacing w:after="0" w:line="480" w:lineRule="auto"/>
        <w:rPr>
          <w:bCs w:val="0"/>
        </w:rPr>
      </w:pPr>
      <w:r w:rsidRPr="00712166">
        <w:rPr>
          <w:bCs w:val="0"/>
        </w:rPr>
        <w:t xml:space="preserve"> </w:t>
      </w:r>
      <w:bookmarkStart w:id="138" w:name="_Toc68947699"/>
      <w:r w:rsidRPr="00712166">
        <w:rPr>
          <w:bCs w:val="0"/>
        </w:rPr>
        <w:t>CSS</w:t>
      </w:r>
      <w:bookmarkEnd w:id="138"/>
    </w:p>
    <w:p w14:paraId="2B7D0BCB" w14:textId="1F90D3B7" w:rsidR="008D12E5" w:rsidRDefault="008D12E5" w:rsidP="00094DE4">
      <w:pPr>
        <w:pStyle w:val="Ttulo1"/>
        <w:spacing w:after="0" w:line="480" w:lineRule="auto"/>
        <w:rPr>
          <w:bCs w:val="0"/>
        </w:rPr>
      </w:pPr>
      <w:r>
        <w:rPr>
          <w:bCs w:val="0"/>
        </w:rPr>
        <w:t xml:space="preserve"> </w:t>
      </w:r>
      <w:bookmarkStart w:id="139" w:name="_Toc68947700"/>
      <w:r>
        <w:rPr>
          <w:bCs w:val="0"/>
        </w:rPr>
        <w:t>Integração HTML, CSS e JavaScript</w:t>
      </w:r>
      <w:bookmarkEnd w:id="139"/>
    </w:p>
    <w:p w14:paraId="1216E8D4" w14:textId="306CC821" w:rsidR="008D12E5" w:rsidRDefault="008D12E5" w:rsidP="008D12E5">
      <w:pPr>
        <w:pStyle w:val="Ttulo2"/>
        <w:spacing w:line="480" w:lineRule="auto"/>
        <w:rPr>
          <w:rFonts w:cs="Arial"/>
        </w:rPr>
      </w:pPr>
      <w:bookmarkStart w:id="140" w:name="_Toc68947701"/>
      <w:r w:rsidRPr="008D12E5">
        <w:rPr>
          <w:rFonts w:cs="Arial"/>
        </w:rPr>
        <w:t>DOM</w:t>
      </w:r>
      <w:bookmarkEnd w:id="140"/>
    </w:p>
    <w:p w14:paraId="58467912" w14:textId="20D16FC3" w:rsidR="008D12E5" w:rsidRDefault="005730AA" w:rsidP="008D12E5">
      <w:r>
        <w:t>Dom significa ‘Document object model’, e representa a estrutura do documento html e o relacionamento entre os elementos, as tags (Figura 2).</w:t>
      </w:r>
    </w:p>
    <w:p w14:paraId="1DB9526D" w14:textId="491A7580" w:rsidR="00132EBC" w:rsidRDefault="00132EBC" w:rsidP="008D12E5">
      <w:r>
        <w:t>A dom é essa estrutura em arvore que pega a sua página html (texto) e gera essa estrutura em arvore. Podemos ler e manipular a dom.</w:t>
      </w:r>
    </w:p>
    <w:p w14:paraId="3F9724F0" w14:textId="2470E747" w:rsidR="005730AA" w:rsidRDefault="005730AA" w:rsidP="008D12E5"/>
    <w:p w14:paraId="1A654B56" w14:textId="3B07F317" w:rsidR="005730AA" w:rsidRDefault="005730AA" w:rsidP="008D12E5"/>
    <w:p w14:paraId="3B0592D2" w14:textId="5FDE577B" w:rsidR="005730AA" w:rsidRDefault="005730AA" w:rsidP="008D12E5"/>
    <w:p w14:paraId="6FCEF7AD" w14:textId="72009A8F" w:rsidR="005730AA" w:rsidRDefault="005730AA" w:rsidP="008D12E5"/>
    <w:p w14:paraId="1C3663C0" w14:textId="6D9D83B4" w:rsidR="005730AA" w:rsidRDefault="005730AA" w:rsidP="008D12E5"/>
    <w:p w14:paraId="4ED2911E" w14:textId="7F160822" w:rsidR="005730AA" w:rsidRDefault="005730AA" w:rsidP="008D12E5"/>
    <w:p w14:paraId="0B42F132" w14:textId="222BD3EC" w:rsidR="005730AA" w:rsidRDefault="005730AA" w:rsidP="008D12E5"/>
    <w:p w14:paraId="066DC686" w14:textId="21EC3AC4" w:rsidR="005730AA" w:rsidRDefault="005730AA" w:rsidP="008D12E5">
      <w:r>
        <w:t>Figura 2. Representação gráfica do dom.</w:t>
      </w:r>
    </w:p>
    <w:p w14:paraId="792AF8AE" w14:textId="2933A64F" w:rsidR="005730AA" w:rsidRDefault="005730AA" w:rsidP="005730AA">
      <w:pPr>
        <w:ind w:firstLine="0"/>
      </w:pPr>
      <w:r w:rsidRPr="005730AA">
        <w:rPr>
          <w:noProof/>
        </w:rPr>
        <w:drawing>
          <wp:inline distT="0" distB="0" distL="0" distR="0" wp14:anchorId="73397781" wp14:editId="4A564C8B">
            <wp:extent cx="5760720" cy="3619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19500"/>
                    </a:xfrm>
                    <a:prstGeom prst="rect">
                      <a:avLst/>
                    </a:prstGeom>
                  </pic:spPr>
                </pic:pic>
              </a:graphicData>
            </a:graphic>
          </wp:inline>
        </w:drawing>
      </w:r>
    </w:p>
    <w:p w14:paraId="3D7FF818" w14:textId="77777777" w:rsidR="005274F7" w:rsidRPr="008D12E5" w:rsidRDefault="005274F7" w:rsidP="005730AA">
      <w:pPr>
        <w:ind w:firstLine="0"/>
      </w:pPr>
    </w:p>
    <w:p w14:paraId="396A7F51" w14:textId="330FFD59" w:rsidR="0088091A" w:rsidRDefault="005274F7" w:rsidP="00094DE4">
      <w:pPr>
        <w:pStyle w:val="Ttulo1"/>
        <w:spacing w:after="0" w:line="480" w:lineRule="auto"/>
        <w:rPr>
          <w:bCs w:val="0"/>
        </w:rPr>
      </w:pPr>
      <w:r>
        <w:rPr>
          <w:bCs w:val="0"/>
        </w:rPr>
        <w:t xml:space="preserve"> </w:t>
      </w:r>
      <w:bookmarkStart w:id="141" w:name="_Toc68947702"/>
      <w:r w:rsidR="0088091A" w:rsidRPr="00712166">
        <w:rPr>
          <w:bCs w:val="0"/>
        </w:rPr>
        <w:t>React</w:t>
      </w:r>
      <w:bookmarkEnd w:id="141"/>
    </w:p>
    <w:p w14:paraId="07771EDF" w14:textId="27DDBA65" w:rsidR="005274F7" w:rsidRDefault="005274F7" w:rsidP="005274F7">
      <w:pPr>
        <w:pStyle w:val="Ttulo2"/>
        <w:spacing w:line="480" w:lineRule="auto"/>
        <w:rPr>
          <w:rFonts w:cs="Arial"/>
        </w:rPr>
      </w:pPr>
      <w:bookmarkStart w:id="142" w:name="_Toc68947703"/>
      <w:r w:rsidRPr="005274F7">
        <w:rPr>
          <w:rFonts w:cs="Arial"/>
        </w:rPr>
        <w:t>Criando o Projeto</w:t>
      </w:r>
      <w:bookmarkEnd w:id="142"/>
    </w:p>
    <w:p w14:paraId="3BAA2050" w14:textId="004A28D7" w:rsidR="009C1AF1" w:rsidRDefault="009C1AF1" w:rsidP="005274F7">
      <w:pPr>
        <w:ind w:firstLine="576"/>
      </w:pPr>
      <w:r>
        <w:t>Tecnicamente o react é uma biblioteca, que trabalha apenas com a camada de visão (view) dos componentes.</w:t>
      </w:r>
    </w:p>
    <w:p w14:paraId="59B55B2B" w14:textId="2670423F" w:rsidR="005274F7" w:rsidRDefault="005274F7" w:rsidP="005274F7">
      <w:pPr>
        <w:ind w:firstLine="576"/>
      </w:pPr>
      <w:r>
        <w:t>Para iniciar um projeto react, precisamos ir à pasta e digitar 'npm i -g create-react-app' e criar o app, já com a build configurada. Por baixo, o react um build do webpack.</w:t>
      </w:r>
    </w:p>
    <w:p w14:paraId="00446E51" w14:textId="34F3855E" w:rsidR="005274F7" w:rsidRDefault="005274F7" w:rsidP="005274F7">
      <w:pPr>
        <w:ind w:firstLine="432"/>
      </w:pPr>
      <w:r>
        <w:t>Para criar, basta entrar com 'create-react-app exercicios' onde exercicios é o nome do projeto.</w:t>
      </w:r>
    </w:p>
    <w:p w14:paraId="7D5043E8" w14:textId="7FA13CFA" w:rsidR="00F446BB" w:rsidRDefault="00F446BB" w:rsidP="005274F7">
      <w:pPr>
        <w:ind w:firstLine="432"/>
      </w:pPr>
      <w:r>
        <w:t>O elemento onde nossa aplicação vai ser ‘colocada’ dentro, é o elemento cujo id é ‘root’.</w:t>
      </w:r>
    </w:p>
    <w:p w14:paraId="67AD47E4" w14:textId="6DDCB260" w:rsidR="00F446BB" w:rsidRDefault="009A5EDC" w:rsidP="005274F7">
      <w:pPr>
        <w:ind w:firstLine="432"/>
      </w:pPr>
      <w:r>
        <w:t>Passar uma tag por parâmetros de uma função, não é sintaxe JavaScript, essa sintaxe é de uma ‘extensão’ js, o jsx. Essa extensão, vai permitir programar mais parecido com html, e na execução, vai ter uma conversão para JavaScript, assim como ocorre com TypeScript.</w:t>
      </w:r>
      <w:r w:rsidR="009C1AF1">
        <w:t xml:space="preserve"> Por baixo dos panos serão realizadas várias chamadas para conversão para JavaScript.</w:t>
      </w:r>
    </w:p>
    <w:p w14:paraId="46B3FA58" w14:textId="0197EA59" w:rsidR="00A87681" w:rsidRDefault="00A87681" w:rsidP="005274F7">
      <w:pPr>
        <w:ind w:firstLine="432"/>
      </w:pPr>
    </w:p>
    <w:p w14:paraId="3C060CC8" w14:textId="4F253431" w:rsidR="00A87681" w:rsidRDefault="00A87681" w:rsidP="005274F7">
      <w:pPr>
        <w:ind w:firstLine="432"/>
      </w:pPr>
    </w:p>
    <w:p w14:paraId="30FC4B6D" w14:textId="3EB750DB" w:rsidR="005274F7" w:rsidRPr="00A87681" w:rsidRDefault="00A87681" w:rsidP="00A87681">
      <w:pPr>
        <w:pStyle w:val="Ttulo2"/>
        <w:spacing w:line="480" w:lineRule="auto"/>
        <w:rPr>
          <w:rFonts w:cs="Arial"/>
        </w:rPr>
      </w:pPr>
      <w:bookmarkStart w:id="143" w:name="_Toc68947704"/>
      <w:r w:rsidRPr="00A87681">
        <w:rPr>
          <w:rFonts w:cs="Arial"/>
        </w:rPr>
        <w:lastRenderedPageBreak/>
        <w:t>Componentes Baseados em Função</w:t>
      </w:r>
      <w:bookmarkEnd w:id="143"/>
    </w:p>
    <w:p w14:paraId="5C757103" w14:textId="56FDBEBF" w:rsidR="009A5EDC" w:rsidRDefault="009A5EDC" w:rsidP="00A87681">
      <w:pPr>
        <w:ind w:firstLine="576"/>
      </w:pPr>
      <w:r w:rsidRPr="009A5EDC">
        <w:t>ReactDom.render(</w:t>
      </w:r>
      <w:r w:rsidRPr="009A5EDC">
        <w:rPr>
          <w:b/>
          <w:bCs/>
        </w:rPr>
        <w:t>&lt;h1&gt;React&lt;/h1&gt;</w:t>
      </w:r>
      <w:r w:rsidRPr="009A5EDC">
        <w:t>, document.getElementById('root'))</w:t>
      </w:r>
    </w:p>
    <w:p w14:paraId="5F8B87C4" w14:textId="06E45701" w:rsidR="00B35C97" w:rsidRDefault="00B35C97" w:rsidP="009A5EDC">
      <w:pPr>
        <w:ind w:firstLine="0"/>
      </w:pPr>
    </w:p>
    <w:p w14:paraId="00EA6AF4" w14:textId="755C7807" w:rsidR="00B35C97" w:rsidRDefault="00B35C97" w:rsidP="00A87681">
      <w:pPr>
        <w:ind w:firstLine="576"/>
      </w:pPr>
      <w:r>
        <w:t>Todos os componentes (Primeiro) precisam ter a primeira letra maiúscula</w:t>
      </w:r>
      <w:r w:rsidR="00A87681">
        <w:t>.</w:t>
      </w:r>
    </w:p>
    <w:p w14:paraId="262A6A50" w14:textId="6B25FF24" w:rsidR="00B35C97" w:rsidRPr="00B35C97" w:rsidRDefault="00B35C97" w:rsidP="00A87681">
      <w:pPr>
        <w:ind w:firstLine="0"/>
        <w:rPr>
          <w:b/>
          <w:bCs/>
        </w:rPr>
      </w:pPr>
      <w:r w:rsidRPr="00B35C97">
        <w:rPr>
          <w:b/>
          <w:bCs/>
        </w:rPr>
        <w:t>Em Primeiro.jsx:</w:t>
      </w:r>
    </w:p>
    <w:p w14:paraId="50ED66F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w:t>
      </w:r>
      <w:r w:rsidRPr="00B35C97">
        <w:rPr>
          <w:rFonts w:ascii="Consolas" w:eastAsia="Times New Roman" w:hAnsi="Consolas" w:cs="Times New Roman"/>
          <w:color w:val="DEE492"/>
          <w:sz w:val="21"/>
          <w:szCs w:val="21"/>
          <w:lang w:eastAsia="pt-BR" w:bidi="ar-SA"/>
        </w:rPr>
        <w:t>'</w:t>
      </w:r>
    </w:p>
    <w:p w14:paraId="3E92EEB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p>
    <w:p w14:paraId="25DBA630"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export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default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function</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62E884"/>
          <w:sz w:val="21"/>
          <w:szCs w:val="21"/>
          <w:lang w:eastAsia="pt-BR" w:bidi="ar-SA"/>
        </w:rPr>
        <w:t>h1</w:t>
      </w:r>
      <w:r w:rsidRPr="00B35C97">
        <w:rPr>
          <w:rFonts w:ascii="Consolas" w:eastAsia="Times New Roman" w:hAnsi="Consolas" w:cs="Times New Roman"/>
          <w:color w:val="F6F6F4"/>
          <w:sz w:val="21"/>
          <w:szCs w:val="21"/>
          <w:lang w:eastAsia="pt-BR" w:bidi="ar-SA"/>
        </w:rPr>
        <w:t>() {</w:t>
      </w:r>
    </w:p>
    <w:p w14:paraId="76834784"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F286C4"/>
          <w:sz w:val="21"/>
          <w:szCs w:val="21"/>
          <w:lang w:eastAsia="pt-BR" w:bidi="ar-SA"/>
        </w:rPr>
        <w:t>return</w:t>
      </w:r>
      <w:r w:rsidRPr="00B35C97">
        <w:rPr>
          <w:rFonts w:ascii="Consolas" w:eastAsia="Times New Roman" w:hAnsi="Consolas" w:cs="Times New Roman"/>
          <w:color w:val="F6F6F4"/>
          <w:sz w:val="21"/>
          <w:szCs w:val="21"/>
          <w:lang w:eastAsia="pt-BR" w:bidi="ar-SA"/>
        </w:rPr>
        <w:t> &lt;</w:t>
      </w:r>
      <w:r w:rsidRPr="00B35C97">
        <w:rPr>
          <w:rFonts w:ascii="Consolas" w:eastAsia="Times New Roman" w:hAnsi="Consolas" w:cs="Times New Roman"/>
          <w:color w:val="F286C4"/>
          <w:sz w:val="21"/>
          <w:szCs w:val="21"/>
          <w:lang w:eastAsia="pt-BR" w:bidi="ar-SA"/>
        </w:rPr>
        <w:t>h1</w:t>
      </w:r>
      <w:r w:rsidRPr="00B35C97">
        <w:rPr>
          <w:rFonts w:ascii="Consolas" w:eastAsia="Times New Roman" w:hAnsi="Consolas" w:cs="Times New Roman"/>
          <w:color w:val="F6F6F4"/>
          <w:sz w:val="21"/>
          <w:szCs w:val="21"/>
          <w:lang w:eastAsia="pt-BR" w:bidi="ar-SA"/>
        </w:rPr>
        <w:t>&gt;React&lt;/</w:t>
      </w:r>
      <w:r w:rsidRPr="00B35C97">
        <w:rPr>
          <w:rFonts w:ascii="Consolas" w:eastAsia="Times New Roman" w:hAnsi="Consolas" w:cs="Times New Roman"/>
          <w:color w:val="F286C4"/>
          <w:sz w:val="21"/>
          <w:szCs w:val="21"/>
          <w:lang w:eastAsia="pt-BR" w:bidi="ar-SA"/>
        </w:rPr>
        <w:t>h1</w:t>
      </w:r>
      <w:r w:rsidRPr="00B35C97">
        <w:rPr>
          <w:rFonts w:ascii="Consolas" w:eastAsia="Times New Roman" w:hAnsi="Consolas" w:cs="Times New Roman"/>
          <w:color w:val="F6F6F4"/>
          <w:sz w:val="21"/>
          <w:szCs w:val="21"/>
          <w:lang w:eastAsia="pt-BR" w:bidi="ar-SA"/>
        </w:rPr>
        <w:t>&gt; </w:t>
      </w:r>
      <w:r w:rsidRPr="00B35C97">
        <w:rPr>
          <w:rFonts w:ascii="Consolas" w:eastAsia="Times New Roman" w:hAnsi="Consolas" w:cs="Times New Roman"/>
          <w:color w:val="6E706E"/>
          <w:sz w:val="21"/>
          <w:szCs w:val="21"/>
          <w:lang w:eastAsia="pt-BR" w:bidi="ar-SA"/>
        </w:rPr>
        <w:t>//Todas tags precisam ser fechadas (mesmo se não precisar)</w:t>
      </w:r>
    </w:p>
    <w:p w14:paraId="255B891E"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w:t>
      </w:r>
    </w:p>
    <w:p w14:paraId="78A09EDC" w14:textId="2BB9F134" w:rsidR="00B35C97" w:rsidRDefault="00B35C97" w:rsidP="00A87681">
      <w:pPr>
        <w:ind w:firstLine="0"/>
      </w:pPr>
    </w:p>
    <w:p w14:paraId="17672BBD" w14:textId="67050246" w:rsidR="00B35C97" w:rsidRPr="00B35C97" w:rsidRDefault="00B35C97" w:rsidP="00A87681">
      <w:pPr>
        <w:ind w:left="-576" w:firstLine="576"/>
        <w:rPr>
          <w:b/>
          <w:bCs/>
        </w:rPr>
      </w:pPr>
      <w:r w:rsidRPr="00B35C97">
        <w:rPr>
          <w:b/>
          <w:bCs/>
        </w:rPr>
        <w:t>Em index.js:</w:t>
      </w:r>
    </w:p>
    <w:p w14:paraId="7CB6C65C" w14:textId="77777777" w:rsidR="00B35C97" w:rsidRDefault="00B35C97" w:rsidP="00A87681">
      <w:pPr>
        <w:shd w:val="clear" w:color="auto" w:fill="282A36"/>
        <w:spacing w:line="285" w:lineRule="atLeast"/>
        <w:ind w:firstLine="0"/>
        <w:jc w:val="left"/>
        <w:rPr>
          <w:rFonts w:ascii="Consolas" w:eastAsia="Times New Roman" w:hAnsi="Consolas" w:cs="Times New Roman"/>
          <w:color w:val="F286C4"/>
          <w:sz w:val="21"/>
          <w:szCs w:val="21"/>
          <w:lang w:eastAsia="pt-BR" w:bidi="ar-SA"/>
        </w:rPr>
      </w:pPr>
    </w:p>
    <w:p w14:paraId="657A8D8E" w14:textId="59250828"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w:t>
      </w:r>
      <w:r w:rsidRPr="00B35C97">
        <w:rPr>
          <w:rFonts w:ascii="Consolas" w:eastAsia="Times New Roman" w:hAnsi="Consolas" w:cs="Times New Roman"/>
          <w:color w:val="DEE492"/>
          <w:sz w:val="21"/>
          <w:szCs w:val="21"/>
          <w:lang w:eastAsia="pt-BR" w:bidi="ar-SA"/>
        </w:rPr>
        <w:t>'</w:t>
      </w:r>
    </w:p>
    <w:p w14:paraId="2995618B"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ReactDom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react-dom</w:t>
      </w:r>
      <w:r w:rsidRPr="00B35C97">
        <w:rPr>
          <w:rFonts w:ascii="Consolas" w:eastAsia="Times New Roman" w:hAnsi="Consolas" w:cs="Times New Roman"/>
          <w:color w:val="DEE492"/>
          <w:sz w:val="21"/>
          <w:szCs w:val="21"/>
          <w:lang w:eastAsia="pt-BR" w:bidi="ar-SA"/>
        </w:rPr>
        <w:t>'</w:t>
      </w:r>
    </w:p>
    <w:p w14:paraId="62CBECFB"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p>
    <w:p w14:paraId="444F5112"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286C4"/>
          <w:sz w:val="21"/>
          <w:szCs w:val="21"/>
          <w:lang w:eastAsia="pt-BR" w:bidi="ar-SA"/>
        </w:rPr>
        <w:t>import</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b/>
          <w:bCs/>
          <w:color w:val="F6F6F4"/>
          <w:sz w:val="21"/>
          <w:szCs w:val="21"/>
          <w:lang w:eastAsia="pt-BR" w:bidi="ar-SA"/>
        </w:rPr>
        <w:t>P</w:t>
      </w:r>
      <w:r w:rsidRPr="00B35C97">
        <w:rPr>
          <w:rFonts w:ascii="Consolas" w:eastAsia="Times New Roman" w:hAnsi="Consolas" w:cs="Times New Roman"/>
          <w:color w:val="F6F6F4"/>
          <w:sz w:val="21"/>
          <w:szCs w:val="21"/>
          <w:lang w:eastAsia="pt-BR" w:bidi="ar-SA"/>
        </w:rPr>
        <w:t>rimeiro </w:t>
      </w:r>
      <w:r w:rsidRPr="00B35C97">
        <w:rPr>
          <w:rFonts w:ascii="Consolas" w:eastAsia="Times New Roman" w:hAnsi="Consolas" w:cs="Times New Roman"/>
          <w:color w:val="F286C4"/>
          <w:sz w:val="21"/>
          <w:szCs w:val="21"/>
          <w:lang w:eastAsia="pt-BR" w:bidi="ar-SA"/>
        </w:rPr>
        <w:t>from</w:t>
      </w:r>
      <w:r w:rsidRPr="00B35C97">
        <w:rPr>
          <w:rFonts w:ascii="Consolas" w:eastAsia="Times New Roman" w:hAnsi="Consolas" w:cs="Times New Roman"/>
          <w:color w:val="F6F6F4"/>
          <w:sz w:val="21"/>
          <w:szCs w:val="21"/>
          <w:lang w:eastAsia="pt-BR" w:bidi="ar-SA"/>
        </w:rPr>
        <w:t> </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./componentes/Primeiro</w:t>
      </w:r>
      <w:r w:rsidRPr="00B35C97">
        <w:rPr>
          <w:rFonts w:ascii="Consolas" w:eastAsia="Times New Roman" w:hAnsi="Consolas" w:cs="Times New Roman"/>
          <w:color w:val="DEE492"/>
          <w:sz w:val="21"/>
          <w:szCs w:val="21"/>
          <w:lang w:eastAsia="pt-BR" w:bidi="ar-SA"/>
        </w:rPr>
        <w:t>'</w:t>
      </w:r>
    </w:p>
    <w:p w14:paraId="31E5EAFE" w14:textId="77777777" w:rsidR="00B35C97" w:rsidRPr="00B35C97" w:rsidRDefault="00B35C97" w:rsidP="00A87681">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B35C97">
        <w:rPr>
          <w:rFonts w:ascii="Consolas" w:eastAsia="Times New Roman" w:hAnsi="Consolas" w:cs="Times New Roman"/>
          <w:color w:val="F6F6F4"/>
          <w:sz w:val="21"/>
          <w:szCs w:val="21"/>
          <w:lang w:eastAsia="pt-BR" w:bidi="ar-SA"/>
        </w:rPr>
        <w:t>ReactDom.</w:t>
      </w:r>
      <w:r w:rsidRPr="00B35C97">
        <w:rPr>
          <w:rFonts w:ascii="Consolas" w:eastAsia="Times New Roman" w:hAnsi="Consolas" w:cs="Times New Roman"/>
          <w:color w:val="62E884"/>
          <w:sz w:val="21"/>
          <w:szCs w:val="21"/>
          <w:lang w:eastAsia="pt-BR" w:bidi="ar-SA"/>
        </w:rPr>
        <w:t>render</w:t>
      </w:r>
      <w:r w:rsidRPr="00B35C97">
        <w:rPr>
          <w:rFonts w:ascii="Consolas" w:eastAsia="Times New Roman" w:hAnsi="Consolas" w:cs="Times New Roman"/>
          <w:color w:val="F6F6F4"/>
          <w:sz w:val="21"/>
          <w:szCs w:val="21"/>
          <w:lang w:eastAsia="pt-BR" w:bidi="ar-SA"/>
        </w:rPr>
        <w:t>(&lt;</w:t>
      </w:r>
      <w:r w:rsidRPr="00B35C97">
        <w:rPr>
          <w:rFonts w:ascii="Consolas" w:eastAsia="Times New Roman" w:hAnsi="Consolas" w:cs="Times New Roman"/>
          <w:i/>
          <w:iCs/>
          <w:color w:val="97E1F1"/>
          <w:sz w:val="21"/>
          <w:szCs w:val="21"/>
          <w:lang w:eastAsia="pt-BR" w:bidi="ar-SA"/>
        </w:rPr>
        <w:t>Primeiro</w:t>
      </w:r>
      <w:r w:rsidRPr="00B35C97">
        <w:rPr>
          <w:rFonts w:ascii="Consolas" w:eastAsia="Times New Roman" w:hAnsi="Consolas" w:cs="Times New Roman"/>
          <w:color w:val="F6F6F4"/>
          <w:sz w:val="21"/>
          <w:szCs w:val="21"/>
          <w:lang w:eastAsia="pt-BR" w:bidi="ar-SA"/>
        </w:rPr>
        <w:t> /&gt;, </w:t>
      </w:r>
      <w:r w:rsidRPr="00B35C97">
        <w:rPr>
          <w:rFonts w:ascii="Consolas" w:eastAsia="Times New Roman" w:hAnsi="Consolas" w:cs="Times New Roman"/>
          <w:color w:val="BF9EEE"/>
          <w:sz w:val="21"/>
          <w:szCs w:val="21"/>
          <w:lang w:eastAsia="pt-BR" w:bidi="ar-SA"/>
        </w:rPr>
        <w:t>document</w:t>
      </w:r>
      <w:r w:rsidRPr="00B35C97">
        <w:rPr>
          <w:rFonts w:ascii="Consolas" w:eastAsia="Times New Roman" w:hAnsi="Consolas" w:cs="Times New Roman"/>
          <w:color w:val="F6F6F4"/>
          <w:sz w:val="21"/>
          <w:szCs w:val="21"/>
          <w:lang w:eastAsia="pt-BR" w:bidi="ar-SA"/>
        </w:rPr>
        <w:t>.</w:t>
      </w:r>
      <w:r w:rsidRPr="00B35C97">
        <w:rPr>
          <w:rFonts w:ascii="Consolas" w:eastAsia="Times New Roman" w:hAnsi="Consolas" w:cs="Times New Roman"/>
          <w:color w:val="62E884"/>
          <w:sz w:val="21"/>
          <w:szCs w:val="21"/>
          <w:lang w:eastAsia="pt-BR" w:bidi="ar-SA"/>
        </w:rPr>
        <w:t>getElementById</w:t>
      </w:r>
      <w:r w:rsidRPr="00B35C97">
        <w:rPr>
          <w:rFonts w:ascii="Consolas" w:eastAsia="Times New Roman" w:hAnsi="Consolas" w:cs="Times New Roman"/>
          <w:color w:val="F6F6F4"/>
          <w:sz w:val="21"/>
          <w:szCs w:val="21"/>
          <w:lang w:eastAsia="pt-BR" w:bidi="ar-SA"/>
        </w:rPr>
        <w:t>(</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E7EE98"/>
          <w:sz w:val="21"/>
          <w:szCs w:val="21"/>
          <w:lang w:eastAsia="pt-BR" w:bidi="ar-SA"/>
        </w:rPr>
        <w:t>root</w:t>
      </w:r>
      <w:r w:rsidRPr="00B35C97">
        <w:rPr>
          <w:rFonts w:ascii="Consolas" w:eastAsia="Times New Roman" w:hAnsi="Consolas" w:cs="Times New Roman"/>
          <w:color w:val="DEE492"/>
          <w:sz w:val="21"/>
          <w:szCs w:val="21"/>
          <w:lang w:eastAsia="pt-BR" w:bidi="ar-SA"/>
        </w:rPr>
        <w:t>'</w:t>
      </w:r>
      <w:r w:rsidRPr="00B35C97">
        <w:rPr>
          <w:rFonts w:ascii="Consolas" w:eastAsia="Times New Roman" w:hAnsi="Consolas" w:cs="Times New Roman"/>
          <w:color w:val="F6F6F4"/>
          <w:sz w:val="21"/>
          <w:szCs w:val="21"/>
          <w:lang w:eastAsia="pt-BR" w:bidi="ar-SA"/>
        </w:rPr>
        <w:t>))</w:t>
      </w:r>
    </w:p>
    <w:p w14:paraId="46351D7B" w14:textId="4B6FDA8F" w:rsidR="00B35C97" w:rsidRDefault="00B35C97" w:rsidP="009A5EDC">
      <w:pPr>
        <w:ind w:firstLine="0"/>
      </w:pPr>
    </w:p>
    <w:p w14:paraId="1D2071B3" w14:textId="38852B9D" w:rsidR="00B35C97" w:rsidRDefault="00B35C97" w:rsidP="00A87681">
      <w:pPr>
        <w:ind w:firstLine="576"/>
      </w:pPr>
      <w:r>
        <w:t>Não podemos renderizar duas tags (Ex: uma h1 e outra h2) em um</w:t>
      </w:r>
      <w:r w:rsidR="00AE47AC">
        <w:t xml:space="preserve"> mesmo componente, para isso, precisamos envolvê-las por uma div (Configurando uma única tag)</w:t>
      </w:r>
      <w:r w:rsidR="00F34E42">
        <w:t>,</w:t>
      </w:r>
      <w:r w:rsidR="00AE47AC">
        <w:t xml:space="preserve"> usar o React.Fragment</w:t>
      </w:r>
      <w:r w:rsidR="00F34E42">
        <w:t xml:space="preserve"> ou exportar um array com as tags nas posições; nesse caso, precisamos passar uma chave como propriedade, para o react encontrar de forma mais otimizada os elementos dentro da dom. </w:t>
      </w:r>
    </w:p>
    <w:p w14:paraId="7E411251"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286C4"/>
          <w:sz w:val="21"/>
          <w:szCs w:val="21"/>
          <w:lang w:eastAsia="pt-BR" w:bidi="ar-SA"/>
        </w:rPr>
        <w:t>export</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color w:val="F286C4"/>
          <w:sz w:val="21"/>
          <w:szCs w:val="21"/>
          <w:lang w:eastAsia="pt-BR" w:bidi="ar-SA"/>
        </w:rPr>
        <w:t>default</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i/>
          <w:iCs/>
          <w:color w:val="FFB86C"/>
          <w:sz w:val="21"/>
          <w:szCs w:val="21"/>
          <w:lang w:eastAsia="pt-BR" w:bidi="ar-SA"/>
        </w:rPr>
        <w:t>props</w:t>
      </w:r>
      <w:r w:rsidRPr="00AE47AC">
        <w:rPr>
          <w:rFonts w:ascii="Consolas" w:eastAsia="Times New Roman" w:hAnsi="Consolas" w:cs="Times New Roman"/>
          <w:color w:val="F6F6F4"/>
          <w:sz w:val="21"/>
          <w:szCs w:val="21"/>
          <w:lang w:eastAsia="pt-BR" w:bidi="ar-SA"/>
        </w:rPr>
        <w:t> </w:t>
      </w:r>
      <w:r w:rsidRPr="00AE47AC">
        <w:rPr>
          <w:rFonts w:ascii="Consolas" w:eastAsia="Times New Roman" w:hAnsi="Consolas" w:cs="Times New Roman"/>
          <w:color w:val="F286C4"/>
          <w:sz w:val="21"/>
          <w:szCs w:val="21"/>
          <w:lang w:eastAsia="pt-BR" w:bidi="ar-SA"/>
        </w:rPr>
        <w:t>=&gt;</w:t>
      </w:r>
      <w:r w:rsidRPr="00AE47AC">
        <w:rPr>
          <w:rFonts w:ascii="Consolas" w:eastAsia="Times New Roman" w:hAnsi="Consolas" w:cs="Times New Roman"/>
          <w:color w:val="F6F6F4"/>
          <w:sz w:val="21"/>
          <w:szCs w:val="21"/>
          <w:lang w:eastAsia="pt-BR" w:bidi="ar-SA"/>
        </w:rPr>
        <w:t> </w:t>
      </w:r>
    </w:p>
    <w:p w14:paraId="2168AA55"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div</w:t>
      </w:r>
      <w:r w:rsidRPr="00AE47AC">
        <w:rPr>
          <w:rFonts w:ascii="Consolas" w:eastAsia="Times New Roman" w:hAnsi="Consolas" w:cs="Times New Roman"/>
          <w:color w:val="F6F6F4"/>
          <w:sz w:val="21"/>
          <w:szCs w:val="21"/>
          <w:lang w:eastAsia="pt-BR" w:bidi="ar-SA"/>
        </w:rPr>
        <w:t>&gt;</w:t>
      </w:r>
    </w:p>
    <w:p w14:paraId="475B50ED"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h1</w:t>
      </w:r>
      <w:r w:rsidRPr="00AE47AC">
        <w:rPr>
          <w:rFonts w:ascii="Consolas" w:eastAsia="Times New Roman" w:hAnsi="Consolas" w:cs="Times New Roman"/>
          <w:color w:val="F6F6F4"/>
          <w:sz w:val="21"/>
          <w:szCs w:val="21"/>
          <w:lang w:eastAsia="pt-BR" w:bidi="ar-SA"/>
        </w:rPr>
        <w:t>&gt;</w:t>
      </w:r>
      <w:r w:rsidRPr="00AE47AC">
        <w:rPr>
          <w:rFonts w:ascii="Consolas" w:eastAsia="Times New Roman" w:hAnsi="Consolas" w:cs="Times New Roman"/>
          <w:color w:val="F286C4"/>
          <w:sz w:val="21"/>
          <w:szCs w:val="21"/>
          <w:lang w:eastAsia="pt-BR" w:bidi="ar-SA"/>
        </w:rPr>
        <w:t>{</w:t>
      </w:r>
      <w:r w:rsidRPr="00AE47AC">
        <w:rPr>
          <w:rFonts w:ascii="Consolas" w:eastAsia="Times New Roman" w:hAnsi="Consolas" w:cs="Times New Roman"/>
          <w:i/>
          <w:iCs/>
          <w:color w:val="FFB86C"/>
          <w:sz w:val="21"/>
          <w:szCs w:val="21"/>
          <w:lang w:eastAsia="pt-BR" w:bidi="ar-SA"/>
        </w:rPr>
        <w:t>props</w:t>
      </w:r>
      <w:r w:rsidRPr="00AE47AC">
        <w:rPr>
          <w:rFonts w:ascii="Consolas" w:eastAsia="Times New Roman" w:hAnsi="Consolas" w:cs="Times New Roman"/>
          <w:color w:val="F6F6F4"/>
          <w:sz w:val="21"/>
          <w:szCs w:val="21"/>
          <w:lang w:eastAsia="pt-BR" w:bidi="ar-SA"/>
        </w:rPr>
        <w:t>.nome</w:t>
      </w:r>
      <w:r w:rsidRPr="00AE47AC">
        <w:rPr>
          <w:rFonts w:ascii="Consolas" w:eastAsia="Times New Roman" w:hAnsi="Consolas" w:cs="Times New Roman"/>
          <w:color w:val="F286C4"/>
          <w:sz w:val="21"/>
          <w:szCs w:val="21"/>
          <w:lang w:eastAsia="pt-BR" w:bidi="ar-SA"/>
        </w:rPr>
        <w:t>}</w:t>
      </w:r>
      <w:r w:rsidRPr="00AE47AC">
        <w:rPr>
          <w:rFonts w:ascii="Consolas" w:eastAsia="Times New Roman" w:hAnsi="Consolas" w:cs="Times New Roman"/>
          <w:color w:val="F6F6F4"/>
          <w:sz w:val="21"/>
          <w:szCs w:val="21"/>
          <w:lang w:eastAsia="pt-BR" w:bidi="ar-SA"/>
        </w:rPr>
        <w:t>!&lt;/</w:t>
      </w:r>
      <w:r w:rsidRPr="00AE47AC">
        <w:rPr>
          <w:rFonts w:ascii="Consolas" w:eastAsia="Times New Roman" w:hAnsi="Consolas" w:cs="Times New Roman"/>
          <w:color w:val="F286C4"/>
          <w:sz w:val="21"/>
          <w:szCs w:val="21"/>
          <w:lang w:eastAsia="pt-BR" w:bidi="ar-SA"/>
        </w:rPr>
        <w:t>h1</w:t>
      </w:r>
      <w:r w:rsidRPr="00AE47AC">
        <w:rPr>
          <w:rFonts w:ascii="Consolas" w:eastAsia="Times New Roman" w:hAnsi="Consolas" w:cs="Times New Roman"/>
          <w:color w:val="F6F6F4"/>
          <w:sz w:val="21"/>
          <w:szCs w:val="21"/>
          <w:lang w:eastAsia="pt-BR" w:bidi="ar-SA"/>
        </w:rPr>
        <w:t>&gt; </w:t>
      </w:r>
    </w:p>
    <w:p w14:paraId="153C69F8"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h2</w:t>
      </w:r>
      <w:r w:rsidRPr="00AE47AC">
        <w:rPr>
          <w:rFonts w:ascii="Consolas" w:eastAsia="Times New Roman" w:hAnsi="Consolas" w:cs="Times New Roman"/>
          <w:color w:val="F6F6F4"/>
          <w:sz w:val="21"/>
          <w:szCs w:val="21"/>
          <w:lang w:eastAsia="pt-BR" w:bidi="ar-SA"/>
        </w:rPr>
        <w:t>&gt;Até breve&lt;/</w:t>
      </w:r>
      <w:r w:rsidRPr="00AE47AC">
        <w:rPr>
          <w:rFonts w:ascii="Consolas" w:eastAsia="Times New Roman" w:hAnsi="Consolas" w:cs="Times New Roman"/>
          <w:color w:val="F286C4"/>
          <w:sz w:val="21"/>
          <w:szCs w:val="21"/>
          <w:lang w:eastAsia="pt-BR" w:bidi="ar-SA"/>
        </w:rPr>
        <w:t>h2</w:t>
      </w:r>
      <w:r w:rsidRPr="00AE47AC">
        <w:rPr>
          <w:rFonts w:ascii="Consolas" w:eastAsia="Times New Roman" w:hAnsi="Consolas" w:cs="Times New Roman"/>
          <w:color w:val="F6F6F4"/>
          <w:sz w:val="21"/>
          <w:szCs w:val="21"/>
          <w:lang w:eastAsia="pt-BR" w:bidi="ar-SA"/>
        </w:rPr>
        <w:t>&gt;</w:t>
      </w:r>
    </w:p>
    <w:p w14:paraId="49BA08B7" w14:textId="77777777" w:rsidR="00AE47AC" w:rsidRPr="00AE47AC" w:rsidRDefault="00AE47AC" w:rsidP="00AE47AC">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AE47AC">
        <w:rPr>
          <w:rFonts w:ascii="Consolas" w:eastAsia="Times New Roman" w:hAnsi="Consolas" w:cs="Times New Roman"/>
          <w:color w:val="F6F6F4"/>
          <w:sz w:val="21"/>
          <w:szCs w:val="21"/>
          <w:lang w:eastAsia="pt-BR" w:bidi="ar-SA"/>
        </w:rPr>
        <w:t>    &lt;/</w:t>
      </w:r>
      <w:r w:rsidRPr="00AE47AC">
        <w:rPr>
          <w:rFonts w:ascii="Consolas" w:eastAsia="Times New Roman" w:hAnsi="Consolas" w:cs="Times New Roman"/>
          <w:color w:val="F286C4"/>
          <w:sz w:val="21"/>
          <w:szCs w:val="21"/>
          <w:lang w:eastAsia="pt-BR" w:bidi="ar-SA"/>
        </w:rPr>
        <w:t>div</w:t>
      </w:r>
      <w:r w:rsidRPr="00AE47AC">
        <w:rPr>
          <w:rFonts w:ascii="Consolas" w:eastAsia="Times New Roman" w:hAnsi="Consolas" w:cs="Times New Roman"/>
          <w:color w:val="F6F6F4"/>
          <w:sz w:val="21"/>
          <w:szCs w:val="21"/>
          <w:lang w:eastAsia="pt-BR" w:bidi="ar-SA"/>
        </w:rPr>
        <w:t>&gt;</w:t>
      </w:r>
    </w:p>
    <w:p w14:paraId="0048ADE5" w14:textId="293A098A" w:rsidR="00AE47AC" w:rsidRDefault="00AE47AC" w:rsidP="009A5EDC">
      <w:pPr>
        <w:ind w:firstLine="0"/>
      </w:pPr>
    </w:p>
    <w:p w14:paraId="328CBF43" w14:textId="14BD6F5C" w:rsidR="00AE47AC" w:rsidRDefault="00AE47AC" w:rsidP="009A5EDC">
      <w:pPr>
        <w:ind w:firstLine="0"/>
      </w:pPr>
      <w:r>
        <w:t>Ou</w:t>
      </w:r>
    </w:p>
    <w:p w14:paraId="7EA0FBBA"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286C4"/>
          <w:sz w:val="21"/>
          <w:szCs w:val="21"/>
          <w:lang w:eastAsia="pt-BR" w:bidi="ar-SA"/>
        </w:rPr>
        <w:t>export</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color w:val="F286C4"/>
          <w:sz w:val="21"/>
          <w:szCs w:val="21"/>
          <w:lang w:eastAsia="pt-BR" w:bidi="ar-SA"/>
        </w:rPr>
        <w:t>default</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i/>
          <w:iCs/>
          <w:color w:val="FFB86C"/>
          <w:sz w:val="21"/>
          <w:szCs w:val="21"/>
          <w:lang w:eastAsia="pt-BR" w:bidi="ar-SA"/>
        </w:rPr>
        <w:t>props</w:t>
      </w:r>
      <w:r w:rsidRPr="00F34E42">
        <w:rPr>
          <w:rFonts w:ascii="Consolas" w:eastAsia="Times New Roman" w:hAnsi="Consolas" w:cs="Times New Roman"/>
          <w:color w:val="F6F6F4"/>
          <w:sz w:val="21"/>
          <w:szCs w:val="21"/>
          <w:lang w:eastAsia="pt-BR" w:bidi="ar-SA"/>
        </w:rPr>
        <w:t> </w:t>
      </w:r>
      <w:r w:rsidRPr="00F34E42">
        <w:rPr>
          <w:rFonts w:ascii="Consolas" w:eastAsia="Times New Roman" w:hAnsi="Consolas" w:cs="Times New Roman"/>
          <w:color w:val="F286C4"/>
          <w:sz w:val="21"/>
          <w:szCs w:val="21"/>
          <w:lang w:eastAsia="pt-BR" w:bidi="ar-SA"/>
        </w:rPr>
        <w:t>=&gt;</w:t>
      </w:r>
      <w:r w:rsidRPr="00F34E42">
        <w:rPr>
          <w:rFonts w:ascii="Consolas" w:eastAsia="Times New Roman" w:hAnsi="Consolas" w:cs="Times New Roman"/>
          <w:color w:val="F6F6F4"/>
          <w:sz w:val="21"/>
          <w:szCs w:val="21"/>
          <w:lang w:eastAsia="pt-BR" w:bidi="ar-SA"/>
        </w:rPr>
        <w:t> </w:t>
      </w:r>
    </w:p>
    <w:p w14:paraId="00E60AA8"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i/>
          <w:iCs/>
          <w:color w:val="97E1F1"/>
          <w:sz w:val="21"/>
          <w:szCs w:val="21"/>
          <w:lang w:eastAsia="pt-BR" w:bidi="ar-SA"/>
        </w:rPr>
        <w:t>Fragment</w:t>
      </w:r>
      <w:r w:rsidRPr="00F34E42">
        <w:rPr>
          <w:rFonts w:ascii="Consolas" w:eastAsia="Times New Roman" w:hAnsi="Consolas" w:cs="Times New Roman"/>
          <w:color w:val="F6F6F4"/>
          <w:sz w:val="21"/>
          <w:szCs w:val="21"/>
          <w:lang w:eastAsia="pt-BR" w:bidi="ar-SA"/>
        </w:rPr>
        <w:t>&gt;</w:t>
      </w:r>
    </w:p>
    <w:p w14:paraId="14337AB8"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color w:val="F286C4"/>
          <w:sz w:val="21"/>
          <w:szCs w:val="21"/>
          <w:lang w:eastAsia="pt-BR" w:bidi="ar-SA"/>
        </w:rPr>
        <w:t>h1</w:t>
      </w:r>
      <w:r w:rsidRPr="00F34E42">
        <w:rPr>
          <w:rFonts w:ascii="Consolas" w:eastAsia="Times New Roman" w:hAnsi="Consolas" w:cs="Times New Roman"/>
          <w:color w:val="F6F6F4"/>
          <w:sz w:val="21"/>
          <w:szCs w:val="21"/>
          <w:lang w:eastAsia="pt-BR" w:bidi="ar-SA"/>
        </w:rPr>
        <w:t>&gt;</w:t>
      </w:r>
      <w:r w:rsidRPr="00F34E42">
        <w:rPr>
          <w:rFonts w:ascii="Consolas" w:eastAsia="Times New Roman" w:hAnsi="Consolas" w:cs="Times New Roman"/>
          <w:color w:val="F286C4"/>
          <w:sz w:val="21"/>
          <w:szCs w:val="21"/>
          <w:lang w:eastAsia="pt-BR" w:bidi="ar-SA"/>
        </w:rPr>
        <w:t>{</w:t>
      </w:r>
      <w:r w:rsidRPr="00F34E42">
        <w:rPr>
          <w:rFonts w:ascii="Consolas" w:eastAsia="Times New Roman" w:hAnsi="Consolas" w:cs="Times New Roman"/>
          <w:i/>
          <w:iCs/>
          <w:color w:val="FFB86C"/>
          <w:sz w:val="21"/>
          <w:szCs w:val="21"/>
          <w:lang w:eastAsia="pt-BR" w:bidi="ar-SA"/>
        </w:rPr>
        <w:t>props</w:t>
      </w:r>
      <w:r w:rsidRPr="00F34E42">
        <w:rPr>
          <w:rFonts w:ascii="Consolas" w:eastAsia="Times New Roman" w:hAnsi="Consolas" w:cs="Times New Roman"/>
          <w:color w:val="F6F6F4"/>
          <w:sz w:val="21"/>
          <w:szCs w:val="21"/>
          <w:lang w:eastAsia="pt-BR" w:bidi="ar-SA"/>
        </w:rPr>
        <w:t>.nome</w:t>
      </w:r>
      <w:r w:rsidRPr="00F34E42">
        <w:rPr>
          <w:rFonts w:ascii="Consolas" w:eastAsia="Times New Roman" w:hAnsi="Consolas" w:cs="Times New Roman"/>
          <w:color w:val="F286C4"/>
          <w:sz w:val="21"/>
          <w:szCs w:val="21"/>
          <w:lang w:eastAsia="pt-BR" w:bidi="ar-SA"/>
        </w:rPr>
        <w:t>}</w:t>
      </w:r>
      <w:r w:rsidRPr="00F34E42">
        <w:rPr>
          <w:rFonts w:ascii="Consolas" w:eastAsia="Times New Roman" w:hAnsi="Consolas" w:cs="Times New Roman"/>
          <w:color w:val="F6F6F4"/>
          <w:sz w:val="21"/>
          <w:szCs w:val="21"/>
          <w:lang w:eastAsia="pt-BR" w:bidi="ar-SA"/>
        </w:rPr>
        <w:t>!&lt;/</w:t>
      </w:r>
      <w:r w:rsidRPr="00F34E42">
        <w:rPr>
          <w:rFonts w:ascii="Consolas" w:eastAsia="Times New Roman" w:hAnsi="Consolas" w:cs="Times New Roman"/>
          <w:color w:val="F286C4"/>
          <w:sz w:val="21"/>
          <w:szCs w:val="21"/>
          <w:lang w:eastAsia="pt-BR" w:bidi="ar-SA"/>
        </w:rPr>
        <w:t>h1</w:t>
      </w:r>
      <w:r w:rsidRPr="00F34E42">
        <w:rPr>
          <w:rFonts w:ascii="Consolas" w:eastAsia="Times New Roman" w:hAnsi="Consolas" w:cs="Times New Roman"/>
          <w:color w:val="F6F6F4"/>
          <w:sz w:val="21"/>
          <w:szCs w:val="21"/>
          <w:lang w:eastAsia="pt-BR" w:bidi="ar-SA"/>
        </w:rPr>
        <w:t>&gt; </w:t>
      </w:r>
    </w:p>
    <w:p w14:paraId="15F7945A"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color w:val="F286C4"/>
          <w:sz w:val="21"/>
          <w:szCs w:val="21"/>
          <w:lang w:eastAsia="pt-BR" w:bidi="ar-SA"/>
        </w:rPr>
        <w:t>h2</w:t>
      </w:r>
      <w:r w:rsidRPr="00F34E42">
        <w:rPr>
          <w:rFonts w:ascii="Consolas" w:eastAsia="Times New Roman" w:hAnsi="Consolas" w:cs="Times New Roman"/>
          <w:color w:val="F6F6F4"/>
          <w:sz w:val="21"/>
          <w:szCs w:val="21"/>
          <w:lang w:eastAsia="pt-BR" w:bidi="ar-SA"/>
        </w:rPr>
        <w:t>&gt;Até breve&lt;/</w:t>
      </w:r>
      <w:r w:rsidRPr="00F34E42">
        <w:rPr>
          <w:rFonts w:ascii="Consolas" w:eastAsia="Times New Roman" w:hAnsi="Consolas" w:cs="Times New Roman"/>
          <w:color w:val="F286C4"/>
          <w:sz w:val="21"/>
          <w:szCs w:val="21"/>
          <w:lang w:eastAsia="pt-BR" w:bidi="ar-SA"/>
        </w:rPr>
        <w:t>h2</w:t>
      </w:r>
      <w:r w:rsidRPr="00F34E42">
        <w:rPr>
          <w:rFonts w:ascii="Consolas" w:eastAsia="Times New Roman" w:hAnsi="Consolas" w:cs="Times New Roman"/>
          <w:color w:val="F6F6F4"/>
          <w:sz w:val="21"/>
          <w:szCs w:val="21"/>
          <w:lang w:eastAsia="pt-BR" w:bidi="ar-SA"/>
        </w:rPr>
        <w:t>&gt;</w:t>
      </w:r>
    </w:p>
    <w:p w14:paraId="560305D1" w14:textId="77777777" w:rsidR="00F34E42" w:rsidRPr="00F34E42" w:rsidRDefault="00F34E42" w:rsidP="00F34E42">
      <w:pPr>
        <w:shd w:val="clear" w:color="auto" w:fill="282A36"/>
        <w:spacing w:line="285" w:lineRule="atLeast"/>
        <w:ind w:firstLine="0"/>
        <w:jc w:val="left"/>
        <w:rPr>
          <w:rFonts w:ascii="Consolas" w:eastAsia="Times New Roman" w:hAnsi="Consolas" w:cs="Times New Roman"/>
          <w:color w:val="F6F6F4"/>
          <w:sz w:val="21"/>
          <w:szCs w:val="21"/>
          <w:lang w:eastAsia="pt-BR" w:bidi="ar-SA"/>
        </w:rPr>
      </w:pPr>
      <w:r w:rsidRPr="00F34E42">
        <w:rPr>
          <w:rFonts w:ascii="Consolas" w:eastAsia="Times New Roman" w:hAnsi="Consolas" w:cs="Times New Roman"/>
          <w:color w:val="F6F6F4"/>
          <w:sz w:val="21"/>
          <w:szCs w:val="21"/>
          <w:lang w:eastAsia="pt-BR" w:bidi="ar-SA"/>
        </w:rPr>
        <w:t>    &lt;/</w:t>
      </w:r>
      <w:r w:rsidRPr="00F34E42">
        <w:rPr>
          <w:rFonts w:ascii="Consolas" w:eastAsia="Times New Roman" w:hAnsi="Consolas" w:cs="Times New Roman"/>
          <w:i/>
          <w:iCs/>
          <w:color w:val="97E1F1"/>
          <w:sz w:val="21"/>
          <w:szCs w:val="21"/>
          <w:lang w:eastAsia="pt-BR" w:bidi="ar-SA"/>
        </w:rPr>
        <w:t>Fragment</w:t>
      </w:r>
      <w:r w:rsidRPr="00F34E42">
        <w:rPr>
          <w:rFonts w:ascii="Consolas" w:eastAsia="Times New Roman" w:hAnsi="Consolas" w:cs="Times New Roman"/>
          <w:color w:val="F6F6F4"/>
          <w:sz w:val="21"/>
          <w:szCs w:val="21"/>
          <w:lang w:eastAsia="pt-BR" w:bidi="ar-SA"/>
        </w:rPr>
        <w:t>&gt; </w:t>
      </w:r>
    </w:p>
    <w:p w14:paraId="081BB236" w14:textId="77777777" w:rsidR="00A87681" w:rsidRDefault="00A87681" w:rsidP="009A5EDC">
      <w:pPr>
        <w:ind w:firstLine="0"/>
      </w:pPr>
    </w:p>
    <w:p w14:paraId="264E4513" w14:textId="71E56334" w:rsidR="00F34E42" w:rsidRDefault="00F34E42" w:rsidP="009A5EDC">
      <w:pPr>
        <w:ind w:firstLine="0"/>
      </w:pPr>
      <w:r>
        <w:t>Ou</w:t>
      </w:r>
    </w:p>
    <w:p w14:paraId="7C2563B9"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default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p>
    <w:p w14:paraId="416FB774"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key</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 </w:t>
      </w:r>
    </w:p>
    <w:p w14:paraId="75DDB1BB"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h2</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key</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"h2"</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Até breve</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h2</w:t>
      </w:r>
      <w:r w:rsidRPr="003E4749">
        <w:rPr>
          <w:rFonts w:ascii="Consolas" w:eastAsia="Times New Roman" w:hAnsi="Consolas" w:cs="Times New Roman"/>
          <w:color w:val="808080"/>
          <w:sz w:val="21"/>
          <w:szCs w:val="21"/>
          <w:lang w:eastAsia="pt-BR" w:bidi="ar-SA"/>
        </w:rPr>
        <w:t>&gt;</w:t>
      </w:r>
    </w:p>
    <w:p w14:paraId="54F855E8"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   </w:t>
      </w:r>
    </w:p>
    <w:p w14:paraId="58093B23" w14:textId="6C80C845" w:rsidR="003E4749" w:rsidRDefault="003E4749" w:rsidP="00A87681">
      <w:pPr>
        <w:ind w:firstLine="709"/>
      </w:pPr>
      <w:r>
        <w:lastRenderedPageBreak/>
        <w:t>Ao exportar um componente, se não usarmos o default, precisamos desestruturá-lo na hora de importar.</w:t>
      </w:r>
    </w:p>
    <w:p w14:paraId="238FFBFA" w14:textId="73EAC207" w:rsidR="003E4749" w:rsidRPr="003E4749" w:rsidRDefault="003E4749" w:rsidP="00A87681">
      <w:pPr>
        <w:ind w:firstLine="0"/>
        <w:rPr>
          <w:b/>
          <w:bCs/>
        </w:rPr>
      </w:pPr>
      <w:r w:rsidRPr="003E4749">
        <w:rPr>
          <w:b/>
          <w:bCs/>
        </w:rPr>
        <w:t>Em index.js:</w:t>
      </w:r>
    </w:p>
    <w:p w14:paraId="26CCC95B"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w:t>
      </w:r>
    </w:p>
    <w:p w14:paraId="19557769"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ReactDom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'react-dom'</w:t>
      </w:r>
    </w:p>
    <w:p w14:paraId="7ED2B854"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4F66FC4"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BoaTarde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BoaNoite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'./componentes/Multiplos'</w:t>
      </w:r>
    </w:p>
    <w:p w14:paraId="2D2A98C8"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633FDC2"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9CDCFE"/>
          <w:sz w:val="21"/>
          <w:szCs w:val="21"/>
          <w:lang w:eastAsia="pt-BR" w:bidi="ar-SA"/>
        </w:rPr>
        <w:t>ReactDom</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DCDCAA"/>
          <w:sz w:val="21"/>
          <w:szCs w:val="21"/>
          <w:lang w:eastAsia="pt-BR" w:bidi="ar-SA"/>
        </w:rPr>
        <w:t>render</w:t>
      </w:r>
      <w:r w:rsidRPr="003E4749">
        <w:rPr>
          <w:rFonts w:ascii="Consolas" w:eastAsia="Times New Roman" w:hAnsi="Consolas" w:cs="Times New Roman"/>
          <w:color w:val="D4D4D4"/>
          <w:sz w:val="21"/>
          <w:szCs w:val="21"/>
          <w:lang w:eastAsia="pt-BR" w:bidi="ar-SA"/>
        </w:rPr>
        <w:t>(</w:t>
      </w:r>
    </w:p>
    <w:p w14:paraId="239AD1CC"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div</w:t>
      </w:r>
      <w:r w:rsidRPr="003E4749">
        <w:rPr>
          <w:rFonts w:ascii="Consolas" w:eastAsia="Times New Roman" w:hAnsi="Consolas" w:cs="Times New Roman"/>
          <w:color w:val="808080"/>
          <w:sz w:val="21"/>
          <w:szCs w:val="21"/>
          <w:lang w:eastAsia="pt-BR" w:bidi="ar-SA"/>
        </w:rPr>
        <w:t>&gt;</w:t>
      </w:r>
    </w:p>
    <w:p w14:paraId="056F3C2E"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4EC9B0"/>
          <w:sz w:val="21"/>
          <w:szCs w:val="21"/>
          <w:lang w:eastAsia="pt-BR" w:bidi="ar-SA"/>
        </w:rPr>
        <w:t>BoaTarde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nome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CE9178"/>
          <w:sz w:val="21"/>
          <w:szCs w:val="21"/>
          <w:lang w:eastAsia="pt-BR" w:bidi="ar-SA"/>
        </w:rPr>
        <w:t>"Lucas"</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 </w:t>
      </w:r>
    </w:p>
    <w:p w14:paraId="1764659D"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4EC9B0"/>
          <w:sz w:val="21"/>
          <w:szCs w:val="21"/>
          <w:lang w:eastAsia="pt-BR" w:bidi="ar-SA"/>
        </w:rPr>
        <w:t>BoaNoite</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nome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CE9178"/>
          <w:sz w:val="21"/>
          <w:szCs w:val="21"/>
          <w:lang w:eastAsia="pt-BR" w:bidi="ar-SA"/>
        </w:rPr>
        <w:t>"Liana"</w:t>
      </w:r>
      <w:r w:rsidRPr="003E4749">
        <w:rPr>
          <w:rFonts w:ascii="Consolas" w:eastAsia="Times New Roman" w:hAnsi="Consolas" w:cs="Times New Roman"/>
          <w:color w:val="808080"/>
          <w:sz w:val="21"/>
          <w:szCs w:val="21"/>
          <w:lang w:eastAsia="pt-BR" w:bidi="ar-SA"/>
        </w:rPr>
        <w:t>/&gt;</w:t>
      </w:r>
    </w:p>
    <w:p w14:paraId="019AF4A8"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div</w:t>
      </w:r>
      <w:r w:rsidRPr="003E4749">
        <w:rPr>
          <w:rFonts w:ascii="Consolas" w:eastAsia="Times New Roman" w:hAnsi="Consolas" w:cs="Times New Roman"/>
          <w:color w:val="808080"/>
          <w:sz w:val="21"/>
          <w:szCs w:val="21"/>
          <w:lang w:eastAsia="pt-BR" w:bidi="ar-SA"/>
        </w:rPr>
        <w:t>&gt;</w:t>
      </w:r>
    </w:p>
    <w:p w14:paraId="30A8827C" w14:textId="77777777" w:rsidR="003E4749" w:rsidRPr="003E4749" w:rsidRDefault="003E4749" w:rsidP="00A87681">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document</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DCDCAA"/>
          <w:sz w:val="21"/>
          <w:szCs w:val="21"/>
          <w:lang w:eastAsia="pt-BR" w:bidi="ar-SA"/>
        </w:rPr>
        <w:t>getElementById</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CE9178"/>
          <w:sz w:val="21"/>
          <w:szCs w:val="21"/>
          <w:lang w:eastAsia="pt-BR" w:bidi="ar-SA"/>
        </w:rPr>
        <w:t>'root'</w:t>
      </w:r>
      <w:r w:rsidRPr="003E4749">
        <w:rPr>
          <w:rFonts w:ascii="Consolas" w:eastAsia="Times New Roman" w:hAnsi="Consolas" w:cs="Times New Roman"/>
          <w:color w:val="D4D4D4"/>
          <w:sz w:val="21"/>
          <w:szCs w:val="21"/>
          <w:lang w:eastAsia="pt-BR" w:bidi="ar-SA"/>
        </w:rPr>
        <w:t>))</w:t>
      </w:r>
    </w:p>
    <w:p w14:paraId="10228DA4" w14:textId="39BC9D0D" w:rsidR="003E4749" w:rsidRDefault="003E4749" w:rsidP="009A5EDC">
      <w:pPr>
        <w:ind w:firstLine="0"/>
      </w:pPr>
    </w:p>
    <w:p w14:paraId="13E1CB39" w14:textId="66CD273B" w:rsidR="003E4749" w:rsidRPr="003E4749" w:rsidRDefault="003E4749" w:rsidP="009A5EDC">
      <w:pPr>
        <w:ind w:firstLine="0"/>
        <w:rPr>
          <w:b/>
          <w:bCs/>
        </w:rPr>
      </w:pPr>
      <w:r w:rsidRPr="003E4749">
        <w:rPr>
          <w:b/>
          <w:bCs/>
        </w:rPr>
        <w:t>Em Multiplos.jsx:</w:t>
      </w:r>
    </w:p>
    <w:p w14:paraId="64B156A0" w14:textId="063B19B0"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import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9CDCFE"/>
          <w:sz w:val="21"/>
          <w:szCs w:val="21"/>
          <w:lang w:eastAsia="pt-BR" w:bidi="ar-SA"/>
        </w:rPr>
        <w:t>React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586C0"/>
          <w:sz w:val="21"/>
          <w:szCs w:val="21"/>
          <w:lang w:eastAsia="pt-BR" w:bidi="ar-SA"/>
        </w:rPr>
        <w:t>from</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CE9178"/>
          <w:sz w:val="21"/>
          <w:szCs w:val="21"/>
          <w:lang w:eastAsia="pt-BR" w:bidi="ar-SA"/>
        </w:rPr>
        <w:t>'react'</w:t>
      </w:r>
    </w:p>
    <w:p w14:paraId="5FBE15D9" w14:textId="587D945B"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6E706E"/>
          <w:sz w:val="21"/>
          <w:szCs w:val="21"/>
          <w:lang w:eastAsia="pt-BR" w:bidi="ar-SA"/>
        </w:rPr>
        <w:t>// eslint-disable-next-line</w:t>
      </w:r>
    </w:p>
    <w:p w14:paraId="1A5910FB"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const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BoaTarde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Boa Tarde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p>
    <w:p w14:paraId="65ED3D48" w14:textId="77777777" w:rsidR="003E4749" w:rsidRPr="003E4749" w:rsidRDefault="003E4749" w:rsidP="003E4749">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3E4749">
        <w:rPr>
          <w:rFonts w:ascii="Consolas" w:eastAsia="Times New Roman" w:hAnsi="Consolas" w:cs="Times New Roman"/>
          <w:color w:val="C586C0"/>
          <w:sz w:val="21"/>
          <w:szCs w:val="21"/>
          <w:lang w:eastAsia="pt-BR" w:bidi="ar-SA"/>
        </w:rPr>
        <w:t>export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const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DCDCAA"/>
          <w:sz w:val="21"/>
          <w:szCs w:val="21"/>
          <w:lang w:eastAsia="pt-BR" w:bidi="ar-SA"/>
        </w:rPr>
        <w:t>BoaNoite</w:t>
      </w:r>
      <w:r w:rsidRPr="003E4749">
        <w:rPr>
          <w:rFonts w:ascii="Consolas" w:eastAsia="Times New Roman" w:hAnsi="Consolas" w:cs="Times New Roman"/>
          <w:color w:val="D4D4D4"/>
          <w:sz w:val="21"/>
          <w:szCs w:val="21"/>
          <w:lang w:eastAsia="pt-BR" w:bidi="ar-SA"/>
        </w:rPr>
        <w:t> =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569CD6"/>
          <w:sz w:val="21"/>
          <w:szCs w:val="21"/>
          <w:lang w:eastAsia="pt-BR" w:bidi="ar-SA"/>
        </w:rPr>
        <w:t>=&gt;</w:t>
      </w:r>
      <w:r w:rsidRPr="003E4749">
        <w:rPr>
          <w:rFonts w:ascii="Consolas" w:eastAsia="Times New Roman" w:hAnsi="Consolas" w:cs="Times New Roman"/>
          <w:color w:val="D4D4D4"/>
          <w:sz w:val="21"/>
          <w:szCs w:val="21"/>
          <w:lang w:eastAsia="pt-BR" w:bidi="ar-SA"/>
        </w:rPr>
        <w:t> </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r w:rsidRPr="003E4749">
        <w:rPr>
          <w:rFonts w:ascii="Consolas" w:eastAsia="Times New Roman" w:hAnsi="Consolas" w:cs="Times New Roman"/>
          <w:color w:val="D4D4D4"/>
          <w:sz w:val="21"/>
          <w:szCs w:val="21"/>
          <w:lang w:eastAsia="pt-BR" w:bidi="ar-SA"/>
        </w:rPr>
        <w:t>Boa Noite {</w:t>
      </w:r>
      <w:r w:rsidRPr="003E4749">
        <w:rPr>
          <w:rFonts w:ascii="Consolas" w:eastAsia="Times New Roman" w:hAnsi="Consolas" w:cs="Times New Roman"/>
          <w:color w:val="9CDCFE"/>
          <w:sz w:val="21"/>
          <w:szCs w:val="21"/>
          <w:lang w:eastAsia="pt-BR" w:bidi="ar-SA"/>
        </w:rPr>
        <w:t>props</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9CDCFE"/>
          <w:sz w:val="21"/>
          <w:szCs w:val="21"/>
          <w:lang w:eastAsia="pt-BR" w:bidi="ar-SA"/>
        </w:rPr>
        <w:t>nome</w:t>
      </w:r>
      <w:r w:rsidRPr="003E4749">
        <w:rPr>
          <w:rFonts w:ascii="Consolas" w:eastAsia="Times New Roman" w:hAnsi="Consolas" w:cs="Times New Roman"/>
          <w:color w:val="D4D4D4"/>
          <w:sz w:val="21"/>
          <w:szCs w:val="21"/>
          <w:lang w:eastAsia="pt-BR" w:bidi="ar-SA"/>
        </w:rPr>
        <w:t>}</w:t>
      </w:r>
      <w:r w:rsidRPr="003E4749">
        <w:rPr>
          <w:rFonts w:ascii="Consolas" w:eastAsia="Times New Roman" w:hAnsi="Consolas" w:cs="Times New Roman"/>
          <w:color w:val="808080"/>
          <w:sz w:val="21"/>
          <w:szCs w:val="21"/>
          <w:lang w:eastAsia="pt-BR" w:bidi="ar-SA"/>
        </w:rPr>
        <w:t>&lt;/</w:t>
      </w:r>
      <w:r w:rsidRPr="003E4749">
        <w:rPr>
          <w:rFonts w:ascii="Consolas" w:eastAsia="Times New Roman" w:hAnsi="Consolas" w:cs="Times New Roman"/>
          <w:color w:val="569CD6"/>
          <w:sz w:val="21"/>
          <w:szCs w:val="21"/>
          <w:lang w:eastAsia="pt-BR" w:bidi="ar-SA"/>
        </w:rPr>
        <w:t>h1</w:t>
      </w:r>
      <w:r w:rsidRPr="003E4749">
        <w:rPr>
          <w:rFonts w:ascii="Consolas" w:eastAsia="Times New Roman" w:hAnsi="Consolas" w:cs="Times New Roman"/>
          <w:color w:val="808080"/>
          <w:sz w:val="21"/>
          <w:szCs w:val="21"/>
          <w:lang w:eastAsia="pt-BR" w:bidi="ar-SA"/>
        </w:rPr>
        <w:t>&gt;</w:t>
      </w:r>
    </w:p>
    <w:p w14:paraId="6766F539" w14:textId="38E8CB14" w:rsidR="003E4749" w:rsidRDefault="003E4749" w:rsidP="009A5EDC">
      <w:pPr>
        <w:ind w:firstLine="0"/>
      </w:pPr>
    </w:p>
    <w:p w14:paraId="0DD8288B" w14:textId="539A3E78" w:rsidR="003E4749" w:rsidRDefault="003E4749" w:rsidP="009A5EDC">
      <w:pPr>
        <w:ind w:firstLine="0"/>
      </w:pPr>
      <w:r>
        <w:t>Ou</w:t>
      </w:r>
    </w:p>
    <w:p w14:paraId="609A5482" w14:textId="78DA0AD0" w:rsidR="003E4749" w:rsidRDefault="003E4749" w:rsidP="003E4749">
      <w:pPr>
        <w:ind w:firstLine="0"/>
        <w:rPr>
          <w:b/>
          <w:bCs/>
        </w:rPr>
      </w:pPr>
      <w:r w:rsidRPr="003E4749">
        <w:rPr>
          <w:b/>
          <w:bCs/>
        </w:rPr>
        <w:t>Em index.js:</w:t>
      </w:r>
    </w:p>
    <w:p w14:paraId="2DCC9768"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w:t>
      </w:r>
    </w:p>
    <w:p w14:paraId="1CD92EAD"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ReactDom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'react-dom'</w:t>
      </w:r>
    </w:p>
    <w:p w14:paraId="52E057AC"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3903D80"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Multi</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'./componentes/Multiplos'</w:t>
      </w:r>
    </w:p>
    <w:p w14:paraId="4F940D13"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DC666DE"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9CDCFE"/>
          <w:sz w:val="21"/>
          <w:szCs w:val="21"/>
          <w:lang w:eastAsia="pt-BR" w:bidi="ar-SA"/>
        </w:rPr>
        <w:t>ReactDom</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DCDCAA"/>
          <w:sz w:val="21"/>
          <w:szCs w:val="21"/>
          <w:lang w:eastAsia="pt-BR" w:bidi="ar-SA"/>
        </w:rPr>
        <w:t>render</w:t>
      </w:r>
      <w:r w:rsidRPr="00510E50">
        <w:rPr>
          <w:rFonts w:ascii="Consolas" w:eastAsia="Times New Roman" w:hAnsi="Consolas" w:cs="Times New Roman"/>
          <w:color w:val="D4D4D4"/>
          <w:sz w:val="21"/>
          <w:szCs w:val="21"/>
          <w:lang w:eastAsia="pt-BR" w:bidi="ar-SA"/>
        </w:rPr>
        <w:t>(</w:t>
      </w:r>
    </w:p>
    <w:p w14:paraId="3F65521A"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div</w:t>
      </w:r>
      <w:r w:rsidRPr="00510E50">
        <w:rPr>
          <w:rFonts w:ascii="Consolas" w:eastAsia="Times New Roman" w:hAnsi="Consolas" w:cs="Times New Roman"/>
          <w:color w:val="808080"/>
          <w:sz w:val="21"/>
          <w:szCs w:val="21"/>
          <w:lang w:eastAsia="pt-BR" w:bidi="ar-SA"/>
        </w:rPr>
        <w:t>&gt;</w:t>
      </w:r>
    </w:p>
    <w:p w14:paraId="2D0B883D"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4EC9B0"/>
          <w:sz w:val="21"/>
          <w:szCs w:val="21"/>
          <w:lang w:eastAsia="pt-BR" w:bidi="ar-SA"/>
        </w:rPr>
        <w:t>Multi.BoaTarde</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nome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CE9178"/>
          <w:sz w:val="21"/>
          <w:szCs w:val="21"/>
          <w:lang w:eastAsia="pt-BR" w:bidi="ar-SA"/>
        </w:rPr>
        <w:t>"Lucas"</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 </w:t>
      </w:r>
    </w:p>
    <w:p w14:paraId="2E764901"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4EC9B0"/>
          <w:sz w:val="21"/>
          <w:szCs w:val="21"/>
          <w:lang w:eastAsia="pt-BR" w:bidi="ar-SA"/>
        </w:rPr>
        <w:t>Multi.BoaNoite</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nome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CE9178"/>
          <w:sz w:val="21"/>
          <w:szCs w:val="21"/>
          <w:lang w:eastAsia="pt-BR" w:bidi="ar-SA"/>
        </w:rPr>
        <w:t>"Liana"</w:t>
      </w:r>
      <w:r w:rsidRPr="00510E50">
        <w:rPr>
          <w:rFonts w:ascii="Consolas" w:eastAsia="Times New Roman" w:hAnsi="Consolas" w:cs="Times New Roman"/>
          <w:color w:val="808080"/>
          <w:sz w:val="21"/>
          <w:szCs w:val="21"/>
          <w:lang w:eastAsia="pt-BR" w:bidi="ar-SA"/>
        </w:rPr>
        <w:t>/&gt;</w:t>
      </w:r>
    </w:p>
    <w:p w14:paraId="0ADB71B9"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div</w:t>
      </w:r>
      <w:r w:rsidRPr="00510E50">
        <w:rPr>
          <w:rFonts w:ascii="Consolas" w:eastAsia="Times New Roman" w:hAnsi="Consolas" w:cs="Times New Roman"/>
          <w:color w:val="808080"/>
          <w:sz w:val="21"/>
          <w:szCs w:val="21"/>
          <w:lang w:eastAsia="pt-BR" w:bidi="ar-SA"/>
        </w:rPr>
        <w:t>&gt;</w:t>
      </w:r>
    </w:p>
    <w:p w14:paraId="1FA68F31"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document</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DCDCAA"/>
          <w:sz w:val="21"/>
          <w:szCs w:val="21"/>
          <w:lang w:eastAsia="pt-BR" w:bidi="ar-SA"/>
        </w:rPr>
        <w:t>getElementById</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CE9178"/>
          <w:sz w:val="21"/>
          <w:szCs w:val="21"/>
          <w:lang w:eastAsia="pt-BR" w:bidi="ar-SA"/>
        </w:rPr>
        <w:t>'root'</w:t>
      </w:r>
      <w:r w:rsidRPr="00510E50">
        <w:rPr>
          <w:rFonts w:ascii="Consolas" w:eastAsia="Times New Roman" w:hAnsi="Consolas" w:cs="Times New Roman"/>
          <w:color w:val="D4D4D4"/>
          <w:sz w:val="21"/>
          <w:szCs w:val="21"/>
          <w:lang w:eastAsia="pt-BR" w:bidi="ar-SA"/>
        </w:rPr>
        <w:t>))</w:t>
      </w:r>
    </w:p>
    <w:p w14:paraId="5FDDC5BF" w14:textId="77777777" w:rsidR="003E4749" w:rsidRPr="003E4749" w:rsidRDefault="003E4749" w:rsidP="003E4749">
      <w:pPr>
        <w:ind w:firstLine="0"/>
        <w:rPr>
          <w:b/>
          <w:bCs/>
        </w:rPr>
      </w:pPr>
    </w:p>
    <w:p w14:paraId="4F5B1F99" w14:textId="77777777" w:rsidR="003E4749" w:rsidRPr="003E4749" w:rsidRDefault="003E4749" w:rsidP="003E4749">
      <w:pPr>
        <w:ind w:firstLine="0"/>
        <w:rPr>
          <w:b/>
          <w:bCs/>
        </w:rPr>
      </w:pPr>
      <w:r w:rsidRPr="003E4749">
        <w:rPr>
          <w:b/>
          <w:bCs/>
        </w:rPr>
        <w:t>Em Multiplos.jsx:</w:t>
      </w:r>
    </w:p>
    <w:p w14:paraId="7FCF6057" w14:textId="37D4EF26" w:rsidR="00510E50" w:rsidRDefault="00510E50" w:rsidP="00510E50">
      <w:pPr>
        <w:shd w:val="clear" w:color="auto" w:fill="1E1E1E"/>
        <w:spacing w:line="285" w:lineRule="atLeast"/>
        <w:ind w:firstLine="0"/>
        <w:jc w:val="left"/>
        <w:rPr>
          <w:rFonts w:ascii="Consolas" w:eastAsia="Times New Roman" w:hAnsi="Consolas" w:cs="Times New Roman"/>
          <w:color w:val="CE9178"/>
          <w:sz w:val="21"/>
          <w:szCs w:val="21"/>
          <w:lang w:eastAsia="pt-BR" w:bidi="ar-SA"/>
        </w:rPr>
      </w:pPr>
      <w:r w:rsidRPr="00510E50">
        <w:rPr>
          <w:rFonts w:ascii="Consolas" w:eastAsia="Times New Roman" w:hAnsi="Consolas" w:cs="Times New Roman"/>
          <w:color w:val="C586C0"/>
          <w:sz w:val="21"/>
          <w:szCs w:val="21"/>
          <w:lang w:eastAsia="pt-BR" w:bidi="ar-SA"/>
        </w:rPr>
        <w:t>import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React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from</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E9178"/>
          <w:sz w:val="21"/>
          <w:szCs w:val="21"/>
          <w:lang w:eastAsia="pt-BR" w:bidi="ar-SA"/>
        </w:rPr>
        <w:t>'react'</w:t>
      </w:r>
    </w:p>
    <w:p w14:paraId="7EE75952"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72FCBFE5"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const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BoaTarde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=&gt;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Boa Tarde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9CDCFE"/>
          <w:sz w:val="21"/>
          <w:szCs w:val="21"/>
          <w:lang w:eastAsia="pt-BR" w:bidi="ar-SA"/>
        </w:rPr>
        <w:t>nome</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p>
    <w:p w14:paraId="655AA748"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const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DCDCAA"/>
          <w:sz w:val="21"/>
          <w:szCs w:val="21"/>
          <w:lang w:eastAsia="pt-BR" w:bidi="ar-SA"/>
        </w:rPr>
        <w:t>BoaNoite</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569CD6"/>
          <w:sz w:val="21"/>
          <w:szCs w:val="21"/>
          <w:lang w:eastAsia="pt-BR" w:bidi="ar-SA"/>
        </w:rPr>
        <w:t>=&gt;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r w:rsidRPr="00510E50">
        <w:rPr>
          <w:rFonts w:ascii="Consolas" w:eastAsia="Times New Roman" w:hAnsi="Consolas" w:cs="Times New Roman"/>
          <w:color w:val="D4D4D4"/>
          <w:sz w:val="21"/>
          <w:szCs w:val="21"/>
          <w:lang w:eastAsia="pt-BR" w:bidi="ar-SA"/>
        </w:rPr>
        <w:t>Boa Noite {</w:t>
      </w:r>
      <w:r w:rsidRPr="00510E50">
        <w:rPr>
          <w:rFonts w:ascii="Consolas" w:eastAsia="Times New Roman" w:hAnsi="Consolas" w:cs="Times New Roman"/>
          <w:color w:val="9CDCFE"/>
          <w:sz w:val="21"/>
          <w:szCs w:val="21"/>
          <w:lang w:eastAsia="pt-BR" w:bidi="ar-SA"/>
        </w:rPr>
        <w:t>props</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9CDCFE"/>
          <w:sz w:val="21"/>
          <w:szCs w:val="21"/>
          <w:lang w:eastAsia="pt-BR" w:bidi="ar-SA"/>
        </w:rPr>
        <w:t>nome</w:t>
      </w:r>
      <w:r w:rsidRPr="00510E50">
        <w:rPr>
          <w:rFonts w:ascii="Consolas" w:eastAsia="Times New Roman" w:hAnsi="Consolas" w:cs="Times New Roman"/>
          <w:color w:val="D4D4D4"/>
          <w:sz w:val="21"/>
          <w:szCs w:val="21"/>
          <w:lang w:eastAsia="pt-BR" w:bidi="ar-SA"/>
        </w:rPr>
        <w:t>}</w:t>
      </w:r>
      <w:r w:rsidRPr="00510E50">
        <w:rPr>
          <w:rFonts w:ascii="Consolas" w:eastAsia="Times New Roman" w:hAnsi="Consolas" w:cs="Times New Roman"/>
          <w:color w:val="808080"/>
          <w:sz w:val="21"/>
          <w:szCs w:val="21"/>
          <w:lang w:eastAsia="pt-BR" w:bidi="ar-SA"/>
        </w:rPr>
        <w:t>&lt;/</w:t>
      </w:r>
      <w:r w:rsidRPr="00510E50">
        <w:rPr>
          <w:rFonts w:ascii="Consolas" w:eastAsia="Times New Roman" w:hAnsi="Consolas" w:cs="Times New Roman"/>
          <w:color w:val="569CD6"/>
          <w:sz w:val="21"/>
          <w:szCs w:val="21"/>
          <w:lang w:eastAsia="pt-BR" w:bidi="ar-SA"/>
        </w:rPr>
        <w:t>h1</w:t>
      </w:r>
      <w:r w:rsidRPr="00510E50">
        <w:rPr>
          <w:rFonts w:ascii="Consolas" w:eastAsia="Times New Roman" w:hAnsi="Consolas" w:cs="Times New Roman"/>
          <w:color w:val="808080"/>
          <w:sz w:val="21"/>
          <w:szCs w:val="21"/>
          <w:lang w:eastAsia="pt-BR" w:bidi="ar-SA"/>
        </w:rPr>
        <w:t>&gt;</w:t>
      </w:r>
    </w:p>
    <w:p w14:paraId="61D04EFE"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D22FE96" w14:textId="77777777" w:rsidR="00510E50" w:rsidRPr="00510E50" w:rsidRDefault="00510E50" w:rsidP="00510E50">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510E50">
        <w:rPr>
          <w:rFonts w:ascii="Consolas" w:eastAsia="Times New Roman" w:hAnsi="Consolas" w:cs="Times New Roman"/>
          <w:color w:val="C586C0"/>
          <w:sz w:val="21"/>
          <w:szCs w:val="21"/>
          <w:lang w:eastAsia="pt-BR" w:bidi="ar-SA"/>
        </w:rPr>
        <w:t>export</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C586C0"/>
          <w:sz w:val="21"/>
          <w:szCs w:val="21"/>
          <w:lang w:eastAsia="pt-BR" w:bidi="ar-SA"/>
        </w:rPr>
        <w:t>default</w:t>
      </w:r>
      <w:r w:rsidRPr="00510E50">
        <w:rPr>
          <w:rFonts w:ascii="Consolas" w:eastAsia="Times New Roman" w:hAnsi="Consolas" w:cs="Times New Roman"/>
          <w:color w:val="D4D4D4"/>
          <w:sz w:val="21"/>
          <w:szCs w:val="21"/>
          <w:lang w:eastAsia="pt-BR" w:bidi="ar-SA"/>
        </w:rPr>
        <w:t> { </w:t>
      </w:r>
      <w:r w:rsidRPr="00510E50">
        <w:rPr>
          <w:rFonts w:ascii="Consolas" w:eastAsia="Times New Roman" w:hAnsi="Consolas" w:cs="Times New Roman"/>
          <w:color w:val="9CDCFE"/>
          <w:sz w:val="21"/>
          <w:szCs w:val="21"/>
          <w:lang w:eastAsia="pt-BR" w:bidi="ar-SA"/>
        </w:rPr>
        <w:t>BoaTarde</w:t>
      </w:r>
      <w:r w:rsidRPr="00510E50">
        <w:rPr>
          <w:rFonts w:ascii="Consolas" w:eastAsia="Times New Roman" w:hAnsi="Consolas" w:cs="Times New Roman"/>
          <w:color w:val="D4D4D4"/>
          <w:sz w:val="21"/>
          <w:szCs w:val="21"/>
          <w:lang w:eastAsia="pt-BR" w:bidi="ar-SA"/>
        </w:rPr>
        <w:t>, </w:t>
      </w:r>
      <w:r w:rsidRPr="00510E50">
        <w:rPr>
          <w:rFonts w:ascii="Consolas" w:eastAsia="Times New Roman" w:hAnsi="Consolas" w:cs="Times New Roman"/>
          <w:color w:val="9CDCFE"/>
          <w:sz w:val="21"/>
          <w:szCs w:val="21"/>
          <w:lang w:eastAsia="pt-BR" w:bidi="ar-SA"/>
        </w:rPr>
        <w:t>BoaNoite</w:t>
      </w:r>
      <w:r w:rsidRPr="00510E50">
        <w:rPr>
          <w:rFonts w:ascii="Consolas" w:eastAsia="Times New Roman" w:hAnsi="Consolas" w:cs="Times New Roman"/>
          <w:color w:val="D4D4D4"/>
          <w:sz w:val="21"/>
          <w:szCs w:val="21"/>
          <w:lang w:eastAsia="pt-BR" w:bidi="ar-SA"/>
        </w:rPr>
        <w:t>}</w:t>
      </w:r>
    </w:p>
    <w:p w14:paraId="74615FC0" w14:textId="095976DF" w:rsidR="003E4749" w:rsidRDefault="003E4749" w:rsidP="009A5EDC">
      <w:pPr>
        <w:ind w:firstLine="0"/>
      </w:pPr>
    </w:p>
    <w:p w14:paraId="0D9B7859" w14:textId="77777777" w:rsidR="00A87681" w:rsidRDefault="00A87681" w:rsidP="009A5EDC">
      <w:pPr>
        <w:ind w:firstLine="0"/>
      </w:pPr>
    </w:p>
    <w:p w14:paraId="4F4A17C0" w14:textId="77777777" w:rsidR="00A87681" w:rsidRDefault="00A87681" w:rsidP="009A5EDC">
      <w:pPr>
        <w:ind w:firstLine="0"/>
      </w:pPr>
    </w:p>
    <w:p w14:paraId="4539B68F" w14:textId="77777777" w:rsidR="00A87681" w:rsidRDefault="00A87681" w:rsidP="009A5EDC">
      <w:pPr>
        <w:ind w:firstLine="0"/>
      </w:pPr>
    </w:p>
    <w:p w14:paraId="48320B06" w14:textId="2FC7EE6F" w:rsidR="00A87681" w:rsidRDefault="00A87681" w:rsidP="00A87681">
      <w:pPr>
        <w:pStyle w:val="Ttulo2"/>
        <w:spacing w:line="480" w:lineRule="auto"/>
        <w:rPr>
          <w:rFonts w:cs="Arial"/>
        </w:rPr>
      </w:pPr>
      <w:bookmarkStart w:id="144" w:name="_Toc68947705"/>
      <w:r w:rsidRPr="00A87681">
        <w:rPr>
          <w:rFonts w:cs="Arial"/>
        </w:rPr>
        <w:lastRenderedPageBreak/>
        <w:t>Componentes Baseados em Classes</w:t>
      </w:r>
      <w:bookmarkEnd w:id="144"/>
    </w:p>
    <w:p w14:paraId="2412E414" w14:textId="2C1EFD40" w:rsidR="00A87681" w:rsidRDefault="00A87681" w:rsidP="00A87681">
      <w:r>
        <w:t>Os componentes baseados em classes possuem algumas funcionalidades que os componentes baseados em funções não possuem, como a capacidade de trabalhar com estados (verificar, talvez hoje tenha com o ‘hook’).</w:t>
      </w:r>
      <w:r w:rsidR="008A757C">
        <w:t xml:space="preserve"> E os métodos de ciclo de vida, ou seja, chamar um determinado trecho de código quando um elemento for renderizado, destruído etc.</w:t>
      </w:r>
    </w:p>
    <w:p w14:paraId="275BA03B" w14:textId="4827C1A5" w:rsidR="008A757C" w:rsidRDefault="00E81EE9" w:rsidP="00A87681">
      <w:r>
        <w:t xml:space="preserve">Ao chamar: </w:t>
      </w:r>
      <w:r w:rsidR="00D033D9" w:rsidRPr="00D033D9">
        <w:t>&lt;Saudacao tipo="Bom dia" nome="Liana"/&gt;</w:t>
      </w:r>
      <w:r w:rsidR="00D033D9">
        <w:t>, estamos instanciando a classe ‘Saudacao’, e os valores dos parâmetros (tipo e nome), que estão em ‘this.props’ (no caso de classes), são somente leitura, ou seja, não conseguimos alterar as propriedades dos componentes. Para alterar esses parâmetros através de um input, precisamos trabalhar com state.</w:t>
      </w:r>
    </w:p>
    <w:p w14:paraId="383CC1F1" w14:textId="44C3C418" w:rsidR="00D033D9" w:rsidRDefault="00D033D9" w:rsidP="00A87681">
      <w:r>
        <w:t>Dentro de todo componente de classe, tem um atributo chamado state</w:t>
      </w:r>
      <w:r w:rsidR="00DB1242">
        <w:t>,</w:t>
      </w:r>
    </w:p>
    <w:p w14:paraId="2546ACA1" w14:textId="15289AB4" w:rsidR="00DB1242" w:rsidRDefault="00DB1242" w:rsidP="00A87681">
      <w:r>
        <w:t>Que vai permitir que alteremos os parâmetros do nosso componente.</w:t>
      </w:r>
    </w:p>
    <w:p w14:paraId="51C39979" w14:textId="0C7C86AA" w:rsidR="00DB1242" w:rsidRDefault="00DB1242" w:rsidP="00A87681">
      <w:r>
        <w:t>‘Quando o estado do componente modifica, aí que o componente é atualizado (visual).</w:t>
      </w:r>
    </w:p>
    <w:p w14:paraId="1D777BFA" w14:textId="568DBD7F" w:rsidR="00DB1242" w:rsidRDefault="00DB1242" w:rsidP="00A87681">
      <w:r>
        <w:t>Em algumas versões do Angular, tínhamos um formato de atualização ‘to way data bind’, onde o componente(visual) pode atualizar os dados, quanto os dados podem atualizar os componentes. Em React isso não existe, o fluxo de atualização é sempre unidirecional, sempre o estado mudo para atualizar o componente. Um evento é disparado, que atualizar o estado, aí sim, modifica o componente (componente controlado). O dado é quem manda na renderização do componente.</w:t>
      </w:r>
    </w:p>
    <w:p w14:paraId="16AB8715" w14:textId="11CDF2C6" w:rsidR="002A76B5" w:rsidRDefault="002A76B5" w:rsidP="00A87681">
      <w:r>
        <w:t>Chamar o evento assim ‘</w:t>
      </w:r>
      <w:r w:rsidRPr="002A76B5">
        <w:t>value={tipo} onChange={this.setTipo}/&gt;</w:t>
      </w:r>
      <w:r>
        <w:t xml:space="preserve">’, </w:t>
      </w:r>
      <w:r w:rsidR="008B2534">
        <w:t xml:space="preserve">passando a referência da função, </w:t>
      </w:r>
      <w:r>
        <w:t>teremos problemas, pois o this não aponta para o componente atual</w:t>
      </w:r>
      <w:r w:rsidR="008B2534">
        <w:t>, para isso, precisamos seta-lo com o bind:</w:t>
      </w:r>
    </w:p>
    <w:p w14:paraId="064ECDC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import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React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Component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from</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E9178"/>
          <w:sz w:val="21"/>
          <w:szCs w:val="21"/>
          <w:lang w:eastAsia="pt-BR" w:bidi="ar-SA"/>
        </w:rPr>
        <w:t>'react'</w:t>
      </w:r>
    </w:p>
    <w:p w14:paraId="18381F2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6E706E"/>
          <w:sz w:val="21"/>
          <w:szCs w:val="21"/>
          <w:lang w:eastAsia="pt-BR" w:bidi="ar-SA"/>
        </w:rPr>
        <w:t>// eslint-disable-next-line</w:t>
      </w:r>
    </w:p>
    <w:p w14:paraId="3C111F2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export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default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class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4EC9B0"/>
          <w:sz w:val="21"/>
          <w:szCs w:val="21"/>
          <w:lang w:eastAsia="pt-BR" w:bidi="ar-SA"/>
        </w:rPr>
        <w:t>Saudacao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extends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4EC9B0"/>
          <w:sz w:val="21"/>
          <w:szCs w:val="21"/>
          <w:lang w:eastAsia="pt-BR" w:bidi="ar-SA"/>
        </w:rPr>
        <w:t>Component</w:t>
      </w:r>
      <w:r w:rsidRPr="008B2534">
        <w:rPr>
          <w:rFonts w:ascii="Consolas" w:eastAsia="Times New Roman" w:hAnsi="Consolas" w:cs="Times New Roman"/>
          <w:color w:val="D4D4D4"/>
          <w:sz w:val="21"/>
          <w:szCs w:val="21"/>
          <w:lang w:eastAsia="pt-BR" w:bidi="ar-SA"/>
        </w:rPr>
        <w:t> {</w:t>
      </w:r>
    </w:p>
    <w:p w14:paraId="77E4BCC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1D2C406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state</w:t>
      </w:r>
      <w:r w:rsidRPr="008B2534">
        <w:rPr>
          <w:rFonts w:ascii="Consolas" w:eastAsia="Times New Roman" w:hAnsi="Consolas" w:cs="Times New Roman"/>
          <w:color w:val="D4D4D4"/>
          <w:sz w:val="21"/>
          <w:szCs w:val="21"/>
          <w:lang w:eastAsia="pt-BR" w:bidi="ar-SA"/>
        </w:rPr>
        <w:t> = {</w:t>
      </w:r>
    </w:p>
    <w:p w14:paraId="45AF2B7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w:t>
      </w:r>
    </w:p>
    <w:p w14:paraId="6C229C9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p>
    <w:p w14:paraId="06DD2C9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6E043C1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 eslint-disable-next-line</w:t>
      </w:r>
    </w:p>
    <w:p w14:paraId="3382817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constructor</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 {</w:t>
      </w:r>
    </w:p>
    <w:p w14:paraId="30ADB22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super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//super = Component</w:t>
      </w:r>
    </w:p>
    <w:p w14:paraId="12979E8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bind</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6E706E"/>
          <w:sz w:val="21"/>
          <w:szCs w:val="21"/>
          <w:lang w:eastAsia="pt-BR" w:bidi="ar-SA"/>
        </w:rPr>
        <w:t>//Dentro de bind, o this vai ser o componente atual, pois dentro do construtor, o this é uma instância de Saudacao</w:t>
      </w:r>
    </w:p>
    <w:p w14:paraId="5DA8F17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bind</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p>
    <w:p w14:paraId="35442EF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3CA46D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lastRenderedPageBreak/>
        <w:t>    </w:t>
      </w:r>
      <w:r w:rsidRPr="008B2534">
        <w:rPr>
          <w:rFonts w:ascii="Consolas" w:eastAsia="Times New Roman" w:hAnsi="Consolas" w:cs="Times New Roman"/>
          <w:color w:val="DCDCAA"/>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520C9E2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491BA47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4815DD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31F90D0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3A762AF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625B735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render</w:t>
      </w:r>
      <w:r w:rsidRPr="008B2534">
        <w:rPr>
          <w:rFonts w:ascii="Consolas" w:eastAsia="Times New Roman" w:hAnsi="Consolas" w:cs="Times New Roman"/>
          <w:color w:val="D4D4D4"/>
          <w:sz w:val="21"/>
          <w:szCs w:val="21"/>
          <w:lang w:eastAsia="pt-BR" w:bidi="ar-SA"/>
        </w:rPr>
        <w:t>(){</w:t>
      </w:r>
    </w:p>
    <w:p w14:paraId="6964A51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const</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 =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state</w:t>
      </w:r>
    </w:p>
    <w:p w14:paraId="551F924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return</w:t>
      </w:r>
      <w:r w:rsidRPr="008B2534">
        <w:rPr>
          <w:rFonts w:ascii="Consolas" w:eastAsia="Times New Roman" w:hAnsi="Consolas" w:cs="Times New Roman"/>
          <w:color w:val="D4D4D4"/>
          <w:sz w:val="21"/>
          <w:szCs w:val="21"/>
          <w:lang w:eastAsia="pt-BR" w:bidi="ar-SA"/>
        </w:rPr>
        <w:t> (</w:t>
      </w:r>
    </w:p>
    <w:p w14:paraId="373B2C2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7419616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p>
    <w:p w14:paraId="0CBB989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type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"text"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placeholder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"Tipo..."</w:t>
      </w:r>
      <w:r w:rsidRPr="008B2534">
        <w:rPr>
          <w:rFonts w:ascii="Consolas" w:eastAsia="Times New Roman" w:hAnsi="Consolas" w:cs="Times New Roman"/>
          <w:color w:val="D4D4D4"/>
          <w:sz w:val="21"/>
          <w:szCs w:val="21"/>
          <w:lang w:eastAsia="pt-BR" w:bidi="ar-SA"/>
        </w:rPr>
        <w:t> </w:t>
      </w:r>
    </w:p>
    <w:p w14:paraId="13D8EA3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value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onChange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039D026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type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"text"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placeholder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"Nome..."</w:t>
      </w:r>
      <w:r w:rsidRPr="008B2534">
        <w:rPr>
          <w:rFonts w:ascii="Consolas" w:eastAsia="Times New Roman" w:hAnsi="Consolas" w:cs="Times New Roman"/>
          <w:color w:val="D4D4D4"/>
          <w:sz w:val="21"/>
          <w:szCs w:val="21"/>
          <w:lang w:eastAsia="pt-BR" w:bidi="ar-SA"/>
        </w:rPr>
        <w:t> </w:t>
      </w:r>
    </w:p>
    <w:p w14:paraId="3972613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value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onChange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74086A7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01E9889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7729BA3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6DA5E2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w:t>
      </w:r>
    </w:p>
    <w:p w14:paraId="78B4E8C4" w14:textId="4F5295DF" w:rsidR="008B2534" w:rsidRDefault="008B2534" w:rsidP="008B2534">
      <w:pPr>
        <w:ind w:firstLine="0"/>
      </w:pPr>
    </w:p>
    <w:p w14:paraId="2E4C70CB" w14:textId="28F8D276" w:rsidR="008B2534" w:rsidRDefault="008B2534" w:rsidP="008B2534">
      <w:pPr>
        <w:ind w:firstLine="0"/>
      </w:pPr>
      <w:r>
        <w:t>Outra forma, será chamar com uma função arrow:</w:t>
      </w:r>
    </w:p>
    <w:p w14:paraId="2E7C9BC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import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React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Component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from</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E9178"/>
          <w:sz w:val="21"/>
          <w:szCs w:val="21"/>
          <w:lang w:eastAsia="pt-BR" w:bidi="ar-SA"/>
        </w:rPr>
        <w:t>'react'</w:t>
      </w:r>
    </w:p>
    <w:p w14:paraId="7D70B2E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678C15B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6E706E"/>
          <w:sz w:val="21"/>
          <w:szCs w:val="21"/>
          <w:lang w:eastAsia="pt-BR" w:bidi="ar-SA"/>
        </w:rPr>
        <w:t>// eslint-disable-next-line</w:t>
      </w:r>
    </w:p>
    <w:p w14:paraId="0429162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C586C0"/>
          <w:sz w:val="21"/>
          <w:szCs w:val="21"/>
          <w:lang w:eastAsia="pt-BR" w:bidi="ar-SA"/>
        </w:rPr>
        <w:t>export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default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class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4EC9B0"/>
          <w:sz w:val="21"/>
          <w:szCs w:val="21"/>
          <w:lang w:eastAsia="pt-BR" w:bidi="ar-SA"/>
        </w:rPr>
        <w:t>Saudacao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extends</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4EC9B0"/>
          <w:sz w:val="21"/>
          <w:szCs w:val="21"/>
          <w:lang w:eastAsia="pt-BR" w:bidi="ar-SA"/>
        </w:rPr>
        <w:t>Component</w:t>
      </w:r>
      <w:r w:rsidRPr="008B2534">
        <w:rPr>
          <w:rFonts w:ascii="Consolas" w:eastAsia="Times New Roman" w:hAnsi="Consolas" w:cs="Times New Roman"/>
          <w:color w:val="D4D4D4"/>
          <w:sz w:val="21"/>
          <w:szCs w:val="21"/>
          <w:lang w:eastAsia="pt-BR" w:bidi="ar-SA"/>
        </w:rPr>
        <w:t> {</w:t>
      </w:r>
    </w:p>
    <w:p w14:paraId="37426F8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0ABDD78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state</w:t>
      </w:r>
      <w:r w:rsidRPr="008B2534">
        <w:rPr>
          <w:rFonts w:ascii="Consolas" w:eastAsia="Times New Roman" w:hAnsi="Consolas" w:cs="Times New Roman"/>
          <w:color w:val="D4D4D4"/>
          <w:sz w:val="21"/>
          <w:szCs w:val="21"/>
          <w:lang w:eastAsia="pt-BR" w:bidi="ar-SA"/>
        </w:rPr>
        <w:t> = {</w:t>
      </w:r>
    </w:p>
    <w:p w14:paraId="30021A14"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w:t>
      </w:r>
    </w:p>
    <w:p w14:paraId="5BAF4868"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props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p>
    <w:p w14:paraId="6E79A12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B27900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47CC83E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0BED1355"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210B524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4A5F9886"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06B31C2"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p>
    <w:p w14:paraId="3B60BA9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setState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target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value</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6E706E"/>
          <w:sz w:val="21"/>
          <w:szCs w:val="21"/>
          <w:lang w:eastAsia="pt-BR" w:bidi="ar-SA"/>
        </w:rPr>
        <w:t>//Passamos um objeto com os parâmetros que queremos alterar</w:t>
      </w:r>
    </w:p>
    <w:p w14:paraId="08E307E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08B2E29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51AC75A1"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render</w:t>
      </w:r>
      <w:r w:rsidRPr="008B2534">
        <w:rPr>
          <w:rFonts w:ascii="Consolas" w:eastAsia="Times New Roman" w:hAnsi="Consolas" w:cs="Times New Roman"/>
          <w:color w:val="D4D4D4"/>
          <w:sz w:val="21"/>
          <w:szCs w:val="21"/>
          <w:lang w:eastAsia="pt-BR" w:bidi="ar-SA"/>
        </w:rPr>
        <w:t>(){</w:t>
      </w:r>
    </w:p>
    <w:p w14:paraId="60297E1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const</w:t>
      </w:r>
      <w:r w:rsidRPr="008B2534">
        <w:rPr>
          <w:rFonts w:ascii="Consolas" w:eastAsia="Times New Roman" w:hAnsi="Consolas" w:cs="Times New Roman"/>
          <w:color w:val="D4D4D4"/>
          <w:sz w:val="21"/>
          <w:szCs w:val="21"/>
          <w:lang w:eastAsia="pt-BR" w:bidi="ar-SA"/>
        </w:rPr>
        <w:t> { </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 =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state</w:t>
      </w:r>
    </w:p>
    <w:p w14:paraId="32D77267"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C586C0"/>
          <w:sz w:val="21"/>
          <w:szCs w:val="21"/>
          <w:lang w:eastAsia="pt-BR" w:bidi="ar-SA"/>
        </w:rPr>
        <w:t>return</w:t>
      </w:r>
      <w:r w:rsidRPr="008B2534">
        <w:rPr>
          <w:rFonts w:ascii="Consolas" w:eastAsia="Times New Roman" w:hAnsi="Consolas" w:cs="Times New Roman"/>
          <w:color w:val="D4D4D4"/>
          <w:sz w:val="21"/>
          <w:szCs w:val="21"/>
          <w:lang w:eastAsia="pt-BR" w:bidi="ar-SA"/>
        </w:rPr>
        <w:t> (</w:t>
      </w:r>
    </w:p>
    <w:p w14:paraId="0E4CB3C9"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2F99DBBF"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h1</w:t>
      </w:r>
      <w:r w:rsidRPr="008B2534">
        <w:rPr>
          <w:rFonts w:ascii="Consolas" w:eastAsia="Times New Roman" w:hAnsi="Consolas" w:cs="Times New Roman"/>
          <w:color w:val="808080"/>
          <w:sz w:val="21"/>
          <w:szCs w:val="21"/>
          <w:lang w:eastAsia="pt-BR" w:bidi="ar-SA"/>
        </w:rPr>
        <w:t>&gt;</w:t>
      </w:r>
    </w:p>
    <w:p w14:paraId="3C8FEAE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type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"text"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placeholder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"Tipo..."</w:t>
      </w:r>
      <w:r w:rsidRPr="008B2534">
        <w:rPr>
          <w:rFonts w:ascii="Consolas" w:eastAsia="Times New Roman" w:hAnsi="Consolas" w:cs="Times New Roman"/>
          <w:color w:val="D4D4D4"/>
          <w:sz w:val="21"/>
          <w:szCs w:val="21"/>
          <w:lang w:eastAsia="pt-BR" w:bidi="ar-SA"/>
        </w:rPr>
        <w:t> </w:t>
      </w:r>
    </w:p>
    <w:p w14:paraId="78347D4E"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value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tipo</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onChange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=&gt;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setTipo</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10B8192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input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type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"text"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placeholder</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CE9178"/>
          <w:sz w:val="21"/>
          <w:szCs w:val="21"/>
          <w:lang w:eastAsia="pt-BR" w:bidi="ar-SA"/>
        </w:rPr>
        <w:t>"Nome..."</w:t>
      </w:r>
      <w:r w:rsidRPr="008B2534">
        <w:rPr>
          <w:rFonts w:ascii="Consolas" w:eastAsia="Times New Roman" w:hAnsi="Consolas" w:cs="Times New Roman"/>
          <w:color w:val="D4D4D4"/>
          <w:sz w:val="21"/>
          <w:szCs w:val="21"/>
          <w:lang w:eastAsia="pt-BR" w:bidi="ar-SA"/>
        </w:rPr>
        <w:t> </w:t>
      </w:r>
    </w:p>
    <w:p w14:paraId="01AA359B"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value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nome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DCDCAA"/>
          <w:sz w:val="21"/>
          <w:szCs w:val="21"/>
          <w:lang w:eastAsia="pt-BR" w:bidi="ar-SA"/>
        </w:rPr>
        <w:t>onChange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=&gt;</w:t>
      </w:r>
      <w:r w:rsidRPr="008B2534">
        <w:rPr>
          <w:rFonts w:ascii="Consolas" w:eastAsia="Times New Roman" w:hAnsi="Consolas" w:cs="Times New Roman"/>
          <w:color w:val="D4D4D4"/>
          <w:sz w:val="21"/>
          <w:szCs w:val="21"/>
          <w:lang w:eastAsia="pt-BR" w:bidi="ar-SA"/>
        </w:rPr>
        <w:t> </w:t>
      </w:r>
      <w:r w:rsidRPr="008B2534">
        <w:rPr>
          <w:rFonts w:ascii="Consolas" w:eastAsia="Times New Roman" w:hAnsi="Consolas" w:cs="Times New Roman"/>
          <w:color w:val="569CD6"/>
          <w:sz w:val="21"/>
          <w:szCs w:val="21"/>
          <w:lang w:eastAsia="pt-BR" w:bidi="ar-SA"/>
        </w:rPr>
        <w:t>this</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DCDCAA"/>
          <w:sz w:val="21"/>
          <w:szCs w:val="21"/>
          <w:lang w:eastAsia="pt-BR" w:bidi="ar-SA"/>
        </w:rPr>
        <w:t>setNome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9CDCFE"/>
          <w:sz w:val="21"/>
          <w:szCs w:val="21"/>
          <w:lang w:eastAsia="pt-BR" w:bidi="ar-SA"/>
        </w:rPr>
        <w:t>e</w:t>
      </w:r>
      <w:r w:rsidRPr="008B2534">
        <w:rPr>
          <w:rFonts w:ascii="Consolas" w:eastAsia="Times New Roman" w:hAnsi="Consolas" w:cs="Times New Roman"/>
          <w:color w:val="D4D4D4"/>
          <w:sz w:val="21"/>
          <w:szCs w:val="21"/>
          <w:lang w:eastAsia="pt-BR" w:bidi="ar-SA"/>
        </w:rPr>
        <w:t>)}</w:t>
      </w:r>
      <w:r w:rsidRPr="008B2534">
        <w:rPr>
          <w:rFonts w:ascii="Consolas" w:eastAsia="Times New Roman" w:hAnsi="Consolas" w:cs="Times New Roman"/>
          <w:color w:val="808080"/>
          <w:sz w:val="21"/>
          <w:szCs w:val="21"/>
          <w:lang w:eastAsia="pt-BR" w:bidi="ar-SA"/>
        </w:rPr>
        <w:t>/&gt;</w:t>
      </w:r>
    </w:p>
    <w:p w14:paraId="79D72A83"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lastRenderedPageBreak/>
        <w:t>            </w:t>
      </w:r>
      <w:r w:rsidRPr="008B2534">
        <w:rPr>
          <w:rFonts w:ascii="Consolas" w:eastAsia="Times New Roman" w:hAnsi="Consolas" w:cs="Times New Roman"/>
          <w:color w:val="808080"/>
          <w:sz w:val="21"/>
          <w:szCs w:val="21"/>
          <w:lang w:eastAsia="pt-BR" w:bidi="ar-SA"/>
        </w:rPr>
        <w:t>&lt;/</w:t>
      </w:r>
      <w:r w:rsidRPr="008B2534">
        <w:rPr>
          <w:rFonts w:ascii="Consolas" w:eastAsia="Times New Roman" w:hAnsi="Consolas" w:cs="Times New Roman"/>
          <w:color w:val="569CD6"/>
          <w:sz w:val="21"/>
          <w:szCs w:val="21"/>
          <w:lang w:eastAsia="pt-BR" w:bidi="ar-SA"/>
        </w:rPr>
        <w:t>div</w:t>
      </w:r>
      <w:r w:rsidRPr="008B2534">
        <w:rPr>
          <w:rFonts w:ascii="Consolas" w:eastAsia="Times New Roman" w:hAnsi="Consolas" w:cs="Times New Roman"/>
          <w:color w:val="808080"/>
          <w:sz w:val="21"/>
          <w:szCs w:val="21"/>
          <w:lang w:eastAsia="pt-BR" w:bidi="ar-SA"/>
        </w:rPr>
        <w:t>&gt;</w:t>
      </w:r>
    </w:p>
    <w:p w14:paraId="4E86CE10"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249C258A"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    }</w:t>
      </w:r>
    </w:p>
    <w:p w14:paraId="1558DDED" w14:textId="77777777" w:rsidR="008B2534" w:rsidRPr="008B2534" w:rsidRDefault="008B2534" w:rsidP="008B2534">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8B2534">
        <w:rPr>
          <w:rFonts w:ascii="Consolas" w:eastAsia="Times New Roman" w:hAnsi="Consolas" w:cs="Times New Roman"/>
          <w:color w:val="D4D4D4"/>
          <w:sz w:val="21"/>
          <w:szCs w:val="21"/>
          <w:lang w:eastAsia="pt-BR" w:bidi="ar-SA"/>
        </w:rPr>
        <w:t>}</w:t>
      </w:r>
    </w:p>
    <w:p w14:paraId="6CAEC451" w14:textId="70064B3E" w:rsidR="008B2534" w:rsidRDefault="008B2534" w:rsidP="008B2534">
      <w:pPr>
        <w:ind w:firstLine="0"/>
      </w:pPr>
    </w:p>
    <w:p w14:paraId="3C816E4D" w14:textId="627C712C" w:rsidR="009A40EC" w:rsidRDefault="009A40EC" w:rsidP="008B2534">
      <w:pPr>
        <w:ind w:firstLine="0"/>
      </w:pPr>
      <w:r>
        <w:t>Componentes podem herdar propriedades de outros, através do comando spread</w:t>
      </w:r>
    </w:p>
    <w:p w14:paraId="5B0E9766" w14:textId="11065AC8" w:rsidR="009A40EC" w:rsidRPr="009A40EC" w:rsidRDefault="009A40EC" w:rsidP="008B2534">
      <w:pPr>
        <w:ind w:firstLine="0"/>
        <w:rPr>
          <w:b/>
          <w:bCs/>
        </w:rPr>
      </w:pPr>
      <w:r w:rsidRPr="009A40EC">
        <w:rPr>
          <w:b/>
          <w:bCs/>
        </w:rPr>
        <w:t>Em index.js:</w:t>
      </w:r>
    </w:p>
    <w:p w14:paraId="6F1A8BC4" w14:textId="11065AC8"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w:t>
      </w:r>
    </w:p>
    <w:p w14:paraId="6870D8EF"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ReactDom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'react-dom'</w:t>
      </w:r>
    </w:p>
    <w:p w14:paraId="4C3F370B"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02F8241"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Pai</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'./componentes/Pai'</w:t>
      </w:r>
    </w:p>
    <w:p w14:paraId="29A4C89D"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1B0F01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9CDCFE"/>
          <w:sz w:val="21"/>
          <w:szCs w:val="21"/>
          <w:lang w:eastAsia="pt-BR" w:bidi="ar-SA"/>
        </w:rPr>
        <w:t>ReactDom</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DCDCAA"/>
          <w:sz w:val="21"/>
          <w:szCs w:val="21"/>
          <w:lang w:eastAsia="pt-BR" w:bidi="ar-SA"/>
        </w:rPr>
        <w:t>render</w:t>
      </w:r>
      <w:r w:rsidRPr="009A40EC">
        <w:rPr>
          <w:rFonts w:ascii="Consolas" w:eastAsia="Times New Roman" w:hAnsi="Consolas" w:cs="Times New Roman"/>
          <w:color w:val="D4D4D4"/>
          <w:sz w:val="21"/>
          <w:szCs w:val="21"/>
          <w:lang w:eastAsia="pt-BR" w:bidi="ar-SA"/>
        </w:rPr>
        <w:t>(</w:t>
      </w:r>
    </w:p>
    <w:p w14:paraId="6BF6D5DA"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7776FAF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Pai</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"Lucas"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"Peixoto"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2A85B50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667DF64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 </w:t>
      </w:r>
      <w:r w:rsidRPr="009A40EC">
        <w:rPr>
          <w:rFonts w:ascii="Consolas" w:eastAsia="Times New Roman" w:hAnsi="Consolas" w:cs="Times New Roman"/>
          <w:color w:val="9CDCFE"/>
          <w:sz w:val="21"/>
          <w:szCs w:val="21"/>
          <w:lang w:eastAsia="pt-BR" w:bidi="ar-SA"/>
        </w:rPr>
        <w:t>document</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DCDCAA"/>
          <w:sz w:val="21"/>
          <w:szCs w:val="21"/>
          <w:lang w:eastAsia="pt-BR" w:bidi="ar-SA"/>
        </w:rPr>
        <w:t>getElementById</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'root'</w:t>
      </w:r>
      <w:r w:rsidRPr="009A40EC">
        <w:rPr>
          <w:rFonts w:ascii="Consolas" w:eastAsia="Times New Roman" w:hAnsi="Consolas" w:cs="Times New Roman"/>
          <w:color w:val="D4D4D4"/>
          <w:sz w:val="21"/>
          <w:szCs w:val="21"/>
          <w:lang w:eastAsia="pt-BR" w:bidi="ar-SA"/>
        </w:rPr>
        <w:t>))</w:t>
      </w:r>
    </w:p>
    <w:p w14:paraId="0125F5DC" w14:textId="77777777" w:rsidR="009A40EC" w:rsidRDefault="009A40EC" w:rsidP="008B2534">
      <w:pPr>
        <w:ind w:firstLine="0"/>
      </w:pPr>
    </w:p>
    <w:p w14:paraId="516779B2" w14:textId="269316A2" w:rsidR="00DB1242" w:rsidRPr="00915382" w:rsidRDefault="009A40EC" w:rsidP="009A40EC">
      <w:pPr>
        <w:ind w:firstLine="0"/>
        <w:rPr>
          <w:b/>
          <w:bCs/>
        </w:rPr>
      </w:pPr>
      <w:r w:rsidRPr="00915382">
        <w:rPr>
          <w:b/>
          <w:bCs/>
        </w:rPr>
        <w:t>Em Pai.jsx:</w:t>
      </w:r>
    </w:p>
    <w:p w14:paraId="47785240"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React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'react'</w:t>
      </w:r>
    </w:p>
    <w:p w14:paraId="6DF83D5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import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from</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E9178"/>
          <w:sz w:val="21"/>
          <w:szCs w:val="21"/>
          <w:lang w:eastAsia="pt-BR" w:bidi="ar-SA"/>
        </w:rPr>
        <w:t>'./Filho'</w:t>
      </w:r>
    </w:p>
    <w:p w14:paraId="6755EF25"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6E706E"/>
          <w:sz w:val="21"/>
          <w:szCs w:val="21"/>
          <w:lang w:eastAsia="pt-BR" w:bidi="ar-SA"/>
        </w:rPr>
        <w:t>// eslint-disable-next-line</w:t>
      </w:r>
    </w:p>
    <w:p w14:paraId="66C455A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C586C0"/>
          <w:sz w:val="21"/>
          <w:szCs w:val="21"/>
          <w:lang w:eastAsia="pt-BR" w:bidi="ar-SA"/>
        </w:rPr>
        <w:t>export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C586C0"/>
          <w:sz w:val="21"/>
          <w:szCs w:val="21"/>
          <w:lang w:eastAsia="pt-BR" w:bidi="ar-SA"/>
        </w:rPr>
        <w:t>default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569CD6"/>
          <w:sz w:val="21"/>
          <w:szCs w:val="21"/>
          <w:lang w:eastAsia="pt-BR" w:bidi="ar-SA"/>
        </w:rPr>
        <w:t>=&gt;</w:t>
      </w:r>
      <w:r w:rsidRPr="009A40EC">
        <w:rPr>
          <w:rFonts w:ascii="Consolas" w:eastAsia="Times New Roman" w:hAnsi="Consolas" w:cs="Times New Roman"/>
          <w:color w:val="D4D4D4"/>
          <w:sz w:val="21"/>
          <w:szCs w:val="21"/>
          <w:lang w:eastAsia="pt-BR" w:bidi="ar-SA"/>
        </w:rPr>
        <w:t> </w:t>
      </w:r>
    </w:p>
    <w:p w14:paraId="1516C123"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24FC0A8C"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h1</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nome</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h1</w:t>
      </w:r>
      <w:r w:rsidRPr="009A40EC">
        <w:rPr>
          <w:rFonts w:ascii="Consolas" w:eastAsia="Times New Roman" w:hAnsi="Consolas" w:cs="Times New Roman"/>
          <w:color w:val="808080"/>
          <w:sz w:val="21"/>
          <w:szCs w:val="21"/>
          <w:lang w:eastAsia="pt-BR" w:bidi="ar-SA"/>
        </w:rPr>
        <w:t>&gt;</w:t>
      </w:r>
    </w:p>
    <w:p w14:paraId="742D647D"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h2</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Filhos</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h2</w:t>
      </w:r>
      <w:r w:rsidRPr="009A40EC">
        <w:rPr>
          <w:rFonts w:ascii="Consolas" w:eastAsia="Times New Roman" w:hAnsi="Consolas" w:cs="Times New Roman"/>
          <w:color w:val="808080"/>
          <w:sz w:val="21"/>
          <w:szCs w:val="21"/>
          <w:lang w:eastAsia="pt-BR" w:bidi="ar-SA"/>
        </w:rPr>
        <w:t>&gt;</w:t>
      </w:r>
    </w:p>
    <w:p w14:paraId="0C750221"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ul</w:t>
      </w:r>
      <w:r w:rsidRPr="009A40EC">
        <w:rPr>
          <w:rFonts w:ascii="Consolas" w:eastAsia="Times New Roman" w:hAnsi="Consolas" w:cs="Times New Roman"/>
          <w:color w:val="808080"/>
          <w:sz w:val="21"/>
          <w:szCs w:val="21"/>
          <w:lang w:eastAsia="pt-BR" w:bidi="ar-SA"/>
        </w:rPr>
        <w:t>&gt;</w:t>
      </w:r>
    </w:p>
    <w:p w14:paraId="7FDF630F"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"César"</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sobrenome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9CDCFE"/>
          <w:sz w:val="21"/>
          <w:szCs w:val="21"/>
          <w:lang w:eastAsia="pt-BR" w:bidi="ar-SA"/>
        </w:rPr>
        <w:t>sobrenome</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37E823B2"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p>
    <w:p w14:paraId="5FAE3735"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4EC9B0"/>
          <w:sz w:val="21"/>
          <w:szCs w:val="21"/>
          <w:lang w:eastAsia="pt-BR" w:bidi="ar-SA"/>
        </w:rPr>
        <w:t>Filho</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9CDCFE"/>
          <w:sz w:val="21"/>
          <w:szCs w:val="21"/>
          <w:lang w:eastAsia="pt-BR" w:bidi="ar-SA"/>
        </w:rPr>
        <w:t>props</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DCDCAA"/>
          <w:sz w:val="21"/>
          <w:szCs w:val="21"/>
          <w:lang w:eastAsia="pt-BR" w:bidi="ar-SA"/>
        </w:rPr>
        <w:t>nome</w:t>
      </w:r>
      <w:r w:rsidRPr="009A40EC">
        <w:rPr>
          <w:rFonts w:ascii="Consolas" w:eastAsia="Times New Roman" w:hAnsi="Consolas" w:cs="Times New Roman"/>
          <w:color w:val="D4D4D4"/>
          <w:sz w:val="21"/>
          <w:szCs w:val="21"/>
          <w:lang w:eastAsia="pt-BR" w:bidi="ar-SA"/>
        </w:rPr>
        <w:t>=</w:t>
      </w:r>
      <w:r w:rsidRPr="009A40EC">
        <w:rPr>
          <w:rFonts w:ascii="Consolas" w:eastAsia="Times New Roman" w:hAnsi="Consolas" w:cs="Times New Roman"/>
          <w:color w:val="CE9178"/>
          <w:sz w:val="21"/>
          <w:szCs w:val="21"/>
          <w:lang w:eastAsia="pt-BR" w:bidi="ar-SA"/>
        </w:rPr>
        <w:t>"Cecília"</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/&gt;</w:t>
      </w: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6E706E"/>
          <w:sz w:val="21"/>
          <w:szCs w:val="21"/>
          <w:lang w:eastAsia="pt-BR" w:bidi="ar-SA"/>
        </w:rPr>
        <w:t>/* Esse filho herdou todas as props do Pai, se quiser alterar alguma, tem que vim depois */</w:t>
      </w:r>
      <w:r w:rsidRPr="009A40EC">
        <w:rPr>
          <w:rFonts w:ascii="Consolas" w:eastAsia="Times New Roman" w:hAnsi="Consolas" w:cs="Times New Roman"/>
          <w:color w:val="D4D4D4"/>
          <w:sz w:val="21"/>
          <w:szCs w:val="21"/>
          <w:lang w:eastAsia="pt-BR" w:bidi="ar-SA"/>
        </w:rPr>
        <w:t>}</w:t>
      </w:r>
    </w:p>
    <w:p w14:paraId="3988DA66"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ul</w:t>
      </w:r>
      <w:r w:rsidRPr="009A40EC">
        <w:rPr>
          <w:rFonts w:ascii="Consolas" w:eastAsia="Times New Roman" w:hAnsi="Consolas" w:cs="Times New Roman"/>
          <w:color w:val="808080"/>
          <w:sz w:val="21"/>
          <w:szCs w:val="21"/>
          <w:lang w:eastAsia="pt-BR" w:bidi="ar-SA"/>
        </w:rPr>
        <w:t>&gt;</w:t>
      </w:r>
    </w:p>
    <w:p w14:paraId="522F5558" w14:textId="77777777" w:rsidR="009A40EC" w:rsidRPr="009A40EC" w:rsidRDefault="009A40EC" w:rsidP="009A40EC">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A40EC">
        <w:rPr>
          <w:rFonts w:ascii="Consolas" w:eastAsia="Times New Roman" w:hAnsi="Consolas" w:cs="Times New Roman"/>
          <w:color w:val="D4D4D4"/>
          <w:sz w:val="21"/>
          <w:szCs w:val="21"/>
          <w:lang w:eastAsia="pt-BR" w:bidi="ar-SA"/>
        </w:rPr>
        <w:t>    </w:t>
      </w:r>
      <w:r w:rsidRPr="009A40EC">
        <w:rPr>
          <w:rFonts w:ascii="Consolas" w:eastAsia="Times New Roman" w:hAnsi="Consolas" w:cs="Times New Roman"/>
          <w:color w:val="808080"/>
          <w:sz w:val="21"/>
          <w:szCs w:val="21"/>
          <w:lang w:eastAsia="pt-BR" w:bidi="ar-SA"/>
        </w:rPr>
        <w:t>&lt;/</w:t>
      </w:r>
      <w:r w:rsidRPr="009A40EC">
        <w:rPr>
          <w:rFonts w:ascii="Consolas" w:eastAsia="Times New Roman" w:hAnsi="Consolas" w:cs="Times New Roman"/>
          <w:color w:val="569CD6"/>
          <w:sz w:val="21"/>
          <w:szCs w:val="21"/>
          <w:lang w:eastAsia="pt-BR" w:bidi="ar-SA"/>
        </w:rPr>
        <w:t>div</w:t>
      </w:r>
      <w:r w:rsidRPr="009A40EC">
        <w:rPr>
          <w:rFonts w:ascii="Consolas" w:eastAsia="Times New Roman" w:hAnsi="Consolas" w:cs="Times New Roman"/>
          <w:color w:val="808080"/>
          <w:sz w:val="21"/>
          <w:szCs w:val="21"/>
          <w:lang w:eastAsia="pt-BR" w:bidi="ar-SA"/>
        </w:rPr>
        <w:t>&gt;</w:t>
      </w:r>
    </w:p>
    <w:p w14:paraId="73D8110D" w14:textId="5A9AA86E" w:rsidR="009A40EC" w:rsidRDefault="009A40EC" w:rsidP="009A40EC">
      <w:pPr>
        <w:ind w:firstLine="0"/>
      </w:pPr>
    </w:p>
    <w:p w14:paraId="7A3C6E35" w14:textId="6B9574F1" w:rsidR="00915382" w:rsidRPr="00915382" w:rsidRDefault="00915382" w:rsidP="009A40EC">
      <w:pPr>
        <w:ind w:firstLine="0"/>
        <w:rPr>
          <w:b/>
          <w:bCs/>
        </w:rPr>
      </w:pPr>
      <w:r w:rsidRPr="00915382">
        <w:rPr>
          <w:b/>
          <w:bCs/>
        </w:rPr>
        <w:t>Em Filho.jsx:</w:t>
      </w:r>
    </w:p>
    <w:p w14:paraId="20DE137F"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029EA4F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6E706E"/>
          <w:sz w:val="21"/>
          <w:szCs w:val="21"/>
          <w:lang w:eastAsia="pt-BR" w:bidi="ar-SA"/>
        </w:rPr>
        <w:t>// eslint-disable-next-line</w:t>
      </w:r>
    </w:p>
    <w:p w14:paraId="1B2A4EB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export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default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569CD6"/>
          <w:sz w:val="21"/>
          <w:szCs w:val="21"/>
          <w:lang w:eastAsia="pt-BR" w:bidi="ar-SA"/>
        </w:rPr>
        <w:t>=&gt;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li</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nome</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li</w:t>
      </w:r>
      <w:r w:rsidRPr="00915382">
        <w:rPr>
          <w:rFonts w:ascii="Consolas" w:eastAsia="Times New Roman" w:hAnsi="Consolas" w:cs="Times New Roman"/>
          <w:color w:val="808080"/>
          <w:sz w:val="21"/>
          <w:szCs w:val="21"/>
          <w:lang w:eastAsia="pt-BR" w:bidi="ar-SA"/>
        </w:rPr>
        <w:t>&gt;</w:t>
      </w:r>
    </w:p>
    <w:p w14:paraId="5FB43D41" w14:textId="77777777" w:rsidR="00915382" w:rsidRDefault="00915382" w:rsidP="009A40EC">
      <w:pPr>
        <w:ind w:firstLine="0"/>
      </w:pPr>
    </w:p>
    <w:p w14:paraId="71D715F6" w14:textId="350DB7A5" w:rsidR="00D033D9" w:rsidRDefault="00915382" w:rsidP="00915382">
      <w:pPr>
        <w:ind w:firstLine="0"/>
      </w:pPr>
      <w:r>
        <w:t>Podemos também, incluir os filhos na própria chamada do componente Pai:</w:t>
      </w:r>
    </w:p>
    <w:p w14:paraId="6A4B0B68" w14:textId="62E2CF30" w:rsidR="00915382" w:rsidRPr="00915382" w:rsidRDefault="00915382" w:rsidP="00915382">
      <w:pPr>
        <w:ind w:firstLine="0"/>
        <w:rPr>
          <w:b/>
          <w:bCs/>
        </w:rPr>
      </w:pPr>
      <w:r w:rsidRPr="00915382">
        <w:rPr>
          <w:b/>
          <w:bCs/>
        </w:rPr>
        <w:t>Em index.js:</w:t>
      </w:r>
    </w:p>
    <w:p w14:paraId="730E3FAB"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04AD823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ReactDom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'react-dom'</w:t>
      </w:r>
    </w:p>
    <w:p w14:paraId="0F68BAC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FD1BBAF"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Pai</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'./componentes/Pai'</w:t>
      </w:r>
    </w:p>
    <w:p w14:paraId="6C19F12D"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'./componentes/Filho'</w:t>
      </w:r>
    </w:p>
    <w:p w14:paraId="3A464BED"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5DB914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9CDCFE"/>
          <w:sz w:val="21"/>
          <w:szCs w:val="21"/>
          <w:lang w:eastAsia="pt-BR" w:bidi="ar-SA"/>
        </w:rPr>
        <w:t>ReactDom</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DCDCAA"/>
          <w:sz w:val="21"/>
          <w:szCs w:val="21"/>
          <w:lang w:eastAsia="pt-BR" w:bidi="ar-SA"/>
        </w:rPr>
        <w:t>render</w:t>
      </w:r>
      <w:r w:rsidRPr="00915382">
        <w:rPr>
          <w:rFonts w:ascii="Consolas" w:eastAsia="Times New Roman" w:hAnsi="Consolas" w:cs="Times New Roman"/>
          <w:color w:val="D4D4D4"/>
          <w:sz w:val="21"/>
          <w:szCs w:val="21"/>
          <w:lang w:eastAsia="pt-BR" w:bidi="ar-SA"/>
        </w:rPr>
        <w:t>(</w:t>
      </w:r>
    </w:p>
    <w:p w14:paraId="4360090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lastRenderedPageBreak/>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56476E5E"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Pai</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"Lucas"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0D61ECA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"Cecília"</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00C0C11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4EC9B0"/>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"César"</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DCDCAA"/>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"Fernandes Peixoto"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/&gt;</w:t>
      </w:r>
    </w:p>
    <w:p w14:paraId="7DBBB9C9"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25D34397"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 </w:t>
      </w:r>
      <w:r w:rsidRPr="00915382">
        <w:rPr>
          <w:rFonts w:ascii="Consolas" w:eastAsia="Times New Roman" w:hAnsi="Consolas" w:cs="Times New Roman"/>
          <w:color w:val="9CDCFE"/>
          <w:sz w:val="21"/>
          <w:szCs w:val="21"/>
          <w:lang w:eastAsia="pt-BR" w:bidi="ar-SA"/>
        </w:rPr>
        <w:t>document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DCDCAA"/>
          <w:sz w:val="21"/>
          <w:szCs w:val="21"/>
          <w:lang w:eastAsia="pt-BR" w:bidi="ar-SA"/>
        </w:rPr>
        <w:t>getElementById</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CE9178"/>
          <w:sz w:val="21"/>
          <w:szCs w:val="21"/>
          <w:lang w:eastAsia="pt-BR" w:bidi="ar-SA"/>
        </w:rPr>
        <w:t>'root'</w:t>
      </w:r>
      <w:r w:rsidRPr="00915382">
        <w:rPr>
          <w:rFonts w:ascii="Consolas" w:eastAsia="Times New Roman" w:hAnsi="Consolas" w:cs="Times New Roman"/>
          <w:color w:val="D4D4D4"/>
          <w:sz w:val="21"/>
          <w:szCs w:val="21"/>
          <w:lang w:eastAsia="pt-BR" w:bidi="ar-SA"/>
        </w:rPr>
        <w:t>))</w:t>
      </w:r>
    </w:p>
    <w:p w14:paraId="34D4C8B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p>
    <w:p w14:paraId="32334180" w14:textId="4418CBBF" w:rsidR="00915382" w:rsidRDefault="00915382" w:rsidP="00915382">
      <w:pPr>
        <w:ind w:firstLine="0"/>
      </w:pPr>
    </w:p>
    <w:p w14:paraId="064D2ABE" w14:textId="4CF1A68F" w:rsidR="00915382" w:rsidRPr="00915382" w:rsidRDefault="00915382" w:rsidP="00915382">
      <w:pPr>
        <w:ind w:firstLine="0"/>
        <w:rPr>
          <w:b/>
          <w:bCs/>
        </w:rPr>
      </w:pPr>
      <w:r w:rsidRPr="00915382">
        <w:rPr>
          <w:b/>
          <w:bCs/>
        </w:rPr>
        <w:t>Em Pai.jsx:</w:t>
      </w:r>
    </w:p>
    <w:p w14:paraId="15E8A514"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React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'react'</w:t>
      </w:r>
    </w:p>
    <w:p w14:paraId="1911AC5C"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import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Filho</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from</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E9178"/>
          <w:sz w:val="21"/>
          <w:szCs w:val="21"/>
          <w:lang w:eastAsia="pt-BR" w:bidi="ar-SA"/>
        </w:rPr>
        <w:t>'./Filho'</w:t>
      </w:r>
    </w:p>
    <w:p w14:paraId="560E12D2"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6E706E"/>
          <w:sz w:val="21"/>
          <w:szCs w:val="21"/>
          <w:lang w:eastAsia="pt-BR" w:bidi="ar-SA"/>
        </w:rPr>
        <w:t>// eslint-disable-next-line</w:t>
      </w:r>
    </w:p>
    <w:p w14:paraId="74F4F47A"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C586C0"/>
          <w:sz w:val="21"/>
          <w:szCs w:val="21"/>
          <w:lang w:eastAsia="pt-BR" w:bidi="ar-SA"/>
        </w:rPr>
        <w:t>export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C586C0"/>
          <w:sz w:val="21"/>
          <w:szCs w:val="21"/>
          <w:lang w:eastAsia="pt-BR" w:bidi="ar-SA"/>
        </w:rPr>
        <w:t>default</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569CD6"/>
          <w:sz w:val="21"/>
          <w:szCs w:val="21"/>
          <w:lang w:eastAsia="pt-BR" w:bidi="ar-SA"/>
        </w:rPr>
        <w:t>=&gt;</w:t>
      </w:r>
      <w:r w:rsidRPr="00915382">
        <w:rPr>
          <w:rFonts w:ascii="Consolas" w:eastAsia="Times New Roman" w:hAnsi="Consolas" w:cs="Times New Roman"/>
          <w:color w:val="D4D4D4"/>
          <w:sz w:val="21"/>
          <w:szCs w:val="21"/>
          <w:lang w:eastAsia="pt-BR" w:bidi="ar-SA"/>
        </w:rPr>
        <w:t> </w:t>
      </w:r>
    </w:p>
    <w:p w14:paraId="7453E5A0"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519D2E5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h1</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nome</w:t>
      </w: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sobrenome</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h1</w:t>
      </w:r>
      <w:r w:rsidRPr="00915382">
        <w:rPr>
          <w:rFonts w:ascii="Consolas" w:eastAsia="Times New Roman" w:hAnsi="Consolas" w:cs="Times New Roman"/>
          <w:color w:val="808080"/>
          <w:sz w:val="21"/>
          <w:szCs w:val="21"/>
          <w:lang w:eastAsia="pt-BR" w:bidi="ar-SA"/>
        </w:rPr>
        <w:t>&gt;</w:t>
      </w:r>
    </w:p>
    <w:p w14:paraId="16070218"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h2</w:t>
      </w:r>
      <w:r w:rsidRPr="00915382">
        <w:rPr>
          <w:rFonts w:ascii="Consolas" w:eastAsia="Times New Roman" w:hAnsi="Consolas" w:cs="Times New Roman"/>
          <w:color w:val="808080"/>
          <w:sz w:val="21"/>
          <w:szCs w:val="21"/>
          <w:lang w:eastAsia="pt-BR" w:bidi="ar-SA"/>
        </w:rPr>
        <w:t>&gt;</w:t>
      </w:r>
      <w:r w:rsidRPr="00915382">
        <w:rPr>
          <w:rFonts w:ascii="Consolas" w:eastAsia="Times New Roman" w:hAnsi="Consolas" w:cs="Times New Roman"/>
          <w:color w:val="D4D4D4"/>
          <w:sz w:val="21"/>
          <w:szCs w:val="21"/>
          <w:lang w:eastAsia="pt-BR" w:bidi="ar-SA"/>
        </w:rPr>
        <w:t>Filhos</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h2</w:t>
      </w:r>
      <w:r w:rsidRPr="00915382">
        <w:rPr>
          <w:rFonts w:ascii="Consolas" w:eastAsia="Times New Roman" w:hAnsi="Consolas" w:cs="Times New Roman"/>
          <w:color w:val="808080"/>
          <w:sz w:val="21"/>
          <w:szCs w:val="21"/>
          <w:lang w:eastAsia="pt-BR" w:bidi="ar-SA"/>
        </w:rPr>
        <w:t>&gt;</w:t>
      </w:r>
    </w:p>
    <w:p w14:paraId="25E80153"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ul</w:t>
      </w:r>
      <w:r w:rsidRPr="00915382">
        <w:rPr>
          <w:rFonts w:ascii="Consolas" w:eastAsia="Times New Roman" w:hAnsi="Consolas" w:cs="Times New Roman"/>
          <w:color w:val="808080"/>
          <w:sz w:val="21"/>
          <w:szCs w:val="21"/>
          <w:lang w:eastAsia="pt-BR" w:bidi="ar-SA"/>
        </w:rPr>
        <w:t>&gt;</w:t>
      </w:r>
    </w:p>
    <w:p w14:paraId="5087A63E"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9CDCFE"/>
          <w:sz w:val="21"/>
          <w:szCs w:val="21"/>
          <w:lang w:eastAsia="pt-BR" w:bidi="ar-SA"/>
        </w:rPr>
        <w:t>props</w:t>
      </w:r>
      <w:r w:rsidRPr="00915382">
        <w:rPr>
          <w:rFonts w:ascii="Consolas" w:eastAsia="Times New Roman" w:hAnsi="Consolas" w:cs="Times New Roman"/>
          <w:color w:val="D4D4D4"/>
          <w:sz w:val="21"/>
          <w:szCs w:val="21"/>
          <w:lang w:eastAsia="pt-BR" w:bidi="ar-SA"/>
        </w:rPr>
        <w:t>.</w:t>
      </w:r>
      <w:r w:rsidRPr="00915382">
        <w:rPr>
          <w:rFonts w:ascii="Consolas" w:eastAsia="Times New Roman" w:hAnsi="Consolas" w:cs="Times New Roman"/>
          <w:color w:val="9CDCFE"/>
          <w:sz w:val="21"/>
          <w:szCs w:val="21"/>
          <w:lang w:eastAsia="pt-BR" w:bidi="ar-SA"/>
        </w:rPr>
        <w:t>children</w:t>
      </w:r>
      <w:r w:rsidRPr="00915382">
        <w:rPr>
          <w:rFonts w:ascii="Consolas" w:eastAsia="Times New Roman" w:hAnsi="Consolas" w:cs="Times New Roman"/>
          <w:color w:val="D4D4D4"/>
          <w:sz w:val="21"/>
          <w:szCs w:val="21"/>
          <w:lang w:eastAsia="pt-BR" w:bidi="ar-SA"/>
        </w:rPr>
        <w:t>}</w:t>
      </w:r>
    </w:p>
    <w:p w14:paraId="7F01713C"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ul</w:t>
      </w:r>
      <w:r w:rsidRPr="00915382">
        <w:rPr>
          <w:rFonts w:ascii="Consolas" w:eastAsia="Times New Roman" w:hAnsi="Consolas" w:cs="Times New Roman"/>
          <w:color w:val="808080"/>
          <w:sz w:val="21"/>
          <w:szCs w:val="21"/>
          <w:lang w:eastAsia="pt-BR" w:bidi="ar-SA"/>
        </w:rPr>
        <w:t>&gt;</w:t>
      </w:r>
    </w:p>
    <w:p w14:paraId="75620D65" w14:textId="77777777" w:rsidR="00915382" w:rsidRPr="00915382" w:rsidRDefault="00915382" w:rsidP="00915382">
      <w:pPr>
        <w:shd w:val="clear" w:color="auto" w:fill="1E1E1E"/>
        <w:spacing w:line="285" w:lineRule="atLeast"/>
        <w:ind w:firstLine="0"/>
        <w:jc w:val="left"/>
        <w:rPr>
          <w:rFonts w:ascii="Consolas" w:eastAsia="Times New Roman" w:hAnsi="Consolas" w:cs="Times New Roman"/>
          <w:color w:val="D4D4D4"/>
          <w:sz w:val="21"/>
          <w:szCs w:val="21"/>
          <w:lang w:eastAsia="pt-BR" w:bidi="ar-SA"/>
        </w:rPr>
      </w:pPr>
      <w:r w:rsidRPr="00915382">
        <w:rPr>
          <w:rFonts w:ascii="Consolas" w:eastAsia="Times New Roman" w:hAnsi="Consolas" w:cs="Times New Roman"/>
          <w:color w:val="D4D4D4"/>
          <w:sz w:val="21"/>
          <w:szCs w:val="21"/>
          <w:lang w:eastAsia="pt-BR" w:bidi="ar-SA"/>
        </w:rPr>
        <w:t>    </w:t>
      </w:r>
      <w:r w:rsidRPr="00915382">
        <w:rPr>
          <w:rFonts w:ascii="Consolas" w:eastAsia="Times New Roman" w:hAnsi="Consolas" w:cs="Times New Roman"/>
          <w:color w:val="808080"/>
          <w:sz w:val="21"/>
          <w:szCs w:val="21"/>
          <w:lang w:eastAsia="pt-BR" w:bidi="ar-SA"/>
        </w:rPr>
        <w:t>&lt;/</w:t>
      </w:r>
      <w:r w:rsidRPr="00915382">
        <w:rPr>
          <w:rFonts w:ascii="Consolas" w:eastAsia="Times New Roman" w:hAnsi="Consolas" w:cs="Times New Roman"/>
          <w:color w:val="569CD6"/>
          <w:sz w:val="21"/>
          <w:szCs w:val="21"/>
          <w:lang w:eastAsia="pt-BR" w:bidi="ar-SA"/>
        </w:rPr>
        <w:t>div</w:t>
      </w:r>
      <w:r w:rsidRPr="00915382">
        <w:rPr>
          <w:rFonts w:ascii="Consolas" w:eastAsia="Times New Roman" w:hAnsi="Consolas" w:cs="Times New Roman"/>
          <w:color w:val="808080"/>
          <w:sz w:val="21"/>
          <w:szCs w:val="21"/>
          <w:lang w:eastAsia="pt-BR" w:bidi="ar-SA"/>
        </w:rPr>
        <w:t>&gt;</w:t>
      </w:r>
    </w:p>
    <w:p w14:paraId="6D8F9DA7" w14:textId="77777777" w:rsidR="00915382" w:rsidRDefault="00915382" w:rsidP="00915382">
      <w:pPr>
        <w:ind w:firstLine="0"/>
      </w:pPr>
    </w:p>
    <w:p w14:paraId="1432EAE5" w14:textId="2A6C4B1B" w:rsidR="00D033D9" w:rsidRDefault="00915382" w:rsidP="00915382">
      <w:pPr>
        <w:ind w:firstLine="0"/>
      </w:pPr>
      <w:r>
        <w:t>E se quisermos aproveitar o sobre nome em index.js para colocar nos filhos:</w:t>
      </w:r>
    </w:p>
    <w:p w14:paraId="7D948B0A" w14:textId="46A70BA6" w:rsidR="00D033D9" w:rsidRDefault="00D033D9" w:rsidP="00A87681"/>
    <w:p w14:paraId="7F289D7C" w14:textId="77777777" w:rsidR="00B964B2" w:rsidRDefault="00B964B2" w:rsidP="00B964B2"/>
    <w:p w14:paraId="542E928F" w14:textId="77777777" w:rsidR="00B964B2" w:rsidRDefault="00B964B2" w:rsidP="00B964B2">
      <w:pPr>
        <w:pStyle w:val="Ttulo1"/>
        <w:spacing w:after="0" w:line="480" w:lineRule="auto"/>
        <w:rPr>
          <w:bCs w:val="0"/>
        </w:rPr>
      </w:pPr>
      <w:r>
        <w:rPr>
          <w:bCs w:val="0"/>
        </w:rPr>
        <w:t xml:space="preserve"> </w:t>
      </w:r>
      <w:bookmarkStart w:id="145" w:name="_Toc68947706"/>
      <w:r>
        <w:rPr>
          <w:bCs w:val="0"/>
        </w:rPr>
        <w:t>Webpack</w:t>
      </w:r>
      <w:bookmarkEnd w:id="145"/>
    </w:p>
    <w:p w14:paraId="19B9632D" w14:textId="77777777" w:rsidR="00B964B2" w:rsidRDefault="00B964B2" w:rsidP="00B964B2">
      <w:pPr>
        <w:pStyle w:val="Ttulo2"/>
        <w:spacing w:line="480" w:lineRule="auto"/>
        <w:rPr>
          <w:rFonts w:cs="Arial"/>
        </w:rPr>
      </w:pPr>
      <w:bookmarkStart w:id="146" w:name="_Toc68947707"/>
      <w:r w:rsidRPr="00D34D16">
        <w:rPr>
          <w:rFonts w:cs="Arial"/>
        </w:rPr>
        <w:t>Visão Geral</w:t>
      </w:r>
      <w:bookmarkEnd w:id="146"/>
    </w:p>
    <w:p w14:paraId="781E660C" w14:textId="77777777" w:rsidR="00B964B2" w:rsidRDefault="00B964B2" w:rsidP="00B964B2">
      <w:r>
        <w:t>Assim como o gulp, o webpack é uma ferramenta para auxiliar na automatização da build do projeto.</w:t>
      </w:r>
    </w:p>
    <w:p w14:paraId="413DDD1C" w14:textId="77777777" w:rsidR="00B964B2" w:rsidRDefault="00B964B2" w:rsidP="00B964B2">
      <w:r>
        <w:t>Porém, gulp e webpack possuem filosofias diferentes, gulp trabalha com tasks chamando outras tasks, já o webpack trabalha com sistema de módulos, que podem possuir alguns padrões, como o que o node.js se baseia (Commons.js), que exporta as informações (export.modules), outro padrão, que veio com o ECS6, é o baseado em imports e exports.</w:t>
      </w:r>
    </w:p>
    <w:p w14:paraId="7D5853A9" w14:textId="77777777" w:rsidR="00B964B2" w:rsidRDefault="00B964B2" w:rsidP="00B964B2">
      <w:r>
        <w:t>Na figura abaixo, temos uma representação de como o webpack trabalha para interpretar as extensões, processar internamente através dos ‘loaders’ e gerar os arquivos que o brownser interpreta.</w:t>
      </w:r>
    </w:p>
    <w:p w14:paraId="408E6817" w14:textId="77777777" w:rsidR="00B964B2" w:rsidRDefault="00B964B2" w:rsidP="00B964B2">
      <w:pPr>
        <w:ind w:firstLine="0"/>
      </w:pPr>
      <w:r>
        <w:rPr>
          <w:noProof/>
        </w:rPr>
        <w:lastRenderedPageBreak/>
        <w:drawing>
          <wp:inline distT="0" distB="0" distL="0" distR="0" wp14:anchorId="456C9902" wp14:editId="7236C681">
            <wp:extent cx="5760720" cy="2409190"/>
            <wp:effectExtent l="0" t="0" r="0" b="0"/>
            <wp:docPr id="5" name="Imagem 5"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09190"/>
                    </a:xfrm>
                    <a:prstGeom prst="rect">
                      <a:avLst/>
                    </a:prstGeom>
                    <a:noFill/>
                    <a:ln>
                      <a:noFill/>
                    </a:ln>
                  </pic:spPr>
                </pic:pic>
              </a:graphicData>
            </a:graphic>
          </wp:inline>
        </w:drawing>
      </w:r>
    </w:p>
    <w:p w14:paraId="323C1133" w14:textId="77777777" w:rsidR="00B964B2" w:rsidRPr="00D34D16" w:rsidRDefault="00B964B2" w:rsidP="00B964B2">
      <w:r>
        <w:t xml:space="preserve"> </w:t>
      </w:r>
    </w:p>
    <w:p w14:paraId="16E262A1" w14:textId="77777777" w:rsidR="00B964B2" w:rsidRDefault="00B964B2" w:rsidP="00B964B2">
      <w:pPr>
        <w:ind w:firstLine="0"/>
      </w:pPr>
    </w:p>
    <w:p w14:paraId="05EE863F" w14:textId="77777777" w:rsidR="00B964B2" w:rsidRPr="00712166" w:rsidRDefault="00B964B2" w:rsidP="00B964B2">
      <w:pPr>
        <w:pStyle w:val="Ttulo1"/>
        <w:spacing w:after="0" w:line="480" w:lineRule="auto"/>
        <w:rPr>
          <w:bCs w:val="0"/>
        </w:rPr>
      </w:pPr>
      <w:r>
        <w:rPr>
          <w:bCs w:val="0"/>
        </w:rPr>
        <w:t xml:space="preserve"> </w:t>
      </w:r>
      <w:bookmarkStart w:id="147" w:name="_Toc68947708"/>
      <w:r w:rsidRPr="00712166">
        <w:rPr>
          <w:bCs w:val="0"/>
        </w:rPr>
        <w:t>Ajax</w:t>
      </w:r>
      <w:bookmarkEnd w:id="147"/>
    </w:p>
    <w:p w14:paraId="316D5DAD" w14:textId="31FA2711" w:rsidR="00B964B2" w:rsidRPr="00B964B2" w:rsidRDefault="00B964B2" w:rsidP="00B964B2">
      <w:pPr>
        <w:pStyle w:val="Ttulo1"/>
        <w:spacing w:after="0" w:line="480" w:lineRule="auto"/>
        <w:rPr>
          <w:bCs w:val="0"/>
        </w:rPr>
      </w:pPr>
      <w:r w:rsidRPr="00712166">
        <w:rPr>
          <w:bCs w:val="0"/>
        </w:rPr>
        <w:t xml:space="preserve"> </w:t>
      </w:r>
      <w:bookmarkStart w:id="148" w:name="_Toc68947709"/>
      <w:r w:rsidRPr="00712166">
        <w:rPr>
          <w:bCs w:val="0"/>
        </w:rPr>
        <w:t>Gulp</w:t>
      </w:r>
      <w:bookmarkEnd w:id="148"/>
    </w:p>
    <w:p w14:paraId="68B05E7C" w14:textId="2AB3CC6A" w:rsidR="005274F7" w:rsidRPr="00712166" w:rsidRDefault="005274F7" w:rsidP="005274F7">
      <w:pPr>
        <w:pStyle w:val="Ttulo1"/>
        <w:spacing w:after="0" w:line="480" w:lineRule="auto"/>
        <w:rPr>
          <w:bCs w:val="0"/>
        </w:rPr>
      </w:pPr>
      <w:bookmarkStart w:id="149" w:name="_Toc68947710"/>
      <w:r w:rsidRPr="00712166">
        <w:rPr>
          <w:bCs w:val="0"/>
        </w:rPr>
        <w:t>jQuery</w:t>
      </w:r>
      <w:bookmarkEnd w:id="149"/>
    </w:p>
    <w:p w14:paraId="336AAE29" w14:textId="5E7253A1" w:rsidR="005274F7" w:rsidRPr="00510E50" w:rsidRDefault="005274F7" w:rsidP="00510E50">
      <w:pPr>
        <w:pStyle w:val="Ttulo1"/>
        <w:spacing w:after="0" w:line="480" w:lineRule="auto"/>
        <w:rPr>
          <w:bCs w:val="0"/>
        </w:rPr>
      </w:pPr>
      <w:r w:rsidRPr="00712166">
        <w:rPr>
          <w:bCs w:val="0"/>
        </w:rPr>
        <w:t xml:space="preserve"> </w:t>
      </w:r>
      <w:bookmarkStart w:id="150" w:name="_Toc68947711"/>
      <w:r w:rsidRPr="00712166">
        <w:rPr>
          <w:bCs w:val="0"/>
        </w:rPr>
        <w:t>Bootstrap</w:t>
      </w:r>
      <w:bookmarkEnd w:id="150"/>
    </w:p>
    <w:p w14:paraId="66929C91" w14:textId="22A260FC" w:rsidR="0088091A" w:rsidRPr="00712166" w:rsidRDefault="0088091A" w:rsidP="00094DE4">
      <w:pPr>
        <w:pStyle w:val="Ttulo1"/>
        <w:spacing w:after="0" w:line="480" w:lineRule="auto"/>
        <w:rPr>
          <w:bCs w:val="0"/>
        </w:rPr>
      </w:pPr>
      <w:r w:rsidRPr="00712166">
        <w:rPr>
          <w:bCs w:val="0"/>
        </w:rPr>
        <w:t xml:space="preserve"> </w:t>
      </w:r>
      <w:bookmarkStart w:id="151" w:name="_Toc68947712"/>
      <w:r w:rsidRPr="00712166">
        <w:rPr>
          <w:bCs w:val="0"/>
        </w:rPr>
        <w:t>Vue</w:t>
      </w:r>
      <w:bookmarkEnd w:id="151"/>
    </w:p>
    <w:p w14:paraId="4A6F5B5E" w14:textId="72CA4CCD" w:rsidR="0088091A" w:rsidRPr="00712166" w:rsidRDefault="0088091A" w:rsidP="00094DE4">
      <w:pPr>
        <w:pStyle w:val="Ttulo1"/>
        <w:spacing w:after="0" w:line="480" w:lineRule="auto"/>
        <w:rPr>
          <w:bCs w:val="0"/>
        </w:rPr>
      </w:pPr>
      <w:r w:rsidRPr="00712166">
        <w:rPr>
          <w:bCs w:val="0"/>
        </w:rPr>
        <w:t xml:space="preserve"> </w:t>
      </w:r>
      <w:bookmarkStart w:id="152" w:name="_Toc68947713"/>
      <w:r w:rsidRPr="00712166">
        <w:rPr>
          <w:bCs w:val="0"/>
        </w:rPr>
        <w:t>Banco de Dados Relacionais</w:t>
      </w:r>
      <w:bookmarkEnd w:id="152"/>
    </w:p>
    <w:p w14:paraId="55F15858" w14:textId="4CA855BB" w:rsidR="0088091A" w:rsidRPr="00712166" w:rsidRDefault="0088091A" w:rsidP="00094DE4">
      <w:pPr>
        <w:pStyle w:val="Ttulo1"/>
        <w:spacing w:after="0" w:line="480" w:lineRule="auto"/>
        <w:rPr>
          <w:bCs w:val="0"/>
        </w:rPr>
      </w:pPr>
      <w:r w:rsidRPr="00712166">
        <w:rPr>
          <w:bCs w:val="0"/>
        </w:rPr>
        <w:t xml:space="preserve"> </w:t>
      </w:r>
      <w:bookmarkStart w:id="153" w:name="_Toc68947714"/>
      <w:r w:rsidRPr="00712166">
        <w:rPr>
          <w:bCs w:val="0"/>
        </w:rPr>
        <w:t>Banco de Dados Não Relacionais</w:t>
      </w:r>
      <w:bookmarkEnd w:id="153"/>
    </w:p>
    <w:p w14:paraId="70EDB382" w14:textId="6FC45234" w:rsidR="0088091A" w:rsidRPr="00712166" w:rsidRDefault="0088091A" w:rsidP="00094DE4">
      <w:pPr>
        <w:pStyle w:val="Ttulo1"/>
        <w:spacing w:after="0" w:line="480" w:lineRule="auto"/>
        <w:rPr>
          <w:bCs w:val="0"/>
        </w:rPr>
      </w:pPr>
      <w:r w:rsidRPr="00712166">
        <w:rPr>
          <w:bCs w:val="0"/>
        </w:rPr>
        <w:t xml:space="preserve"> </w:t>
      </w:r>
      <w:bookmarkStart w:id="154" w:name="_Toc68947715"/>
      <w:r w:rsidRPr="00712166">
        <w:rPr>
          <w:bCs w:val="0"/>
        </w:rPr>
        <w:t>Express</w:t>
      </w:r>
      <w:bookmarkEnd w:id="154"/>
    </w:p>
    <w:p w14:paraId="599289A1" w14:textId="3BB33805" w:rsidR="0088091A" w:rsidRPr="00712166" w:rsidRDefault="0088091A" w:rsidP="00094DE4">
      <w:pPr>
        <w:pStyle w:val="Ttulo1"/>
        <w:spacing w:after="0" w:line="480" w:lineRule="auto"/>
        <w:rPr>
          <w:bCs w:val="0"/>
        </w:rPr>
      </w:pPr>
      <w:r w:rsidRPr="00712166">
        <w:rPr>
          <w:bCs w:val="0"/>
        </w:rPr>
        <w:t xml:space="preserve"> </w:t>
      </w:r>
      <w:bookmarkStart w:id="155" w:name="_Toc68947716"/>
      <w:r w:rsidRPr="00712166">
        <w:rPr>
          <w:bCs w:val="0"/>
        </w:rPr>
        <w:t>Mongoose</w:t>
      </w:r>
      <w:bookmarkEnd w:id="155"/>
    </w:p>
    <w:p w14:paraId="6578E6DD" w14:textId="0A961B1B" w:rsidR="0088091A" w:rsidRPr="00712166" w:rsidRDefault="0088091A" w:rsidP="00094DE4">
      <w:pPr>
        <w:pStyle w:val="Ttulo1"/>
        <w:spacing w:after="0" w:line="480" w:lineRule="auto"/>
        <w:rPr>
          <w:bCs w:val="0"/>
        </w:rPr>
      </w:pPr>
      <w:r w:rsidRPr="00712166">
        <w:rPr>
          <w:bCs w:val="0"/>
        </w:rPr>
        <w:t xml:space="preserve"> </w:t>
      </w:r>
      <w:bookmarkStart w:id="156" w:name="_Toc68947717"/>
      <w:r w:rsidRPr="00712166">
        <w:rPr>
          <w:bCs w:val="0"/>
        </w:rPr>
        <w:t>Projetos</w:t>
      </w:r>
      <w:bookmarkEnd w:id="156"/>
    </w:p>
    <w:p w14:paraId="3B9A84C5" w14:textId="712F8AA6" w:rsidR="0088091A" w:rsidRPr="00712166" w:rsidRDefault="0088091A" w:rsidP="00094DE4">
      <w:pPr>
        <w:pStyle w:val="Ttulo1"/>
        <w:spacing w:after="0" w:line="480" w:lineRule="auto"/>
        <w:rPr>
          <w:bCs w:val="0"/>
        </w:rPr>
      </w:pPr>
      <w:r w:rsidRPr="00712166">
        <w:rPr>
          <w:bCs w:val="0"/>
        </w:rPr>
        <w:t xml:space="preserve"> </w:t>
      </w:r>
      <w:bookmarkStart w:id="157" w:name="_Toc68947718"/>
      <w:r w:rsidRPr="00712166">
        <w:rPr>
          <w:bCs w:val="0"/>
        </w:rPr>
        <w:t>Outros Tópicos</w:t>
      </w:r>
      <w:bookmarkEnd w:id="157"/>
    </w:p>
    <w:p w14:paraId="47E6FD09" w14:textId="5388A552" w:rsidR="0088091A" w:rsidRPr="00712166" w:rsidRDefault="0088091A" w:rsidP="003E7608">
      <w:pPr>
        <w:pStyle w:val="Ttulo1"/>
        <w:spacing w:after="0" w:line="480" w:lineRule="auto"/>
        <w:ind w:firstLine="0"/>
        <w:rPr>
          <w:bCs w:val="0"/>
        </w:rPr>
      </w:pPr>
      <w:r w:rsidRPr="00712166">
        <w:t xml:space="preserve"> </w:t>
      </w:r>
      <w:bookmarkStart w:id="158" w:name="_Toc68947719"/>
      <w:r w:rsidRPr="00712166">
        <w:t>Conclusão</w:t>
      </w:r>
      <w:bookmarkEnd w:id="158"/>
    </w:p>
    <w:sectPr w:rsidR="0088091A" w:rsidRPr="00712166" w:rsidSect="00510E50">
      <w:headerReference w:type="default" r:id="rId14"/>
      <w:footerReference w:type="default" r:id="rId15"/>
      <w:pgSz w:w="11907" w:h="16839" w:code="9"/>
      <w:pgMar w:top="454" w:right="1134" w:bottom="454" w:left="1701" w:header="57" w:footer="5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FCE6F" w14:textId="77777777" w:rsidR="00003B7F" w:rsidRDefault="00003B7F">
      <w:pPr>
        <w:spacing w:line="240" w:lineRule="auto"/>
      </w:pPr>
      <w:r>
        <w:separator/>
      </w:r>
    </w:p>
  </w:endnote>
  <w:endnote w:type="continuationSeparator" w:id="0">
    <w:p w14:paraId="7D0DEF42" w14:textId="77777777" w:rsidR="00003B7F" w:rsidRDefault="00003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9D5FB" w14:textId="1A4CC5A4" w:rsidR="008B2534" w:rsidRDefault="008B25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C5157" w14:textId="77777777" w:rsidR="00003B7F" w:rsidRDefault="00003B7F">
      <w:pPr>
        <w:spacing w:line="240" w:lineRule="auto"/>
      </w:pPr>
      <w:r>
        <w:separator/>
      </w:r>
    </w:p>
  </w:footnote>
  <w:footnote w:type="continuationSeparator" w:id="0">
    <w:p w14:paraId="76B896B2" w14:textId="77777777" w:rsidR="00003B7F" w:rsidRDefault="00003B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1F92" w14:textId="72172E4F" w:rsidR="008B2534" w:rsidRDefault="008B2534">
    <w:pPr>
      <w:pStyle w:val="Cabealho"/>
    </w:pPr>
    <w:r>
      <w:tab/>
    </w:r>
    <w:r>
      <w:tab/>
    </w:r>
    <w:r>
      <w:tab/>
    </w:r>
    <w:r>
      <w:tab/>
    </w:r>
    <w:r>
      <w:tab/>
      <w:t>Curso JavaScript</w:t>
    </w:r>
  </w:p>
  <w:p w14:paraId="0C9EB670" w14:textId="77777777" w:rsidR="008B2534" w:rsidRDefault="008B2534">
    <w:pPr>
      <w:pStyle w:val="Cabealho"/>
    </w:pPr>
  </w:p>
  <w:p w14:paraId="7ECD2DA4" w14:textId="22D34AAA" w:rsidR="008B2534" w:rsidRDefault="008B25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6AA9"/>
    <w:multiLevelType w:val="hybridMultilevel"/>
    <w:tmpl w:val="1110E5CE"/>
    <w:lvl w:ilvl="0" w:tplc="94AE3C2C">
      <w:start w:val="1"/>
      <w:numFmt w:val="bullet"/>
      <w:pStyle w:val="Marcadores2"/>
      <w:lvlText w:val="o"/>
      <w:lvlJc w:val="left"/>
      <w:pPr>
        <w:ind w:left="1429" w:hanging="360"/>
      </w:pPr>
      <w:rPr>
        <w:rFonts w:ascii="Courier New" w:hAnsi="Courier New" w:cs="Courier New"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504329B"/>
    <w:multiLevelType w:val="hybridMultilevel"/>
    <w:tmpl w:val="571A174E"/>
    <w:lvl w:ilvl="0" w:tplc="8E3E549E">
      <w:start w:val="1"/>
      <w:numFmt w:val="decimal"/>
      <w:pStyle w:val="Ttulo3"/>
      <w:lvlText w:val="%1."/>
      <w:lvlJc w:val="left"/>
      <w:pPr>
        <w:ind w:left="720" w:hanging="360"/>
      </w:pPr>
    </w:lvl>
    <w:lvl w:ilvl="1" w:tplc="8AA8DF32">
      <w:start w:val="1"/>
      <w:numFmt w:val="lowerLetter"/>
      <w:lvlText w:val="%2."/>
      <w:lvlJc w:val="left"/>
      <w:pPr>
        <w:ind w:left="1440" w:hanging="360"/>
      </w:pPr>
    </w:lvl>
    <w:lvl w:ilvl="2" w:tplc="45CAD9C8">
      <w:start w:val="1"/>
      <w:numFmt w:val="lowerRoman"/>
      <w:lvlText w:val="%3."/>
      <w:lvlJc w:val="right"/>
      <w:pPr>
        <w:ind w:left="2160" w:hanging="180"/>
      </w:pPr>
    </w:lvl>
    <w:lvl w:ilvl="3" w:tplc="7A06DDE0">
      <w:start w:val="1"/>
      <w:numFmt w:val="decimal"/>
      <w:lvlText w:val="%4."/>
      <w:lvlJc w:val="left"/>
      <w:pPr>
        <w:ind w:left="2880" w:hanging="360"/>
      </w:pPr>
    </w:lvl>
    <w:lvl w:ilvl="4" w:tplc="65B40CE0">
      <w:start w:val="1"/>
      <w:numFmt w:val="lowerLetter"/>
      <w:lvlText w:val="%5."/>
      <w:lvlJc w:val="left"/>
      <w:pPr>
        <w:ind w:left="3600" w:hanging="360"/>
      </w:pPr>
    </w:lvl>
    <w:lvl w:ilvl="5" w:tplc="3EDE5676">
      <w:start w:val="1"/>
      <w:numFmt w:val="lowerRoman"/>
      <w:lvlText w:val="%6."/>
      <w:lvlJc w:val="right"/>
      <w:pPr>
        <w:ind w:left="4320" w:hanging="180"/>
      </w:pPr>
    </w:lvl>
    <w:lvl w:ilvl="6" w:tplc="47088CC2">
      <w:start w:val="1"/>
      <w:numFmt w:val="decimal"/>
      <w:lvlText w:val="%7."/>
      <w:lvlJc w:val="left"/>
      <w:pPr>
        <w:ind w:left="5040" w:hanging="360"/>
      </w:pPr>
    </w:lvl>
    <w:lvl w:ilvl="7" w:tplc="8812A290">
      <w:start w:val="1"/>
      <w:numFmt w:val="lowerLetter"/>
      <w:lvlText w:val="%8."/>
      <w:lvlJc w:val="left"/>
      <w:pPr>
        <w:ind w:left="5760" w:hanging="360"/>
      </w:pPr>
    </w:lvl>
    <w:lvl w:ilvl="8" w:tplc="E53487CA">
      <w:start w:val="1"/>
      <w:numFmt w:val="lowerRoman"/>
      <w:lvlText w:val="%9."/>
      <w:lvlJc w:val="right"/>
      <w:pPr>
        <w:ind w:left="6480" w:hanging="180"/>
      </w:pPr>
    </w:lvl>
  </w:abstractNum>
  <w:abstractNum w:abstractNumId="2" w15:restartNumberingAfterBreak="0">
    <w:nsid w:val="3022343C"/>
    <w:multiLevelType w:val="multilevel"/>
    <w:tmpl w:val="17580A9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0"/>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F8D49A3"/>
    <w:multiLevelType w:val="hybridMultilevel"/>
    <w:tmpl w:val="6CCE9198"/>
    <w:lvl w:ilvl="0" w:tplc="11900762">
      <w:start w:val="1"/>
      <w:numFmt w:val="decimal"/>
      <w:pStyle w:val="Listanum"/>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4" w15:restartNumberingAfterBreak="0">
    <w:nsid w:val="515B5495"/>
    <w:multiLevelType w:val="hybridMultilevel"/>
    <w:tmpl w:val="1E34F76E"/>
    <w:lvl w:ilvl="0" w:tplc="C96260FC">
      <w:start w:val="1"/>
      <w:numFmt w:val="decimal"/>
      <w:pStyle w:val="Ttulo20"/>
      <w:lvlText w:val="%1"/>
      <w:lvlJc w:val="left"/>
      <w:pPr>
        <w:ind w:left="927" w:hanging="360"/>
      </w:pPr>
      <w:rPr>
        <w:rFonts w:hint="default"/>
      </w:rPr>
    </w:lvl>
    <w:lvl w:ilvl="1" w:tplc="25AC872C">
      <w:start w:val="1"/>
      <w:numFmt w:val="lowerLetter"/>
      <w:lvlText w:val="%2."/>
      <w:lvlJc w:val="left"/>
      <w:pPr>
        <w:ind w:left="4014" w:hanging="360"/>
      </w:pPr>
    </w:lvl>
    <w:lvl w:ilvl="2" w:tplc="25F0EAF2">
      <w:start w:val="1"/>
      <w:numFmt w:val="lowerRoman"/>
      <w:lvlText w:val="%3."/>
      <w:lvlJc w:val="right"/>
      <w:pPr>
        <w:ind w:left="4734" w:hanging="180"/>
      </w:pPr>
    </w:lvl>
    <w:lvl w:ilvl="3" w:tplc="FA648ED0">
      <w:start w:val="1"/>
      <w:numFmt w:val="decimal"/>
      <w:lvlText w:val="%4."/>
      <w:lvlJc w:val="left"/>
      <w:pPr>
        <w:ind w:left="5454" w:hanging="360"/>
      </w:pPr>
    </w:lvl>
    <w:lvl w:ilvl="4" w:tplc="3EA47314">
      <w:start w:val="1"/>
      <w:numFmt w:val="lowerLetter"/>
      <w:lvlText w:val="%5."/>
      <w:lvlJc w:val="left"/>
      <w:pPr>
        <w:ind w:left="6174" w:hanging="360"/>
      </w:pPr>
    </w:lvl>
    <w:lvl w:ilvl="5" w:tplc="2E28418C">
      <w:start w:val="1"/>
      <w:numFmt w:val="lowerRoman"/>
      <w:lvlText w:val="%6."/>
      <w:lvlJc w:val="right"/>
      <w:pPr>
        <w:ind w:left="6894" w:hanging="180"/>
      </w:pPr>
    </w:lvl>
    <w:lvl w:ilvl="6" w:tplc="25604926">
      <w:start w:val="1"/>
      <w:numFmt w:val="decimal"/>
      <w:lvlText w:val="%7."/>
      <w:lvlJc w:val="left"/>
      <w:pPr>
        <w:ind w:left="7614" w:hanging="360"/>
      </w:pPr>
    </w:lvl>
    <w:lvl w:ilvl="7" w:tplc="BBEE2108">
      <w:start w:val="1"/>
      <w:numFmt w:val="lowerLetter"/>
      <w:lvlText w:val="%8."/>
      <w:lvlJc w:val="left"/>
      <w:pPr>
        <w:ind w:left="8334" w:hanging="360"/>
      </w:pPr>
    </w:lvl>
    <w:lvl w:ilvl="8" w:tplc="B96E54EC">
      <w:start w:val="1"/>
      <w:numFmt w:val="lowerRoman"/>
      <w:lvlText w:val="%9."/>
      <w:lvlJc w:val="right"/>
      <w:pPr>
        <w:ind w:left="9054" w:hanging="180"/>
      </w:pPr>
    </w:lvl>
  </w:abstractNum>
  <w:abstractNum w:abstractNumId="5" w15:restartNumberingAfterBreak="0">
    <w:nsid w:val="587C5A96"/>
    <w:multiLevelType w:val="hybridMultilevel"/>
    <w:tmpl w:val="CB7A82B4"/>
    <w:lvl w:ilvl="0" w:tplc="9482B9E2">
      <w:start w:val="1"/>
      <w:numFmt w:val="decimal"/>
      <w:pStyle w:val="Apndice"/>
      <w:lvlText w:val="Apêndice %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3D25A6"/>
    <w:multiLevelType w:val="hybridMultilevel"/>
    <w:tmpl w:val="18F254EC"/>
    <w:lvl w:ilvl="0" w:tplc="668ED932">
      <w:start w:val="1"/>
      <w:numFmt w:val="decimal"/>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DD962CC"/>
    <w:multiLevelType w:val="hybridMultilevel"/>
    <w:tmpl w:val="79680A40"/>
    <w:lvl w:ilvl="0" w:tplc="85989E22">
      <w:start w:val="1"/>
      <w:numFmt w:val="bullet"/>
      <w:pStyle w:val="Marcadores"/>
      <w:lvlText w:val=""/>
      <w:lvlJc w:val="left"/>
      <w:pPr>
        <w:ind w:left="644"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72033ADC"/>
    <w:multiLevelType w:val="hybridMultilevel"/>
    <w:tmpl w:val="12D4C278"/>
    <w:lvl w:ilvl="0" w:tplc="906E5B40">
      <w:numFmt w:val="bullet"/>
      <w:lvlText w:val=""/>
      <w:lvlJc w:val="left"/>
      <w:pPr>
        <w:ind w:left="936" w:hanging="360"/>
      </w:pPr>
      <w:rPr>
        <w:rFonts w:ascii="Symbol" w:eastAsiaTheme="minorHAnsi" w:hAnsi="Symbol" w:cs="Aria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3"/>
  </w:num>
  <w:num w:numId="7">
    <w:abstractNumId w:val="2"/>
  </w:num>
  <w:num w:numId="8">
    <w:abstractNumId w:val="6"/>
  </w:num>
  <w:num w:numId="9">
    <w:abstractNumId w:val="8"/>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12"/>
    <w:rsid w:val="00000B51"/>
    <w:rsid w:val="00000F42"/>
    <w:rsid w:val="00001BEB"/>
    <w:rsid w:val="00002016"/>
    <w:rsid w:val="000021CC"/>
    <w:rsid w:val="00002340"/>
    <w:rsid w:val="0000258F"/>
    <w:rsid w:val="000025D1"/>
    <w:rsid w:val="00002FE8"/>
    <w:rsid w:val="000030B4"/>
    <w:rsid w:val="00003458"/>
    <w:rsid w:val="00003AA2"/>
    <w:rsid w:val="00003B7F"/>
    <w:rsid w:val="00004AAF"/>
    <w:rsid w:val="00005505"/>
    <w:rsid w:val="00005E59"/>
    <w:rsid w:val="00005F9B"/>
    <w:rsid w:val="0000629C"/>
    <w:rsid w:val="00006550"/>
    <w:rsid w:val="00006836"/>
    <w:rsid w:val="00006953"/>
    <w:rsid w:val="00006CC6"/>
    <w:rsid w:val="00006F5F"/>
    <w:rsid w:val="00007719"/>
    <w:rsid w:val="00007DB2"/>
    <w:rsid w:val="00007F62"/>
    <w:rsid w:val="000104E4"/>
    <w:rsid w:val="000105AC"/>
    <w:rsid w:val="00011616"/>
    <w:rsid w:val="00011CE3"/>
    <w:rsid w:val="0001246A"/>
    <w:rsid w:val="00012576"/>
    <w:rsid w:val="0001298C"/>
    <w:rsid w:val="00012F13"/>
    <w:rsid w:val="00013128"/>
    <w:rsid w:val="00013EA4"/>
    <w:rsid w:val="000144DF"/>
    <w:rsid w:val="00014593"/>
    <w:rsid w:val="00014A8F"/>
    <w:rsid w:val="000150F9"/>
    <w:rsid w:val="00015D71"/>
    <w:rsid w:val="00016425"/>
    <w:rsid w:val="00017A1D"/>
    <w:rsid w:val="00017D6B"/>
    <w:rsid w:val="000213A1"/>
    <w:rsid w:val="00021578"/>
    <w:rsid w:val="00022AEB"/>
    <w:rsid w:val="00022B85"/>
    <w:rsid w:val="000238BC"/>
    <w:rsid w:val="00023EB8"/>
    <w:rsid w:val="00023FE3"/>
    <w:rsid w:val="000248B3"/>
    <w:rsid w:val="00025BB6"/>
    <w:rsid w:val="00025EED"/>
    <w:rsid w:val="0002635E"/>
    <w:rsid w:val="00026380"/>
    <w:rsid w:val="00026A75"/>
    <w:rsid w:val="0002766F"/>
    <w:rsid w:val="00030295"/>
    <w:rsid w:val="000304AD"/>
    <w:rsid w:val="000318D6"/>
    <w:rsid w:val="0003228C"/>
    <w:rsid w:val="0003271F"/>
    <w:rsid w:val="000328AE"/>
    <w:rsid w:val="000339D6"/>
    <w:rsid w:val="00033FC0"/>
    <w:rsid w:val="00034B36"/>
    <w:rsid w:val="00034BE7"/>
    <w:rsid w:val="00035521"/>
    <w:rsid w:val="000360C8"/>
    <w:rsid w:val="000365D9"/>
    <w:rsid w:val="00036ACC"/>
    <w:rsid w:val="00036D23"/>
    <w:rsid w:val="000374E8"/>
    <w:rsid w:val="000375AA"/>
    <w:rsid w:val="00037890"/>
    <w:rsid w:val="0004012F"/>
    <w:rsid w:val="00040315"/>
    <w:rsid w:val="000417C7"/>
    <w:rsid w:val="00041CC2"/>
    <w:rsid w:val="00041EF1"/>
    <w:rsid w:val="00042280"/>
    <w:rsid w:val="0004263F"/>
    <w:rsid w:val="000429F7"/>
    <w:rsid w:val="00042A8B"/>
    <w:rsid w:val="000432C9"/>
    <w:rsid w:val="00043365"/>
    <w:rsid w:val="0004398C"/>
    <w:rsid w:val="00044122"/>
    <w:rsid w:val="00045545"/>
    <w:rsid w:val="0004617E"/>
    <w:rsid w:val="00046D6F"/>
    <w:rsid w:val="00046FA9"/>
    <w:rsid w:val="00047065"/>
    <w:rsid w:val="000479A6"/>
    <w:rsid w:val="00051754"/>
    <w:rsid w:val="00051BB1"/>
    <w:rsid w:val="00051D16"/>
    <w:rsid w:val="00051E47"/>
    <w:rsid w:val="000521E8"/>
    <w:rsid w:val="0005236B"/>
    <w:rsid w:val="0005302E"/>
    <w:rsid w:val="000538A4"/>
    <w:rsid w:val="00054C12"/>
    <w:rsid w:val="00054CF7"/>
    <w:rsid w:val="0005540A"/>
    <w:rsid w:val="00055E5D"/>
    <w:rsid w:val="00056768"/>
    <w:rsid w:val="00056D50"/>
    <w:rsid w:val="00057D6A"/>
    <w:rsid w:val="00060AF0"/>
    <w:rsid w:val="00061DD5"/>
    <w:rsid w:val="0006226F"/>
    <w:rsid w:val="000622C8"/>
    <w:rsid w:val="00062DB1"/>
    <w:rsid w:val="00063203"/>
    <w:rsid w:val="00063EE5"/>
    <w:rsid w:val="0006443C"/>
    <w:rsid w:val="00064F59"/>
    <w:rsid w:val="0006594A"/>
    <w:rsid w:val="00066A36"/>
    <w:rsid w:val="00066FD8"/>
    <w:rsid w:val="00067812"/>
    <w:rsid w:val="00067D9F"/>
    <w:rsid w:val="000709FE"/>
    <w:rsid w:val="00071554"/>
    <w:rsid w:val="0007163F"/>
    <w:rsid w:val="000718AE"/>
    <w:rsid w:val="0007207C"/>
    <w:rsid w:val="00072089"/>
    <w:rsid w:val="000724E8"/>
    <w:rsid w:val="000725DD"/>
    <w:rsid w:val="00072785"/>
    <w:rsid w:val="000732C8"/>
    <w:rsid w:val="0007332C"/>
    <w:rsid w:val="000733B4"/>
    <w:rsid w:val="0007378A"/>
    <w:rsid w:val="00073875"/>
    <w:rsid w:val="00073FC3"/>
    <w:rsid w:val="00074A8E"/>
    <w:rsid w:val="00074C7B"/>
    <w:rsid w:val="000755E3"/>
    <w:rsid w:val="000765A4"/>
    <w:rsid w:val="00076631"/>
    <w:rsid w:val="00077F61"/>
    <w:rsid w:val="0008025A"/>
    <w:rsid w:val="00080628"/>
    <w:rsid w:val="000815F3"/>
    <w:rsid w:val="0008187A"/>
    <w:rsid w:val="0008231B"/>
    <w:rsid w:val="00082544"/>
    <w:rsid w:val="00082B13"/>
    <w:rsid w:val="00082EC2"/>
    <w:rsid w:val="0008331E"/>
    <w:rsid w:val="00083E88"/>
    <w:rsid w:val="000841B1"/>
    <w:rsid w:val="0008430B"/>
    <w:rsid w:val="0008489A"/>
    <w:rsid w:val="000849D7"/>
    <w:rsid w:val="00084D2B"/>
    <w:rsid w:val="00085099"/>
    <w:rsid w:val="0008666F"/>
    <w:rsid w:val="000873DA"/>
    <w:rsid w:val="00087668"/>
    <w:rsid w:val="00087706"/>
    <w:rsid w:val="00087873"/>
    <w:rsid w:val="0009008D"/>
    <w:rsid w:val="00090265"/>
    <w:rsid w:val="0009079E"/>
    <w:rsid w:val="000908EE"/>
    <w:rsid w:val="0009167B"/>
    <w:rsid w:val="0009167E"/>
    <w:rsid w:val="00091C5B"/>
    <w:rsid w:val="00093CB6"/>
    <w:rsid w:val="00094DE4"/>
    <w:rsid w:val="00095243"/>
    <w:rsid w:val="0009577A"/>
    <w:rsid w:val="0009593B"/>
    <w:rsid w:val="00095DB9"/>
    <w:rsid w:val="0009627F"/>
    <w:rsid w:val="00096C41"/>
    <w:rsid w:val="00097109"/>
    <w:rsid w:val="000973CA"/>
    <w:rsid w:val="00097C11"/>
    <w:rsid w:val="00097DA9"/>
    <w:rsid w:val="000A0767"/>
    <w:rsid w:val="000A0961"/>
    <w:rsid w:val="000A0DF6"/>
    <w:rsid w:val="000A13A2"/>
    <w:rsid w:val="000A1417"/>
    <w:rsid w:val="000A22BE"/>
    <w:rsid w:val="000A22D1"/>
    <w:rsid w:val="000A253F"/>
    <w:rsid w:val="000A2A4F"/>
    <w:rsid w:val="000A31CA"/>
    <w:rsid w:val="000A35CE"/>
    <w:rsid w:val="000A36DB"/>
    <w:rsid w:val="000A3DF3"/>
    <w:rsid w:val="000A3E75"/>
    <w:rsid w:val="000A4876"/>
    <w:rsid w:val="000A4D33"/>
    <w:rsid w:val="000A6519"/>
    <w:rsid w:val="000A65F0"/>
    <w:rsid w:val="000A685F"/>
    <w:rsid w:val="000A6D46"/>
    <w:rsid w:val="000A6E73"/>
    <w:rsid w:val="000B15AF"/>
    <w:rsid w:val="000B1685"/>
    <w:rsid w:val="000B1C72"/>
    <w:rsid w:val="000B1FA3"/>
    <w:rsid w:val="000B1FED"/>
    <w:rsid w:val="000B2415"/>
    <w:rsid w:val="000B285D"/>
    <w:rsid w:val="000B34AA"/>
    <w:rsid w:val="000B3C1B"/>
    <w:rsid w:val="000B3EF2"/>
    <w:rsid w:val="000B441F"/>
    <w:rsid w:val="000B4631"/>
    <w:rsid w:val="000B46B7"/>
    <w:rsid w:val="000B4738"/>
    <w:rsid w:val="000B5489"/>
    <w:rsid w:val="000B5577"/>
    <w:rsid w:val="000B56F9"/>
    <w:rsid w:val="000B5D55"/>
    <w:rsid w:val="000B6478"/>
    <w:rsid w:val="000C12FC"/>
    <w:rsid w:val="000C17F5"/>
    <w:rsid w:val="000C185F"/>
    <w:rsid w:val="000C1EAC"/>
    <w:rsid w:val="000C1FB7"/>
    <w:rsid w:val="000C2158"/>
    <w:rsid w:val="000C26AB"/>
    <w:rsid w:val="000C2E85"/>
    <w:rsid w:val="000C345E"/>
    <w:rsid w:val="000C34E9"/>
    <w:rsid w:val="000C38D0"/>
    <w:rsid w:val="000C3912"/>
    <w:rsid w:val="000C3A47"/>
    <w:rsid w:val="000C4167"/>
    <w:rsid w:val="000C4597"/>
    <w:rsid w:val="000C4914"/>
    <w:rsid w:val="000C492F"/>
    <w:rsid w:val="000C4A68"/>
    <w:rsid w:val="000C4B99"/>
    <w:rsid w:val="000C6069"/>
    <w:rsid w:val="000C6361"/>
    <w:rsid w:val="000C7082"/>
    <w:rsid w:val="000C77EF"/>
    <w:rsid w:val="000C78EB"/>
    <w:rsid w:val="000D007F"/>
    <w:rsid w:val="000D0B67"/>
    <w:rsid w:val="000D11D3"/>
    <w:rsid w:val="000D1538"/>
    <w:rsid w:val="000D1EB4"/>
    <w:rsid w:val="000D3D04"/>
    <w:rsid w:val="000D53EB"/>
    <w:rsid w:val="000D5C91"/>
    <w:rsid w:val="000D6B56"/>
    <w:rsid w:val="000D6E7F"/>
    <w:rsid w:val="000D70FC"/>
    <w:rsid w:val="000D7327"/>
    <w:rsid w:val="000D74AF"/>
    <w:rsid w:val="000D78FE"/>
    <w:rsid w:val="000E083F"/>
    <w:rsid w:val="000E0FA0"/>
    <w:rsid w:val="000E1AFE"/>
    <w:rsid w:val="000E1FF7"/>
    <w:rsid w:val="000E27B8"/>
    <w:rsid w:val="000E2A3F"/>
    <w:rsid w:val="000E2CE6"/>
    <w:rsid w:val="000E2F1E"/>
    <w:rsid w:val="000E33D9"/>
    <w:rsid w:val="000E344F"/>
    <w:rsid w:val="000E35A7"/>
    <w:rsid w:val="000E3CB3"/>
    <w:rsid w:val="000E43D6"/>
    <w:rsid w:val="000E471D"/>
    <w:rsid w:val="000E562A"/>
    <w:rsid w:val="000E5863"/>
    <w:rsid w:val="000E6E32"/>
    <w:rsid w:val="000E7116"/>
    <w:rsid w:val="000E7293"/>
    <w:rsid w:val="000E7C61"/>
    <w:rsid w:val="000F0A28"/>
    <w:rsid w:val="000F0C7E"/>
    <w:rsid w:val="000F1554"/>
    <w:rsid w:val="000F1E4D"/>
    <w:rsid w:val="000F232D"/>
    <w:rsid w:val="000F2A38"/>
    <w:rsid w:val="000F2BE9"/>
    <w:rsid w:val="000F4EBD"/>
    <w:rsid w:val="000F4EC9"/>
    <w:rsid w:val="000F5593"/>
    <w:rsid w:val="000F55F4"/>
    <w:rsid w:val="000F5629"/>
    <w:rsid w:val="000F5B00"/>
    <w:rsid w:val="000F6F03"/>
    <w:rsid w:val="000F7672"/>
    <w:rsid w:val="000F78A3"/>
    <w:rsid w:val="000F7B76"/>
    <w:rsid w:val="00100A5B"/>
    <w:rsid w:val="00100DC5"/>
    <w:rsid w:val="00101427"/>
    <w:rsid w:val="00102A29"/>
    <w:rsid w:val="00102E1E"/>
    <w:rsid w:val="00103014"/>
    <w:rsid w:val="00103023"/>
    <w:rsid w:val="00103E38"/>
    <w:rsid w:val="00103ED0"/>
    <w:rsid w:val="00104462"/>
    <w:rsid w:val="00104833"/>
    <w:rsid w:val="001056A0"/>
    <w:rsid w:val="00106342"/>
    <w:rsid w:val="00106634"/>
    <w:rsid w:val="00107A38"/>
    <w:rsid w:val="00110636"/>
    <w:rsid w:val="001106CC"/>
    <w:rsid w:val="00110A21"/>
    <w:rsid w:val="001111AA"/>
    <w:rsid w:val="0011176B"/>
    <w:rsid w:val="00111A44"/>
    <w:rsid w:val="00111CC2"/>
    <w:rsid w:val="00113AE1"/>
    <w:rsid w:val="00113E55"/>
    <w:rsid w:val="00114219"/>
    <w:rsid w:val="001143B7"/>
    <w:rsid w:val="001147E5"/>
    <w:rsid w:val="001148B3"/>
    <w:rsid w:val="00115130"/>
    <w:rsid w:val="0011591D"/>
    <w:rsid w:val="00115B49"/>
    <w:rsid w:val="00116172"/>
    <w:rsid w:val="001171EA"/>
    <w:rsid w:val="0011731E"/>
    <w:rsid w:val="00120521"/>
    <w:rsid w:val="00120762"/>
    <w:rsid w:val="00121EE1"/>
    <w:rsid w:val="00121FD9"/>
    <w:rsid w:val="001225B9"/>
    <w:rsid w:val="001227FC"/>
    <w:rsid w:val="00122A28"/>
    <w:rsid w:val="00122FD6"/>
    <w:rsid w:val="00123ABC"/>
    <w:rsid w:val="00123AC7"/>
    <w:rsid w:val="00123E75"/>
    <w:rsid w:val="00123EA1"/>
    <w:rsid w:val="00124346"/>
    <w:rsid w:val="00124582"/>
    <w:rsid w:val="00124752"/>
    <w:rsid w:val="00124BA2"/>
    <w:rsid w:val="00124CE3"/>
    <w:rsid w:val="00124DAE"/>
    <w:rsid w:val="00125DFE"/>
    <w:rsid w:val="001262F6"/>
    <w:rsid w:val="001268EF"/>
    <w:rsid w:val="00126AFF"/>
    <w:rsid w:val="0012717D"/>
    <w:rsid w:val="00130012"/>
    <w:rsid w:val="00130101"/>
    <w:rsid w:val="0013054C"/>
    <w:rsid w:val="001308F6"/>
    <w:rsid w:val="001309DF"/>
    <w:rsid w:val="00130BDA"/>
    <w:rsid w:val="00131B53"/>
    <w:rsid w:val="00131BAD"/>
    <w:rsid w:val="00131DE5"/>
    <w:rsid w:val="00132650"/>
    <w:rsid w:val="001328F7"/>
    <w:rsid w:val="00132EBC"/>
    <w:rsid w:val="001333A8"/>
    <w:rsid w:val="00134301"/>
    <w:rsid w:val="00134694"/>
    <w:rsid w:val="001353BE"/>
    <w:rsid w:val="00135486"/>
    <w:rsid w:val="001354A9"/>
    <w:rsid w:val="001357C2"/>
    <w:rsid w:val="00135925"/>
    <w:rsid w:val="001363DE"/>
    <w:rsid w:val="0013643C"/>
    <w:rsid w:val="00136FA8"/>
    <w:rsid w:val="00137237"/>
    <w:rsid w:val="001373F9"/>
    <w:rsid w:val="001407BC"/>
    <w:rsid w:val="00140887"/>
    <w:rsid w:val="00140C6E"/>
    <w:rsid w:val="0014157F"/>
    <w:rsid w:val="0014190F"/>
    <w:rsid w:val="00141BF4"/>
    <w:rsid w:val="001423DC"/>
    <w:rsid w:val="00142B33"/>
    <w:rsid w:val="001433C3"/>
    <w:rsid w:val="001433F9"/>
    <w:rsid w:val="00143607"/>
    <w:rsid w:val="00144860"/>
    <w:rsid w:val="001449E7"/>
    <w:rsid w:val="00145071"/>
    <w:rsid w:val="00145311"/>
    <w:rsid w:val="00145A8A"/>
    <w:rsid w:val="00145B72"/>
    <w:rsid w:val="00145D70"/>
    <w:rsid w:val="001462CA"/>
    <w:rsid w:val="0014640D"/>
    <w:rsid w:val="00146912"/>
    <w:rsid w:val="001505E2"/>
    <w:rsid w:val="00150998"/>
    <w:rsid w:val="00150E35"/>
    <w:rsid w:val="001512A4"/>
    <w:rsid w:val="0015163B"/>
    <w:rsid w:val="0015215A"/>
    <w:rsid w:val="00152389"/>
    <w:rsid w:val="00153042"/>
    <w:rsid w:val="001544B4"/>
    <w:rsid w:val="001551CE"/>
    <w:rsid w:val="00156512"/>
    <w:rsid w:val="00156AA4"/>
    <w:rsid w:val="00156D7E"/>
    <w:rsid w:val="00156F29"/>
    <w:rsid w:val="0015788E"/>
    <w:rsid w:val="00157F04"/>
    <w:rsid w:val="00160A1B"/>
    <w:rsid w:val="00160CA6"/>
    <w:rsid w:val="00161DD3"/>
    <w:rsid w:val="00161F3B"/>
    <w:rsid w:val="001621CF"/>
    <w:rsid w:val="00162556"/>
    <w:rsid w:val="0016305A"/>
    <w:rsid w:val="0016362C"/>
    <w:rsid w:val="00164A92"/>
    <w:rsid w:val="00165143"/>
    <w:rsid w:val="00165193"/>
    <w:rsid w:val="00165D1B"/>
    <w:rsid w:val="00165E07"/>
    <w:rsid w:val="001660AC"/>
    <w:rsid w:val="001666DA"/>
    <w:rsid w:val="00166AB8"/>
    <w:rsid w:val="001676F4"/>
    <w:rsid w:val="00167DEE"/>
    <w:rsid w:val="0017084A"/>
    <w:rsid w:val="00171394"/>
    <w:rsid w:val="00171B9C"/>
    <w:rsid w:val="00171D9E"/>
    <w:rsid w:val="00172592"/>
    <w:rsid w:val="001726D1"/>
    <w:rsid w:val="001738A4"/>
    <w:rsid w:val="001739D1"/>
    <w:rsid w:val="00173A0C"/>
    <w:rsid w:val="00173AA5"/>
    <w:rsid w:val="00173D21"/>
    <w:rsid w:val="00173EB0"/>
    <w:rsid w:val="00174342"/>
    <w:rsid w:val="00174583"/>
    <w:rsid w:val="00175BBD"/>
    <w:rsid w:val="00176538"/>
    <w:rsid w:val="00176758"/>
    <w:rsid w:val="00176D15"/>
    <w:rsid w:val="00176F22"/>
    <w:rsid w:val="00177311"/>
    <w:rsid w:val="00177EBC"/>
    <w:rsid w:val="00180030"/>
    <w:rsid w:val="00180EBA"/>
    <w:rsid w:val="001810A4"/>
    <w:rsid w:val="0018119F"/>
    <w:rsid w:val="00181681"/>
    <w:rsid w:val="00181DB0"/>
    <w:rsid w:val="00182896"/>
    <w:rsid w:val="00183115"/>
    <w:rsid w:val="00183572"/>
    <w:rsid w:val="0018370D"/>
    <w:rsid w:val="00183A41"/>
    <w:rsid w:val="00183AB4"/>
    <w:rsid w:val="00184AB4"/>
    <w:rsid w:val="00185EFF"/>
    <w:rsid w:val="001862F8"/>
    <w:rsid w:val="00186395"/>
    <w:rsid w:val="00186DDE"/>
    <w:rsid w:val="00186ED4"/>
    <w:rsid w:val="00186F45"/>
    <w:rsid w:val="001870CA"/>
    <w:rsid w:val="00187916"/>
    <w:rsid w:val="00187F10"/>
    <w:rsid w:val="00190844"/>
    <w:rsid w:val="00190BC8"/>
    <w:rsid w:val="00190EB1"/>
    <w:rsid w:val="00191A3F"/>
    <w:rsid w:val="001924CD"/>
    <w:rsid w:val="0019285B"/>
    <w:rsid w:val="00193175"/>
    <w:rsid w:val="00193BDC"/>
    <w:rsid w:val="00193F21"/>
    <w:rsid w:val="001949DC"/>
    <w:rsid w:val="00194F0C"/>
    <w:rsid w:val="00195025"/>
    <w:rsid w:val="001959DE"/>
    <w:rsid w:val="00195DC1"/>
    <w:rsid w:val="00195E81"/>
    <w:rsid w:val="0019675A"/>
    <w:rsid w:val="00196F11"/>
    <w:rsid w:val="001A09FC"/>
    <w:rsid w:val="001A0B76"/>
    <w:rsid w:val="001A0B8F"/>
    <w:rsid w:val="001A0ED3"/>
    <w:rsid w:val="001A15F0"/>
    <w:rsid w:val="001A1C2A"/>
    <w:rsid w:val="001A1DBE"/>
    <w:rsid w:val="001A215C"/>
    <w:rsid w:val="001A2245"/>
    <w:rsid w:val="001A23A7"/>
    <w:rsid w:val="001A3188"/>
    <w:rsid w:val="001A3468"/>
    <w:rsid w:val="001A4939"/>
    <w:rsid w:val="001A498B"/>
    <w:rsid w:val="001A5557"/>
    <w:rsid w:val="001A57E5"/>
    <w:rsid w:val="001A5D15"/>
    <w:rsid w:val="001A68AC"/>
    <w:rsid w:val="001A6EEA"/>
    <w:rsid w:val="001A700D"/>
    <w:rsid w:val="001A71BA"/>
    <w:rsid w:val="001A7572"/>
    <w:rsid w:val="001A75AB"/>
    <w:rsid w:val="001A7F2A"/>
    <w:rsid w:val="001B0CD3"/>
    <w:rsid w:val="001B16F3"/>
    <w:rsid w:val="001B183C"/>
    <w:rsid w:val="001B1B54"/>
    <w:rsid w:val="001B2179"/>
    <w:rsid w:val="001B21B8"/>
    <w:rsid w:val="001B2446"/>
    <w:rsid w:val="001B294A"/>
    <w:rsid w:val="001B2B76"/>
    <w:rsid w:val="001B32B0"/>
    <w:rsid w:val="001B3A96"/>
    <w:rsid w:val="001B461C"/>
    <w:rsid w:val="001B5E54"/>
    <w:rsid w:val="001B6E45"/>
    <w:rsid w:val="001B72B8"/>
    <w:rsid w:val="001B742A"/>
    <w:rsid w:val="001B7B20"/>
    <w:rsid w:val="001B7CE7"/>
    <w:rsid w:val="001C0B6A"/>
    <w:rsid w:val="001C2073"/>
    <w:rsid w:val="001C2130"/>
    <w:rsid w:val="001C2151"/>
    <w:rsid w:val="001C2DA5"/>
    <w:rsid w:val="001C3397"/>
    <w:rsid w:val="001C38D8"/>
    <w:rsid w:val="001C3B63"/>
    <w:rsid w:val="001C4232"/>
    <w:rsid w:val="001C4749"/>
    <w:rsid w:val="001C5669"/>
    <w:rsid w:val="001C5970"/>
    <w:rsid w:val="001C6376"/>
    <w:rsid w:val="001C69DC"/>
    <w:rsid w:val="001C6F27"/>
    <w:rsid w:val="001C72B5"/>
    <w:rsid w:val="001C7B9A"/>
    <w:rsid w:val="001C7FFB"/>
    <w:rsid w:val="001D04AA"/>
    <w:rsid w:val="001D05CB"/>
    <w:rsid w:val="001D0785"/>
    <w:rsid w:val="001D0D68"/>
    <w:rsid w:val="001D15F4"/>
    <w:rsid w:val="001D1783"/>
    <w:rsid w:val="001D324E"/>
    <w:rsid w:val="001D3FF9"/>
    <w:rsid w:val="001D4894"/>
    <w:rsid w:val="001D4A14"/>
    <w:rsid w:val="001D4F87"/>
    <w:rsid w:val="001D546F"/>
    <w:rsid w:val="001D5536"/>
    <w:rsid w:val="001D5FFB"/>
    <w:rsid w:val="001D6B19"/>
    <w:rsid w:val="001D6BAB"/>
    <w:rsid w:val="001D7E3E"/>
    <w:rsid w:val="001E042A"/>
    <w:rsid w:val="001E0A2C"/>
    <w:rsid w:val="001E0F74"/>
    <w:rsid w:val="001E16DE"/>
    <w:rsid w:val="001E1B8F"/>
    <w:rsid w:val="001E1E91"/>
    <w:rsid w:val="001E2057"/>
    <w:rsid w:val="001E2581"/>
    <w:rsid w:val="001E2690"/>
    <w:rsid w:val="001E27F2"/>
    <w:rsid w:val="001E2B03"/>
    <w:rsid w:val="001E2CCF"/>
    <w:rsid w:val="001E4ACB"/>
    <w:rsid w:val="001E5408"/>
    <w:rsid w:val="001E56BA"/>
    <w:rsid w:val="001E5E7A"/>
    <w:rsid w:val="001E5EFF"/>
    <w:rsid w:val="001E6855"/>
    <w:rsid w:val="001E6C90"/>
    <w:rsid w:val="001E7875"/>
    <w:rsid w:val="001E79B6"/>
    <w:rsid w:val="001E7C63"/>
    <w:rsid w:val="001E7DB6"/>
    <w:rsid w:val="001F0C9F"/>
    <w:rsid w:val="001F23BD"/>
    <w:rsid w:val="001F393A"/>
    <w:rsid w:val="001F3C4F"/>
    <w:rsid w:val="001F48F2"/>
    <w:rsid w:val="001F4AC2"/>
    <w:rsid w:val="001F5262"/>
    <w:rsid w:val="001F55CD"/>
    <w:rsid w:val="001F5B74"/>
    <w:rsid w:val="001F61F1"/>
    <w:rsid w:val="001F713C"/>
    <w:rsid w:val="001F7D9B"/>
    <w:rsid w:val="00200067"/>
    <w:rsid w:val="00200491"/>
    <w:rsid w:val="00200FC3"/>
    <w:rsid w:val="0020192B"/>
    <w:rsid w:val="0020284A"/>
    <w:rsid w:val="002031F6"/>
    <w:rsid w:val="00203257"/>
    <w:rsid w:val="00203851"/>
    <w:rsid w:val="00203D17"/>
    <w:rsid w:val="0020483F"/>
    <w:rsid w:val="002052AB"/>
    <w:rsid w:val="002052DD"/>
    <w:rsid w:val="00205826"/>
    <w:rsid w:val="002058E5"/>
    <w:rsid w:val="00205B25"/>
    <w:rsid w:val="00205E6B"/>
    <w:rsid w:val="00206162"/>
    <w:rsid w:val="00206342"/>
    <w:rsid w:val="002063B4"/>
    <w:rsid w:val="00206C92"/>
    <w:rsid w:val="00206EC6"/>
    <w:rsid w:val="00207075"/>
    <w:rsid w:val="00207172"/>
    <w:rsid w:val="00207210"/>
    <w:rsid w:val="002078A0"/>
    <w:rsid w:val="00207C70"/>
    <w:rsid w:val="0021001F"/>
    <w:rsid w:val="0021009B"/>
    <w:rsid w:val="002111BD"/>
    <w:rsid w:val="00211426"/>
    <w:rsid w:val="00211809"/>
    <w:rsid w:val="00211D84"/>
    <w:rsid w:val="00212887"/>
    <w:rsid w:val="00213B91"/>
    <w:rsid w:val="0021425B"/>
    <w:rsid w:val="00214456"/>
    <w:rsid w:val="00214707"/>
    <w:rsid w:val="00214B11"/>
    <w:rsid w:val="00214D43"/>
    <w:rsid w:val="00216890"/>
    <w:rsid w:val="00217975"/>
    <w:rsid w:val="00217EF1"/>
    <w:rsid w:val="00217F94"/>
    <w:rsid w:val="002202D3"/>
    <w:rsid w:val="00220CD4"/>
    <w:rsid w:val="00220DB9"/>
    <w:rsid w:val="00220E4E"/>
    <w:rsid w:val="00221ED6"/>
    <w:rsid w:val="00222019"/>
    <w:rsid w:val="00222371"/>
    <w:rsid w:val="00222CD5"/>
    <w:rsid w:val="002230E4"/>
    <w:rsid w:val="00224A0D"/>
    <w:rsid w:val="00224D13"/>
    <w:rsid w:val="0022543C"/>
    <w:rsid w:val="00225AC1"/>
    <w:rsid w:val="0022661F"/>
    <w:rsid w:val="00226AA2"/>
    <w:rsid w:val="00226C43"/>
    <w:rsid w:val="0022700A"/>
    <w:rsid w:val="002279D1"/>
    <w:rsid w:val="00227A06"/>
    <w:rsid w:val="00227B29"/>
    <w:rsid w:val="00230F01"/>
    <w:rsid w:val="002312FF"/>
    <w:rsid w:val="00232205"/>
    <w:rsid w:val="002327BB"/>
    <w:rsid w:val="0023280A"/>
    <w:rsid w:val="00232B25"/>
    <w:rsid w:val="00233573"/>
    <w:rsid w:val="00233645"/>
    <w:rsid w:val="00233B4D"/>
    <w:rsid w:val="00234486"/>
    <w:rsid w:val="00234B69"/>
    <w:rsid w:val="00234F9D"/>
    <w:rsid w:val="002351FA"/>
    <w:rsid w:val="00235A1C"/>
    <w:rsid w:val="00236628"/>
    <w:rsid w:val="00236C65"/>
    <w:rsid w:val="002370EA"/>
    <w:rsid w:val="00237708"/>
    <w:rsid w:val="00240502"/>
    <w:rsid w:val="0024061D"/>
    <w:rsid w:val="00240A42"/>
    <w:rsid w:val="00240E39"/>
    <w:rsid w:val="00242AF0"/>
    <w:rsid w:val="00242E42"/>
    <w:rsid w:val="00242EC9"/>
    <w:rsid w:val="00243172"/>
    <w:rsid w:val="0024388E"/>
    <w:rsid w:val="00243910"/>
    <w:rsid w:val="00243FC1"/>
    <w:rsid w:val="002440A5"/>
    <w:rsid w:val="002440EB"/>
    <w:rsid w:val="002444FC"/>
    <w:rsid w:val="00245635"/>
    <w:rsid w:val="0024656F"/>
    <w:rsid w:val="00246DD8"/>
    <w:rsid w:val="00247230"/>
    <w:rsid w:val="00247561"/>
    <w:rsid w:val="00250C74"/>
    <w:rsid w:val="00250D7A"/>
    <w:rsid w:val="00251062"/>
    <w:rsid w:val="00251AD2"/>
    <w:rsid w:val="00252145"/>
    <w:rsid w:val="0025278B"/>
    <w:rsid w:val="00252FE2"/>
    <w:rsid w:val="00253325"/>
    <w:rsid w:val="00253598"/>
    <w:rsid w:val="002538BA"/>
    <w:rsid w:val="00254886"/>
    <w:rsid w:val="00254AC2"/>
    <w:rsid w:val="00254F98"/>
    <w:rsid w:val="002553D7"/>
    <w:rsid w:val="00255A0C"/>
    <w:rsid w:val="00256199"/>
    <w:rsid w:val="002570AC"/>
    <w:rsid w:val="0025786A"/>
    <w:rsid w:val="0025795C"/>
    <w:rsid w:val="00257E5F"/>
    <w:rsid w:val="002609EB"/>
    <w:rsid w:val="00260F7E"/>
    <w:rsid w:val="00264F5E"/>
    <w:rsid w:val="00265265"/>
    <w:rsid w:val="00265690"/>
    <w:rsid w:val="00265697"/>
    <w:rsid w:val="0026611F"/>
    <w:rsid w:val="0026646E"/>
    <w:rsid w:val="002665E5"/>
    <w:rsid w:val="00267149"/>
    <w:rsid w:val="00267C3E"/>
    <w:rsid w:val="00267EF7"/>
    <w:rsid w:val="002702FC"/>
    <w:rsid w:val="002705C2"/>
    <w:rsid w:val="002708E3"/>
    <w:rsid w:val="002715D5"/>
    <w:rsid w:val="002716F0"/>
    <w:rsid w:val="00272A6E"/>
    <w:rsid w:val="0027322C"/>
    <w:rsid w:val="00273910"/>
    <w:rsid w:val="0027396B"/>
    <w:rsid w:val="00273BCC"/>
    <w:rsid w:val="002740E2"/>
    <w:rsid w:val="00274A7A"/>
    <w:rsid w:val="002760C7"/>
    <w:rsid w:val="00276801"/>
    <w:rsid w:val="002769E6"/>
    <w:rsid w:val="00276B92"/>
    <w:rsid w:val="00276E68"/>
    <w:rsid w:val="0027739C"/>
    <w:rsid w:val="00277B41"/>
    <w:rsid w:val="00277E86"/>
    <w:rsid w:val="00280E7A"/>
    <w:rsid w:val="0028119D"/>
    <w:rsid w:val="00281967"/>
    <w:rsid w:val="00281AF8"/>
    <w:rsid w:val="0028286E"/>
    <w:rsid w:val="002833A2"/>
    <w:rsid w:val="00283D9D"/>
    <w:rsid w:val="002852E9"/>
    <w:rsid w:val="00285322"/>
    <w:rsid w:val="00285839"/>
    <w:rsid w:val="00285888"/>
    <w:rsid w:val="0028616A"/>
    <w:rsid w:val="00286939"/>
    <w:rsid w:val="00286BBF"/>
    <w:rsid w:val="00291650"/>
    <w:rsid w:val="00291708"/>
    <w:rsid w:val="00293261"/>
    <w:rsid w:val="0029326D"/>
    <w:rsid w:val="00293D14"/>
    <w:rsid w:val="00294308"/>
    <w:rsid w:val="00295FEA"/>
    <w:rsid w:val="0029632B"/>
    <w:rsid w:val="0029682B"/>
    <w:rsid w:val="00296B08"/>
    <w:rsid w:val="00296D91"/>
    <w:rsid w:val="002973E4"/>
    <w:rsid w:val="00297446"/>
    <w:rsid w:val="002974DB"/>
    <w:rsid w:val="002A0A9C"/>
    <w:rsid w:val="002A0DFF"/>
    <w:rsid w:val="002A14DC"/>
    <w:rsid w:val="002A1B1B"/>
    <w:rsid w:val="002A1B5C"/>
    <w:rsid w:val="002A1F03"/>
    <w:rsid w:val="002A222B"/>
    <w:rsid w:val="002A223A"/>
    <w:rsid w:val="002A2863"/>
    <w:rsid w:val="002A2DD0"/>
    <w:rsid w:val="002A45F7"/>
    <w:rsid w:val="002A48FA"/>
    <w:rsid w:val="002A4C63"/>
    <w:rsid w:val="002A6DCF"/>
    <w:rsid w:val="002A76B5"/>
    <w:rsid w:val="002A7E21"/>
    <w:rsid w:val="002B06AF"/>
    <w:rsid w:val="002B06CE"/>
    <w:rsid w:val="002B0C88"/>
    <w:rsid w:val="002B1941"/>
    <w:rsid w:val="002B1FF0"/>
    <w:rsid w:val="002B2226"/>
    <w:rsid w:val="002B2B23"/>
    <w:rsid w:val="002B2C2A"/>
    <w:rsid w:val="002B3638"/>
    <w:rsid w:val="002B40BA"/>
    <w:rsid w:val="002B430D"/>
    <w:rsid w:val="002B4ED3"/>
    <w:rsid w:val="002B526D"/>
    <w:rsid w:val="002B55D2"/>
    <w:rsid w:val="002B6767"/>
    <w:rsid w:val="002B7148"/>
    <w:rsid w:val="002B7A67"/>
    <w:rsid w:val="002C00C1"/>
    <w:rsid w:val="002C187D"/>
    <w:rsid w:val="002C1E23"/>
    <w:rsid w:val="002C33B7"/>
    <w:rsid w:val="002C3D7A"/>
    <w:rsid w:val="002C4EEA"/>
    <w:rsid w:val="002C549F"/>
    <w:rsid w:val="002C5D1D"/>
    <w:rsid w:val="002C7732"/>
    <w:rsid w:val="002C7B8F"/>
    <w:rsid w:val="002C7FF3"/>
    <w:rsid w:val="002D0024"/>
    <w:rsid w:val="002D0E7D"/>
    <w:rsid w:val="002D1C4B"/>
    <w:rsid w:val="002D2081"/>
    <w:rsid w:val="002D25D6"/>
    <w:rsid w:val="002D29F8"/>
    <w:rsid w:val="002D2A09"/>
    <w:rsid w:val="002D2EEF"/>
    <w:rsid w:val="002D30FC"/>
    <w:rsid w:val="002D3E7E"/>
    <w:rsid w:val="002D3FD4"/>
    <w:rsid w:val="002D3FDD"/>
    <w:rsid w:val="002D4417"/>
    <w:rsid w:val="002D4815"/>
    <w:rsid w:val="002D6DC9"/>
    <w:rsid w:val="002D6F33"/>
    <w:rsid w:val="002D72DC"/>
    <w:rsid w:val="002D7487"/>
    <w:rsid w:val="002D7489"/>
    <w:rsid w:val="002D7BA3"/>
    <w:rsid w:val="002D7BAD"/>
    <w:rsid w:val="002E011D"/>
    <w:rsid w:val="002E1195"/>
    <w:rsid w:val="002E1389"/>
    <w:rsid w:val="002E1B17"/>
    <w:rsid w:val="002E1E3A"/>
    <w:rsid w:val="002E2054"/>
    <w:rsid w:val="002E266D"/>
    <w:rsid w:val="002E378A"/>
    <w:rsid w:val="002E41CB"/>
    <w:rsid w:val="002E479E"/>
    <w:rsid w:val="002E59FA"/>
    <w:rsid w:val="002E5EF2"/>
    <w:rsid w:val="002E5F66"/>
    <w:rsid w:val="002E64AD"/>
    <w:rsid w:val="002E6EEC"/>
    <w:rsid w:val="002E74B9"/>
    <w:rsid w:val="002E7B81"/>
    <w:rsid w:val="002F0189"/>
    <w:rsid w:val="002F077F"/>
    <w:rsid w:val="002F15B4"/>
    <w:rsid w:val="002F182E"/>
    <w:rsid w:val="002F21F7"/>
    <w:rsid w:val="002F2F44"/>
    <w:rsid w:val="002F3169"/>
    <w:rsid w:val="002F33E6"/>
    <w:rsid w:val="002F3B44"/>
    <w:rsid w:val="002F40BD"/>
    <w:rsid w:val="002F465B"/>
    <w:rsid w:val="002F4DAE"/>
    <w:rsid w:val="002F52EF"/>
    <w:rsid w:val="002F5D47"/>
    <w:rsid w:val="002F5FEE"/>
    <w:rsid w:val="002F65E4"/>
    <w:rsid w:val="002F799C"/>
    <w:rsid w:val="002F7CE4"/>
    <w:rsid w:val="00301034"/>
    <w:rsid w:val="003015E8"/>
    <w:rsid w:val="0030276B"/>
    <w:rsid w:val="00302AA5"/>
    <w:rsid w:val="00302B3E"/>
    <w:rsid w:val="003032BB"/>
    <w:rsid w:val="00303332"/>
    <w:rsid w:val="00303435"/>
    <w:rsid w:val="003038EB"/>
    <w:rsid w:val="0030434A"/>
    <w:rsid w:val="00304553"/>
    <w:rsid w:val="003049D3"/>
    <w:rsid w:val="00306986"/>
    <w:rsid w:val="0030744C"/>
    <w:rsid w:val="00307500"/>
    <w:rsid w:val="00307CE8"/>
    <w:rsid w:val="00310890"/>
    <w:rsid w:val="00311077"/>
    <w:rsid w:val="00311D62"/>
    <w:rsid w:val="00311EBA"/>
    <w:rsid w:val="00313CC9"/>
    <w:rsid w:val="00314313"/>
    <w:rsid w:val="003145F9"/>
    <w:rsid w:val="00314AB5"/>
    <w:rsid w:val="00314F89"/>
    <w:rsid w:val="0031564B"/>
    <w:rsid w:val="00315F16"/>
    <w:rsid w:val="0031623E"/>
    <w:rsid w:val="0031681D"/>
    <w:rsid w:val="00316C6A"/>
    <w:rsid w:val="00316CF8"/>
    <w:rsid w:val="00316F96"/>
    <w:rsid w:val="00317CBA"/>
    <w:rsid w:val="00320214"/>
    <w:rsid w:val="0032071B"/>
    <w:rsid w:val="00320B90"/>
    <w:rsid w:val="00320C77"/>
    <w:rsid w:val="00320D7B"/>
    <w:rsid w:val="00320F82"/>
    <w:rsid w:val="00321202"/>
    <w:rsid w:val="00321AE5"/>
    <w:rsid w:val="0032353F"/>
    <w:rsid w:val="00323CA0"/>
    <w:rsid w:val="003241C4"/>
    <w:rsid w:val="00324C07"/>
    <w:rsid w:val="00324D97"/>
    <w:rsid w:val="003250F3"/>
    <w:rsid w:val="00325124"/>
    <w:rsid w:val="00325292"/>
    <w:rsid w:val="003259DD"/>
    <w:rsid w:val="00326BC7"/>
    <w:rsid w:val="00326FBD"/>
    <w:rsid w:val="0032705C"/>
    <w:rsid w:val="00330DC9"/>
    <w:rsid w:val="00330FF3"/>
    <w:rsid w:val="003310C3"/>
    <w:rsid w:val="003312A1"/>
    <w:rsid w:val="00331CD1"/>
    <w:rsid w:val="0033266D"/>
    <w:rsid w:val="00332C42"/>
    <w:rsid w:val="00333F4D"/>
    <w:rsid w:val="00334531"/>
    <w:rsid w:val="0033490B"/>
    <w:rsid w:val="0033494F"/>
    <w:rsid w:val="00334C50"/>
    <w:rsid w:val="00335946"/>
    <w:rsid w:val="0033641B"/>
    <w:rsid w:val="003366AD"/>
    <w:rsid w:val="00336790"/>
    <w:rsid w:val="00337D4A"/>
    <w:rsid w:val="0034015D"/>
    <w:rsid w:val="003405D6"/>
    <w:rsid w:val="0034170A"/>
    <w:rsid w:val="0034291E"/>
    <w:rsid w:val="00343BF7"/>
    <w:rsid w:val="00343C00"/>
    <w:rsid w:val="00343F87"/>
    <w:rsid w:val="003445C0"/>
    <w:rsid w:val="0034514C"/>
    <w:rsid w:val="00345AB9"/>
    <w:rsid w:val="00345D6C"/>
    <w:rsid w:val="00346463"/>
    <w:rsid w:val="00346A14"/>
    <w:rsid w:val="00347732"/>
    <w:rsid w:val="00347B47"/>
    <w:rsid w:val="00347C62"/>
    <w:rsid w:val="00350257"/>
    <w:rsid w:val="003505B7"/>
    <w:rsid w:val="00350B4A"/>
    <w:rsid w:val="00351613"/>
    <w:rsid w:val="003516F2"/>
    <w:rsid w:val="003518B9"/>
    <w:rsid w:val="00352DFF"/>
    <w:rsid w:val="0035346C"/>
    <w:rsid w:val="00353C5B"/>
    <w:rsid w:val="0035420F"/>
    <w:rsid w:val="00354498"/>
    <w:rsid w:val="00354B1D"/>
    <w:rsid w:val="00354B5C"/>
    <w:rsid w:val="00354D35"/>
    <w:rsid w:val="00354F2E"/>
    <w:rsid w:val="00355FA1"/>
    <w:rsid w:val="003561BC"/>
    <w:rsid w:val="00356473"/>
    <w:rsid w:val="003565B6"/>
    <w:rsid w:val="003575FD"/>
    <w:rsid w:val="00360321"/>
    <w:rsid w:val="003603CC"/>
    <w:rsid w:val="003607C2"/>
    <w:rsid w:val="00361339"/>
    <w:rsid w:val="00361799"/>
    <w:rsid w:val="00362754"/>
    <w:rsid w:val="003631FC"/>
    <w:rsid w:val="00363A49"/>
    <w:rsid w:val="003643AC"/>
    <w:rsid w:val="003643DA"/>
    <w:rsid w:val="00364CA0"/>
    <w:rsid w:val="00366781"/>
    <w:rsid w:val="00366CD0"/>
    <w:rsid w:val="00367186"/>
    <w:rsid w:val="0036725B"/>
    <w:rsid w:val="00367A53"/>
    <w:rsid w:val="00367CF5"/>
    <w:rsid w:val="00367D66"/>
    <w:rsid w:val="003711D9"/>
    <w:rsid w:val="00371B55"/>
    <w:rsid w:val="00371F7C"/>
    <w:rsid w:val="0037275C"/>
    <w:rsid w:val="00373062"/>
    <w:rsid w:val="003731A4"/>
    <w:rsid w:val="0037354A"/>
    <w:rsid w:val="00373D81"/>
    <w:rsid w:val="003740DE"/>
    <w:rsid w:val="0037430E"/>
    <w:rsid w:val="00374B05"/>
    <w:rsid w:val="003759F6"/>
    <w:rsid w:val="00376DC2"/>
    <w:rsid w:val="00377458"/>
    <w:rsid w:val="003775A1"/>
    <w:rsid w:val="003779B5"/>
    <w:rsid w:val="00377B51"/>
    <w:rsid w:val="00377E22"/>
    <w:rsid w:val="00381856"/>
    <w:rsid w:val="003819E5"/>
    <w:rsid w:val="0038303A"/>
    <w:rsid w:val="00383E07"/>
    <w:rsid w:val="003846BD"/>
    <w:rsid w:val="00384BBE"/>
    <w:rsid w:val="00385100"/>
    <w:rsid w:val="003859EB"/>
    <w:rsid w:val="0038616E"/>
    <w:rsid w:val="003868E8"/>
    <w:rsid w:val="00387683"/>
    <w:rsid w:val="003876DE"/>
    <w:rsid w:val="00387918"/>
    <w:rsid w:val="0038797C"/>
    <w:rsid w:val="00387F25"/>
    <w:rsid w:val="00390B5D"/>
    <w:rsid w:val="00390B79"/>
    <w:rsid w:val="00390DF0"/>
    <w:rsid w:val="00390E28"/>
    <w:rsid w:val="003916BF"/>
    <w:rsid w:val="0039184C"/>
    <w:rsid w:val="0039223C"/>
    <w:rsid w:val="00392275"/>
    <w:rsid w:val="003928F9"/>
    <w:rsid w:val="0039296A"/>
    <w:rsid w:val="00392D57"/>
    <w:rsid w:val="00393021"/>
    <w:rsid w:val="00393182"/>
    <w:rsid w:val="003931AA"/>
    <w:rsid w:val="00393745"/>
    <w:rsid w:val="00393EF5"/>
    <w:rsid w:val="00394B43"/>
    <w:rsid w:val="00394BA6"/>
    <w:rsid w:val="00394C91"/>
    <w:rsid w:val="0039594C"/>
    <w:rsid w:val="00395FC1"/>
    <w:rsid w:val="00396458"/>
    <w:rsid w:val="00396820"/>
    <w:rsid w:val="00396FEF"/>
    <w:rsid w:val="00397411"/>
    <w:rsid w:val="00397E06"/>
    <w:rsid w:val="003A0F17"/>
    <w:rsid w:val="003A0FE2"/>
    <w:rsid w:val="003A1952"/>
    <w:rsid w:val="003A2393"/>
    <w:rsid w:val="003A2A6E"/>
    <w:rsid w:val="003A31AC"/>
    <w:rsid w:val="003A3A22"/>
    <w:rsid w:val="003A424A"/>
    <w:rsid w:val="003A4CEC"/>
    <w:rsid w:val="003A5301"/>
    <w:rsid w:val="003A53F5"/>
    <w:rsid w:val="003A56CC"/>
    <w:rsid w:val="003A5E90"/>
    <w:rsid w:val="003A6BEA"/>
    <w:rsid w:val="003A6FC6"/>
    <w:rsid w:val="003A73C6"/>
    <w:rsid w:val="003A7E99"/>
    <w:rsid w:val="003B0923"/>
    <w:rsid w:val="003B09CA"/>
    <w:rsid w:val="003B16F3"/>
    <w:rsid w:val="003B1EC8"/>
    <w:rsid w:val="003B25FF"/>
    <w:rsid w:val="003B27F3"/>
    <w:rsid w:val="003B2E07"/>
    <w:rsid w:val="003B4948"/>
    <w:rsid w:val="003B4D99"/>
    <w:rsid w:val="003B506D"/>
    <w:rsid w:val="003B57FD"/>
    <w:rsid w:val="003B5859"/>
    <w:rsid w:val="003B595E"/>
    <w:rsid w:val="003B5A9F"/>
    <w:rsid w:val="003B5B9D"/>
    <w:rsid w:val="003B5F74"/>
    <w:rsid w:val="003B619B"/>
    <w:rsid w:val="003B61D7"/>
    <w:rsid w:val="003B655A"/>
    <w:rsid w:val="003C006C"/>
    <w:rsid w:val="003C0457"/>
    <w:rsid w:val="003C08C4"/>
    <w:rsid w:val="003C0999"/>
    <w:rsid w:val="003C09BE"/>
    <w:rsid w:val="003C0DBB"/>
    <w:rsid w:val="003C14F3"/>
    <w:rsid w:val="003C1AAF"/>
    <w:rsid w:val="003C2962"/>
    <w:rsid w:val="003C3003"/>
    <w:rsid w:val="003C36AB"/>
    <w:rsid w:val="003C38CD"/>
    <w:rsid w:val="003C3D1D"/>
    <w:rsid w:val="003C3FB1"/>
    <w:rsid w:val="003C4DC9"/>
    <w:rsid w:val="003C50E0"/>
    <w:rsid w:val="003C5845"/>
    <w:rsid w:val="003C5AA5"/>
    <w:rsid w:val="003C6A36"/>
    <w:rsid w:val="003C7007"/>
    <w:rsid w:val="003C75D6"/>
    <w:rsid w:val="003C7B61"/>
    <w:rsid w:val="003C7DD7"/>
    <w:rsid w:val="003D0296"/>
    <w:rsid w:val="003D0386"/>
    <w:rsid w:val="003D0BEE"/>
    <w:rsid w:val="003D0F5C"/>
    <w:rsid w:val="003D1FB5"/>
    <w:rsid w:val="003D2098"/>
    <w:rsid w:val="003D22FA"/>
    <w:rsid w:val="003D2EEF"/>
    <w:rsid w:val="003D35B5"/>
    <w:rsid w:val="003D3952"/>
    <w:rsid w:val="003D3ACC"/>
    <w:rsid w:val="003D3E54"/>
    <w:rsid w:val="003D4146"/>
    <w:rsid w:val="003D4506"/>
    <w:rsid w:val="003D46AB"/>
    <w:rsid w:val="003D46D2"/>
    <w:rsid w:val="003D4747"/>
    <w:rsid w:val="003D5101"/>
    <w:rsid w:val="003D662C"/>
    <w:rsid w:val="003D6B3C"/>
    <w:rsid w:val="003D7018"/>
    <w:rsid w:val="003D7B85"/>
    <w:rsid w:val="003E0A54"/>
    <w:rsid w:val="003E1183"/>
    <w:rsid w:val="003E1363"/>
    <w:rsid w:val="003E1657"/>
    <w:rsid w:val="003E1989"/>
    <w:rsid w:val="003E2BDD"/>
    <w:rsid w:val="003E2D18"/>
    <w:rsid w:val="003E333C"/>
    <w:rsid w:val="003E355E"/>
    <w:rsid w:val="003E3C3F"/>
    <w:rsid w:val="003E4749"/>
    <w:rsid w:val="003E47B3"/>
    <w:rsid w:val="003E4C43"/>
    <w:rsid w:val="003E4E9E"/>
    <w:rsid w:val="003E5461"/>
    <w:rsid w:val="003E5D54"/>
    <w:rsid w:val="003E67BF"/>
    <w:rsid w:val="003E6F50"/>
    <w:rsid w:val="003E7608"/>
    <w:rsid w:val="003E774D"/>
    <w:rsid w:val="003F0673"/>
    <w:rsid w:val="003F0FB0"/>
    <w:rsid w:val="003F1BA7"/>
    <w:rsid w:val="003F2479"/>
    <w:rsid w:val="003F276E"/>
    <w:rsid w:val="003F2D33"/>
    <w:rsid w:val="003F2E4D"/>
    <w:rsid w:val="003F3112"/>
    <w:rsid w:val="003F36BE"/>
    <w:rsid w:val="003F4023"/>
    <w:rsid w:val="003F49D9"/>
    <w:rsid w:val="003F5754"/>
    <w:rsid w:val="003F5D90"/>
    <w:rsid w:val="003F6B38"/>
    <w:rsid w:val="003F6BE8"/>
    <w:rsid w:val="003F74C5"/>
    <w:rsid w:val="003F78CD"/>
    <w:rsid w:val="003F7F27"/>
    <w:rsid w:val="003F7F89"/>
    <w:rsid w:val="003F7FDB"/>
    <w:rsid w:val="004000DB"/>
    <w:rsid w:val="00400332"/>
    <w:rsid w:val="004009D3"/>
    <w:rsid w:val="004012D7"/>
    <w:rsid w:val="0040134E"/>
    <w:rsid w:val="00401366"/>
    <w:rsid w:val="00401725"/>
    <w:rsid w:val="00401943"/>
    <w:rsid w:val="004027F7"/>
    <w:rsid w:val="004048BE"/>
    <w:rsid w:val="00405521"/>
    <w:rsid w:val="0040559F"/>
    <w:rsid w:val="00406A31"/>
    <w:rsid w:val="00406EAF"/>
    <w:rsid w:val="00410200"/>
    <w:rsid w:val="004104FB"/>
    <w:rsid w:val="00410AFF"/>
    <w:rsid w:val="00411ED1"/>
    <w:rsid w:val="0041243C"/>
    <w:rsid w:val="00413275"/>
    <w:rsid w:val="004143BB"/>
    <w:rsid w:val="004143D4"/>
    <w:rsid w:val="004147F4"/>
    <w:rsid w:val="00414934"/>
    <w:rsid w:val="004149A3"/>
    <w:rsid w:val="00415796"/>
    <w:rsid w:val="004163E3"/>
    <w:rsid w:val="0041642F"/>
    <w:rsid w:val="0041680C"/>
    <w:rsid w:val="00417BD4"/>
    <w:rsid w:val="00417E47"/>
    <w:rsid w:val="0042006E"/>
    <w:rsid w:val="004204A6"/>
    <w:rsid w:val="00421256"/>
    <w:rsid w:val="0042234F"/>
    <w:rsid w:val="00424389"/>
    <w:rsid w:val="004249B3"/>
    <w:rsid w:val="004263FE"/>
    <w:rsid w:val="004264B8"/>
    <w:rsid w:val="004274E0"/>
    <w:rsid w:val="0042759C"/>
    <w:rsid w:val="00427811"/>
    <w:rsid w:val="00427845"/>
    <w:rsid w:val="00430128"/>
    <w:rsid w:val="00430539"/>
    <w:rsid w:val="00430D69"/>
    <w:rsid w:val="00431DE7"/>
    <w:rsid w:val="00431F2D"/>
    <w:rsid w:val="00432BAC"/>
    <w:rsid w:val="004332F1"/>
    <w:rsid w:val="004335DD"/>
    <w:rsid w:val="00433859"/>
    <w:rsid w:val="00433A5B"/>
    <w:rsid w:val="00433A93"/>
    <w:rsid w:val="0043497B"/>
    <w:rsid w:val="00434C70"/>
    <w:rsid w:val="004365AC"/>
    <w:rsid w:val="004369D3"/>
    <w:rsid w:val="0043745E"/>
    <w:rsid w:val="00440F33"/>
    <w:rsid w:val="0044240D"/>
    <w:rsid w:val="00443162"/>
    <w:rsid w:val="00443339"/>
    <w:rsid w:val="00444691"/>
    <w:rsid w:val="00445967"/>
    <w:rsid w:val="0044649B"/>
    <w:rsid w:val="00446573"/>
    <w:rsid w:val="00446674"/>
    <w:rsid w:val="00446A50"/>
    <w:rsid w:val="0044706A"/>
    <w:rsid w:val="00447685"/>
    <w:rsid w:val="00447863"/>
    <w:rsid w:val="00447F19"/>
    <w:rsid w:val="00450268"/>
    <w:rsid w:val="004502BB"/>
    <w:rsid w:val="00450CB6"/>
    <w:rsid w:val="00450D79"/>
    <w:rsid w:val="00451143"/>
    <w:rsid w:val="00451361"/>
    <w:rsid w:val="00451E18"/>
    <w:rsid w:val="00452106"/>
    <w:rsid w:val="00452808"/>
    <w:rsid w:val="00452F3F"/>
    <w:rsid w:val="00453450"/>
    <w:rsid w:val="004538E4"/>
    <w:rsid w:val="00454291"/>
    <w:rsid w:val="00454528"/>
    <w:rsid w:val="00454905"/>
    <w:rsid w:val="00454A13"/>
    <w:rsid w:val="00454F75"/>
    <w:rsid w:val="004556DC"/>
    <w:rsid w:val="00456402"/>
    <w:rsid w:val="0045761A"/>
    <w:rsid w:val="00457BFA"/>
    <w:rsid w:val="00457FD4"/>
    <w:rsid w:val="0046061D"/>
    <w:rsid w:val="00460680"/>
    <w:rsid w:val="004611A1"/>
    <w:rsid w:val="004630FD"/>
    <w:rsid w:val="00463D95"/>
    <w:rsid w:val="00463E3F"/>
    <w:rsid w:val="0046632F"/>
    <w:rsid w:val="004664F8"/>
    <w:rsid w:val="00466D98"/>
    <w:rsid w:val="00467252"/>
    <w:rsid w:val="00470791"/>
    <w:rsid w:val="00471AFC"/>
    <w:rsid w:val="00471FAE"/>
    <w:rsid w:val="00472D60"/>
    <w:rsid w:val="00473048"/>
    <w:rsid w:val="0047321C"/>
    <w:rsid w:val="00473A1C"/>
    <w:rsid w:val="00473E87"/>
    <w:rsid w:val="00474583"/>
    <w:rsid w:val="00474CEE"/>
    <w:rsid w:val="00475AC2"/>
    <w:rsid w:val="00475C7D"/>
    <w:rsid w:val="0047622B"/>
    <w:rsid w:val="00476740"/>
    <w:rsid w:val="0047760F"/>
    <w:rsid w:val="004778D1"/>
    <w:rsid w:val="004779F4"/>
    <w:rsid w:val="00477BD2"/>
    <w:rsid w:val="004800C1"/>
    <w:rsid w:val="00480C28"/>
    <w:rsid w:val="00480E86"/>
    <w:rsid w:val="00480EE9"/>
    <w:rsid w:val="004813D3"/>
    <w:rsid w:val="004818DA"/>
    <w:rsid w:val="00482983"/>
    <w:rsid w:val="00482D45"/>
    <w:rsid w:val="00482E02"/>
    <w:rsid w:val="00482F8C"/>
    <w:rsid w:val="00483DA6"/>
    <w:rsid w:val="00483F93"/>
    <w:rsid w:val="0048419D"/>
    <w:rsid w:val="00484846"/>
    <w:rsid w:val="00484F42"/>
    <w:rsid w:val="0048559E"/>
    <w:rsid w:val="00485B56"/>
    <w:rsid w:val="00486D50"/>
    <w:rsid w:val="004874CF"/>
    <w:rsid w:val="004874E4"/>
    <w:rsid w:val="00490AE4"/>
    <w:rsid w:val="0049141A"/>
    <w:rsid w:val="00491497"/>
    <w:rsid w:val="00491ABE"/>
    <w:rsid w:val="00492816"/>
    <w:rsid w:val="00492FA2"/>
    <w:rsid w:val="0049302F"/>
    <w:rsid w:val="00494285"/>
    <w:rsid w:val="00494939"/>
    <w:rsid w:val="00494FC9"/>
    <w:rsid w:val="0049686A"/>
    <w:rsid w:val="00496C1E"/>
    <w:rsid w:val="0049711D"/>
    <w:rsid w:val="0049781E"/>
    <w:rsid w:val="00497A82"/>
    <w:rsid w:val="004A04D4"/>
    <w:rsid w:val="004A2B3F"/>
    <w:rsid w:val="004A3173"/>
    <w:rsid w:val="004A3EA6"/>
    <w:rsid w:val="004A41C4"/>
    <w:rsid w:val="004A44D5"/>
    <w:rsid w:val="004A4900"/>
    <w:rsid w:val="004A49E2"/>
    <w:rsid w:val="004A56D8"/>
    <w:rsid w:val="004A5D30"/>
    <w:rsid w:val="004A6796"/>
    <w:rsid w:val="004A6B44"/>
    <w:rsid w:val="004A6BA4"/>
    <w:rsid w:val="004A71E8"/>
    <w:rsid w:val="004A7329"/>
    <w:rsid w:val="004A76D9"/>
    <w:rsid w:val="004B01A4"/>
    <w:rsid w:val="004B0366"/>
    <w:rsid w:val="004B0D9B"/>
    <w:rsid w:val="004B2CE1"/>
    <w:rsid w:val="004B2CF6"/>
    <w:rsid w:val="004B2F42"/>
    <w:rsid w:val="004B2FE6"/>
    <w:rsid w:val="004B3FCD"/>
    <w:rsid w:val="004B426E"/>
    <w:rsid w:val="004B4292"/>
    <w:rsid w:val="004B4B82"/>
    <w:rsid w:val="004B59BD"/>
    <w:rsid w:val="004B5F0B"/>
    <w:rsid w:val="004B6EC4"/>
    <w:rsid w:val="004B7664"/>
    <w:rsid w:val="004B771F"/>
    <w:rsid w:val="004B7D7A"/>
    <w:rsid w:val="004C01EE"/>
    <w:rsid w:val="004C0608"/>
    <w:rsid w:val="004C0961"/>
    <w:rsid w:val="004C098C"/>
    <w:rsid w:val="004C18A8"/>
    <w:rsid w:val="004C2757"/>
    <w:rsid w:val="004C2931"/>
    <w:rsid w:val="004C33FD"/>
    <w:rsid w:val="004C3510"/>
    <w:rsid w:val="004C3674"/>
    <w:rsid w:val="004C3ABC"/>
    <w:rsid w:val="004C4617"/>
    <w:rsid w:val="004C48BB"/>
    <w:rsid w:val="004C54AE"/>
    <w:rsid w:val="004C5EBF"/>
    <w:rsid w:val="004C5ED1"/>
    <w:rsid w:val="004C5F27"/>
    <w:rsid w:val="004C619C"/>
    <w:rsid w:val="004C64FC"/>
    <w:rsid w:val="004C6B91"/>
    <w:rsid w:val="004C6E52"/>
    <w:rsid w:val="004C723A"/>
    <w:rsid w:val="004C760B"/>
    <w:rsid w:val="004D18A5"/>
    <w:rsid w:val="004D1C08"/>
    <w:rsid w:val="004D1D49"/>
    <w:rsid w:val="004D1F4A"/>
    <w:rsid w:val="004D242C"/>
    <w:rsid w:val="004D26F8"/>
    <w:rsid w:val="004D2C8F"/>
    <w:rsid w:val="004D2DA3"/>
    <w:rsid w:val="004D37B4"/>
    <w:rsid w:val="004D3C37"/>
    <w:rsid w:val="004D3CF3"/>
    <w:rsid w:val="004D5959"/>
    <w:rsid w:val="004D6704"/>
    <w:rsid w:val="004D6711"/>
    <w:rsid w:val="004D69B1"/>
    <w:rsid w:val="004D755B"/>
    <w:rsid w:val="004D7B0F"/>
    <w:rsid w:val="004D7CAD"/>
    <w:rsid w:val="004E07E2"/>
    <w:rsid w:val="004E0CF7"/>
    <w:rsid w:val="004E1C10"/>
    <w:rsid w:val="004E438C"/>
    <w:rsid w:val="004E4D1D"/>
    <w:rsid w:val="004E4DA4"/>
    <w:rsid w:val="004E50C1"/>
    <w:rsid w:val="004E5279"/>
    <w:rsid w:val="004E5710"/>
    <w:rsid w:val="004E68F2"/>
    <w:rsid w:val="004E690A"/>
    <w:rsid w:val="004E6A30"/>
    <w:rsid w:val="004E6BB6"/>
    <w:rsid w:val="004E7728"/>
    <w:rsid w:val="004E7A17"/>
    <w:rsid w:val="004F04A2"/>
    <w:rsid w:val="004F0729"/>
    <w:rsid w:val="004F0EF0"/>
    <w:rsid w:val="004F18DA"/>
    <w:rsid w:val="004F1E0F"/>
    <w:rsid w:val="004F2208"/>
    <w:rsid w:val="004F237B"/>
    <w:rsid w:val="004F2B47"/>
    <w:rsid w:val="004F38BE"/>
    <w:rsid w:val="004F3A82"/>
    <w:rsid w:val="004F44D4"/>
    <w:rsid w:val="004F49BF"/>
    <w:rsid w:val="004F4E10"/>
    <w:rsid w:val="004F51AD"/>
    <w:rsid w:val="004F5C06"/>
    <w:rsid w:val="004F636D"/>
    <w:rsid w:val="004F6C0E"/>
    <w:rsid w:val="004F72C4"/>
    <w:rsid w:val="004F79DF"/>
    <w:rsid w:val="004F7AEE"/>
    <w:rsid w:val="00500800"/>
    <w:rsid w:val="0050120D"/>
    <w:rsid w:val="00501502"/>
    <w:rsid w:val="00501921"/>
    <w:rsid w:val="00501C84"/>
    <w:rsid w:val="0050207D"/>
    <w:rsid w:val="00502160"/>
    <w:rsid w:val="005022E0"/>
    <w:rsid w:val="00502589"/>
    <w:rsid w:val="00502943"/>
    <w:rsid w:val="00503602"/>
    <w:rsid w:val="005049EF"/>
    <w:rsid w:val="00504D61"/>
    <w:rsid w:val="00504F08"/>
    <w:rsid w:val="00504FA2"/>
    <w:rsid w:val="005054C3"/>
    <w:rsid w:val="00506982"/>
    <w:rsid w:val="00506A3F"/>
    <w:rsid w:val="005075DE"/>
    <w:rsid w:val="00510AE8"/>
    <w:rsid w:val="00510E50"/>
    <w:rsid w:val="00511714"/>
    <w:rsid w:val="00511CFE"/>
    <w:rsid w:val="005124D4"/>
    <w:rsid w:val="005125A6"/>
    <w:rsid w:val="00512674"/>
    <w:rsid w:val="005126E7"/>
    <w:rsid w:val="00513CD9"/>
    <w:rsid w:val="00514428"/>
    <w:rsid w:val="00514AD9"/>
    <w:rsid w:val="0051532E"/>
    <w:rsid w:val="00515D01"/>
    <w:rsid w:val="00516123"/>
    <w:rsid w:val="005164FC"/>
    <w:rsid w:val="00516FFB"/>
    <w:rsid w:val="005173B7"/>
    <w:rsid w:val="00517C6E"/>
    <w:rsid w:val="005204C8"/>
    <w:rsid w:val="005207CE"/>
    <w:rsid w:val="00520DD6"/>
    <w:rsid w:val="00521DE2"/>
    <w:rsid w:val="00521F70"/>
    <w:rsid w:val="005222F1"/>
    <w:rsid w:val="0052251A"/>
    <w:rsid w:val="005227F0"/>
    <w:rsid w:val="00523EC3"/>
    <w:rsid w:val="00524BAC"/>
    <w:rsid w:val="00524FD6"/>
    <w:rsid w:val="00525F20"/>
    <w:rsid w:val="00526A37"/>
    <w:rsid w:val="00526C13"/>
    <w:rsid w:val="0052721A"/>
    <w:rsid w:val="005274F7"/>
    <w:rsid w:val="0053029A"/>
    <w:rsid w:val="00530C17"/>
    <w:rsid w:val="00531817"/>
    <w:rsid w:val="00531CB8"/>
    <w:rsid w:val="00532237"/>
    <w:rsid w:val="00533445"/>
    <w:rsid w:val="0053391F"/>
    <w:rsid w:val="00533F0B"/>
    <w:rsid w:val="00534B60"/>
    <w:rsid w:val="00534EA0"/>
    <w:rsid w:val="005365BB"/>
    <w:rsid w:val="00536BC7"/>
    <w:rsid w:val="005374F5"/>
    <w:rsid w:val="00537682"/>
    <w:rsid w:val="0054044D"/>
    <w:rsid w:val="00540CD3"/>
    <w:rsid w:val="00541339"/>
    <w:rsid w:val="0054141E"/>
    <w:rsid w:val="00541E72"/>
    <w:rsid w:val="00541F5F"/>
    <w:rsid w:val="00543086"/>
    <w:rsid w:val="00543EAA"/>
    <w:rsid w:val="0054519A"/>
    <w:rsid w:val="005451C7"/>
    <w:rsid w:val="00545D37"/>
    <w:rsid w:val="005460CF"/>
    <w:rsid w:val="0054696B"/>
    <w:rsid w:val="0054724C"/>
    <w:rsid w:val="00551169"/>
    <w:rsid w:val="00551635"/>
    <w:rsid w:val="00551E22"/>
    <w:rsid w:val="005526FC"/>
    <w:rsid w:val="005531AC"/>
    <w:rsid w:val="0055356F"/>
    <w:rsid w:val="00553AB5"/>
    <w:rsid w:val="00553D3C"/>
    <w:rsid w:val="00554207"/>
    <w:rsid w:val="00555CE8"/>
    <w:rsid w:val="005564EE"/>
    <w:rsid w:val="005567D4"/>
    <w:rsid w:val="00556D26"/>
    <w:rsid w:val="00557743"/>
    <w:rsid w:val="00560C20"/>
    <w:rsid w:val="00560C35"/>
    <w:rsid w:val="005615E6"/>
    <w:rsid w:val="0056163F"/>
    <w:rsid w:val="00561BAA"/>
    <w:rsid w:val="00562197"/>
    <w:rsid w:val="005621A7"/>
    <w:rsid w:val="005623B2"/>
    <w:rsid w:val="005629E3"/>
    <w:rsid w:val="00562A18"/>
    <w:rsid w:val="00562D3C"/>
    <w:rsid w:val="0056325C"/>
    <w:rsid w:val="00563BE9"/>
    <w:rsid w:val="00564277"/>
    <w:rsid w:val="005644BE"/>
    <w:rsid w:val="00564737"/>
    <w:rsid w:val="005648BC"/>
    <w:rsid w:val="00564A1F"/>
    <w:rsid w:val="00564AAD"/>
    <w:rsid w:val="00564BD5"/>
    <w:rsid w:val="00565157"/>
    <w:rsid w:val="00565E4F"/>
    <w:rsid w:val="005671AD"/>
    <w:rsid w:val="00567864"/>
    <w:rsid w:val="00567C2E"/>
    <w:rsid w:val="00567CD0"/>
    <w:rsid w:val="00567FA6"/>
    <w:rsid w:val="005701C0"/>
    <w:rsid w:val="005716F3"/>
    <w:rsid w:val="00571E8D"/>
    <w:rsid w:val="00571F35"/>
    <w:rsid w:val="0057256D"/>
    <w:rsid w:val="005730AA"/>
    <w:rsid w:val="00573C4C"/>
    <w:rsid w:val="00573EC9"/>
    <w:rsid w:val="00573F03"/>
    <w:rsid w:val="0057400E"/>
    <w:rsid w:val="005743F7"/>
    <w:rsid w:val="00574E06"/>
    <w:rsid w:val="005756F9"/>
    <w:rsid w:val="00575C76"/>
    <w:rsid w:val="00576537"/>
    <w:rsid w:val="005765CF"/>
    <w:rsid w:val="00576804"/>
    <w:rsid w:val="00577A3B"/>
    <w:rsid w:val="00580327"/>
    <w:rsid w:val="00581088"/>
    <w:rsid w:val="005818DF"/>
    <w:rsid w:val="00581974"/>
    <w:rsid w:val="00581977"/>
    <w:rsid w:val="00581DCB"/>
    <w:rsid w:val="0058212A"/>
    <w:rsid w:val="0058241F"/>
    <w:rsid w:val="005833CD"/>
    <w:rsid w:val="00584ACA"/>
    <w:rsid w:val="00584B4F"/>
    <w:rsid w:val="00584E4F"/>
    <w:rsid w:val="005850F5"/>
    <w:rsid w:val="00585528"/>
    <w:rsid w:val="0058637A"/>
    <w:rsid w:val="005863AB"/>
    <w:rsid w:val="0058769A"/>
    <w:rsid w:val="00587755"/>
    <w:rsid w:val="00587C3C"/>
    <w:rsid w:val="00587CE7"/>
    <w:rsid w:val="00587EBA"/>
    <w:rsid w:val="00590307"/>
    <w:rsid w:val="0059086E"/>
    <w:rsid w:val="00591856"/>
    <w:rsid w:val="00591E9B"/>
    <w:rsid w:val="00592170"/>
    <w:rsid w:val="0059221A"/>
    <w:rsid w:val="0059260D"/>
    <w:rsid w:val="00592707"/>
    <w:rsid w:val="00592C54"/>
    <w:rsid w:val="00593268"/>
    <w:rsid w:val="00593A7A"/>
    <w:rsid w:val="0059421A"/>
    <w:rsid w:val="00594E65"/>
    <w:rsid w:val="00595030"/>
    <w:rsid w:val="0059595B"/>
    <w:rsid w:val="005964A3"/>
    <w:rsid w:val="0059661C"/>
    <w:rsid w:val="00596AF1"/>
    <w:rsid w:val="00596BF9"/>
    <w:rsid w:val="005A0033"/>
    <w:rsid w:val="005A0521"/>
    <w:rsid w:val="005A09C7"/>
    <w:rsid w:val="005A0ADC"/>
    <w:rsid w:val="005A0D69"/>
    <w:rsid w:val="005A0D78"/>
    <w:rsid w:val="005A1AFE"/>
    <w:rsid w:val="005A1D5E"/>
    <w:rsid w:val="005A347D"/>
    <w:rsid w:val="005A4035"/>
    <w:rsid w:val="005A467E"/>
    <w:rsid w:val="005A47F5"/>
    <w:rsid w:val="005A4B0B"/>
    <w:rsid w:val="005A659B"/>
    <w:rsid w:val="005A66AF"/>
    <w:rsid w:val="005A6E35"/>
    <w:rsid w:val="005A77C8"/>
    <w:rsid w:val="005A7C4F"/>
    <w:rsid w:val="005B08A0"/>
    <w:rsid w:val="005B0C4D"/>
    <w:rsid w:val="005B14BD"/>
    <w:rsid w:val="005B16E7"/>
    <w:rsid w:val="005B18DE"/>
    <w:rsid w:val="005B1A8F"/>
    <w:rsid w:val="005B1FC5"/>
    <w:rsid w:val="005B26C7"/>
    <w:rsid w:val="005B2AF3"/>
    <w:rsid w:val="005B2BA3"/>
    <w:rsid w:val="005B37DD"/>
    <w:rsid w:val="005B3AA2"/>
    <w:rsid w:val="005B3EDE"/>
    <w:rsid w:val="005B43B3"/>
    <w:rsid w:val="005B4624"/>
    <w:rsid w:val="005B4EB2"/>
    <w:rsid w:val="005B596A"/>
    <w:rsid w:val="005B5A09"/>
    <w:rsid w:val="005B5C9E"/>
    <w:rsid w:val="005B603B"/>
    <w:rsid w:val="005B6C67"/>
    <w:rsid w:val="005C0224"/>
    <w:rsid w:val="005C05FD"/>
    <w:rsid w:val="005C087E"/>
    <w:rsid w:val="005C1A17"/>
    <w:rsid w:val="005C233C"/>
    <w:rsid w:val="005C2407"/>
    <w:rsid w:val="005C26B0"/>
    <w:rsid w:val="005C3091"/>
    <w:rsid w:val="005C3832"/>
    <w:rsid w:val="005C3A4B"/>
    <w:rsid w:val="005C3E48"/>
    <w:rsid w:val="005C42B4"/>
    <w:rsid w:val="005C55EF"/>
    <w:rsid w:val="005C6273"/>
    <w:rsid w:val="005C6418"/>
    <w:rsid w:val="005C71BC"/>
    <w:rsid w:val="005C7237"/>
    <w:rsid w:val="005C77E2"/>
    <w:rsid w:val="005D0643"/>
    <w:rsid w:val="005D0AF0"/>
    <w:rsid w:val="005D22AF"/>
    <w:rsid w:val="005D2567"/>
    <w:rsid w:val="005D2C78"/>
    <w:rsid w:val="005D2C8C"/>
    <w:rsid w:val="005D3327"/>
    <w:rsid w:val="005D4537"/>
    <w:rsid w:val="005D45C4"/>
    <w:rsid w:val="005D4E9B"/>
    <w:rsid w:val="005D51FC"/>
    <w:rsid w:val="005D6466"/>
    <w:rsid w:val="005D6BF9"/>
    <w:rsid w:val="005D72CE"/>
    <w:rsid w:val="005D73D4"/>
    <w:rsid w:val="005D750E"/>
    <w:rsid w:val="005D75E1"/>
    <w:rsid w:val="005D76BC"/>
    <w:rsid w:val="005D7FD2"/>
    <w:rsid w:val="005E00FF"/>
    <w:rsid w:val="005E039C"/>
    <w:rsid w:val="005E0E5D"/>
    <w:rsid w:val="005E1361"/>
    <w:rsid w:val="005E1A05"/>
    <w:rsid w:val="005E1ADC"/>
    <w:rsid w:val="005E1C11"/>
    <w:rsid w:val="005E1E38"/>
    <w:rsid w:val="005E21C2"/>
    <w:rsid w:val="005E2BA2"/>
    <w:rsid w:val="005E4362"/>
    <w:rsid w:val="005E4476"/>
    <w:rsid w:val="005E536A"/>
    <w:rsid w:val="005E5804"/>
    <w:rsid w:val="005E59CC"/>
    <w:rsid w:val="005E5EA1"/>
    <w:rsid w:val="005E64DA"/>
    <w:rsid w:val="005E6687"/>
    <w:rsid w:val="005E6D69"/>
    <w:rsid w:val="005E75BF"/>
    <w:rsid w:val="005E7867"/>
    <w:rsid w:val="005F026F"/>
    <w:rsid w:val="005F0710"/>
    <w:rsid w:val="005F1206"/>
    <w:rsid w:val="005F127C"/>
    <w:rsid w:val="005F129E"/>
    <w:rsid w:val="005F14F1"/>
    <w:rsid w:val="005F178A"/>
    <w:rsid w:val="005F2833"/>
    <w:rsid w:val="005F28D2"/>
    <w:rsid w:val="005F2B64"/>
    <w:rsid w:val="005F2F6B"/>
    <w:rsid w:val="005F333D"/>
    <w:rsid w:val="005F3522"/>
    <w:rsid w:val="005F41EF"/>
    <w:rsid w:val="005F4964"/>
    <w:rsid w:val="005F4A36"/>
    <w:rsid w:val="005F5961"/>
    <w:rsid w:val="005F5BD0"/>
    <w:rsid w:val="005F5D11"/>
    <w:rsid w:val="005F6DB7"/>
    <w:rsid w:val="005F7376"/>
    <w:rsid w:val="005F7F52"/>
    <w:rsid w:val="006001D0"/>
    <w:rsid w:val="00600859"/>
    <w:rsid w:val="006016E6"/>
    <w:rsid w:val="00602125"/>
    <w:rsid w:val="00602711"/>
    <w:rsid w:val="00602A06"/>
    <w:rsid w:val="0060353C"/>
    <w:rsid w:val="00603943"/>
    <w:rsid w:val="00603AD3"/>
    <w:rsid w:val="006044FD"/>
    <w:rsid w:val="0060488A"/>
    <w:rsid w:val="00604BC0"/>
    <w:rsid w:val="006056E1"/>
    <w:rsid w:val="00605B61"/>
    <w:rsid w:val="00606988"/>
    <w:rsid w:val="00607CB4"/>
    <w:rsid w:val="00610B7C"/>
    <w:rsid w:val="0061132E"/>
    <w:rsid w:val="00611752"/>
    <w:rsid w:val="00611CDE"/>
    <w:rsid w:val="00613DD6"/>
    <w:rsid w:val="00614036"/>
    <w:rsid w:val="0061453C"/>
    <w:rsid w:val="006148E0"/>
    <w:rsid w:val="00614A9E"/>
    <w:rsid w:val="00616098"/>
    <w:rsid w:val="006162D1"/>
    <w:rsid w:val="00616A29"/>
    <w:rsid w:val="00616CF8"/>
    <w:rsid w:val="00617242"/>
    <w:rsid w:val="00617DA5"/>
    <w:rsid w:val="00617EB1"/>
    <w:rsid w:val="00620713"/>
    <w:rsid w:val="00620911"/>
    <w:rsid w:val="00620CB5"/>
    <w:rsid w:val="006211C7"/>
    <w:rsid w:val="006229EA"/>
    <w:rsid w:val="00622B20"/>
    <w:rsid w:val="00622DC3"/>
    <w:rsid w:val="006245FF"/>
    <w:rsid w:val="006246CE"/>
    <w:rsid w:val="00624BA2"/>
    <w:rsid w:val="00625241"/>
    <w:rsid w:val="0062683B"/>
    <w:rsid w:val="00626975"/>
    <w:rsid w:val="0062710A"/>
    <w:rsid w:val="006276F1"/>
    <w:rsid w:val="00627E87"/>
    <w:rsid w:val="00630A7C"/>
    <w:rsid w:val="00631A54"/>
    <w:rsid w:val="00631A8A"/>
    <w:rsid w:val="00631CDE"/>
    <w:rsid w:val="006325B1"/>
    <w:rsid w:val="0063305B"/>
    <w:rsid w:val="00633FCD"/>
    <w:rsid w:val="00634A12"/>
    <w:rsid w:val="00634FBC"/>
    <w:rsid w:val="006351F8"/>
    <w:rsid w:val="00635610"/>
    <w:rsid w:val="00635C29"/>
    <w:rsid w:val="00636412"/>
    <w:rsid w:val="006365AE"/>
    <w:rsid w:val="0063664E"/>
    <w:rsid w:val="00636F72"/>
    <w:rsid w:val="0063780A"/>
    <w:rsid w:val="00640020"/>
    <w:rsid w:val="006409BD"/>
    <w:rsid w:val="00640ACF"/>
    <w:rsid w:val="00641463"/>
    <w:rsid w:val="006416DF"/>
    <w:rsid w:val="00641AA2"/>
    <w:rsid w:val="00641DA0"/>
    <w:rsid w:val="006420B0"/>
    <w:rsid w:val="00642511"/>
    <w:rsid w:val="00642A7C"/>
    <w:rsid w:val="00642B77"/>
    <w:rsid w:val="00643E1A"/>
    <w:rsid w:val="00644599"/>
    <w:rsid w:val="00644F3B"/>
    <w:rsid w:val="00645111"/>
    <w:rsid w:val="00645446"/>
    <w:rsid w:val="006456DA"/>
    <w:rsid w:val="00645CBE"/>
    <w:rsid w:val="006461AA"/>
    <w:rsid w:val="00646A92"/>
    <w:rsid w:val="00646C50"/>
    <w:rsid w:val="0065075F"/>
    <w:rsid w:val="006508A0"/>
    <w:rsid w:val="00650B24"/>
    <w:rsid w:val="00650BAE"/>
    <w:rsid w:val="00651352"/>
    <w:rsid w:val="00651703"/>
    <w:rsid w:val="006518CE"/>
    <w:rsid w:val="00651918"/>
    <w:rsid w:val="00651E3C"/>
    <w:rsid w:val="0065321F"/>
    <w:rsid w:val="0065334A"/>
    <w:rsid w:val="00653D87"/>
    <w:rsid w:val="006543A7"/>
    <w:rsid w:val="006544D6"/>
    <w:rsid w:val="00654D25"/>
    <w:rsid w:val="006554F5"/>
    <w:rsid w:val="00655569"/>
    <w:rsid w:val="006555C3"/>
    <w:rsid w:val="006556BB"/>
    <w:rsid w:val="00656040"/>
    <w:rsid w:val="00656343"/>
    <w:rsid w:val="0065672E"/>
    <w:rsid w:val="00656C6D"/>
    <w:rsid w:val="00656F00"/>
    <w:rsid w:val="00657034"/>
    <w:rsid w:val="006577C9"/>
    <w:rsid w:val="0066114C"/>
    <w:rsid w:val="006612D8"/>
    <w:rsid w:val="006617EE"/>
    <w:rsid w:val="006619FC"/>
    <w:rsid w:val="00661CB1"/>
    <w:rsid w:val="00662784"/>
    <w:rsid w:val="006627E5"/>
    <w:rsid w:val="00662DAC"/>
    <w:rsid w:val="00663EC3"/>
    <w:rsid w:val="00664361"/>
    <w:rsid w:val="00665AC8"/>
    <w:rsid w:val="00665B0B"/>
    <w:rsid w:val="00665B68"/>
    <w:rsid w:val="00666990"/>
    <w:rsid w:val="006674ED"/>
    <w:rsid w:val="006678CB"/>
    <w:rsid w:val="006679FA"/>
    <w:rsid w:val="0067116A"/>
    <w:rsid w:val="00672082"/>
    <w:rsid w:val="006728DA"/>
    <w:rsid w:val="00672A0D"/>
    <w:rsid w:val="0067383E"/>
    <w:rsid w:val="00673C00"/>
    <w:rsid w:val="00673E68"/>
    <w:rsid w:val="00674333"/>
    <w:rsid w:val="00674639"/>
    <w:rsid w:val="00674ADD"/>
    <w:rsid w:val="00674F30"/>
    <w:rsid w:val="00674F62"/>
    <w:rsid w:val="00675550"/>
    <w:rsid w:val="006755FC"/>
    <w:rsid w:val="00675615"/>
    <w:rsid w:val="00676912"/>
    <w:rsid w:val="00676943"/>
    <w:rsid w:val="00676BAB"/>
    <w:rsid w:val="00677558"/>
    <w:rsid w:val="006776E9"/>
    <w:rsid w:val="006779EC"/>
    <w:rsid w:val="00680869"/>
    <w:rsid w:val="006808CF"/>
    <w:rsid w:val="00680BF4"/>
    <w:rsid w:val="00680E40"/>
    <w:rsid w:val="00681023"/>
    <w:rsid w:val="006810D9"/>
    <w:rsid w:val="006825D2"/>
    <w:rsid w:val="00682B63"/>
    <w:rsid w:val="00683390"/>
    <w:rsid w:val="00683CCF"/>
    <w:rsid w:val="0068456B"/>
    <w:rsid w:val="006846D1"/>
    <w:rsid w:val="00684A91"/>
    <w:rsid w:val="00684C77"/>
    <w:rsid w:val="00685B41"/>
    <w:rsid w:val="0068651B"/>
    <w:rsid w:val="00686DEC"/>
    <w:rsid w:val="00686FA6"/>
    <w:rsid w:val="00687139"/>
    <w:rsid w:val="00687E42"/>
    <w:rsid w:val="00690A49"/>
    <w:rsid w:val="00690E72"/>
    <w:rsid w:val="00690F34"/>
    <w:rsid w:val="00691137"/>
    <w:rsid w:val="006912E8"/>
    <w:rsid w:val="006917AC"/>
    <w:rsid w:val="006919AA"/>
    <w:rsid w:val="00692AE6"/>
    <w:rsid w:val="00692B12"/>
    <w:rsid w:val="0069343D"/>
    <w:rsid w:val="00693571"/>
    <w:rsid w:val="006947FF"/>
    <w:rsid w:val="0069490D"/>
    <w:rsid w:val="00694C4A"/>
    <w:rsid w:val="00694FB3"/>
    <w:rsid w:val="00695419"/>
    <w:rsid w:val="006962F2"/>
    <w:rsid w:val="00696AD0"/>
    <w:rsid w:val="006A0347"/>
    <w:rsid w:val="006A11F0"/>
    <w:rsid w:val="006A1363"/>
    <w:rsid w:val="006A221C"/>
    <w:rsid w:val="006A28F2"/>
    <w:rsid w:val="006A3146"/>
    <w:rsid w:val="006A444D"/>
    <w:rsid w:val="006A4FF1"/>
    <w:rsid w:val="006A504F"/>
    <w:rsid w:val="006A50BF"/>
    <w:rsid w:val="006A5BC0"/>
    <w:rsid w:val="006A64E4"/>
    <w:rsid w:val="006A69EB"/>
    <w:rsid w:val="006A6F12"/>
    <w:rsid w:val="006A70C7"/>
    <w:rsid w:val="006A7E77"/>
    <w:rsid w:val="006B1784"/>
    <w:rsid w:val="006B1DE7"/>
    <w:rsid w:val="006B20B6"/>
    <w:rsid w:val="006B20BA"/>
    <w:rsid w:val="006B20EF"/>
    <w:rsid w:val="006B2663"/>
    <w:rsid w:val="006B2807"/>
    <w:rsid w:val="006B3730"/>
    <w:rsid w:val="006B3BAF"/>
    <w:rsid w:val="006B461B"/>
    <w:rsid w:val="006B4D35"/>
    <w:rsid w:val="006B4DAA"/>
    <w:rsid w:val="006B4E44"/>
    <w:rsid w:val="006B5274"/>
    <w:rsid w:val="006B59B3"/>
    <w:rsid w:val="006B62CE"/>
    <w:rsid w:val="006B6B3D"/>
    <w:rsid w:val="006B7352"/>
    <w:rsid w:val="006C00D5"/>
    <w:rsid w:val="006C0907"/>
    <w:rsid w:val="006C09C4"/>
    <w:rsid w:val="006C0F64"/>
    <w:rsid w:val="006C11A5"/>
    <w:rsid w:val="006C214D"/>
    <w:rsid w:val="006C2172"/>
    <w:rsid w:val="006C27B8"/>
    <w:rsid w:val="006C2BB5"/>
    <w:rsid w:val="006C2C56"/>
    <w:rsid w:val="006C2F76"/>
    <w:rsid w:val="006C3232"/>
    <w:rsid w:val="006C351A"/>
    <w:rsid w:val="006C3A3F"/>
    <w:rsid w:val="006C452E"/>
    <w:rsid w:val="006C4C72"/>
    <w:rsid w:val="006C4D31"/>
    <w:rsid w:val="006C5324"/>
    <w:rsid w:val="006C6173"/>
    <w:rsid w:val="006C654C"/>
    <w:rsid w:val="006C6998"/>
    <w:rsid w:val="006C6AF5"/>
    <w:rsid w:val="006C6B7B"/>
    <w:rsid w:val="006C7A47"/>
    <w:rsid w:val="006C7BE6"/>
    <w:rsid w:val="006C7F21"/>
    <w:rsid w:val="006C7FD4"/>
    <w:rsid w:val="006D06A2"/>
    <w:rsid w:val="006D07B4"/>
    <w:rsid w:val="006D0B55"/>
    <w:rsid w:val="006D0B64"/>
    <w:rsid w:val="006D15DF"/>
    <w:rsid w:val="006D1811"/>
    <w:rsid w:val="006D22ED"/>
    <w:rsid w:val="006D2A8B"/>
    <w:rsid w:val="006D2ACE"/>
    <w:rsid w:val="006D2C02"/>
    <w:rsid w:val="006D2EB5"/>
    <w:rsid w:val="006D2FF7"/>
    <w:rsid w:val="006D3633"/>
    <w:rsid w:val="006D3DAF"/>
    <w:rsid w:val="006D4107"/>
    <w:rsid w:val="006D410B"/>
    <w:rsid w:val="006D4AF2"/>
    <w:rsid w:val="006D4B01"/>
    <w:rsid w:val="006D5774"/>
    <w:rsid w:val="006D5857"/>
    <w:rsid w:val="006D59FA"/>
    <w:rsid w:val="006D6A77"/>
    <w:rsid w:val="006D6AD2"/>
    <w:rsid w:val="006D7055"/>
    <w:rsid w:val="006D7645"/>
    <w:rsid w:val="006E0649"/>
    <w:rsid w:val="006E1D24"/>
    <w:rsid w:val="006E2BBC"/>
    <w:rsid w:val="006E367C"/>
    <w:rsid w:val="006E40D9"/>
    <w:rsid w:val="006E4311"/>
    <w:rsid w:val="006E4635"/>
    <w:rsid w:val="006E4AE3"/>
    <w:rsid w:val="006E5A87"/>
    <w:rsid w:val="006E5ED7"/>
    <w:rsid w:val="006E607A"/>
    <w:rsid w:val="006E652B"/>
    <w:rsid w:val="006E6598"/>
    <w:rsid w:val="006E6D6F"/>
    <w:rsid w:val="006F00CB"/>
    <w:rsid w:val="006F011A"/>
    <w:rsid w:val="006F0CED"/>
    <w:rsid w:val="006F0E65"/>
    <w:rsid w:val="006F1EF3"/>
    <w:rsid w:val="006F204A"/>
    <w:rsid w:val="006F231C"/>
    <w:rsid w:val="006F2489"/>
    <w:rsid w:val="006F2558"/>
    <w:rsid w:val="006F36B8"/>
    <w:rsid w:val="006F466A"/>
    <w:rsid w:val="006F54CC"/>
    <w:rsid w:val="006F5D47"/>
    <w:rsid w:val="006F5E7A"/>
    <w:rsid w:val="006F7361"/>
    <w:rsid w:val="006F745B"/>
    <w:rsid w:val="006F76A6"/>
    <w:rsid w:val="006F789C"/>
    <w:rsid w:val="006F7C60"/>
    <w:rsid w:val="006F7D27"/>
    <w:rsid w:val="0070173E"/>
    <w:rsid w:val="00701C26"/>
    <w:rsid w:val="00701F61"/>
    <w:rsid w:val="0070250A"/>
    <w:rsid w:val="00702B3F"/>
    <w:rsid w:val="00702FFB"/>
    <w:rsid w:val="00703A88"/>
    <w:rsid w:val="00703CB5"/>
    <w:rsid w:val="00703FF1"/>
    <w:rsid w:val="007041CD"/>
    <w:rsid w:val="00704644"/>
    <w:rsid w:val="00704FB5"/>
    <w:rsid w:val="00704FF6"/>
    <w:rsid w:val="00705901"/>
    <w:rsid w:val="0070629C"/>
    <w:rsid w:val="00706C2F"/>
    <w:rsid w:val="00706FCF"/>
    <w:rsid w:val="00707584"/>
    <w:rsid w:val="0070790E"/>
    <w:rsid w:val="00711BBC"/>
    <w:rsid w:val="00712166"/>
    <w:rsid w:val="0071233A"/>
    <w:rsid w:val="00712392"/>
    <w:rsid w:val="00713390"/>
    <w:rsid w:val="007133DB"/>
    <w:rsid w:val="00713617"/>
    <w:rsid w:val="00713FB4"/>
    <w:rsid w:val="007142CA"/>
    <w:rsid w:val="00714694"/>
    <w:rsid w:val="00714946"/>
    <w:rsid w:val="00714C95"/>
    <w:rsid w:val="00715B06"/>
    <w:rsid w:val="00715F4E"/>
    <w:rsid w:val="00716344"/>
    <w:rsid w:val="0071667D"/>
    <w:rsid w:val="00716DC1"/>
    <w:rsid w:val="007202E2"/>
    <w:rsid w:val="00720DA7"/>
    <w:rsid w:val="00720E55"/>
    <w:rsid w:val="00720EAE"/>
    <w:rsid w:val="00721254"/>
    <w:rsid w:val="00721E89"/>
    <w:rsid w:val="00721F16"/>
    <w:rsid w:val="007225E5"/>
    <w:rsid w:val="00723737"/>
    <w:rsid w:val="00723F96"/>
    <w:rsid w:val="00724E2F"/>
    <w:rsid w:val="00724E34"/>
    <w:rsid w:val="007250B6"/>
    <w:rsid w:val="00726831"/>
    <w:rsid w:val="00726E2F"/>
    <w:rsid w:val="00727305"/>
    <w:rsid w:val="0072761B"/>
    <w:rsid w:val="00727AD9"/>
    <w:rsid w:val="00727E7F"/>
    <w:rsid w:val="00730277"/>
    <w:rsid w:val="00730599"/>
    <w:rsid w:val="00730947"/>
    <w:rsid w:val="00732421"/>
    <w:rsid w:val="00732E7E"/>
    <w:rsid w:val="00733AD8"/>
    <w:rsid w:val="00734567"/>
    <w:rsid w:val="007349C9"/>
    <w:rsid w:val="00734A0F"/>
    <w:rsid w:val="00734FD4"/>
    <w:rsid w:val="00735445"/>
    <w:rsid w:val="0073573E"/>
    <w:rsid w:val="0073596F"/>
    <w:rsid w:val="00735AEE"/>
    <w:rsid w:val="00735D0F"/>
    <w:rsid w:val="00736B00"/>
    <w:rsid w:val="00736B8D"/>
    <w:rsid w:val="00740248"/>
    <w:rsid w:val="00740EED"/>
    <w:rsid w:val="00741CF1"/>
    <w:rsid w:val="00741D66"/>
    <w:rsid w:val="0074350A"/>
    <w:rsid w:val="0074358C"/>
    <w:rsid w:val="00743EA7"/>
    <w:rsid w:val="00743FBD"/>
    <w:rsid w:val="00743FCE"/>
    <w:rsid w:val="00744A53"/>
    <w:rsid w:val="00744A92"/>
    <w:rsid w:val="00744CE6"/>
    <w:rsid w:val="00745BED"/>
    <w:rsid w:val="00746FA7"/>
    <w:rsid w:val="00747243"/>
    <w:rsid w:val="0074755F"/>
    <w:rsid w:val="00747E80"/>
    <w:rsid w:val="00750529"/>
    <w:rsid w:val="00751388"/>
    <w:rsid w:val="007517C1"/>
    <w:rsid w:val="00751BBB"/>
    <w:rsid w:val="007520BD"/>
    <w:rsid w:val="007527B9"/>
    <w:rsid w:val="00752B3C"/>
    <w:rsid w:val="007532D9"/>
    <w:rsid w:val="00754AFD"/>
    <w:rsid w:val="00754B42"/>
    <w:rsid w:val="007559DB"/>
    <w:rsid w:val="00755E77"/>
    <w:rsid w:val="007562D6"/>
    <w:rsid w:val="007563BD"/>
    <w:rsid w:val="00756EB2"/>
    <w:rsid w:val="00757999"/>
    <w:rsid w:val="00761627"/>
    <w:rsid w:val="0076313E"/>
    <w:rsid w:val="00763218"/>
    <w:rsid w:val="00764390"/>
    <w:rsid w:val="0076509A"/>
    <w:rsid w:val="0076556B"/>
    <w:rsid w:val="00765788"/>
    <w:rsid w:val="00765C21"/>
    <w:rsid w:val="007661E8"/>
    <w:rsid w:val="00766A01"/>
    <w:rsid w:val="007670BD"/>
    <w:rsid w:val="007677E7"/>
    <w:rsid w:val="00767977"/>
    <w:rsid w:val="00770370"/>
    <w:rsid w:val="007714C8"/>
    <w:rsid w:val="0077168F"/>
    <w:rsid w:val="0077187A"/>
    <w:rsid w:val="00771BC2"/>
    <w:rsid w:val="00772167"/>
    <w:rsid w:val="00772653"/>
    <w:rsid w:val="007726F2"/>
    <w:rsid w:val="00772777"/>
    <w:rsid w:val="007727B5"/>
    <w:rsid w:val="00773361"/>
    <w:rsid w:val="00773E56"/>
    <w:rsid w:val="00774C1E"/>
    <w:rsid w:val="00776746"/>
    <w:rsid w:val="00776887"/>
    <w:rsid w:val="00776EE4"/>
    <w:rsid w:val="00777A50"/>
    <w:rsid w:val="00780146"/>
    <w:rsid w:val="00780CA0"/>
    <w:rsid w:val="00780CA6"/>
    <w:rsid w:val="00780F7F"/>
    <w:rsid w:val="00781110"/>
    <w:rsid w:val="0078127D"/>
    <w:rsid w:val="007816EC"/>
    <w:rsid w:val="007819B6"/>
    <w:rsid w:val="00782798"/>
    <w:rsid w:val="00782A73"/>
    <w:rsid w:val="00783928"/>
    <w:rsid w:val="00784362"/>
    <w:rsid w:val="00784E5A"/>
    <w:rsid w:val="0078548F"/>
    <w:rsid w:val="007857C4"/>
    <w:rsid w:val="007860D0"/>
    <w:rsid w:val="0078623C"/>
    <w:rsid w:val="007869B6"/>
    <w:rsid w:val="00786F5B"/>
    <w:rsid w:val="007873F1"/>
    <w:rsid w:val="00787D65"/>
    <w:rsid w:val="0079084F"/>
    <w:rsid w:val="0079144C"/>
    <w:rsid w:val="00791596"/>
    <w:rsid w:val="00792277"/>
    <w:rsid w:val="0079254B"/>
    <w:rsid w:val="00792662"/>
    <w:rsid w:val="00793311"/>
    <w:rsid w:val="00793520"/>
    <w:rsid w:val="0079375C"/>
    <w:rsid w:val="00793AC0"/>
    <w:rsid w:val="00794086"/>
    <w:rsid w:val="007949A9"/>
    <w:rsid w:val="007954CB"/>
    <w:rsid w:val="0079641A"/>
    <w:rsid w:val="00796636"/>
    <w:rsid w:val="0079789F"/>
    <w:rsid w:val="007A0883"/>
    <w:rsid w:val="007A3693"/>
    <w:rsid w:val="007A386B"/>
    <w:rsid w:val="007A3C57"/>
    <w:rsid w:val="007A3CE2"/>
    <w:rsid w:val="007A4100"/>
    <w:rsid w:val="007A54F5"/>
    <w:rsid w:val="007A552E"/>
    <w:rsid w:val="007A59E7"/>
    <w:rsid w:val="007A6063"/>
    <w:rsid w:val="007A6166"/>
    <w:rsid w:val="007A6439"/>
    <w:rsid w:val="007A7396"/>
    <w:rsid w:val="007A7834"/>
    <w:rsid w:val="007B02A6"/>
    <w:rsid w:val="007B0348"/>
    <w:rsid w:val="007B0386"/>
    <w:rsid w:val="007B0D76"/>
    <w:rsid w:val="007B1D77"/>
    <w:rsid w:val="007B1DC5"/>
    <w:rsid w:val="007B1EBD"/>
    <w:rsid w:val="007B214D"/>
    <w:rsid w:val="007B226E"/>
    <w:rsid w:val="007B34F3"/>
    <w:rsid w:val="007B58FB"/>
    <w:rsid w:val="007B61D2"/>
    <w:rsid w:val="007B622B"/>
    <w:rsid w:val="007B6B97"/>
    <w:rsid w:val="007B7931"/>
    <w:rsid w:val="007C0444"/>
    <w:rsid w:val="007C093F"/>
    <w:rsid w:val="007C13BB"/>
    <w:rsid w:val="007C1AA2"/>
    <w:rsid w:val="007C1C03"/>
    <w:rsid w:val="007C2299"/>
    <w:rsid w:val="007C246D"/>
    <w:rsid w:val="007C26AB"/>
    <w:rsid w:val="007C29AF"/>
    <w:rsid w:val="007C29B0"/>
    <w:rsid w:val="007C2D19"/>
    <w:rsid w:val="007C2E22"/>
    <w:rsid w:val="007C2E37"/>
    <w:rsid w:val="007C432F"/>
    <w:rsid w:val="007C4927"/>
    <w:rsid w:val="007C4FBE"/>
    <w:rsid w:val="007C54D8"/>
    <w:rsid w:val="007C58F8"/>
    <w:rsid w:val="007C5C0F"/>
    <w:rsid w:val="007C6201"/>
    <w:rsid w:val="007C6C40"/>
    <w:rsid w:val="007C77C7"/>
    <w:rsid w:val="007D0323"/>
    <w:rsid w:val="007D066C"/>
    <w:rsid w:val="007D098D"/>
    <w:rsid w:val="007D14D1"/>
    <w:rsid w:val="007D1677"/>
    <w:rsid w:val="007D1A9C"/>
    <w:rsid w:val="007D1C81"/>
    <w:rsid w:val="007D1F70"/>
    <w:rsid w:val="007D22F9"/>
    <w:rsid w:val="007D272D"/>
    <w:rsid w:val="007D2F13"/>
    <w:rsid w:val="007D313B"/>
    <w:rsid w:val="007D346F"/>
    <w:rsid w:val="007D3E2A"/>
    <w:rsid w:val="007D41BD"/>
    <w:rsid w:val="007D470F"/>
    <w:rsid w:val="007D52CA"/>
    <w:rsid w:val="007D59F6"/>
    <w:rsid w:val="007D6D5D"/>
    <w:rsid w:val="007D7844"/>
    <w:rsid w:val="007D79AB"/>
    <w:rsid w:val="007E03DB"/>
    <w:rsid w:val="007E1071"/>
    <w:rsid w:val="007E15D4"/>
    <w:rsid w:val="007E1783"/>
    <w:rsid w:val="007E2452"/>
    <w:rsid w:val="007E25FF"/>
    <w:rsid w:val="007E3021"/>
    <w:rsid w:val="007E3631"/>
    <w:rsid w:val="007E3D91"/>
    <w:rsid w:val="007E44AA"/>
    <w:rsid w:val="007E51C0"/>
    <w:rsid w:val="007E57F8"/>
    <w:rsid w:val="007E64D9"/>
    <w:rsid w:val="007E6683"/>
    <w:rsid w:val="007E67D3"/>
    <w:rsid w:val="007E6A67"/>
    <w:rsid w:val="007E791D"/>
    <w:rsid w:val="007F04F8"/>
    <w:rsid w:val="007F12B5"/>
    <w:rsid w:val="007F2139"/>
    <w:rsid w:val="007F21B0"/>
    <w:rsid w:val="007F2870"/>
    <w:rsid w:val="007F33F9"/>
    <w:rsid w:val="007F35A2"/>
    <w:rsid w:val="007F3C8C"/>
    <w:rsid w:val="007F4451"/>
    <w:rsid w:val="007F453D"/>
    <w:rsid w:val="007F47D6"/>
    <w:rsid w:val="007F4859"/>
    <w:rsid w:val="007F544C"/>
    <w:rsid w:val="007F5696"/>
    <w:rsid w:val="007F59D8"/>
    <w:rsid w:val="007F6960"/>
    <w:rsid w:val="007F75C6"/>
    <w:rsid w:val="007F7EEE"/>
    <w:rsid w:val="0080123D"/>
    <w:rsid w:val="0080205A"/>
    <w:rsid w:val="00802621"/>
    <w:rsid w:val="00803907"/>
    <w:rsid w:val="00803A50"/>
    <w:rsid w:val="008056FE"/>
    <w:rsid w:val="00805E95"/>
    <w:rsid w:val="00806671"/>
    <w:rsid w:val="008071BC"/>
    <w:rsid w:val="008073AA"/>
    <w:rsid w:val="008076A1"/>
    <w:rsid w:val="00807A1E"/>
    <w:rsid w:val="00807F01"/>
    <w:rsid w:val="0081072F"/>
    <w:rsid w:val="0081113F"/>
    <w:rsid w:val="0081115B"/>
    <w:rsid w:val="0081128F"/>
    <w:rsid w:val="008120DA"/>
    <w:rsid w:val="0081262B"/>
    <w:rsid w:val="00813009"/>
    <w:rsid w:val="00813145"/>
    <w:rsid w:val="008133F9"/>
    <w:rsid w:val="00814A6F"/>
    <w:rsid w:val="00815586"/>
    <w:rsid w:val="008160A7"/>
    <w:rsid w:val="0081627D"/>
    <w:rsid w:val="0081649A"/>
    <w:rsid w:val="008168A8"/>
    <w:rsid w:val="00816926"/>
    <w:rsid w:val="00816D90"/>
    <w:rsid w:val="00816E54"/>
    <w:rsid w:val="0081729C"/>
    <w:rsid w:val="0081732E"/>
    <w:rsid w:val="00817409"/>
    <w:rsid w:val="00817F00"/>
    <w:rsid w:val="00820806"/>
    <w:rsid w:val="0082119A"/>
    <w:rsid w:val="00821225"/>
    <w:rsid w:val="0082122E"/>
    <w:rsid w:val="00821251"/>
    <w:rsid w:val="00821982"/>
    <w:rsid w:val="00822094"/>
    <w:rsid w:val="00822137"/>
    <w:rsid w:val="00822195"/>
    <w:rsid w:val="008228DB"/>
    <w:rsid w:val="00822FE7"/>
    <w:rsid w:val="00822FE9"/>
    <w:rsid w:val="0082428D"/>
    <w:rsid w:val="00824A7B"/>
    <w:rsid w:val="00824D50"/>
    <w:rsid w:val="00824EB1"/>
    <w:rsid w:val="008258FE"/>
    <w:rsid w:val="0082652C"/>
    <w:rsid w:val="00826998"/>
    <w:rsid w:val="00826C54"/>
    <w:rsid w:val="00826EAE"/>
    <w:rsid w:val="008279F1"/>
    <w:rsid w:val="008301FA"/>
    <w:rsid w:val="008304AC"/>
    <w:rsid w:val="00830710"/>
    <w:rsid w:val="00830E69"/>
    <w:rsid w:val="0083192E"/>
    <w:rsid w:val="00831E5A"/>
    <w:rsid w:val="00831E93"/>
    <w:rsid w:val="008320A9"/>
    <w:rsid w:val="008326BC"/>
    <w:rsid w:val="00832A51"/>
    <w:rsid w:val="00832AED"/>
    <w:rsid w:val="00833B3D"/>
    <w:rsid w:val="00833BDE"/>
    <w:rsid w:val="00834557"/>
    <w:rsid w:val="00834755"/>
    <w:rsid w:val="008348A1"/>
    <w:rsid w:val="008348F0"/>
    <w:rsid w:val="00834BDF"/>
    <w:rsid w:val="00834CC4"/>
    <w:rsid w:val="00834E05"/>
    <w:rsid w:val="0083520B"/>
    <w:rsid w:val="00835819"/>
    <w:rsid w:val="00835E01"/>
    <w:rsid w:val="00836451"/>
    <w:rsid w:val="0083671C"/>
    <w:rsid w:val="008367B0"/>
    <w:rsid w:val="008410F9"/>
    <w:rsid w:val="00841BDA"/>
    <w:rsid w:val="0084201B"/>
    <w:rsid w:val="00842395"/>
    <w:rsid w:val="00842430"/>
    <w:rsid w:val="008427F1"/>
    <w:rsid w:val="00843231"/>
    <w:rsid w:val="008432C0"/>
    <w:rsid w:val="00844187"/>
    <w:rsid w:val="008447FF"/>
    <w:rsid w:val="00844FA8"/>
    <w:rsid w:val="00844FC6"/>
    <w:rsid w:val="00845082"/>
    <w:rsid w:val="00845176"/>
    <w:rsid w:val="00845773"/>
    <w:rsid w:val="00845D28"/>
    <w:rsid w:val="00845EDF"/>
    <w:rsid w:val="00845F90"/>
    <w:rsid w:val="00845FE8"/>
    <w:rsid w:val="00846A00"/>
    <w:rsid w:val="00846A80"/>
    <w:rsid w:val="00846B28"/>
    <w:rsid w:val="0085004A"/>
    <w:rsid w:val="0085083B"/>
    <w:rsid w:val="008508E5"/>
    <w:rsid w:val="00850B73"/>
    <w:rsid w:val="008518E6"/>
    <w:rsid w:val="0085193E"/>
    <w:rsid w:val="00852202"/>
    <w:rsid w:val="00852642"/>
    <w:rsid w:val="0085271B"/>
    <w:rsid w:val="00852790"/>
    <w:rsid w:val="0085295E"/>
    <w:rsid w:val="00852B36"/>
    <w:rsid w:val="00852DF4"/>
    <w:rsid w:val="00852F22"/>
    <w:rsid w:val="00853017"/>
    <w:rsid w:val="00853082"/>
    <w:rsid w:val="00853217"/>
    <w:rsid w:val="008549AD"/>
    <w:rsid w:val="00855030"/>
    <w:rsid w:val="008553E0"/>
    <w:rsid w:val="0085614A"/>
    <w:rsid w:val="008565A9"/>
    <w:rsid w:val="0086028A"/>
    <w:rsid w:val="00860DB1"/>
    <w:rsid w:val="0086130B"/>
    <w:rsid w:val="00861393"/>
    <w:rsid w:val="0086150C"/>
    <w:rsid w:val="00862046"/>
    <w:rsid w:val="0086250B"/>
    <w:rsid w:val="00862639"/>
    <w:rsid w:val="0086278A"/>
    <w:rsid w:val="00862A7C"/>
    <w:rsid w:val="00862CCD"/>
    <w:rsid w:val="00863DF6"/>
    <w:rsid w:val="00863E62"/>
    <w:rsid w:val="00864B3B"/>
    <w:rsid w:val="00864E81"/>
    <w:rsid w:val="00864F53"/>
    <w:rsid w:val="00864FB9"/>
    <w:rsid w:val="00865002"/>
    <w:rsid w:val="00865A10"/>
    <w:rsid w:val="00865D1A"/>
    <w:rsid w:val="00866227"/>
    <w:rsid w:val="00866491"/>
    <w:rsid w:val="00866920"/>
    <w:rsid w:val="00866F69"/>
    <w:rsid w:val="00866F7E"/>
    <w:rsid w:val="0086739F"/>
    <w:rsid w:val="00867B86"/>
    <w:rsid w:val="00867E6C"/>
    <w:rsid w:val="00867E77"/>
    <w:rsid w:val="00867FCF"/>
    <w:rsid w:val="0087019B"/>
    <w:rsid w:val="008707D8"/>
    <w:rsid w:val="00870A19"/>
    <w:rsid w:val="00870B2F"/>
    <w:rsid w:val="00873C4B"/>
    <w:rsid w:val="008742D7"/>
    <w:rsid w:val="0087495A"/>
    <w:rsid w:val="00875993"/>
    <w:rsid w:val="00875AE4"/>
    <w:rsid w:val="008769A6"/>
    <w:rsid w:val="00876CE8"/>
    <w:rsid w:val="00877006"/>
    <w:rsid w:val="008770A8"/>
    <w:rsid w:val="008772F3"/>
    <w:rsid w:val="0087756C"/>
    <w:rsid w:val="0088019C"/>
    <w:rsid w:val="00880725"/>
    <w:rsid w:val="0088091A"/>
    <w:rsid w:val="00880A35"/>
    <w:rsid w:val="008818F0"/>
    <w:rsid w:val="00882DCC"/>
    <w:rsid w:val="00882DF4"/>
    <w:rsid w:val="00882E41"/>
    <w:rsid w:val="00883364"/>
    <w:rsid w:val="008834C7"/>
    <w:rsid w:val="00884D79"/>
    <w:rsid w:val="008860ED"/>
    <w:rsid w:val="0088620E"/>
    <w:rsid w:val="008865D4"/>
    <w:rsid w:val="008868CA"/>
    <w:rsid w:val="00887668"/>
    <w:rsid w:val="00887AC6"/>
    <w:rsid w:val="00887DC6"/>
    <w:rsid w:val="00890F1F"/>
    <w:rsid w:val="00891996"/>
    <w:rsid w:val="00891B9F"/>
    <w:rsid w:val="00891C9C"/>
    <w:rsid w:val="0089226F"/>
    <w:rsid w:val="00892D9F"/>
    <w:rsid w:val="008940B7"/>
    <w:rsid w:val="008947FB"/>
    <w:rsid w:val="0089526C"/>
    <w:rsid w:val="008952C2"/>
    <w:rsid w:val="00895AA8"/>
    <w:rsid w:val="00896319"/>
    <w:rsid w:val="00897122"/>
    <w:rsid w:val="008973FE"/>
    <w:rsid w:val="008A0870"/>
    <w:rsid w:val="008A154D"/>
    <w:rsid w:val="008A1C4F"/>
    <w:rsid w:val="008A28EB"/>
    <w:rsid w:val="008A2A1E"/>
    <w:rsid w:val="008A358F"/>
    <w:rsid w:val="008A3CF8"/>
    <w:rsid w:val="008A4487"/>
    <w:rsid w:val="008A4664"/>
    <w:rsid w:val="008A4946"/>
    <w:rsid w:val="008A5C77"/>
    <w:rsid w:val="008A6C3A"/>
    <w:rsid w:val="008A757C"/>
    <w:rsid w:val="008A7B26"/>
    <w:rsid w:val="008B024B"/>
    <w:rsid w:val="008B1215"/>
    <w:rsid w:val="008B2534"/>
    <w:rsid w:val="008B2DCF"/>
    <w:rsid w:val="008B311A"/>
    <w:rsid w:val="008B3363"/>
    <w:rsid w:val="008B390E"/>
    <w:rsid w:val="008B3C17"/>
    <w:rsid w:val="008B4383"/>
    <w:rsid w:val="008B50AD"/>
    <w:rsid w:val="008B594D"/>
    <w:rsid w:val="008B5AFC"/>
    <w:rsid w:val="008B5F12"/>
    <w:rsid w:val="008B62E1"/>
    <w:rsid w:val="008B6AEF"/>
    <w:rsid w:val="008B6D81"/>
    <w:rsid w:val="008B7226"/>
    <w:rsid w:val="008B759B"/>
    <w:rsid w:val="008C0027"/>
    <w:rsid w:val="008C012B"/>
    <w:rsid w:val="008C0C2B"/>
    <w:rsid w:val="008C1565"/>
    <w:rsid w:val="008C1792"/>
    <w:rsid w:val="008C1858"/>
    <w:rsid w:val="008C2508"/>
    <w:rsid w:val="008C2BBA"/>
    <w:rsid w:val="008C2C67"/>
    <w:rsid w:val="008C3FF2"/>
    <w:rsid w:val="008C463E"/>
    <w:rsid w:val="008C4A2F"/>
    <w:rsid w:val="008C72A0"/>
    <w:rsid w:val="008C7437"/>
    <w:rsid w:val="008C7635"/>
    <w:rsid w:val="008C7B26"/>
    <w:rsid w:val="008D0496"/>
    <w:rsid w:val="008D0704"/>
    <w:rsid w:val="008D0764"/>
    <w:rsid w:val="008D1136"/>
    <w:rsid w:val="008D12E5"/>
    <w:rsid w:val="008D14FD"/>
    <w:rsid w:val="008D1E70"/>
    <w:rsid w:val="008D23B6"/>
    <w:rsid w:val="008D2D8D"/>
    <w:rsid w:val="008D4458"/>
    <w:rsid w:val="008D4908"/>
    <w:rsid w:val="008D4F7D"/>
    <w:rsid w:val="008D52C2"/>
    <w:rsid w:val="008D5343"/>
    <w:rsid w:val="008D54BE"/>
    <w:rsid w:val="008D5A70"/>
    <w:rsid w:val="008D5EAB"/>
    <w:rsid w:val="008D715F"/>
    <w:rsid w:val="008D7932"/>
    <w:rsid w:val="008D7FBE"/>
    <w:rsid w:val="008E0100"/>
    <w:rsid w:val="008E054A"/>
    <w:rsid w:val="008E0737"/>
    <w:rsid w:val="008E10CC"/>
    <w:rsid w:val="008E113C"/>
    <w:rsid w:val="008E1727"/>
    <w:rsid w:val="008E24F7"/>
    <w:rsid w:val="008E3556"/>
    <w:rsid w:val="008E3B7D"/>
    <w:rsid w:val="008E41C9"/>
    <w:rsid w:val="008E48E2"/>
    <w:rsid w:val="008E510F"/>
    <w:rsid w:val="008E5322"/>
    <w:rsid w:val="008E577B"/>
    <w:rsid w:val="008E5929"/>
    <w:rsid w:val="008E6020"/>
    <w:rsid w:val="008E6264"/>
    <w:rsid w:val="008E633B"/>
    <w:rsid w:val="008E6A31"/>
    <w:rsid w:val="008E6A6F"/>
    <w:rsid w:val="008E6A80"/>
    <w:rsid w:val="008F029E"/>
    <w:rsid w:val="008F0ACA"/>
    <w:rsid w:val="008F1341"/>
    <w:rsid w:val="008F24EE"/>
    <w:rsid w:val="008F299D"/>
    <w:rsid w:val="008F30B9"/>
    <w:rsid w:val="008F332E"/>
    <w:rsid w:val="008F3B9B"/>
    <w:rsid w:val="008F3CB6"/>
    <w:rsid w:val="008F3FB6"/>
    <w:rsid w:val="008F4CD8"/>
    <w:rsid w:val="008F4DFA"/>
    <w:rsid w:val="008F4E84"/>
    <w:rsid w:val="008F567C"/>
    <w:rsid w:val="008F596A"/>
    <w:rsid w:val="008F78C1"/>
    <w:rsid w:val="008F7A19"/>
    <w:rsid w:val="008F7CFE"/>
    <w:rsid w:val="008F7DD3"/>
    <w:rsid w:val="008F7F7B"/>
    <w:rsid w:val="00900894"/>
    <w:rsid w:val="00901845"/>
    <w:rsid w:val="0090194E"/>
    <w:rsid w:val="00901C02"/>
    <w:rsid w:val="00901F98"/>
    <w:rsid w:val="00903EDB"/>
    <w:rsid w:val="00903EF7"/>
    <w:rsid w:val="00904217"/>
    <w:rsid w:val="00904F50"/>
    <w:rsid w:val="00905529"/>
    <w:rsid w:val="00905B78"/>
    <w:rsid w:val="00905B9D"/>
    <w:rsid w:val="00905F8A"/>
    <w:rsid w:val="00906B50"/>
    <w:rsid w:val="00906C4C"/>
    <w:rsid w:val="00906D81"/>
    <w:rsid w:val="009076DB"/>
    <w:rsid w:val="00907A55"/>
    <w:rsid w:val="00907F34"/>
    <w:rsid w:val="0091089D"/>
    <w:rsid w:val="00911256"/>
    <w:rsid w:val="00911BEF"/>
    <w:rsid w:val="00912225"/>
    <w:rsid w:val="00912BDE"/>
    <w:rsid w:val="0091348D"/>
    <w:rsid w:val="00913A6F"/>
    <w:rsid w:val="0091508B"/>
    <w:rsid w:val="00915382"/>
    <w:rsid w:val="0091550F"/>
    <w:rsid w:val="009157E4"/>
    <w:rsid w:val="009161C0"/>
    <w:rsid w:val="009168D6"/>
    <w:rsid w:val="00916F12"/>
    <w:rsid w:val="00916F8A"/>
    <w:rsid w:val="009175A7"/>
    <w:rsid w:val="009175B7"/>
    <w:rsid w:val="0091764A"/>
    <w:rsid w:val="00917845"/>
    <w:rsid w:val="00917DA2"/>
    <w:rsid w:val="00921F0F"/>
    <w:rsid w:val="009225F8"/>
    <w:rsid w:val="00922FE9"/>
    <w:rsid w:val="009233BE"/>
    <w:rsid w:val="009233CE"/>
    <w:rsid w:val="00923403"/>
    <w:rsid w:val="00923410"/>
    <w:rsid w:val="00923520"/>
    <w:rsid w:val="00923669"/>
    <w:rsid w:val="00923712"/>
    <w:rsid w:val="009238A2"/>
    <w:rsid w:val="00923F77"/>
    <w:rsid w:val="00924635"/>
    <w:rsid w:val="0092530E"/>
    <w:rsid w:val="009261CE"/>
    <w:rsid w:val="00926D2B"/>
    <w:rsid w:val="00926E23"/>
    <w:rsid w:val="0092721D"/>
    <w:rsid w:val="0092724C"/>
    <w:rsid w:val="00927552"/>
    <w:rsid w:val="0093004C"/>
    <w:rsid w:val="009300AE"/>
    <w:rsid w:val="009300D2"/>
    <w:rsid w:val="0093059F"/>
    <w:rsid w:val="00930E35"/>
    <w:rsid w:val="0093106A"/>
    <w:rsid w:val="0093137A"/>
    <w:rsid w:val="00931BFC"/>
    <w:rsid w:val="00931FDE"/>
    <w:rsid w:val="009327B0"/>
    <w:rsid w:val="00932AAF"/>
    <w:rsid w:val="00932B0E"/>
    <w:rsid w:val="00933356"/>
    <w:rsid w:val="00933942"/>
    <w:rsid w:val="00934535"/>
    <w:rsid w:val="00935099"/>
    <w:rsid w:val="0093531F"/>
    <w:rsid w:val="009355D1"/>
    <w:rsid w:val="00935655"/>
    <w:rsid w:val="00935DCC"/>
    <w:rsid w:val="009371C3"/>
    <w:rsid w:val="00937442"/>
    <w:rsid w:val="00937529"/>
    <w:rsid w:val="00937BB9"/>
    <w:rsid w:val="00940424"/>
    <w:rsid w:val="00940561"/>
    <w:rsid w:val="009407D9"/>
    <w:rsid w:val="00940B2A"/>
    <w:rsid w:val="00940D5E"/>
    <w:rsid w:val="0094103E"/>
    <w:rsid w:val="00942EB1"/>
    <w:rsid w:val="0094343D"/>
    <w:rsid w:val="0094389C"/>
    <w:rsid w:val="00943DBE"/>
    <w:rsid w:val="009444F3"/>
    <w:rsid w:val="009447E7"/>
    <w:rsid w:val="00944C22"/>
    <w:rsid w:val="00945204"/>
    <w:rsid w:val="00945537"/>
    <w:rsid w:val="00945A35"/>
    <w:rsid w:val="009467C7"/>
    <w:rsid w:val="009467E9"/>
    <w:rsid w:val="00947268"/>
    <w:rsid w:val="00947528"/>
    <w:rsid w:val="0094754A"/>
    <w:rsid w:val="009478B1"/>
    <w:rsid w:val="00947EEB"/>
    <w:rsid w:val="00950189"/>
    <w:rsid w:val="00950620"/>
    <w:rsid w:val="00951052"/>
    <w:rsid w:val="00952526"/>
    <w:rsid w:val="009526FC"/>
    <w:rsid w:val="00952963"/>
    <w:rsid w:val="00952D83"/>
    <w:rsid w:val="00952F8A"/>
    <w:rsid w:val="00953960"/>
    <w:rsid w:val="009549B5"/>
    <w:rsid w:val="00954B61"/>
    <w:rsid w:val="0095528E"/>
    <w:rsid w:val="009553D2"/>
    <w:rsid w:val="009555AF"/>
    <w:rsid w:val="00955930"/>
    <w:rsid w:val="00956326"/>
    <w:rsid w:val="009565C9"/>
    <w:rsid w:val="00956828"/>
    <w:rsid w:val="009571D6"/>
    <w:rsid w:val="009575D5"/>
    <w:rsid w:val="00960097"/>
    <w:rsid w:val="00960187"/>
    <w:rsid w:val="009603C2"/>
    <w:rsid w:val="00961DE6"/>
    <w:rsid w:val="009621C0"/>
    <w:rsid w:val="009626EE"/>
    <w:rsid w:val="00962FEA"/>
    <w:rsid w:val="00963147"/>
    <w:rsid w:val="0096315F"/>
    <w:rsid w:val="00963C13"/>
    <w:rsid w:val="00963CF8"/>
    <w:rsid w:val="00963E2A"/>
    <w:rsid w:val="00963E42"/>
    <w:rsid w:val="0096442F"/>
    <w:rsid w:val="00964DB2"/>
    <w:rsid w:val="009659F6"/>
    <w:rsid w:val="00965C88"/>
    <w:rsid w:val="00965F4E"/>
    <w:rsid w:val="00966533"/>
    <w:rsid w:val="00967996"/>
    <w:rsid w:val="00967C1C"/>
    <w:rsid w:val="00967FE3"/>
    <w:rsid w:val="00970305"/>
    <w:rsid w:val="0097047C"/>
    <w:rsid w:val="00971153"/>
    <w:rsid w:val="00971803"/>
    <w:rsid w:val="00971D0E"/>
    <w:rsid w:val="009725D3"/>
    <w:rsid w:val="009737CE"/>
    <w:rsid w:val="00973A23"/>
    <w:rsid w:val="0097446A"/>
    <w:rsid w:val="00974785"/>
    <w:rsid w:val="00974824"/>
    <w:rsid w:val="00975783"/>
    <w:rsid w:val="00975AF6"/>
    <w:rsid w:val="009764E4"/>
    <w:rsid w:val="00976778"/>
    <w:rsid w:val="00976BC6"/>
    <w:rsid w:val="00977848"/>
    <w:rsid w:val="009806CB"/>
    <w:rsid w:val="00980AD4"/>
    <w:rsid w:val="00981949"/>
    <w:rsid w:val="00981EAC"/>
    <w:rsid w:val="009820AC"/>
    <w:rsid w:val="00982C58"/>
    <w:rsid w:val="00982F71"/>
    <w:rsid w:val="009836D7"/>
    <w:rsid w:val="00985C96"/>
    <w:rsid w:val="00985D7C"/>
    <w:rsid w:val="00986105"/>
    <w:rsid w:val="0098612E"/>
    <w:rsid w:val="009862D8"/>
    <w:rsid w:val="00986528"/>
    <w:rsid w:val="00986549"/>
    <w:rsid w:val="00986FAF"/>
    <w:rsid w:val="009872D8"/>
    <w:rsid w:val="009876D1"/>
    <w:rsid w:val="00987B8C"/>
    <w:rsid w:val="00990CD4"/>
    <w:rsid w:val="00991139"/>
    <w:rsid w:val="00991634"/>
    <w:rsid w:val="00991E9B"/>
    <w:rsid w:val="00992BE3"/>
    <w:rsid w:val="00994C4B"/>
    <w:rsid w:val="00994E5D"/>
    <w:rsid w:val="00995099"/>
    <w:rsid w:val="009950AD"/>
    <w:rsid w:val="0099518C"/>
    <w:rsid w:val="00995928"/>
    <w:rsid w:val="00996037"/>
    <w:rsid w:val="00996182"/>
    <w:rsid w:val="009962FA"/>
    <w:rsid w:val="0099670A"/>
    <w:rsid w:val="00996B0F"/>
    <w:rsid w:val="00996B48"/>
    <w:rsid w:val="00997011"/>
    <w:rsid w:val="009974F0"/>
    <w:rsid w:val="009A005C"/>
    <w:rsid w:val="009A02A7"/>
    <w:rsid w:val="009A034B"/>
    <w:rsid w:val="009A035F"/>
    <w:rsid w:val="009A06D6"/>
    <w:rsid w:val="009A0747"/>
    <w:rsid w:val="009A0C71"/>
    <w:rsid w:val="009A0F6F"/>
    <w:rsid w:val="009A2A06"/>
    <w:rsid w:val="009A2A71"/>
    <w:rsid w:val="009A2EC3"/>
    <w:rsid w:val="009A3598"/>
    <w:rsid w:val="009A39B9"/>
    <w:rsid w:val="009A40EC"/>
    <w:rsid w:val="009A45C4"/>
    <w:rsid w:val="009A4B3A"/>
    <w:rsid w:val="009A4C22"/>
    <w:rsid w:val="009A5A8F"/>
    <w:rsid w:val="009A5E0C"/>
    <w:rsid w:val="009A5EDC"/>
    <w:rsid w:val="009A653A"/>
    <w:rsid w:val="009A6A61"/>
    <w:rsid w:val="009A6AEE"/>
    <w:rsid w:val="009A6B84"/>
    <w:rsid w:val="009A6C83"/>
    <w:rsid w:val="009A7C54"/>
    <w:rsid w:val="009A7CE9"/>
    <w:rsid w:val="009B02F2"/>
    <w:rsid w:val="009B03F2"/>
    <w:rsid w:val="009B0481"/>
    <w:rsid w:val="009B0C76"/>
    <w:rsid w:val="009B0F78"/>
    <w:rsid w:val="009B2163"/>
    <w:rsid w:val="009B313E"/>
    <w:rsid w:val="009B429D"/>
    <w:rsid w:val="009B4815"/>
    <w:rsid w:val="009B49C8"/>
    <w:rsid w:val="009B574F"/>
    <w:rsid w:val="009B576F"/>
    <w:rsid w:val="009B5FBB"/>
    <w:rsid w:val="009B683F"/>
    <w:rsid w:val="009B6AAE"/>
    <w:rsid w:val="009B6AE8"/>
    <w:rsid w:val="009B6DCD"/>
    <w:rsid w:val="009B7224"/>
    <w:rsid w:val="009B7AC0"/>
    <w:rsid w:val="009C019D"/>
    <w:rsid w:val="009C0ED0"/>
    <w:rsid w:val="009C1368"/>
    <w:rsid w:val="009C18C5"/>
    <w:rsid w:val="009C1AF1"/>
    <w:rsid w:val="009C2F74"/>
    <w:rsid w:val="009C33D2"/>
    <w:rsid w:val="009C4C49"/>
    <w:rsid w:val="009C4F64"/>
    <w:rsid w:val="009C53E4"/>
    <w:rsid w:val="009C5551"/>
    <w:rsid w:val="009C562E"/>
    <w:rsid w:val="009C6337"/>
    <w:rsid w:val="009C66DE"/>
    <w:rsid w:val="009C68B9"/>
    <w:rsid w:val="009C6ABD"/>
    <w:rsid w:val="009C772F"/>
    <w:rsid w:val="009D060A"/>
    <w:rsid w:val="009D0CB1"/>
    <w:rsid w:val="009D0D87"/>
    <w:rsid w:val="009D121F"/>
    <w:rsid w:val="009D1939"/>
    <w:rsid w:val="009D1E1B"/>
    <w:rsid w:val="009D1E64"/>
    <w:rsid w:val="009D224D"/>
    <w:rsid w:val="009D2A21"/>
    <w:rsid w:val="009D2D98"/>
    <w:rsid w:val="009D2F12"/>
    <w:rsid w:val="009D3735"/>
    <w:rsid w:val="009D3EA2"/>
    <w:rsid w:val="009D3FA0"/>
    <w:rsid w:val="009D40C9"/>
    <w:rsid w:val="009D46E2"/>
    <w:rsid w:val="009D6698"/>
    <w:rsid w:val="009D7C21"/>
    <w:rsid w:val="009E01B3"/>
    <w:rsid w:val="009E0BC9"/>
    <w:rsid w:val="009E0C2F"/>
    <w:rsid w:val="009E13FE"/>
    <w:rsid w:val="009E168F"/>
    <w:rsid w:val="009E22FC"/>
    <w:rsid w:val="009E24A2"/>
    <w:rsid w:val="009E2500"/>
    <w:rsid w:val="009E2A0B"/>
    <w:rsid w:val="009E2C71"/>
    <w:rsid w:val="009E4AF8"/>
    <w:rsid w:val="009E5166"/>
    <w:rsid w:val="009E52D6"/>
    <w:rsid w:val="009E6C80"/>
    <w:rsid w:val="009F03EE"/>
    <w:rsid w:val="009F074B"/>
    <w:rsid w:val="009F0B82"/>
    <w:rsid w:val="009F0C12"/>
    <w:rsid w:val="009F0C68"/>
    <w:rsid w:val="009F1D1C"/>
    <w:rsid w:val="009F2019"/>
    <w:rsid w:val="009F23C5"/>
    <w:rsid w:val="009F2F05"/>
    <w:rsid w:val="009F34D4"/>
    <w:rsid w:val="009F42C7"/>
    <w:rsid w:val="009F4474"/>
    <w:rsid w:val="009F4A1E"/>
    <w:rsid w:val="009F5156"/>
    <w:rsid w:val="009F5575"/>
    <w:rsid w:val="009F56E9"/>
    <w:rsid w:val="009F581F"/>
    <w:rsid w:val="009F58B7"/>
    <w:rsid w:val="009F58F4"/>
    <w:rsid w:val="009F60C9"/>
    <w:rsid w:val="009F6280"/>
    <w:rsid w:val="009F66F8"/>
    <w:rsid w:val="009F6C52"/>
    <w:rsid w:val="009F7155"/>
    <w:rsid w:val="009F7407"/>
    <w:rsid w:val="009F7C1C"/>
    <w:rsid w:val="00A00059"/>
    <w:rsid w:val="00A00899"/>
    <w:rsid w:val="00A01B5F"/>
    <w:rsid w:val="00A0318E"/>
    <w:rsid w:val="00A043B0"/>
    <w:rsid w:val="00A04C11"/>
    <w:rsid w:val="00A05095"/>
    <w:rsid w:val="00A056C7"/>
    <w:rsid w:val="00A05919"/>
    <w:rsid w:val="00A060D0"/>
    <w:rsid w:val="00A06342"/>
    <w:rsid w:val="00A069B2"/>
    <w:rsid w:val="00A06B05"/>
    <w:rsid w:val="00A10354"/>
    <w:rsid w:val="00A105EB"/>
    <w:rsid w:val="00A1077D"/>
    <w:rsid w:val="00A10F80"/>
    <w:rsid w:val="00A1107F"/>
    <w:rsid w:val="00A111DC"/>
    <w:rsid w:val="00A1410B"/>
    <w:rsid w:val="00A14763"/>
    <w:rsid w:val="00A148F7"/>
    <w:rsid w:val="00A156DE"/>
    <w:rsid w:val="00A15D04"/>
    <w:rsid w:val="00A1696A"/>
    <w:rsid w:val="00A1706A"/>
    <w:rsid w:val="00A171E9"/>
    <w:rsid w:val="00A174EA"/>
    <w:rsid w:val="00A179FC"/>
    <w:rsid w:val="00A17B00"/>
    <w:rsid w:val="00A17FA3"/>
    <w:rsid w:val="00A2077B"/>
    <w:rsid w:val="00A20E8E"/>
    <w:rsid w:val="00A20F45"/>
    <w:rsid w:val="00A21E56"/>
    <w:rsid w:val="00A222E5"/>
    <w:rsid w:val="00A225AA"/>
    <w:rsid w:val="00A22989"/>
    <w:rsid w:val="00A234F6"/>
    <w:rsid w:val="00A239C3"/>
    <w:rsid w:val="00A24532"/>
    <w:rsid w:val="00A24C51"/>
    <w:rsid w:val="00A25152"/>
    <w:rsid w:val="00A252F0"/>
    <w:rsid w:val="00A256D6"/>
    <w:rsid w:val="00A26352"/>
    <w:rsid w:val="00A2676A"/>
    <w:rsid w:val="00A26AED"/>
    <w:rsid w:val="00A26E1D"/>
    <w:rsid w:val="00A26EE8"/>
    <w:rsid w:val="00A2754A"/>
    <w:rsid w:val="00A275BF"/>
    <w:rsid w:val="00A275D5"/>
    <w:rsid w:val="00A27BF4"/>
    <w:rsid w:val="00A3180B"/>
    <w:rsid w:val="00A3246D"/>
    <w:rsid w:val="00A32E44"/>
    <w:rsid w:val="00A3371B"/>
    <w:rsid w:val="00A33A64"/>
    <w:rsid w:val="00A33CF2"/>
    <w:rsid w:val="00A352B5"/>
    <w:rsid w:val="00A35A00"/>
    <w:rsid w:val="00A35C93"/>
    <w:rsid w:val="00A3616F"/>
    <w:rsid w:val="00A3625E"/>
    <w:rsid w:val="00A3678E"/>
    <w:rsid w:val="00A373B2"/>
    <w:rsid w:val="00A3768E"/>
    <w:rsid w:val="00A40207"/>
    <w:rsid w:val="00A4041E"/>
    <w:rsid w:val="00A40AA7"/>
    <w:rsid w:val="00A40F58"/>
    <w:rsid w:val="00A412AA"/>
    <w:rsid w:val="00A4132A"/>
    <w:rsid w:val="00A41C02"/>
    <w:rsid w:val="00A42871"/>
    <w:rsid w:val="00A43626"/>
    <w:rsid w:val="00A43896"/>
    <w:rsid w:val="00A439D9"/>
    <w:rsid w:val="00A45281"/>
    <w:rsid w:val="00A45FA9"/>
    <w:rsid w:val="00A46684"/>
    <w:rsid w:val="00A4755B"/>
    <w:rsid w:val="00A47C67"/>
    <w:rsid w:val="00A50216"/>
    <w:rsid w:val="00A50D9C"/>
    <w:rsid w:val="00A51BE1"/>
    <w:rsid w:val="00A51C40"/>
    <w:rsid w:val="00A52253"/>
    <w:rsid w:val="00A522B9"/>
    <w:rsid w:val="00A523EA"/>
    <w:rsid w:val="00A5313C"/>
    <w:rsid w:val="00A53BE1"/>
    <w:rsid w:val="00A53C14"/>
    <w:rsid w:val="00A53CBB"/>
    <w:rsid w:val="00A54326"/>
    <w:rsid w:val="00A54A0F"/>
    <w:rsid w:val="00A55470"/>
    <w:rsid w:val="00A55B8E"/>
    <w:rsid w:val="00A567A1"/>
    <w:rsid w:val="00A56FEA"/>
    <w:rsid w:val="00A57AE3"/>
    <w:rsid w:val="00A57AFF"/>
    <w:rsid w:val="00A57B6E"/>
    <w:rsid w:val="00A57C67"/>
    <w:rsid w:val="00A57DD4"/>
    <w:rsid w:val="00A60683"/>
    <w:rsid w:val="00A608C3"/>
    <w:rsid w:val="00A61E1B"/>
    <w:rsid w:val="00A62940"/>
    <w:rsid w:val="00A63490"/>
    <w:rsid w:val="00A64DC1"/>
    <w:rsid w:val="00A6553C"/>
    <w:rsid w:val="00A65620"/>
    <w:rsid w:val="00A656B1"/>
    <w:rsid w:val="00A66CDF"/>
    <w:rsid w:val="00A66EE8"/>
    <w:rsid w:val="00A67656"/>
    <w:rsid w:val="00A676E1"/>
    <w:rsid w:val="00A679AA"/>
    <w:rsid w:val="00A7089C"/>
    <w:rsid w:val="00A70B5E"/>
    <w:rsid w:val="00A711E0"/>
    <w:rsid w:val="00A714DD"/>
    <w:rsid w:val="00A725C0"/>
    <w:rsid w:val="00A72673"/>
    <w:rsid w:val="00A728B8"/>
    <w:rsid w:val="00A729C5"/>
    <w:rsid w:val="00A72DEA"/>
    <w:rsid w:val="00A73B31"/>
    <w:rsid w:val="00A73F9C"/>
    <w:rsid w:val="00A74632"/>
    <w:rsid w:val="00A7476D"/>
    <w:rsid w:val="00A747CD"/>
    <w:rsid w:val="00A74A88"/>
    <w:rsid w:val="00A75087"/>
    <w:rsid w:val="00A76009"/>
    <w:rsid w:val="00A76BBC"/>
    <w:rsid w:val="00A76E7B"/>
    <w:rsid w:val="00A77A88"/>
    <w:rsid w:val="00A77C73"/>
    <w:rsid w:val="00A804C2"/>
    <w:rsid w:val="00A80F93"/>
    <w:rsid w:val="00A80FBE"/>
    <w:rsid w:val="00A813A1"/>
    <w:rsid w:val="00A815A5"/>
    <w:rsid w:val="00A821F7"/>
    <w:rsid w:val="00A822DE"/>
    <w:rsid w:val="00A8273A"/>
    <w:rsid w:val="00A82BE6"/>
    <w:rsid w:val="00A83B82"/>
    <w:rsid w:val="00A83D60"/>
    <w:rsid w:val="00A83E74"/>
    <w:rsid w:val="00A84901"/>
    <w:rsid w:val="00A855A4"/>
    <w:rsid w:val="00A85835"/>
    <w:rsid w:val="00A859C2"/>
    <w:rsid w:val="00A85CD3"/>
    <w:rsid w:val="00A861FE"/>
    <w:rsid w:val="00A86A23"/>
    <w:rsid w:val="00A87681"/>
    <w:rsid w:val="00A90322"/>
    <w:rsid w:val="00A9067C"/>
    <w:rsid w:val="00A91A45"/>
    <w:rsid w:val="00A91BC3"/>
    <w:rsid w:val="00A91EDA"/>
    <w:rsid w:val="00A923CC"/>
    <w:rsid w:val="00A93E22"/>
    <w:rsid w:val="00A9404C"/>
    <w:rsid w:val="00A944BE"/>
    <w:rsid w:val="00A9466F"/>
    <w:rsid w:val="00A951AD"/>
    <w:rsid w:val="00A9575F"/>
    <w:rsid w:val="00A958C9"/>
    <w:rsid w:val="00A9612C"/>
    <w:rsid w:val="00A96C70"/>
    <w:rsid w:val="00A96EA4"/>
    <w:rsid w:val="00A97DED"/>
    <w:rsid w:val="00AA02E8"/>
    <w:rsid w:val="00AA0455"/>
    <w:rsid w:val="00AA0C2A"/>
    <w:rsid w:val="00AA12FA"/>
    <w:rsid w:val="00AA177C"/>
    <w:rsid w:val="00AA1C93"/>
    <w:rsid w:val="00AA2F8D"/>
    <w:rsid w:val="00AA31B3"/>
    <w:rsid w:val="00AA3263"/>
    <w:rsid w:val="00AA3444"/>
    <w:rsid w:val="00AA3727"/>
    <w:rsid w:val="00AA3BC5"/>
    <w:rsid w:val="00AA420B"/>
    <w:rsid w:val="00AA4EF6"/>
    <w:rsid w:val="00AA5068"/>
    <w:rsid w:val="00AA525A"/>
    <w:rsid w:val="00AA53DF"/>
    <w:rsid w:val="00AA6AE3"/>
    <w:rsid w:val="00AA6AFC"/>
    <w:rsid w:val="00AA6FC6"/>
    <w:rsid w:val="00AA7461"/>
    <w:rsid w:val="00AA7C0D"/>
    <w:rsid w:val="00AA7D44"/>
    <w:rsid w:val="00AB0726"/>
    <w:rsid w:val="00AB12A6"/>
    <w:rsid w:val="00AB14C1"/>
    <w:rsid w:val="00AB210B"/>
    <w:rsid w:val="00AB22F7"/>
    <w:rsid w:val="00AB26DD"/>
    <w:rsid w:val="00AB27DA"/>
    <w:rsid w:val="00AB2AE0"/>
    <w:rsid w:val="00AB2E12"/>
    <w:rsid w:val="00AB327A"/>
    <w:rsid w:val="00AB3E76"/>
    <w:rsid w:val="00AB3EF8"/>
    <w:rsid w:val="00AB49AC"/>
    <w:rsid w:val="00AB49B3"/>
    <w:rsid w:val="00AB4FF1"/>
    <w:rsid w:val="00AB508F"/>
    <w:rsid w:val="00AB56B3"/>
    <w:rsid w:val="00AB69FE"/>
    <w:rsid w:val="00AB6FB0"/>
    <w:rsid w:val="00AB7630"/>
    <w:rsid w:val="00AB7792"/>
    <w:rsid w:val="00AC004B"/>
    <w:rsid w:val="00AC08F5"/>
    <w:rsid w:val="00AC0B1D"/>
    <w:rsid w:val="00AC18B6"/>
    <w:rsid w:val="00AC1BD6"/>
    <w:rsid w:val="00AC1CD0"/>
    <w:rsid w:val="00AC1CF2"/>
    <w:rsid w:val="00AC1E41"/>
    <w:rsid w:val="00AC1FF1"/>
    <w:rsid w:val="00AC2078"/>
    <w:rsid w:val="00AC2233"/>
    <w:rsid w:val="00AC270A"/>
    <w:rsid w:val="00AC28E6"/>
    <w:rsid w:val="00AC2902"/>
    <w:rsid w:val="00AC2F7A"/>
    <w:rsid w:val="00AC3F9B"/>
    <w:rsid w:val="00AC4D89"/>
    <w:rsid w:val="00AC559A"/>
    <w:rsid w:val="00AC56FD"/>
    <w:rsid w:val="00AC5C49"/>
    <w:rsid w:val="00AC5F53"/>
    <w:rsid w:val="00AC708A"/>
    <w:rsid w:val="00AC71EA"/>
    <w:rsid w:val="00AC7541"/>
    <w:rsid w:val="00AD0C40"/>
    <w:rsid w:val="00AD18EC"/>
    <w:rsid w:val="00AD20B8"/>
    <w:rsid w:val="00AD25EB"/>
    <w:rsid w:val="00AD2798"/>
    <w:rsid w:val="00AD2D5B"/>
    <w:rsid w:val="00AD3088"/>
    <w:rsid w:val="00AD4466"/>
    <w:rsid w:val="00AD4E72"/>
    <w:rsid w:val="00AD5194"/>
    <w:rsid w:val="00AD5730"/>
    <w:rsid w:val="00AD6677"/>
    <w:rsid w:val="00AD696F"/>
    <w:rsid w:val="00AD766C"/>
    <w:rsid w:val="00AD7EF9"/>
    <w:rsid w:val="00AE1AD3"/>
    <w:rsid w:val="00AE2BB6"/>
    <w:rsid w:val="00AE2F83"/>
    <w:rsid w:val="00AE310A"/>
    <w:rsid w:val="00AE3385"/>
    <w:rsid w:val="00AE3D14"/>
    <w:rsid w:val="00AE3E92"/>
    <w:rsid w:val="00AE3FB2"/>
    <w:rsid w:val="00AE47AC"/>
    <w:rsid w:val="00AE4EFE"/>
    <w:rsid w:val="00AE5080"/>
    <w:rsid w:val="00AE5844"/>
    <w:rsid w:val="00AE58FF"/>
    <w:rsid w:val="00AE6E32"/>
    <w:rsid w:val="00AE7B58"/>
    <w:rsid w:val="00AE7D1C"/>
    <w:rsid w:val="00AE7F77"/>
    <w:rsid w:val="00AF0BFC"/>
    <w:rsid w:val="00AF0DA0"/>
    <w:rsid w:val="00AF0E2A"/>
    <w:rsid w:val="00AF1A27"/>
    <w:rsid w:val="00AF1A53"/>
    <w:rsid w:val="00AF26EF"/>
    <w:rsid w:val="00AF29E4"/>
    <w:rsid w:val="00AF34D6"/>
    <w:rsid w:val="00AF3EBA"/>
    <w:rsid w:val="00AF4353"/>
    <w:rsid w:val="00AF502A"/>
    <w:rsid w:val="00AF5219"/>
    <w:rsid w:val="00AF5BF6"/>
    <w:rsid w:val="00AF614E"/>
    <w:rsid w:val="00AF63EF"/>
    <w:rsid w:val="00AF6BB8"/>
    <w:rsid w:val="00AF7090"/>
    <w:rsid w:val="00AF70BE"/>
    <w:rsid w:val="00AF72F2"/>
    <w:rsid w:val="00AF782B"/>
    <w:rsid w:val="00B000F5"/>
    <w:rsid w:val="00B00304"/>
    <w:rsid w:val="00B00640"/>
    <w:rsid w:val="00B01850"/>
    <w:rsid w:val="00B01C50"/>
    <w:rsid w:val="00B01D14"/>
    <w:rsid w:val="00B01E45"/>
    <w:rsid w:val="00B02F1A"/>
    <w:rsid w:val="00B02F39"/>
    <w:rsid w:val="00B035ED"/>
    <w:rsid w:val="00B038E8"/>
    <w:rsid w:val="00B03A38"/>
    <w:rsid w:val="00B03E61"/>
    <w:rsid w:val="00B0510D"/>
    <w:rsid w:val="00B051A9"/>
    <w:rsid w:val="00B05483"/>
    <w:rsid w:val="00B0554D"/>
    <w:rsid w:val="00B0653F"/>
    <w:rsid w:val="00B0656C"/>
    <w:rsid w:val="00B0693A"/>
    <w:rsid w:val="00B072EB"/>
    <w:rsid w:val="00B10654"/>
    <w:rsid w:val="00B10800"/>
    <w:rsid w:val="00B10DB0"/>
    <w:rsid w:val="00B1194B"/>
    <w:rsid w:val="00B11BEA"/>
    <w:rsid w:val="00B11EDD"/>
    <w:rsid w:val="00B124E1"/>
    <w:rsid w:val="00B12D9F"/>
    <w:rsid w:val="00B138C0"/>
    <w:rsid w:val="00B14480"/>
    <w:rsid w:val="00B14681"/>
    <w:rsid w:val="00B15081"/>
    <w:rsid w:val="00B151B9"/>
    <w:rsid w:val="00B15627"/>
    <w:rsid w:val="00B15871"/>
    <w:rsid w:val="00B1595B"/>
    <w:rsid w:val="00B1645F"/>
    <w:rsid w:val="00B17ED3"/>
    <w:rsid w:val="00B20BF8"/>
    <w:rsid w:val="00B20C80"/>
    <w:rsid w:val="00B219A7"/>
    <w:rsid w:val="00B21A2D"/>
    <w:rsid w:val="00B21B2A"/>
    <w:rsid w:val="00B21CC3"/>
    <w:rsid w:val="00B22211"/>
    <w:rsid w:val="00B23380"/>
    <w:rsid w:val="00B2379F"/>
    <w:rsid w:val="00B25137"/>
    <w:rsid w:val="00B25368"/>
    <w:rsid w:val="00B2541A"/>
    <w:rsid w:val="00B254E5"/>
    <w:rsid w:val="00B25954"/>
    <w:rsid w:val="00B25B80"/>
    <w:rsid w:val="00B26220"/>
    <w:rsid w:val="00B263B9"/>
    <w:rsid w:val="00B27D6E"/>
    <w:rsid w:val="00B27F43"/>
    <w:rsid w:val="00B30062"/>
    <w:rsid w:val="00B30424"/>
    <w:rsid w:val="00B30515"/>
    <w:rsid w:val="00B30AD0"/>
    <w:rsid w:val="00B30FDC"/>
    <w:rsid w:val="00B32061"/>
    <w:rsid w:val="00B321E3"/>
    <w:rsid w:val="00B32397"/>
    <w:rsid w:val="00B3252B"/>
    <w:rsid w:val="00B32BE4"/>
    <w:rsid w:val="00B33075"/>
    <w:rsid w:val="00B332E1"/>
    <w:rsid w:val="00B33754"/>
    <w:rsid w:val="00B35C97"/>
    <w:rsid w:val="00B35E5E"/>
    <w:rsid w:val="00B360F0"/>
    <w:rsid w:val="00B364B3"/>
    <w:rsid w:val="00B3658B"/>
    <w:rsid w:val="00B36CD6"/>
    <w:rsid w:val="00B36DB8"/>
    <w:rsid w:val="00B400BF"/>
    <w:rsid w:val="00B40111"/>
    <w:rsid w:val="00B406F4"/>
    <w:rsid w:val="00B41F58"/>
    <w:rsid w:val="00B42A94"/>
    <w:rsid w:val="00B42B37"/>
    <w:rsid w:val="00B430A5"/>
    <w:rsid w:val="00B432A4"/>
    <w:rsid w:val="00B433C2"/>
    <w:rsid w:val="00B43BF6"/>
    <w:rsid w:val="00B441B6"/>
    <w:rsid w:val="00B44447"/>
    <w:rsid w:val="00B44A0C"/>
    <w:rsid w:val="00B44D15"/>
    <w:rsid w:val="00B45193"/>
    <w:rsid w:val="00B45540"/>
    <w:rsid w:val="00B45C5D"/>
    <w:rsid w:val="00B46371"/>
    <w:rsid w:val="00B501EC"/>
    <w:rsid w:val="00B5030E"/>
    <w:rsid w:val="00B51A9B"/>
    <w:rsid w:val="00B51C69"/>
    <w:rsid w:val="00B52153"/>
    <w:rsid w:val="00B52779"/>
    <w:rsid w:val="00B52F3E"/>
    <w:rsid w:val="00B52FCD"/>
    <w:rsid w:val="00B53D5A"/>
    <w:rsid w:val="00B558F3"/>
    <w:rsid w:val="00B55D0E"/>
    <w:rsid w:val="00B5609B"/>
    <w:rsid w:val="00B566CA"/>
    <w:rsid w:val="00B569C7"/>
    <w:rsid w:val="00B57CA5"/>
    <w:rsid w:val="00B6064A"/>
    <w:rsid w:val="00B606B6"/>
    <w:rsid w:val="00B60FEB"/>
    <w:rsid w:val="00B61788"/>
    <w:rsid w:val="00B628ED"/>
    <w:rsid w:val="00B62BFF"/>
    <w:rsid w:val="00B63173"/>
    <w:rsid w:val="00B636F5"/>
    <w:rsid w:val="00B63822"/>
    <w:rsid w:val="00B63B57"/>
    <w:rsid w:val="00B6420C"/>
    <w:rsid w:val="00B64A6A"/>
    <w:rsid w:val="00B64F44"/>
    <w:rsid w:val="00B65802"/>
    <w:rsid w:val="00B66335"/>
    <w:rsid w:val="00B66895"/>
    <w:rsid w:val="00B671B1"/>
    <w:rsid w:val="00B67E96"/>
    <w:rsid w:val="00B70165"/>
    <w:rsid w:val="00B70188"/>
    <w:rsid w:val="00B70532"/>
    <w:rsid w:val="00B70B0F"/>
    <w:rsid w:val="00B70F57"/>
    <w:rsid w:val="00B70FCA"/>
    <w:rsid w:val="00B71091"/>
    <w:rsid w:val="00B71CB7"/>
    <w:rsid w:val="00B722E4"/>
    <w:rsid w:val="00B7250B"/>
    <w:rsid w:val="00B72B45"/>
    <w:rsid w:val="00B731B1"/>
    <w:rsid w:val="00B73F42"/>
    <w:rsid w:val="00B74099"/>
    <w:rsid w:val="00B74195"/>
    <w:rsid w:val="00B748A8"/>
    <w:rsid w:val="00B74ACC"/>
    <w:rsid w:val="00B75376"/>
    <w:rsid w:val="00B7562A"/>
    <w:rsid w:val="00B7572C"/>
    <w:rsid w:val="00B75C95"/>
    <w:rsid w:val="00B76138"/>
    <w:rsid w:val="00B76153"/>
    <w:rsid w:val="00B76550"/>
    <w:rsid w:val="00B76FB5"/>
    <w:rsid w:val="00B77822"/>
    <w:rsid w:val="00B77AFC"/>
    <w:rsid w:val="00B77C8B"/>
    <w:rsid w:val="00B77E2A"/>
    <w:rsid w:val="00B80F2E"/>
    <w:rsid w:val="00B81819"/>
    <w:rsid w:val="00B82758"/>
    <w:rsid w:val="00B82837"/>
    <w:rsid w:val="00B83155"/>
    <w:rsid w:val="00B836F9"/>
    <w:rsid w:val="00B838A6"/>
    <w:rsid w:val="00B83CF2"/>
    <w:rsid w:val="00B8434A"/>
    <w:rsid w:val="00B84963"/>
    <w:rsid w:val="00B85526"/>
    <w:rsid w:val="00B85BF5"/>
    <w:rsid w:val="00B85EA9"/>
    <w:rsid w:val="00B86C22"/>
    <w:rsid w:val="00B87438"/>
    <w:rsid w:val="00B87EA2"/>
    <w:rsid w:val="00B90074"/>
    <w:rsid w:val="00B90856"/>
    <w:rsid w:val="00B91C56"/>
    <w:rsid w:val="00B921F1"/>
    <w:rsid w:val="00B928B4"/>
    <w:rsid w:val="00B92CDF"/>
    <w:rsid w:val="00B92F24"/>
    <w:rsid w:val="00B93157"/>
    <w:rsid w:val="00B9315E"/>
    <w:rsid w:val="00B9365A"/>
    <w:rsid w:val="00B938EA"/>
    <w:rsid w:val="00B94013"/>
    <w:rsid w:val="00B943E0"/>
    <w:rsid w:val="00B94A8F"/>
    <w:rsid w:val="00B94AF2"/>
    <w:rsid w:val="00B94B54"/>
    <w:rsid w:val="00B95230"/>
    <w:rsid w:val="00B95C67"/>
    <w:rsid w:val="00B95CDA"/>
    <w:rsid w:val="00B95FA3"/>
    <w:rsid w:val="00B961A2"/>
    <w:rsid w:val="00B964B2"/>
    <w:rsid w:val="00B964FA"/>
    <w:rsid w:val="00B97436"/>
    <w:rsid w:val="00B97800"/>
    <w:rsid w:val="00B9781C"/>
    <w:rsid w:val="00B97DE6"/>
    <w:rsid w:val="00BA0243"/>
    <w:rsid w:val="00BA09E8"/>
    <w:rsid w:val="00BA1A90"/>
    <w:rsid w:val="00BA1C23"/>
    <w:rsid w:val="00BA29D4"/>
    <w:rsid w:val="00BA2BBB"/>
    <w:rsid w:val="00BA39FF"/>
    <w:rsid w:val="00BA59A5"/>
    <w:rsid w:val="00BA5A07"/>
    <w:rsid w:val="00BA6001"/>
    <w:rsid w:val="00BA7E2D"/>
    <w:rsid w:val="00BB0DC8"/>
    <w:rsid w:val="00BB16EC"/>
    <w:rsid w:val="00BB1768"/>
    <w:rsid w:val="00BB181C"/>
    <w:rsid w:val="00BB201E"/>
    <w:rsid w:val="00BB2BF6"/>
    <w:rsid w:val="00BB31DA"/>
    <w:rsid w:val="00BB33B5"/>
    <w:rsid w:val="00BB49A9"/>
    <w:rsid w:val="00BB57EB"/>
    <w:rsid w:val="00BB7090"/>
    <w:rsid w:val="00BB7185"/>
    <w:rsid w:val="00BC0287"/>
    <w:rsid w:val="00BC0A5A"/>
    <w:rsid w:val="00BC1F4B"/>
    <w:rsid w:val="00BC20EC"/>
    <w:rsid w:val="00BC217F"/>
    <w:rsid w:val="00BC25AF"/>
    <w:rsid w:val="00BC2A33"/>
    <w:rsid w:val="00BC2D58"/>
    <w:rsid w:val="00BC359B"/>
    <w:rsid w:val="00BC36D9"/>
    <w:rsid w:val="00BC3D66"/>
    <w:rsid w:val="00BC4287"/>
    <w:rsid w:val="00BC49F8"/>
    <w:rsid w:val="00BC4D09"/>
    <w:rsid w:val="00BC50BB"/>
    <w:rsid w:val="00BC56CA"/>
    <w:rsid w:val="00BC5FEF"/>
    <w:rsid w:val="00BC675B"/>
    <w:rsid w:val="00BC7221"/>
    <w:rsid w:val="00BC73E3"/>
    <w:rsid w:val="00BC76A4"/>
    <w:rsid w:val="00BC782B"/>
    <w:rsid w:val="00BD041E"/>
    <w:rsid w:val="00BD05E0"/>
    <w:rsid w:val="00BD0EB5"/>
    <w:rsid w:val="00BD12F2"/>
    <w:rsid w:val="00BD1317"/>
    <w:rsid w:val="00BD2040"/>
    <w:rsid w:val="00BD2A9C"/>
    <w:rsid w:val="00BD3444"/>
    <w:rsid w:val="00BD3BCC"/>
    <w:rsid w:val="00BD47C3"/>
    <w:rsid w:val="00BD4857"/>
    <w:rsid w:val="00BD5287"/>
    <w:rsid w:val="00BD65D7"/>
    <w:rsid w:val="00BD6E2C"/>
    <w:rsid w:val="00BD6E88"/>
    <w:rsid w:val="00BD7334"/>
    <w:rsid w:val="00BD734D"/>
    <w:rsid w:val="00BD7D60"/>
    <w:rsid w:val="00BD7E0C"/>
    <w:rsid w:val="00BE0162"/>
    <w:rsid w:val="00BE058A"/>
    <w:rsid w:val="00BE091A"/>
    <w:rsid w:val="00BE0FDF"/>
    <w:rsid w:val="00BE1549"/>
    <w:rsid w:val="00BE181D"/>
    <w:rsid w:val="00BE1FD9"/>
    <w:rsid w:val="00BE214A"/>
    <w:rsid w:val="00BE2CEC"/>
    <w:rsid w:val="00BE3875"/>
    <w:rsid w:val="00BE3DAD"/>
    <w:rsid w:val="00BE3EF7"/>
    <w:rsid w:val="00BE4192"/>
    <w:rsid w:val="00BE4531"/>
    <w:rsid w:val="00BE4DB0"/>
    <w:rsid w:val="00BE5111"/>
    <w:rsid w:val="00BE51DA"/>
    <w:rsid w:val="00BE5408"/>
    <w:rsid w:val="00BE577B"/>
    <w:rsid w:val="00BE5D26"/>
    <w:rsid w:val="00BE6126"/>
    <w:rsid w:val="00BE6A23"/>
    <w:rsid w:val="00BE6FAD"/>
    <w:rsid w:val="00BE782F"/>
    <w:rsid w:val="00BE7E5C"/>
    <w:rsid w:val="00BE7FBA"/>
    <w:rsid w:val="00BF00A5"/>
    <w:rsid w:val="00BF0226"/>
    <w:rsid w:val="00BF024E"/>
    <w:rsid w:val="00BF0612"/>
    <w:rsid w:val="00BF0C29"/>
    <w:rsid w:val="00BF0F3F"/>
    <w:rsid w:val="00BF1B5C"/>
    <w:rsid w:val="00BF25CC"/>
    <w:rsid w:val="00BF2C0E"/>
    <w:rsid w:val="00BF34E7"/>
    <w:rsid w:val="00BF3700"/>
    <w:rsid w:val="00BF3847"/>
    <w:rsid w:val="00BF3B55"/>
    <w:rsid w:val="00BF4495"/>
    <w:rsid w:val="00BF45D2"/>
    <w:rsid w:val="00BF475B"/>
    <w:rsid w:val="00BF4818"/>
    <w:rsid w:val="00BF4A53"/>
    <w:rsid w:val="00BF51BD"/>
    <w:rsid w:val="00BF532A"/>
    <w:rsid w:val="00BF5D74"/>
    <w:rsid w:val="00BF6D28"/>
    <w:rsid w:val="00BF71F4"/>
    <w:rsid w:val="00BF7744"/>
    <w:rsid w:val="00BF7B11"/>
    <w:rsid w:val="00C0061D"/>
    <w:rsid w:val="00C00D9A"/>
    <w:rsid w:val="00C01602"/>
    <w:rsid w:val="00C016F1"/>
    <w:rsid w:val="00C02F23"/>
    <w:rsid w:val="00C031AA"/>
    <w:rsid w:val="00C03840"/>
    <w:rsid w:val="00C03D20"/>
    <w:rsid w:val="00C0447F"/>
    <w:rsid w:val="00C04C12"/>
    <w:rsid w:val="00C053E4"/>
    <w:rsid w:val="00C057B2"/>
    <w:rsid w:val="00C061CD"/>
    <w:rsid w:val="00C07928"/>
    <w:rsid w:val="00C07A14"/>
    <w:rsid w:val="00C10358"/>
    <w:rsid w:val="00C1123B"/>
    <w:rsid w:val="00C127AC"/>
    <w:rsid w:val="00C1351E"/>
    <w:rsid w:val="00C13745"/>
    <w:rsid w:val="00C13B43"/>
    <w:rsid w:val="00C14C73"/>
    <w:rsid w:val="00C150A0"/>
    <w:rsid w:val="00C15853"/>
    <w:rsid w:val="00C161E4"/>
    <w:rsid w:val="00C16357"/>
    <w:rsid w:val="00C17153"/>
    <w:rsid w:val="00C20328"/>
    <w:rsid w:val="00C20428"/>
    <w:rsid w:val="00C208EE"/>
    <w:rsid w:val="00C20B05"/>
    <w:rsid w:val="00C213E9"/>
    <w:rsid w:val="00C21D90"/>
    <w:rsid w:val="00C22211"/>
    <w:rsid w:val="00C2241D"/>
    <w:rsid w:val="00C22429"/>
    <w:rsid w:val="00C22762"/>
    <w:rsid w:val="00C2341C"/>
    <w:rsid w:val="00C2365C"/>
    <w:rsid w:val="00C23C71"/>
    <w:rsid w:val="00C24CB6"/>
    <w:rsid w:val="00C253B4"/>
    <w:rsid w:val="00C258CB"/>
    <w:rsid w:val="00C27B38"/>
    <w:rsid w:val="00C27CA4"/>
    <w:rsid w:val="00C27EDC"/>
    <w:rsid w:val="00C3027D"/>
    <w:rsid w:val="00C30BDE"/>
    <w:rsid w:val="00C30DD8"/>
    <w:rsid w:val="00C32003"/>
    <w:rsid w:val="00C32326"/>
    <w:rsid w:val="00C3368C"/>
    <w:rsid w:val="00C33741"/>
    <w:rsid w:val="00C33F53"/>
    <w:rsid w:val="00C34A71"/>
    <w:rsid w:val="00C34A93"/>
    <w:rsid w:val="00C34FE0"/>
    <w:rsid w:val="00C3585C"/>
    <w:rsid w:val="00C36698"/>
    <w:rsid w:val="00C373CB"/>
    <w:rsid w:val="00C374D9"/>
    <w:rsid w:val="00C37920"/>
    <w:rsid w:val="00C40124"/>
    <w:rsid w:val="00C40BD4"/>
    <w:rsid w:val="00C421C5"/>
    <w:rsid w:val="00C42372"/>
    <w:rsid w:val="00C42FB3"/>
    <w:rsid w:val="00C43490"/>
    <w:rsid w:val="00C43561"/>
    <w:rsid w:val="00C44778"/>
    <w:rsid w:val="00C44BF1"/>
    <w:rsid w:val="00C44EEF"/>
    <w:rsid w:val="00C4505B"/>
    <w:rsid w:val="00C45460"/>
    <w:rsid w:val="00C45653"/>
    <w:rsid w:val="00C45750"/>
    <w:rsid w:val="00C461B5"/>
    <w:rsid w:val="00C46A23"/>
    <w:rsid w:val="00C46EEE"/>
    <w:rsid w:val="00C47360"/>
    <w:rsid w:val="00C47462"/>
    <w:rsid w:val="00C47B5A"/>
    <w:rsid w:val="00C47C09"/>
    <w:rsid w:val="00C50883"/>
    <w:rsid w:val="00C50DEA"/>
    <w:rsid w:val="00C51117"/>
    <w:rsid w:val="00C51701"/>
    <w:rsid w:val="00C519A8"/>
    <w:rsid w:val="00C51A56"/>
    <w:rsid w:val="00C52040"/>
    <w:rsid w:val="00C523A5"/>
    <w:rsid w:val="00C52A2B"/>
    <w:rsid w:val="00C53836"/>
    <w:rsid w:val="00C5383A"/>
    <w:rsid w:val="00C5399C"/>
    <w:rsid w:val="00C53AF0"/>
    <w:rsid w:val="00C542F6"/>
    <w:rsid w:val="00C54345"/>
    <w:rsid w:val="00C544FD"/>
    <w:rsid w:val="00C546AF"/>
    <w:rsid w:val="00C557B6"/>
    <w:rsid w:val="00C56DDC"/>
    <w:rsid w:val="00C57791"/>
    <w:rsid w:val="00C57C10"/>
    <w:rsid w:val="00C601FC"/>
    <w:rsid w:val="00C60928"/>
    <w:rsid w:val="00C60A6B"/>
    <w:rsid w:val="00C60C78"/>
    <w:rsid w:val="00C61D82"/>
    <w:rsid w:val="00C62208"/>
    <w:rsid w:val="00C622DD"/>
    <w:rsid w:val="00C62796"/>
    <w:rsid w:val="00C63C0E"/>
    <w:rsid w:val="00C64866"/>
    <w:rsid w:val="00C6539C"/>
    <w:rsid w:val="00C65BBF"/>
    <w:rsid w:val="00C65C3A"/>
    <w:rsid w:val="00C66522"/>
    <w:rsid w:val="00C66D03"/>
    <w:rsid w:val="00C66E15"/>
    <w:rsid w:val="00C67D29"/>
    <w:rsid w:val="00C7065C"/>
    <w:rsid w:val="00C70E59"/>
    <w:rsid w:val="00C71B3B"/>
    <w:rsid w:val="00C71F89"/>
    <w:rsid w:val="00C72110"/>
    <w:rsid w:val="00C73A4C"/>
    <w:rsid w:val="00C73DF5"/>
    <w:rsid w:val="00C7415C"/>
    <w:rsid w:val="00C74260"/>
    <w:rsid w:val="00C7444F"/>
    <w:rsid w:val="00C74897"/>
    <w:rsid w:val="00C75D81"/>
    <w:rsid w:val="00C75EE1"/>
    <w:rsid w:val="00C76219"/>
    <w:rsid w:val="00C767F8"/>
    <w:rsid w:val="00C76AD8"/>
    <w:rsid w:val="00C7703C"/>
    <w:rsid w:val="00C771E9"/>
    <w:rsid w:val="00C80B4D"/>
    <w:rsid w:val="00C810C8"/>
    <w:rsid w:val="00C81BE3"/>
    <w:rsid w:val="00C82038"/>
    <w:rsid w:val="00C82993"/>
    <w:rsid w:val="00C83555"/>
    <w:rsid w:val="00C8362F"/>
    <w:rsid w:val="00C8380E"/>
    <w:rsid w:val="00C8438B"/>
    <w:rsid w:val="00C847B8"/>
    <w:rsid w:val="00C84A57"/>
    <w:rsid w:val="00C84BF3"/>
    <w:rsid w:val="00C85286"/>
    <w:rsid w:val="00C8529D"/>
    <w:rsid w:val="00C85FAC"/>
    <w:rsid w:val="00C86089"/>
    <w:rsid w:val="00C86422"/>
    <w:rsid w:val="00C86EE1"/>
    <w:rsid w:val="00C87A85"/>
    <w:rsid w:val="00C901DB"/>
    <w:rsid w:val="00C90462"/>
    <w:rsid w:val="00C90DCF"/>
    <w:rsid w:val="00C9191C"/>
    <w:rsid w:val="00C92A0D"/>
    <w:rsid w:val="00C93434"/>
    <w:rsid w:val="00C93BE4"/>
    <w:rsid w:val="00C93D44"/>
    <w:rsid w:val="00C9462F"/>
    <w:rsid w:val="00C95300"/>
    <w:rsid w:val="00C96671"/>
    <w:rsid w:val="00C96769"/>
    <w:rsid w:val="00C96F76"/>
    <w:rsid w:val="00C971D2"/>
    <w:rsid w:val="00C97500"/>
    <w:rsid w:val="00CA0720"/>
    <w:rsid w:val="00CA0AA6"/>
    <w:rsid w:val="00CA1CB7"/>
    <w:rsid w:val="00CA2864"/>
    <w:rsid w:val="00CA2A37"/>
    <w:rsid w:val="00CA2D96"/>
    <w:rsid w:val="00CA362E"/>
    <w:rsid w:val="00CA3CD1"/>
    <w:rsid w:val="00CA400C"/>
    <w:rsid w:val="00CA4075"/>
    <w:rsid w:val="00CA46E8"/>
    <w:rsid w:val="00CA4E84"/>
    <w:rsid w:val="00CA55A1"/>
    <w:rsid w:val="00CA6D4B"/>
    <w:rsid w:val="00CA6FE0"/>
    <w:rsid w:val="00CA742B"/>
    <w:rsid w:val="00CA7D6A"/>
    <w:rsid w:val="00CA7FD5"/>
    <w:rsid w:val="00CA7FDD"/>
    <w:rsid w:val="00CA7FE7"/>
    <w:rsid w:val="00CB0C68"/>
    <w:rsid w:val="00CB2045"/>
    <w:rsid w:val="00CB236F"/>
    <w:rsid w:val="00CB2B32"/>
    <w:rsid w:val="00CB2D64"/>
    <w:rsid w:val="00CB52BC"/>
    <w:rsid w:val="00CB6196"/>
    <w:rsid w:val="00CB6923"/>
    <w:rsid w:val="00CB704B"/>
    <w:rsid w:val="00CB71B3"/>
    <w:rsid w:val="00CB76E4"/>
    <w:rsid w:val="00CB7706"/>
    <w:rsid w:val="00CB7DC3"/>
    <w:rsid w:val="00CC0189"/>
    <w:rsid w:val="00CC0291"/>
    <w:rsid w:val="00CC0A4E"/>
    <w:rsid w:val="00CC0D5F"/>
    <w:rsid w:val="00CC0E6C"/>
    <w:rsid w:val="00CC1067"/>
    <w:rsid w:val="00CC1744"/>
    <w:rsid w:val="00CC1780"/>
    <w:rsid w:val="00CC2DA8"/>
    <w:rsid w:val="00CC2F8C"/>
    <w:rsid w:val="00CC3AC8"/>
    <w:rsid w:val="00CC3CFF"/>
    <w:rsid w:val="00CC4641"/>
    <w:rsid w:val="00CC480E"/>
    <w:rsid w:val="00CC6007"/>
    <w:rsid w:val="00CC6252"/>
    <w:rsid w:val="00CC6879"/>
    <w:rsid w:val="00CC77F6"/>
    <w:rsid w:val="00CD0AFB"/>
    <w:rsid w:val="00CD13D1"/>
    <w:rsid w:val="00CD2410"/>
    <w:rsid w:val="00CD24E2"/>
    <w:rsid w:val="00CD3936"/>
    <w:rsid w:val="00CD3ACD"/>
    <w:rsid w:val="00CD42BA"/>
    <w:rsid w:val="00CD472B"/>
    <w:rsid w:val="00CD4A4E"/>
    <w:rsid w:val="00CD526F"/>
    <w:rsid w:val="00CD52FF"/>
    <w:rsid w:val="00CD53FF"/>
    <w:rsid w:val="00CD5985"/>
    <w:rsid w:val="00CD5E25"/>
    <w:rsid w:val="00CD6446"/>
    <w:rsid w:val="00CD6F78"/>
    <w:rsid w:val="00CD7FB9"/>
    <w:rsid w:val="00CE0188"/>
    <w:rsid w:val="00CE0296"/>
    <w:rsid w:val="00CE0BB2"/>
    <w:rsid w:val="00CE10D2"/>
    <w:rsid w:val="00CE12CD"/>
    <w:rsid w:val="00CE15A3"/>
    <w:rsid w:val="00CE2401"/>
    <w:rsid w:val="00CE360E"/>
    <w:rsid w:val="00CE3B93"/>
    <w:rsid w:val="00CE4119"/>
    <w:rsid w:val="00CE41AE"/>
    <w:rsid w:val="00CE4C3E"/>
    <w:rsid w:val="00CE4EB0"/>
    <w:rsid w:val="00CE4EB2"/>
    <w:rsid w:val="00CE5511"/>
    <w:rsid w:val="00CE6186"/>
    <w:rsid w:val="00CE6C13"/>
    <w:rsid w:val="00CE6DF7"/>
    <w:rsid w:val="00CE6F88"/>
    <w:rsid w:val="00CF0745"/>
    <w:rsid w:val="00CF0748"/>
    <w:rsid w:val="00CF09D0"/>
    <w:rsid w:val="00CF09FA"/>
    <w:rsid w:val="00CF1367"/>
    <w:rsid w:val="00CF179C"/>
    <w:rsid w:val="00CF20A6"/>
    <w:rsid w:val="00CF271D"/>
    <w:rsid w:val="00CF27D0"/>
    <w:rsid w:val="00CF2DCA"/>
    <w:rsid w:val="00CF326E"/>
    <w:rsid w:val="00CF36AC"/>
    <w:rsid w:val="00CF3BB0"/>
    <w:rsid w:val="00CF3DC1"/>
    <w:rsid w:val="00CF3FDD"/>
    <w:rsid w:val="00CF4788"/>
    <w:rsid w:val="00CF60A3"/>
    <w:rsid w:val="00CF6263"/>
    <w:rsid w:val="00CF6FE1"/>
    <w:rsid w:val="00CF7416"/>
    <w:rsid w:val="00D00E91"/>
    <w:rsid w:val="00D01D0E"/>
    <w:rsid w:val="00D01F47"/>
    <w:rsid w:val="00D02E50"/>
    <w:rsid w:val="00D033D9"/>
    <w:rsid w:val="00D03A03"/>
    <w:rsid w:val="00D03B8C"/>
    <w:rsid w:val="00D03E54"/>
    <w:rsid w:val="00D050BF"/>
    <w:rsid w:val="00D0578B"/>
    <w:rsid w:val="00D05B86"/>
    <w:rsid w:val="00D05C6E"/>
    <w:rsid w:val="00D05CA0"/>
    <w:rsid w:val="00D05E7F"/>
    <w:rsid w:val="00D06547"/>
    <w:rsid w:val="00D066B8"/>
    <w:rsid w:val="00D06E8A"/>
    <w:rsid w:val="00D077F1"/>
    <w:rsid w:val="00D07841"/>
    <w:rsid w:val="00D101F9"/>
    <w:rsid w:val="00D10C91"/>
    <w:rsid w:val="00D11B7A"/>
    <w:rsid w:val="00D11D6F"/>
    <w:rsid w:val="00D12A44"/>
    <w:rsid w:val="00D12ACA"/>
    <w:rsid w:val="00D12F6D"/>
    <w:rsid w:val="00D13F4C"/>
    <w:rsid w:val="00D14C32"/>
    <w:rsid w:val="00D14D07"/>
    <w:rsid w:val="00D15847"/>
    <w:rsid w:val="00D158B1"/>
    <w:rsid w:val="00D15C57"/>
    <w:rsid w:val="00D15D5F"/>
    <w:rsid w:val="00D16C1A"/>
    <w:rsid w:val="00D172D9"/>
    <w:rsid w:val="00D17D33"/>
    <w:rsid w:val="00D17D7D"/>
    <w:rsid w:val="00D20044"/>
    <w:rsid w:val="00D2093C"/>
    <w:rsid w:val="00D20A0B"/>
    <w:rsid w:val="00D20F83"/>
    <w:rsid w:val="00D2104F"/>
    <w:rsid w:val="00D2106B"/>
    <w:rsid w:val="00D211F4"/>
    <w:rsid w:val="00D21844"/>
    <w:rsid w:val="00D2195B"/>
    <w:rsid w:val="00D21A0C"/>
    <w:rsid w:val="00D23199"/>
    <w:rsid w:val="00D2386C"/>
    <w:rsid w:val="00D23896"/>
    <w:rsid w:val="00D23B96"/>
    <w:rsid w:val="00D24094"/>
    <w:rsid w:val="00D2445A"/>
    <w:rsid w:val="00D24AA5"/>
    <w:rsid w:val="00D24B12"/>
    <w:rsid w:val="00D24D4C"/>
    <w:rsid w:val="00D24EC2"/>
    <w:rsid w:val="00D25F2B"/>
    <w:rsid w:val="00D26248"/>
    <w:rsid w:val="00D26D4D"/>
    <w:rsid w:val="00D27456"/>
    <w:rsid w:val="00D2761B"/>
    <w:rsid w:val="00D30F89"/>
    <w:rsid w:val="00D31BC6"/>
    <w:rsid w:val="00D32386"/>
    <w:rsid w:val="00D326A0"/>
    <w:rsid w:val="00D326FC"/>
    <w:rsid w:val="00D327C8"/>
    <w:rsid w:val="00D335A9"/>
    <w:rsid w:val="00D33B63"/>
    <w:rsid w:val="00D33B85"/>
    <w:rsid w:val="00D34CBF"/>
    <w:rsid w:val="00D35312"/>
    <w:rsid w:val="00D353F4"/>
    <w:rsid w:val="00D354FC"/>
    <w:rsid w:val="00D3565B"/>
    <w:rsid w:val="00D356B4"/>
    <w:rsid w:val="00D357E4"/>
    <w:rsid w:val="00D359AC"/>
    <w:rsid w:val="00D3662C"/>
    <w:rsid w:val="00D3663C"/>
    <w:rsid w:val="00D36C93"/>
    <w:rsid w:val="00D37B2F"/>
    <w:rsid w:val="00D401C7"/>
    <w:rsid w:val="00D40419"/>
    <w:rsid w:val="00D41221"/>
    <w:rsid w:val="00D417A1"/>
    <w:rsid w:val="00D417E3"/>
    <w:rsid w:val="00D41897"/>
    <w:rsid w:val="00D4297F"/>
    <w:rsid w:val="00D42A80"/>
    <w:rsid w:val="00D42C97"/>
    <w:rsid w:val="00D430C4"/>
    <w:rsid w:val="00D44053"/>
    <w:rsid w:val="00D449EF"/>
    <w:rsid w:val="00D44A21"/>
    <w:rsid w:val="00D4538F"/>
    <w:rsid w:val="00D45701"/>
    <w:rsid w:val="00D45877"/>
    <w:rsid w:val="00D4599A"/>
    <w:rsid w:val="00D459D5"/>
    <w:rsid w:val="00D46415"/>
    <w:rsid w:val="00D46BAB"/>
    <w:rsid w:val="00D4786C"/>
    <w:rsid w:val="00D505EC"/>
    <w:rsid w:val="00D50D70"/>
    <w:rsid w:val="00D5130A"/>
    <w:rsid w:val="00D51A0C"/>
    <w:rsid w:val="00D51B3A"/>
    <w:rsid w:val="00D52128"/>
    <w:rsid w:val="00D52440"/>
    <w:rsid w:val="00D52642"/>
    <w:rsid w:val="00D5332F"/>
    <w:rsid w:val="00D53823"/>
    <w:rsid w:val="00D53A83"/>
    <w:rsid w:val="00D54E77"/>
    <w:rsid w:val="00D557B7"/>
    <w:rsid w:val="00D56126"/>
    <w:rsid w:val="00D568B4"/>
    <w:rsid w:val="00D56DD9"/>
    <w:rsid w:val="00D57F83"/>
    <w:rsid w:val="00D602A1"/>
    <w:rsid w:val="00D6083D"/>
    <w:rsid w:val="00D60861"/>
    <w:rsid w:val="00D60C12"/>
    <w:rsid w:val="00D60CBF"/>
    <w:rsid w:val="00D60E23"/>
    <w:rsid w:val="00D6122A"/>
    <w:rsid w:val="00D61C56"/>
    <w:rsid w:val="00D61E96"/>
    <w:rsid w:val="00D61ED4"/>
    <w:rsid w:val="00D62F63"/>
    <w:rsid w:val="00D6306E"/>
    <w:rsid w:val="00D63825"/>
    <w:rsid w:val="00D63B9E"/>
    <w:rsid w:val="00D64856"/>
    <w:rsid w:val="00D64E37"/>
    <w:rsid w:val="00D65034"/>
    <w:rsid w:val="00D65E69"/>
    <w:rsid w:val="00D66104"/>
    <w:rsid w:val="00D672F2"/>
    <w:rsid w:val="00D6744A"/>
    <w:rsid w:val="00D67CC7"/>
    <w:rsid w:val="00D7105C"/>
    <w:rsid w:val="00D71064"/>
    <w:rsid w:val="00D71844"/>
    <w:rsid w:val="00D72127"/>
    <w:rsid w:val="00D72693"/>
    <w:rsid w:val="00D730FD"/>
    <w:rsid w:val="00D735DC"/>
    <w:rsid w:val="00D74434"/>
    <w:rsid w:val="00D7449A"/>
    <w:rsid w:val="00D74B34"/>
    <w:rsid w:val="00D74D6C"/>
    <w:rsid w:val="00D75521"/>
    <w:rsid w:val="00D757B6"/>
    <w:rsid w:val="00D75856"/>
    <w:rsid w:val="00D80150"/>
    <w:rsid w:val="00D80F91"/>
    <w:rsid w:val="00D810F8"/>
    <w:rsid w:val="00D811FC"/>
    <w:rsid w:val="00D813D6"/>
    <w:rsid w:val="00D81903"/>
    <w:rsid w:val="00D8349B"/>
    <w:rsid w:val="00D844FC"/>
    <w:rsid w:val="00D84FAD"/>
    <w:rsid w:val="00D85551"/>
    <w:rsid w:val="00D85C58"/>
    <w:rsid w:val="00D86686"/>
    <w:rsid w:val="00D86DA3"/>
    <w:rsid w:val="00D87E54"/>
    <w:rsid w:val="00D90AC3"/>
    <w:rsid w:val="00D926B9"/>
    <w:rsid w:val="00D92EA9"/>
    <w:rsid w:val="00D94093"/>
    <w:rsid w:val="00D94819"/>
    <w:rsid w:val="00D94DAC"/>
    <w:rsid w:val="00D94F0E"/>
    <w:rsid w:val="00D94F49"/>
    <w:rsid w:val="00D95647"/>
    <w:rsid w:val="00D959CA"/>
    <w:rsid w:val="00D95B70"/>
    <w:rsid w:val="00D95E2D"/>
    <w:rsid w:val="00D96177"/>
    <w:rsid w:val="00D96381"/>
    <w:rsid w:val="00D96852"/>
    <w:rsid w:val="00D96CD9"/>
    <w:rsid w:val="00D9734E"/>
    <w:rsid w:val="00D97B6F"/>
    <w:rsid w:val="00DA0198"/>
    <w:rsid w:val="00DA04EA"/>
    <w:rsid w:val="00DA189C"/>
    <w:rsid w:val="00DA195B"/>
    <w:rsid w:val="00DA1D2A"/>
    <w:rsid w:val="00DA30B7"/>
    <w:rsid w:val="00DA388D"/>
    <w:rsid w:val="00DA44ED"/>
    <w:rsid w:val="00DA4BF8"/>
    <w:rsid w:val="00DA5715"/>
    <w:rsid w:val="00DA5B27"/>
    <w:rsid w:val="00DA6665"/>
    <w:rsid w:val="00DA6AFC"/>
    <w:rsid w:val="00DA6F57"/>
    <w:rsid w:val="00DB00F8"/>
    <w:rsid w:val="00DB0DCD"/>
    <w:rsid w:val="00DB1242"/>
    <w:rsid w:val="00DB52BE"/>
    <w:rsid w:val="00DB5C15"/>
    <w:rsid w:val="00DB611E"/>
    <w:rsid w:val="00DB6331"/>
    <w:rsid w:val="00DB6B1B"/>
    <w:rsid w:val="00DB75C6"/>
    <w:rsid w:val="00DB78FF"/>
    <w:rsid w:val="00DB7C92"/>
    <w:rsid w:val="00DB7FA5"/>
    <w:rsid w:val="00DC022E"/>
    <w:rsid w:val="00DC02B3"/>
    <w:rsid w:val="00DC0661"/>
    <w:rsid w:val="00DC07C9"/>
    <w:rsid w:val="00DC155E"/>
    <w:rsid w:val="00DC16E0"/>
    <w:rsid w:val="00DC1FF3"/>
    <w:rsid w:val="00DC21A3"/>
    <w:rsid w:val="00DC2284"/>
    <w:rsid w:val="00DC386F"/>
    <w:rsid w:val="00DC4428"/>
    <w:rsid w:val="00DC48D4"/>
    <w:rsid w:val="00DC4C71"/>
    <w:rsid w:val="00DC508D"/>
    <w:rsid w:val="00DC5732"/>
    <w:rsid w:val="00DC5AC8"/>
    <w:rsid w:val="00DC5D6C"/>
    <w:rsid w:val="00DC706D"/>
    <w:rsid w:val="00DC7507"/>
    <w:rsid w:val="00DC77CD"/>
    <w:rsid w:val="00DC794B"/>
    <w:rsid w:val="00DC79B1"/>
    <w:rsid w:val="00DC7D3F"/>
    <w:rsid w:val="00DD0C9F"/>
    <w:rsid w:val="00DD0F39"/>
    <w:rsid w:val="00DD0F94"/>
    <w:rsid w:val="00DD1069"/>
    <w:rsid w:val="00DD1C1A"/>
    <w:rsid w:val="00DD245D"/>
    <w:rsid w:val="00DD2760"/>
    <w:rsid w:val="00DD27F2"/>
    <w:rsid w:val="00DD2E80"/>
    <w:rsid w:val="00DD3935"/>
    <w:rsid w:val="00DD45F2"/>
    <w:rsid w:val="00DD579A"/>
    <w:rsid w:val="00DD611F"/>
    <w:rsid w:val="00DD616E"/>
    <w:rsid w:val="00DD61E2"/>
    <w:rsid w:val="00DD71BD"/>
    <w:rsid w:val="00DD77F4"/>
    <w:rsid w:val="00DD7FF7"/>
    <w:rsid w:val="00DE0683"/>
    <w:rsid w:val="00DE0CE6"/>
    <w:rsid w:val="00DE13C4"/>
    <w:rsid w:val="00DE158B"/>
    <w:rsid w:val="00DE1855"/>
    <w:rsid w:val="00DE19AF"/>
    <w:rsid w:val="00DE235E"/>
    <w:rsid w:val="00DE2B5D"/>
    <w:rsid w:val="00DE2F36"/>
    <w:rsid w:val="00DE36E3"/>
    <w:rsid w:val="00DE4EF7"/>
    <w:rsid w:val="00DE532B"/>
    <w:rsid w:val="00DE5BA2"/>
    <w:rsid w:val="00DE5EF3"/>
    <w:rsid w:val="00DF032C"/>
    <w:rsid w:val="00DF0AD9"/>
    <w:rsid w:val="00DF1414"/>
    <w:rsid w:val="00DF184F"/>
    <w:rsid w:val="00DF186A"/>
    <w:rsid w:val="00DF31AC"/>
    <w:rsid w:val="00DF38C3"/>
    <w:rsid w:val="00DF3C9A"/>
    <w:rsid w:val="00DF41DB"/>
    <w:rsid w:val="00DF44A8"/>
    <w:rsid w:val="00DF4D07"/>
    <w:rsid w:val="00DF4FE4"/>
    <w:rsid w:val="00DF5A91"/>
    <w:rsid w:val="00DF6035"/>
    <w:rsid w:val="00DF61C6"/>
    <w:rsid w:val="00DF62DC"/>
    <w:rsid w:val="00DF6C73"/>
    <w:rsid w:val="00DF6EB8"/>
    <w:rsid w:val="00DF7477"/>
    <w:rsid w:val="00DF7FD7"/>
    <w:rsid w:val="00E00003"/>
    <w:rsid w:val="00E0015B"/>
    <w:rsid w:val="00E00B23"/>
    <w:rsid w:val="00E00E8D"/>
    <w:rsid w:val="00E00EA9"/>
    <w:rsid w:val="00E00F26"/>
    <w:rsid w:val="00E00FD1"/>
    <w:rsid w:val="00E019AD"/>
    <w:rsid w:val="00E01F1F"/>
    <w:rsid w:val="00E02769"/>
    <w:rsid w:val="00E032E0"/>
    <w:rsid w:val="00E034C6"/>
    <w:rsid w:val="00E0510E"/>
    <w:rsid w:val="00E05734"/>
    <w:rsid w:val="00E058FB"/>
    <w:rsid w:val="00E05A09"/>
    <w:rsid w:val="00E06539"/>
    <w:rsid w:val="00E068D6"/>
    <w:rsid w:val="00E07B29"/>
    <w:rsid w:val="00E07BE1"/>
    <w:rsid w:val="00E07CC1"/>
    <w:rsid w:val="00E10EAD"/>
    <w:rsid w:val="00E12527"/>
    <w:rsid w:val="00E12A51"/>
    <w:rsid w:val="00E12B39"/>
    <w:rsid w:val="00E13297"/>
    <w:rsid w:val="00E13F7D"/>
    <w:rsid w:val="00E145B3"/>
    <w:rsid w:val="00E1461C"/>
    <w:rsid w:val="00E1581E"/>
    <w:rsid w:val="00E15CF1"/>
    <w:rsid w:val="00E170FE"/>
    <w:rsid w:val="00E175F1"/>
    <w:rsid w:val="00E177FC"/>
    <w:rsid w:val="00E201C1"/>
    <w:rsid w:val="00E20645"/>
    <w:rsid w:val="00E20E70"/>
    <w:rsid w:val="00E21373"/>
    <w:rsid w:val="00E21707"/>
    <w:rsid w:val="00E2252A"/>
    <w:rsid w:val="00E23216"/>
    <w:rsid w:val="00E232DD"/>
    <w:rsid w:val="00E2424E"/>
    <w:rsid w:val="00E24BB3"/>
    <w:rsid w:val="00E257CD"/>
    <w:rsid w:val="00E2763F"/>
    <w:rsid w:val="00E2773A"/>
    <w:rsid w:val="00E2778B"/>
    <w:rsid w:val="00E278AC"/>
    <w:rsid w:val="00E27AA7"/>
    <w:rsid w:val="00E27FD0"/>
    <w:rsid w:val="00E307C8"/>
    <w:rsid w:val="00E31AB2"/>
    <w:rsid w:val="00E326BA"/>
    <w:rsid w:val="00E32902"/>
    <w:rsid w:val="00E33111"/>
    <w:rsid w:val="00E33757"/>
    <w:rsid w:val="00E342DE"/>
    <w:rsid w:val="00E34AFB"/>
    <w:rsid w:val="00E3511A"/>
    <w:rsid w:val="00E35557"/>
    <w:rsid w:val="00E356B4"/>
    <w:rsid w:val="00E367E0"/>
    <w:rsid w:val="00E36DDA"/>
    <w:rsid w:val="00E3778C"/>
    <w:rsid w:val="00E37AB0"/>
    <w:rsid w:val="00E37C92"/>
    <w:rsid w:val="00E40168"/>
    <w:rsid w:val="00E402D4"/>
    <w:rsid w:val="00E40481"/>
    <w:rsid w:val="00E40578"/>
    <w:rsid w:val="00E407F7"/>
    <w:rsid w:val="00E40892"/>
    <w:rsid w:val="00E41661"/>
    <w:rsid w:val="00E41F9E"/>
    <w:rsid w:val="00E42094"/>
    <w:rsid w:val="00E4216E"/>
    <w:rsid w:val="00E42EAF"/>
    <w:rsid w:val="00E42FAF"/>
    <w:rsid w:val="00E43120"/>
    <w:rsid w:val="00E44802"/>
    <w:rsid w:val="00E448BD"/>
    <w:rsid w:val="00E44D5C"/>
    <w:rsid w:val="00E453FE"/>
    <w:rsid w:val="00E456EE"/>
    <w:rsid w:val="00E466E9"/>
    <w:rsid w:val="00E46FA5"/>
    <w:rsid w:val="00E47757"/>
    <w:rsid w:val="00E47F9F"/>
    <w:rsid w:val="00E507A9"/>
    <w:rsid w:val="00E51589"/>
    <w:rsid w:val="00E5167D"/>
    <w:rsid w:val="00E51A80"/>
    <w:rsid w:val="00E51AFE"/>
    <w:rsid w:val="00E51EFA"/>
    <w:rsid w:val="00E51FB9"/>
    <w:rsid w:val="00E52BD1"/>
    <w:rsid w:val="00E52D2A"/>
    <w:rsid w:val="00E52F94"/>
    <w:rsid w:val="00E53186"/>
    <w:rsid w:val="00E533E5"/>
    <w:rsid w:val="00E53D8A"/>
    <w:rsid w:val="00E55448"/>
    <w:rsid w:val="00E566DB"/>
    <w:rsid w:val="00E568A6"/>
    <w:rsid w:val="00E56908"/>
    <w:rsid w:val="00E56DAD"/>
    <w:rsid w:val="00E57084"/>
    <w:rsid w:val="00E60696"/>
    <w:rsid w:val="00E612E9"/>
    <w:rsid w:val="00E6171D"/>
    <w:rsid w:val="00E61E11"/>
    <w:rsid w:val="00E61F91"/>
    <w:rsid w:val="00E620EC"/>
    <w:rsid w:val="00E6243F"/>
    <w:rsid w:val="00E629C0"/>
    <w:rsid w:val="00E63074"/>
    <w:rsid w:val="00E633C3"/>
    <w:rsid w:val="00E63C98"/>
    <w:rsid w:val="00E6492C"/>
    <w:rsid w:val="00E65667"/>
    <w:rsid w:val="00E657E1"/>
    <w:rsid w:val="00E66315"/>
    <w:rsid w:val="00E6638E"/>
    <w:rsid w:val="00E667A7"/>
    <w:rsid w:val="00E66F9A"/>
    <w:rsid w:val="00E67157"/>
    <w:rsid w:val="00E67662"/>
    <w:rsid w:val="00E678D5"/>
    <w:rsid w:val="00E70C74"/>
    <w:rsid w:val="00E713CC"/>
    <w:rsid w:val="00E72128"/>
    <w:rsid w:val="00E7276A"/>
    <w:rsid w:val="00E728B0"/>
    <w:rsid w:val="00E72A3D"/>
    <w:rsid w:val="00E72BF9"/>
    <w:rsid w:val="00E73D69"/>
    <w:rsid w:val="00E73D70"/>
    <w:rsid w:val="00E741E5"/>
    <w:rsid w:val="00E74807"/>
    <w:rsid w:val="00E74F7B"/>
    <w:rsid w:val="00E74FE9"/>
    <w:rsid w:val="00E75C58"/>
    <w:rsid w:val="00E76A55"/>
    <w:rsid w:val="00E77A01"/>
    <w:rsid w:val="00E77FFA"/>
    <w:rsid w:val="00E803A6"/>
    <w:rsid w:val="00E804D2"/>
    <w:rsid w:val="00E807AA"/>
    <w:rsid w:val="00E80A7B"/>
    <w:rsid w:val="00E81245"/>
    <w:rsid w:val="00E81ED0"/>
    <w:rsid w:val="00E81EE9"/>
    <w:rsid w:val="00E8210E"/>
    <w:rsid w:val="00E82200"/>
    <w:rsid w:val="00E829C2"/>
    <w:rsid w:val="00E82B9C"/>
    <w:rsid w:val="00E84109"/>
    <w:rsid w:val="00E8415D"/>
    <w:rsid w:val="00E84E81"/>
    <w:rsid w:val="00E85482"/>
    <w:rsid w:val="00E85833"/>
    <w:rsid w:val="00E85B6F"/>
    <w:rsid w:val="00E85E04"/>
    <w:rsid w:val="00E86008"/>
    <w:rsid w:val="00E90CA8"/>
    <w:rsid w:val="00E90E33"/>
    <w:rsid w:val="00E914C1"/>
    <w:rsid w:val="00E91BA6"/>
    <w:rsid w:val="00E9303C"/>
    <w:rsid w:val="00E93630"/>
    <w:rsid w:val="00E93738"/>
    <w:rsid w:val="00E93E33"/>
    <w:rsid w:val="00E944C9"/>
    <w:rsid w:val="00E94635"/>
    <w:rsid w:val="00E94B6B"/>
    <w:rsid w:val="00E94D53"/>
    <w:rsid w:val="00E95080"/>
    <w:rsid w:val="00E95CED"/>
    <w:rsid w:val="00E96042"/>
    <w:rsid w:val="00E96BBC"/>
    <w:rsid w:val="00E96CDE"/>
    <w:rsid w:val="00E97314"/>
    <w:rsid w:val="00E974D9"/>
    <w:rsid w:val="00E979A5"/>
    <w:rsid w:val="00EA0975"/>
    <w:rsid w:val="00EA1C28"/>
    <w:rsid w:val="00EA1E1A"/>
    <w:rsid w:val="00EA24E7"/>
    <w:rsid w:val="00EA26A0"/>
    <w:rsid w:val="00EA2780"/>
    <w:rsid w:val="00EA2809"/>
    <w:rsid w:val="00EA28CB"/>
    <w:rsid w:val="00EA3175"/>
    <w:rsid w:val="00EA32B6"/>
    <w:rsid w:val="00EA41F4"/>
    <w:rsid w:val="00EA443A"/>
    <w:rsid w:val="00EA4886"/>
    <w:rsid w:val="00EA4C67"/>
    <w:rsid w:val="00EA4D25"/>
    <w:rsid w:val="00EA5970"/>
    <w:rsid w:val="00EA65B8"/>
    <w:rsid w:val="00EA663E"/>
    <w:rsid w:val="00EA7DEE"/>
    <w:rsid w:val="00EB0123"/>
    <w:rsid w:val="00EB0689"/>
    <w:rsid w:val="00EB195A"/>
    <w:rsid w:val="00EB1D4A"/>
    <w:rsid w:val="00EB1F86"/>
    <w:rsid w:val="00EB2140"/>
    <w:rsid w:val="00EB2904"/>
    <w:rsid w:val="00EB2D96"/>
    <w:rsid w:val="00EB2FB5"/>
    <w:rsid w:val="00EB330A"/>
    <w:rsid w:val="00EB3C10"/>
    <w:rsid w:val="00EB5112"/>
    <w:rsid w:val="00EB5468"/>
    <w:rsid w:val="00EB54A9"/>
    <w:rsid w:val="00EB5D33"/>
    <w:rsid w:val="00EB5D6D"/>
    <w:rsid w:val="00EC00EE"/>
    <w:rsid w:val="00EC08A2"/>
    <w:rsid w:val="00EC0C6F"/>
    <w:rsid w:val="00EC171B"/>
    <w:rsid w:val="00EC1BA1"/>
    <w:rsid w:val="00EC1E6E"/>
    <w:rsid w:val="00EC2B4C"/>
    <w:rsid w:val="00EC3021"/>
    <w:rsid w:val="00EC3AC5"/>
    <w:rsid w:val="00EC3D03"/>
    <w:rsid w:val="00EC45F4"/>
    <w:rsid w:val="00EC4889"/>
    <w:rsid w:val="00EC4F97"/>
    <w:rsid w:val="00EC63BB"/>
    <w:rsid w:val="00EC6614"/>
    <w:rsid w:val="00EC6A92"/>
    <w:rsid w:val="00EC6EFD"/>
    <w:rsid w:val="00EC7A00"/>
    <w:rsid w:val="00EC7DAF"/>
    <w:rsid w:val="00ED0198"/>
    <w:rsid w:val="00ED0337"/>
    <w:rsid w:val="00ED07F8"/>
    <w:rsid w:val="00ED0A4A"/>
    <w:rsid w:val="00ED0B60"/>
    <w:rsid w:val="00ED0C63"/>
    <w:rsid w:val="00ED0F86"/>
    <w:rsid w:val="00ED101B"/>
    <w:rsid w:val="00ED21C1"/>
    <w:rsid w:val="00ED24E1"/>
    <w:rsid w:val="00ED2B5F"/>
    <w:rsid w:val="00ED38EC"/>
    <w:rsid w:val="00ED40E0"/>
    <w:rsid w:val="00ED45AE"/>
    <w:rsid w:val="00ED5629"/>
    <w:rsid w:val="00ED5D09"/>
    <w:rsid w:val="00ED5D1C"/>
    <w:rsid w:val="00ED6433"/>
    <w:rsid w:val="00ED6BA3"/>
    <w:rsid w:val="00ED7AF6"/>
    <w:rsid w:val="00EE0A90"/>
    <w:rsid w:val="00EE0D35"/>
    <w:rsid w:val="00EE130A"/>
    <w:rsid w:val="00EE2144"/>
    <w:rsid w:val="00EE287B"/>
    <w:rsid w:val="00EE2EA9"/>
    <w:rsid w:val="00EE2EB3"/>
    <w:rsid w:val="00EE40C2"/>
    <w:rsid w:val="00EE4B7C"/>
    <w:rsid w:val="00EE4EC9"/>
    <w:rsid w:val="00EE5AB6"/>
    <w:rsid w:val="00EE5C1A"/>
    <w:rsid w:val="00EE5F81"/>
    <w:rsid w:val="00EE7766"/>
    <w:rsid w:val="00EE7ABF"/>
    <w:rsid w:val="00EF07FE"/>
    <w:rsid w:val="00EF0B5B"/>
    <w:rsid w:val="00EF10B2"/>
    <w:rsid w:val="00EF1203"/>
    <w:rsid w:val="00EF171A"/>
    <w:rsid w:val="00EF1BE4"/>
    <w:rsid w:val="00EF2132"/>
    <w:rsid w:val="00EF27C1"/>
    <w:rsid w:val="00EF2CD5"/>
    <w:rsid w:val="00EF2CE5"/>
    <w:rsid w:val="00EF2ECE"/>
    <w:rsid w:val="00EF3A69"/>
    <w:rsid w:val="00EF4217"/>
    <w:rsid w:val="00EF46C2"/>
    <w:rsid w:val="00EF483F"/>
    <w:rsid w:val="00EF4A15"/>
    <w:rsid w:val="00EF4AFA"/>
    <w:rsid w:val="00EF58CE"/>
    <w:rsid w:val="00EF5D75"/>
    <w:rsid w:val="00EF6661"/>
    <w:rsid w:val="00EF7A2E"/>
    <w:rsid w:val="00F00405"/>
    <w:rsid w:val="00F00550"/>
    <w:rsid w:val="00F00F8E"/>
    <w:rsid w:val="00F01609"/>
    <w:rsid w:val="00F0214E"/>
    <w:rsid w:val="00F02180"/>
    <w:rsid w:val="00F02C30"/>
    <w:rsid w:val="00F02DEB"/>
    <w:rsid w:val="00F03292"/>
    <w:rsid w:val="00F03CEC"/>
    <w:rsid w:val="00F05AE5"/>
    <w:rsid w:val="00F06C1C"/>
    <w:rsid w:val="00F06D12"/>
    <w:rsid w:val="00F06DEB"/>
    <w:rsid w:val="00F079A4"/>
    <w:rsid w:val="00F07BD6"/>
    <w:rsid w:val="00F11411"/>
    <w:rsid w:val="00F115B1"/>
    <w:rsid w:val="00F120C3"/>
    <w:rsid w:val="00F12B65"/>
    <w:rsid w:val="00F13921"/>
    <w:rsid w:val="00F13A07"/>
    <w:rsid w:val="00F13D91"/>
    <w:rsid w:val="00F14056"/>
    <w:rsid w:val="00F144EC"/>
    <w:rsid w:val="00F1497C"/>
    <w:rsid w:val="00F14B67"/>
    <w:rsid w:val="00F14C13"/>
    <w:rsid w:val="00F1556F"/>
    <w:rsid w:val="00F162A2"/>
    <w:rsid w:val="00F168D5"/>
    <w:rsid w:val="00F16C42"/>
    <w:rsid w:val="00F16CAC"/>
    <w:rsid w:val="00F16D9B"/>
    <w:rsid w:val="00F17052"/>
    <w:rsid w:val="00F1725E"/>
    <w:rsid w:val="00F172EE"/>
    <w:rsid w:val="00F205B9"/>
    <w:rsid w:val="00F209F7"/>
    <w:rsid w:val="00F210E8"/>
    <w:rsid w:val="00F21D6D"/>
    <w:rsid w:val="00F22575"/>
    <w:rsid w:val="00F22791"/>
    <w:rsid w:val="00F2385C"/>
    <w:rsid w:val="00F23DFC"/>
    <w:rsid w:val="00F2449D"/>
    <w:rsid w:val="00F2459E"/>
    <w:rsid w:val="00F24FB4"/>
    <w:rsid w:val="00F26B8D"/>
    <w:rsid w:val="00F274E3"/>
    <w:rsid w:val="00F27AC4"/>
    <w:rsid w:val="00F3081C"/>
    <w:rsid w:val="00F30B7D"/>
    <w:rsid w:val="00F30E7E"/>
    <w:rsid w:val="00F32336"/>
    <w:rsid w:val="00F347FA"/>
    <w:rsid w:val="00F34809"/>
    <w:rsid w:val="00F34B49"/>
    <w:rsid w:val="00F34E42"/>
    <w:rsid w:val="00F34EF4"/>
    <w:rsid w:val="00F356BA"/>
    <w:rsid w:val="00F37613"/>
    <w:rsid w:val="00F40E22"/>
    <w:rsid w:val="00F41671"/>
    <w:rsid w:val="00F41768"/>
    <w:rsid w:val="00F41E4F"/>
    <w:rsid w:val="00F42D0F"/>
    <w:rsid w:val="00F4314B"/>
    <w:rsid w:val="00F439B3"/>
    <w:rsid w:val="00F4432E"/>
    <w:rsid w:val="00F446BB"/>
    <w:rsid w:val="00F44A2E"/>
    <w:rsid w:val="00F45006"/>
    <w:rsid w:val="00F45091"/>
    <w:rsid w:val="00F455E2"/>
    <w:rsid w:val="00F45765"/>
    <w:rsid w:val="00F466E5"/>
    <w:rsid w:val="00F469A3"/>
    <w:rsid w:val="00F46DFB"/>
    <w:rsid w:val="00F4722C"/>
    <w:rsid w:val="00F479B2"/>
    <w:rsid w:val="00F50D40"/>
    <w:rsid w:val="00F516D7"/>
    <w:rsid w:val="00F5257F"/>
    <w:rsid w:val="00F52D10"/>
    <w:rsid w:val="00F53E4D"/>
    <w:rsid w:val="00F5445B"/>
    <w:rsid w:val="00F54633"/>
    <w:rsid w:val="00F5474D"/>
    <w:rsid w:val="00F54946"/>
    <w:rsid w:val="00F55511"/>
    <w:rsid w:val="00F56A0A"/>
    <w:rsid w:val="00F57B2A"/>
    <w:rsid w:val="00F601A2"/>
    <w:rsid w:val="00F6024B"/>
    <w:rsid w:val="00F60818"/>
    <w:rsid w:val="00F60966"/>
    <w:rsid w:val="00F609B0"/>
    <w:rsid w:val="00F60A44"/>
    <w:rsid w:val="00F60A4A"/>
    <w:rsid w:val="00F6166F"/>
    <w:rsid w:val="00F616D2"/>
    <w:rsid w:val="00F61718"/>
    <w:rsid w:val="00F61C66"/>
    <w:rsid w:val="00F61EEA"/>
    <w:rsid w:val="00F627C6"/>
    <w:rsid w:val="00F63AE4"/>
    <w:rsid w:val="00F64978"/>
    <w:rsid w:val="00F6497F"/>
    <w:rsid w:val="00F658F8"/>
    <w:rsid w:val="00F65FE5"/>
    <w:rsid w:val="00F661FA"/>
    <w:rsid w:val="00F66309"/>
    <w:rsid w:val="00F6664B"/>
    <w:rsid w:val="00F66BA9"/>
    <w:rsid w:val="00F66C8E"/>
    <w:rsid w:val="00F67083"/>
    <w:rsid w:val="00F67581"/>
    <w:rsid w:val="00F71439"/>
    <w:rsid w:val="00F719D8"/>
    <w:rsid w:val="00F72A18"/>
    <w:rsid w:val="00F72D20"/>
    <w:rsid w:val="00F73454"/>
    <w:rsid w:val="00F73DB5"/>
    <w:rsid w:val="00F7420A"/>
    <w:rsid w:val="00F74545"/>
    <w:rsid w:val="00F75598"/>
    <w:rsid w:val="00F764F0"/>
    <w:rsid w:val="00F766AE"/>
    <w:rsid w:val="00F76BB3"/>
    <w:rsid w:val="00F76D1A"/>
    <w:rsid w:val="00F8012D"/>
    <w:rsid w:val="00F802D8"/>
    <w:rsid w:val="00F80444"/>
    <w:rsid w:val="00F80579"/>
    <w:rsid w:val="00F8098F"/>
    <w:rsid w:val="00F809D9"/>
    <w:rsid w:val="00F80BE4"/>
    <w:rsid w:val="00F80EC6"/>
    <w:rsid w:val="00F81B2F"/>
    <w:rsid w:val="00F83591"/>
    <w:rsid w:val="00F84063"/>
    <w:rsid w:val="00F842F4"/>
    <w:rsid w:val="00F857A3"/>
    <w:rsid w:val="00F85869"/>
    <w:rsid w:val="00F85AA5"/>
    <w:rsid w:val="00F861C6"/>
    <w:rsid w:val="00F8695B"/>
    <w:rsid w:val="00F8765F"/>
    <w:rsid w:val="00F87773"/>
    <w:rsid w:val="00F9009B"/>
    <w:rsid w:val="00F90DE9"/>
    <w:rsid w:val="00F91065"/>
    <w:rsid w:val="00F91A45"/>
    <w:rsid w:val="00F92667"/>
    <w:rsid w:val="00F93101"/>
    <w:rsid w:val="00F938D4"/>
    <w:rsid w:val="00F940E4"/>
    <w:rsid w:val="00F951CD"/>
    <w:rsid w:val="00F951D9"/>
    <w:rsid w:val="00F96931"/>
    <w:rsid w:val="00F9726E"/>
    <w:rsid w:val="00F9771B"/>
    <w:rsid w:val="00F97D95"/>
    <w:rsid w:val="00FA03DD"/>
    <w:rsid w:val="00FA07B9"/>
    <w:rsid w:val="00FA0846"/>
    <w:rsid w:val="00FA0E11"/>
    <w:rsid w:val="00FA0FE1"/>
    <w:rsid w:val="00FA14C5"/>
    <w:rsid w:val="00FA17C2"/>
    <w:rsid w:val="00FA1908"/>
    <w:rsid w:val="00FA191A"/>
    <w:rsid w:val="00FA1A6C"/>
    <w:rsid w:val="00FA1CA4"/>
    <w:rsid w:val="00FA2B4F"/>
    <w:rsid w:val="00FA407F"/>
    <w:rsid w:val="00FA49DB"/>
    <w:rsid w:val="00FA5182"/>
    <w:rsid w:val="00FA5337"/>
    <w:rsid w:val="00FA606C"/>
    <w:rsid w:val="00FA6135"/>
    <w:rsid w:val="00FA62A0"/>
    <w:rsid w:val="00FA643D"/>
    <w:rsid w:val="00FA688A"/>
    <w:rsid w:val="00FA7198"/>
    <w:rsid w:val="00FA7350"/>
    <w:rsid w:val="00FA7B87"/>
    <w:rsid w:val="00FB0AF8"/>
    <w:rsid w:val="00FB0B30"/>
    <w:rsid w:val="00FB1045"/>
    <w:rsid w:val="00FB1C07"/>
    <w:rsid w:val="00FB1D16"/>
    <w:rsid w:val="00FB1E48"/>
    <w:rsid w:val="00FB2DB8"/>
    <w:rsid w:val="00FB2DBB"/>
    <w:rsid w:val="00FB2F37"/>
    <w:rsid w:val="00FB318F"/>
    <w:rsid w:val="00FB32B8"/>
    <w:rsid w:val="00FB34CA"/>
    <w:rsid w:val="00FB53BD"/>
    <w:rsid w:val="00FB59E7"/>
    <w:rsid w:val="00FB65F6"/>
    <w:rsid w:val="00FB6C3E"/>
    <w:rsid w:val="00FB71C6"/>
    <w:rsid w:val="00FB7308"/>
    <w:rsid w:val="00FB7792"/>
    <w:rsid w:val="00FC0897"/>
    <w:rsid w:val="00FC0899"/>
    <w:rsid w:val="00FC11D9"/>
    <w:rsid w:val="00FC1447"/>
    <w:rsid w:val="00FC2536"/>
    <w:rsid w:val="00FC2D13"/>
    <w:rsid w:val="00FC309E"/>
    <w:rsid w:val="00FC3E09"/>
    <w:rsid w:val="00FC43A9"/>
    <w:rsid w:val="00FC46D9"/>
    <w:rsid w:val="00FC4E4A"/>
    <w:rsid w:val="00FC5931"/>
    <w:rsid w:val="00FC62E9"/>
    <w:rsid w:val="00FD05A4"/>
    <w:rsid w:val="00FD0B60"/>
    <w:rsid w:val="00FD11CD"/>
    <w:rsid w:val="00FD1482"/>
    <w:rsid w:val="00FD1B9C"/>
    <w:rsid w:val="00FD1D12"/>
    <w:rsid w:val="00FD22FE"/>
    <w:rsid w:val="00FD27C6"/>
    <w:rsid w:val="00FD3257"/>
    <w:rsid w:val="00FD368F"/>
    <w:rsid w:val="00FD4183"/>
    <w:rsid w:val="00FD418D"/>
    <w:rsid w:val="00FD456B"/>
    <w:rsid w:val="00FD483F"/>
    <w:rsid w:val="00FD494F"/>
    <w:rsid w:val="00FD4B7E"/>
    <w:rsid w:val="00FD53F6"/>
    <w:rsid w:val="00FD55A5"/>
    <w:rsid w:val="00FD569F"/>
    <w:rsid w:val="00FD6137"/>
    <w:rsid w:val="00FD615C"/>
    <w:rsid w:val="00FD67AF"/>
    <w:rsid w:val="00FD7491"/>
    <w:rsid w:val="00FD7810"/>
    <w:rsid w:val="00FE09BD"/>
    <w:rsid w:val="00FE0E82"/>
    <w:rsid w:val="00FE1057"/>
    <w:rsid w:val="00FE1649"/>
    <w:rsid w:val="00FE1BD8"/>
    <w:rsid w:val="00FE219C"/>
    <w:rsid w:val="00FE24E3"/>
    <w:rsid w:val="00FE2607"/>
    <w:rsid w:val="00FE39B9"/>
    <w:rsid w:val="00FE3E32"/>
    <w:rsid w:val="00FE4442"/>
    <w:rsid w:val="00FE44EA"/>
    <w:rsid w:val="00FE44F2"/>
    <w:rsid w:val="00FE5377"/>
    <w:rsid w:val="00FE55A6"/>
    <w:rsid w:val="00FE5742"/>
    <w:rsid w:val="00FE5AC8"/>
    <w:rsid w:val="00FE6E95"/>
    <w:rsid w:val="00FE794D"/>
    <w:rsid w:val="00FF0204"/>
    <w:rsid w:val="00FF0D66"/>
    <w:rsid w:val="00FF1BDF"/>
    <w:rsid w:val="00FF207C"/>
    <w:rsid w:val="00FF22CD"/>
    <w:rsid w:val="00FF256A"/>
    <w:rsid w:val="00FF35BA"/>
    <w:rsid w:val="00FF4E07"/>
    <w:rsid w:val="00FF561E"/>
    <w:rsid w:val="00FF7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C292"/>
  <w15:docId w15:val="{0C567929-033F-4E8D-B52C-F45884A7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15"/>
    <w:lsdException w:name="heading 6" w:semiHidden="1" w:uiPriority="15"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lsdException w:name="Intense Emphasis" w:uiPriority="22"/>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B7"/>
    <w:pPr>
      <w:spacing w:after="0" w:line="360" w:lineRule="auto"/>
      <w:ind w:firstLine="1134"/>
      <w:jc w:val="both"/>
    </w:pPr>
    <w:rPr>
      <w:rFonts w:ascii="Arial" w:hAnsi="Arial" w:cstheme="minorBidi"/>
      <w:sz w:val="24"/>
      <w:lang w:bidi="en-US"/>
    </w:rPr>
  </w:style>
  <w:style w:type="paragraph" w:styleId="Ttulo1">
    <w:name w:val="heading 1"/>
    <w:basedOn w:val="Normal"/>
    <w:link w:val="Ttulo1Char"/>
    <w:autoRedefine/>
    <w:qFormat/>
    <w:rsid w:val="00243910"/>
    <w:pPr>
      <w:keepNext/>
      <w:keepLines/>
      <w:numPr>
        <w:numId w:val="7"/>
      </w:numPr>
      <w:tabs>
        <w:tab w:val="left" w:pos="284"/>
      </w:tabs>
      <w:spacing w:after="240" w:line="240" w:lineRule="auto"/>
      <w:outlineLvl w:val="0"/>
    </w:pPr>
    <w:rPr>
      <w:b/>
      <w:bCs/>
      <w:color w:val="000000" w:themeColor="text1"/>
      <w:szCs w:val="24"/>
      <w:lang w:bidi="ar-SA"/>
    </w:rPr>
  </w:style>
  <w:style w:type="paragraph" w:styleId="Ttulo2">
    <w:name w:val="heading 2"/>
    <w:basedOn w:val="Ttulo1"/>
    <w:link w:val="Ttulo2Char"/>
    <w:uiPriority w:val="9"/>
    <w:qFormat/>
    <w:rsid w:val="007C26AB"/>
    <w:pPr>
      <w:numPr>
        <w:ilvl w:val="1"/>
      </w:numPr>
      <w:tabs>
        <w:tab w:val="clear" w:pos="284"/>
        <w:tab w:val="left" w:pos="993"/>
      </w:tabs>
      <w:outlineLvl w:val="1"/>
    </w:pPr>
    <w:rPr>
      <w:bCs w:val="0"/>
    </w:rPr>
  </w:style>
  <w:style w:type="paragraph" w:styleId="Ttulo30">
    <w:name w:val="heading 3"/>
    <w:basedOn w:val="Ttulo2"/>
    <w:link w:val="Ttulo3Char"/>
    <w:uiPriority w:val="3"/>
    <w:qFormat/>
    <w:rsid w:val="002E1B17"/>
    <w:pPr>
      <w:numPr>
        <w:ilvl w:val="2"/>
      </w:numPr>
      <w:outlineLvl w:val="2"/>
    </w:pPr>
  </w:style>
  <w:style w:type="paragraph" w:styleId="Ttulo4">
    <w:name w:val="heading 4"/>
    <w:basedOn w:val="Normal"/>
    <w:link w:val="Ttulo4Char"/>
    <w:uiPriority w:val="15"/>
    <w:semiHidden/>
    <w:rsid w:val="001C2151"/>
    <w:pPr>
      <w:keepNext/>
      <w:keepLines/>
      <w:spacing w:before="200"/>
      <w:outlineLvl w:val="3"/>
    </w:pPr>
    <w:rPr>
      <w:b/>
      <w:i/>
      <w:color w:val="0070C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43910"/>
    <w:rPr>
      <w:rFonts w:ascii="Arial" w:hAnsi="Arial" w:cstheme="minorBidi"/>
      <w:b/>
      <w:bCs/>
      <w:color w:val="000000" w:themeColor="text1"/>
      <w:sz w:val="24"/>
      <w:szCs w:val="24"/>
    </w:rPr>
  </w:style>
  <w:style w:type="character" w:customStyle="1" w:styleId="Ttulo2Char">
    <w:name w:val="Título 2 Char"/>
    <w:basedOn w:val="Fontepargpadro"/>
    <w:link w:val="Ttulo2"/>
    <w:uiPriority w:val="9"/>
    <w:rsid w:val="007C26AB"/>
    <w:rPr>
      <w:rFonts w:ascii="Arial" w:hAnsi="Arial" w:cstheme="minorBidi"/>
      <w:b/>
      <w:color w:val="000000" w:themeColor="text1"/>
      <w:sz w:val="24"/>
      <w:szCs w:val="24"/>
    </w:rPr>
  </w:style>
  <w:style w:type="character" w:customStyle="1" w:styleId="Ttulo3Char">
    <w:name w:val="Título 3 Char"/>
    <w:basedOn w:val="Fontepargpadro"/>
    <w:link w:val="Ttulo30"/>
    <w:uiPriority w:val="3"/>
    <w:rsid w:val="002E1B17"/>
    <w:rPr>
      <w:rFonts w:ascii="Arial" w:hAnsi="Arial" w:cstheme="minorBidi"/>
      <w:b/>
      <w:color w:val="000000" w:themeColor="text1"/>
      <w:sz w:val="24"/>
      <w:szCs w:val="24"/>
    </w:rPr>
  </w:style>
  <w:style w:type="character" w:customStyle="1" w:styleId="Ttulo4Char">
    <w:name w:val="Título 4 Char"/>
    <w:basedOn w:val="Fontepargpadro"/>
    <w:link w:val="Ttulo4"/>
    <w:uiPriority w:val="15"/>
    <w:semiHidden/>
    <w:rsid w:val="00E60696"/>
    <w:rPr>
      <w:rFonts w:asciiTheme="minorHAnsi" w:hAnsiTheme="minorHAnsi" w:cstheme="minorBidi"/>
      <w:b/>
      <w:i/>
      <w:color w:val="0070C0"/>
      <w:sz w:val="24"/>
      <w:lang w:val="en-US" w:bidi="en-US"/>
    </w:rPr>
  </w:style>
  <w:style w:type="paragraph" w:styleId="Sumrio1">
    <w:name w:val="toc 1"/>
    <w:basedOn w:val="Normal"/>
    <w:link w:val="Sumrio1Char"/>
    <w:uiPriority w:val="39"/>
    <w:rsid w:val="00022AEB"/>
    <w:pPr>
      <w:tabs>
        <w:tab w:val="left" w:pos="255"/>
        <w:tab w:val="right" w:pos="9356"/>
      </w:tabs>
      <w:spacing w:line="276" w:lineRule="auto"/>
      <w:ind w:firstLine="0"/>
    </w:pPr>
    <w:rPr>
      <w:lang w:eastAsia="pt-BR" w:bidi="ar-SA"/>
    </w:rPr>
  </w:style>
  <w:style w:type="character" w:customStyle="1" w:styleId="Sumrio1Char">
    <w:name w:val="Sumário 1 Char"/>
    <w:basedOn w:val="Fontepargpadro"/>
    <w:link w:val="Sumrio1"/>
    <w:uiPriority w:val="39"/>
    <w:semiHidden/>
    <w:rsid w:val="00764390"/>
    <w:rPr>
      <w:rFonts w:asciiTheme="minorHAnsi" w:hAnsiTheme="minorHAnsi" w:cstheme="minorBidi"/>
      <w:sz w:val="24"/>
      <w:lang w:eastAsia="pt-BR"/>
    </w:rPr>
  </w:style>
  <w:style w:type="paragraph" w:styleId="Legenda">
    <w:name w:val="caption"/>
    <w:basedOn w:val="Normal"/>
    <w:uiPriority w:val="35"/>
    <w:qFormat/>
    <w:rsid w:val="002D6DC9"/>
    <w:pPr>
      <w:spacing w:line="240" w:lineRule="auto"/>
      <w:ind w:firstLine="0"/>
    </w:pPr>
    <w:rPr>
      <w:szCs w:val="18"/>
      <w:lang w:bidi="ar-SA"/>
    </w:rPr>
  </w:style>
  <w:style w:type="character" w:styleId="Forte">
    <w:name w:val="Strong"/>
    <w:basedOn w:val="Fontepargpadro"/>
    <w:uiPriority w:val="22"/>
    <w:qFormat/>
    <w:rsid w:val="001C2151"/>
    <w:rPr>
      <w:b/>
    </w:rPr>
  </w:style>
  <w:style w:type="paragraph" w:styleId="SemEspaamento">
    <w:name w:val="No Spacing"/>
    <w:aliases w:val="ConteudoTabelas"/>
    <w:uiPriority w:val="6"/>
    <w:qFormat/>
    <w:rsid w:val="003B1EC8"/>
    <w:pPr>
      <w:spacing w:after="0" w:line="240" w:lineRule="auto"/>
      <w:jc w:val="center"/>
    </w:pPr>
  </w:style>
  <w:style w:type="paragraph" w:styleId="PargrafodaLista">
    <w:name w:val="List Paragraph"/>
    <w:basedOn w:val="Normal"/>
    <w:link w:val="PargrafodaListaChar"/>
    <w:uiPriority w:val="34"/>
    <w:qFormat/>
    <w:rsid w:val="001C2151"/>
    <w:pPr>
      <w:tabs>
        <w:tab w:val="left" w:pos="284"/>
        <w:tab w:val="left" w:pos="567"/>
      </w:tabs>
      <w:ind w:left="567"/>
      <w:contextualSpacing/>
    </w:pPr>
    <w:rPr>
      <w:lang w:eastAsia="pt-BR" w:bidi="ar-SA"/>
    </w:rPr>
  </w:style>
  <w:style w:type="character" w:customStyle="1" w:styleId="PargrafodaListaChar">
    <w:name w:val="Parágrafo da Lista Char"/>
    <w:basedOn w:val="Fontepargpadro"/>
    <w:link w:val="PargrafodaLista"/>
    <w:uiPriority w:val="34"/>
    <w:semiHidden/>
    <w:rsid w:val="00764390"/>
    <w:rPr>
      <w:rFonts w:asciiTheme="minorHAnsi" w:hAnsiTheme="minorHAnsi" w:cstheme="minorBidi"/>
      <w:sz w:val="24"/>
      <w:lang w:eastAsia="pt-BR"/>
    </w:rPr>
  </w:style>
  <w:style w:type="paragraph" w:styleId="CabealhodoSumrio">
    <w:name w:val="TOC Heading"/>
    <w:basedOn w:val="Ttulo1"/>
    <w:uiPriority w:val="39"/>
    <w:semiHidden/>
    <w:qFormat/>
    <w:rsid w:val="001C2151"/>
    <w:pPr>
      <w:numPr>
        <w:numId w:val="0"/>
      </w:numPr>
      <w:outlineLvl w:val="9"/>
    </w:pPr>
  </w:style>
  <w:style w:type="paragraph" w:customStyle="1" w:styleId="Ttulo20">
    <w:name w:val="Título2"/>
    <w:basedOn w:val="Ttulo1"/>
    <w:link w:val="Ttulo2Char0"/>
    <w:uiPriority w:val="15"/>
    <w:semiHidden/>
    <w:rsid w:val="001C2151"/>
    <w:pPr>
      <w:numPr>
        <w:numId w:val="2"/>
      </w:numPr>
      <w:spacing w:after="0" w:line="360" w:lineRule="auto"/>
      <w:outlineLvl w:val="1"/>
    </w:pPr>
  </w:style>
  <w:style w:type="character" w:customStyle="1" w:styleId="Ttulo2Char0">
    <w:name w:val="Título2 Char"/>
    <w:basedOn w:val="Ttulo1Char"/>
    <w:link w:val="Ttulo20"/>
    <w:uiPriority w:val="15"/>
    <w:semiHidden/>
    <w:rsid w:val="00E60696"/>
    <w:rPr>
      <w:rFonts w:ascii="Arial" w:hAnsi="Arial" w:cstheme="minorBidi"/>
      <w:b/>
      <w:bCs/>
      <w:color w:val="000000" w:themeColor="text1"/>
      <w:sz w:val="24"/>
      <w:szCs w:val="24"/>
    </w:rPr>
  </w:style>
  <w:style w:type="paragraph" w:styleId="NormalWeb">
    <w:name w:val="Normal (Web)"/>
    <w:basedOn w:val="Normal"/>
    <w:uiPriority w:val="99"/>
    <w:semiHidden/>
    <w:rsid w:val="001C2151"/>
    <w:pPr>
      <w:spacing w:before="100" w:beforeAutospacing="1" w:after="100" w:afterAutospacing="1" w:line="240" w:lineRule="auto"/>
      <w:ind w:firstLine="0"/>
      <w:jc w:val="left"/>
    </w:pPr>
    <w:rPr>
      <w:szCs w:val="24"/>
      <w:lang w:eastAsia="pt-BR" w:bidi="ar-SA"/>
    </w:rPr>
  </w:style>
  <w:style w:type="paragraph" w:styleId="Textodebalo">
    <w:name w:val="Balloon Text"/>
    <w:basedOn w:val="Normal"/>
    <w:link w:val="TextodebaloChar"/>
    <w:uiPriority w:val="99"/>
    <w:semiHidden/>
    <w:rsid w:val="001C215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4390"/>
    <w:rPr>
      <w:rFonts w:ascii="Tahoma" w:hAnsi="Tahoma" w:cs="Tahoma"/>
      <w:sz w:val="16"/>
      <w:szCs w:val="16"/>
      <w:lang w:val="en-US" w:bidi="en-US"/>
    </w:rPr>
  </w:style>
  <w:style w:type="table" w:styleId="Tabelacomgrade">
    <w:name w:val="Table Grid"/>
    <w:basedOn w:val="Tabelanormal"/>
    <w:uiPriority w:val="39"/>
    <w:rsid w:val="001C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rsid w:val="001C2151"/>
    <w:rPr>
      <w:sz w:val="16"/>
      <w:szCs w:val="16"/>
    </w:rPr>
  </w:style>
  <w:style w:type="paragraph" w:styleId="Textodecomentrio">
    <w:name w:val="annotation text"/>
    <w:basedOn w:val="Normal"/>
    <w:link w:val="TextodecomentrioChar"/>
    <w:uiPriority w:val="99"/>
    <w:semiHidden/>
    <w:rsid w:val="001C215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64390"/>
    <w:rPr>
      <w:rFonts w:asciiTheme="minorHAnsi" w:hAnsiTheme="minorHAnsi" w:cstheme="minorBidi"/>
      <w:sz w:val="20"/>
      <w:szCs w:val="20"/>
      <w:lang w:val="en-US" w:bidi="en-US"/>
    </w:rPr>
  </w:style>
  <w:style w:type="paragraph" w:styleId="Assuntodocomentrio">
    <w:name w:val="annotation subject"/>
    <w:basedOn w:val="Textodecomentrio"/>
    <w:link w:val="AssuntodocomentrioChar"/>
    <w:uiPriority w:val="99"/>
    <w:semiHidden/>
    <w:rsid w:val="001C2151"/>
    <w:rPr>
      <w:b/>
    </w:rPr>
  </w:style>
  <w:style w:type="character" w:customStyle="1" w:styleId="AssuntodocomentrioChar">
    <w:name w:val="Assunto do comentário Char"/>
    <w:basedOn w:val="TextodecomentrioChar"/>
    <w:link w:val="Assuntodocomentrio"/>
    <w:uiPriority w:val="99"/>
    <w:semiHidden/>
    <w:rsid w:val="00764390"/>
    <w:rPr>
      <w:rFonts w:asciiTheme="minorHAnsi" w:hAnsiTheme="minorHAnsi" w:cstheme="minorBidi"/>
      <w:b/>
      <w:sz w:val="20"/>
      <w:szCs w:val="20"/>
      <w:lang w:val="en-US" w:bidi="en-US"/>
    </w:rPr>
  </w:style>
  <w:style w:type="character" w:styleId="Hyperlink">
    <w:name w:val="Hyperlink"/>
    <w:basedOn w:val="Fontepargpadro"/>
    <w:uiPriority w:val="99"/>
    <w:rsid w:val="001C2151"/>
    <w:rPr>
      <w:color w:val="0000FF"/>
      <w:u w:val="single"/>
    </w:rPr>
  </w:style>
  <w:style w:type="paragraph" w:customStyle="1" w:styleId="Ttulo3">
    <w:name w:val="Título3"/>
    <w:basedOn w:val="Ttulo20"/>
    <w:link w:val="Ttulo3Char0"/>
    <w:uiPriority w:val="15"/>
    <w:semiHidden/>
    <w:rsid w:val="001C2151"/>
    <w:pPr>
      <w:numPr>
        <w:numId w:val="1"/>
      </w:numPr>
      <w:tabs>
        <w:tab w:val="left" w:pos="1134"/>
      </w:tabs>
      <w:ind w:left="0" w:firstLine="1134"/>
      <w:outlineLvl w:val="2"/>
    </w:pPr>
  </w:style>
  <w:style w:type="character" w:customStyle="1" w:styleId="Ttulo3Char0">
    <w:name w:val="Título3 Char"/>
    <w:basedOn w:val="Ttulo2Char0"/>
    <w:link w:val="Ttulo3"/>
    <w:uiPriority w:val="15"/>
    <w:semiHidden/>
    <w:rsid w:val="00E60696"/>
    <w:rPr>
      <w:rFonts w:ascii="Arial" w:hAnsi="Arial" w:cstheme="minorBidi"/>
      <w:b/>
      <w:bCs/>
      <w:color w:val="000000" w:themeColor="text1"/>
      <w:sz w:val="24"/>
      <w:szCs w:val="24"/>
    </w:rPr>
  </w:style>
  <w:style w:type="paragraph" w:styleId="Sumrio2">
    <w:name w:val="toc 2"/>
    <w:basedOn w:val="Normal"/>
    <w:uiPriority w:val="39"/>
    <w:rsid w:val="00022AEB"/>
    <w:pPr>
      <w:tabs>
        <w:tab w:val="left" w:pos="709"/>
        <w:tab w:val="right" w:pos="9356"/>
      </w:tabs>
      <w:spacing w:line="276" w:lineRule="auto"/>
      <w:ind w:left="284" w:firstLine="0"/>
    </w:pPr>
  </w:style>
  <w:style w:type="paragraph" w:styleId="Sumrio3">
    <w:name w:val="toc 3"/>
    <w:basedOn w:val="Normal"/>
    <w:uiPriority w:val="39"/>
    <w:rsid w:val="00022AEB"/>
    <w:pPr>
      <w:tabs>
        <w:tab w:val="left" w:pos="1276"/>
        <w:tab w:val="right" w:pos="9356"/>
      </w:tabs>
      <w:spacing w:line="276" w:lineRule="auto"/>
      <w:ind w:left="709" w:firstLine="0"/>
    </w:pPr>
  </w:style>
  <w:style w:type="paragraph" w:customStyle="1" w:styleId="Sumrio0">
    <w:name w:val="Sumário 0"/>
    <w:link w:val="Sumrio0Char"/>
    <w:uiPriority w:val="14"/>
    <w:rsid w:val="001C2151"/>
    <w:pPr>
      <w:tabs>
        <w:tab w:val="left" w:pos="284"/>
        <w:tab w:val="left" w:pos="709"/>
        <w:tab w:val="left" w:pos="1276"/>
        <w:tab w:val="right" w:pos="8505"/>
      </w:tabs>
      <w:spacing w:after="0" w:line="360" w:lineRule="auto"/>
    </w:pPr>
    <w:rPr>
      <w:lang w:eastAsia="pt-BR"/>
    </w:rPr>
  </w:style>
  <w:style w:type="character" w:customStyle="1" w:styleId="Sumrio0Char">
    <w:name w:val="Sumário 0 Char"/>
    <w:basedOn w:val="Sumrio1Char"/>
    <w:link w:val="Sumrio0"/>
    <w:uiPriority w:val="14"/>
    <w:rsid w:val="00E60696"/>
    <w:rPr>
      <w:rFonts w:asciiTheme="minorHAnsi" w:hAnsiTheme="minorHAnsi" w:cstheme="minorBidi"/>
      <w:sz w:val="24"/>
      <w:lang w:eastAsia="pt-BR"/>
    </w:rPr>
  </w:style>
  <w:style w:type="paragraph" w:styleId="Cabealho">
    <w:name w:val="header"/>
    <w:basedOn w:val="Normal"/>
    <w:link w:val="CabealhoChar"/>
    <w:uiPriority w:val="99"/>
    <w:rsid w:val="001C2151"/>
    <w:pPr>
      <w:tabs>
        <w:tab w:val="center" w:pos="4252"/>
        <w:tab w:val="right" w:pos="8504"/>
      </w:tabs>
      <w:spacing w:line="240" w:lineRule="auto"/>
    </w:pPr>
  </w:style>
  <w:style w:type="character" w:customStyle="1" w:styleId="CabealhoChar">
    <w:name w:val="Cabeçalho Char"/>
    <w:basedOn w:val="Fontepargpadro"/>
    <w:link w:val="Cabealho"/>
    <w:uiPriority w:val="99"/>
    <w:rsid w:val="00764390"/>
    <w:rPr>
      <w:rFonts w:asciiTheme="minorHAnsi" w:hAnsiTheme="minorHAnsi" w:cstheme="minorBidi"/>
      <w:sz w:val="24"/>
      <w:lang w:val="en-US" w:bidi="en-US"/>
    </w:rPr>
  </w:style>
  <w:style w:type="paragraph" w:styleId="Rodap">
    <w:name w:val="footer"/>
    <w:basedOn w:val="Normal"/>
    <w:link w:val="RodapChar"/>
    <w:uiPriority w:val="99"/>
    <w:rsid w:val="001C2151"/>
    <w:pPr>
      <w:tabs>
        <w:tab w:val="center" w:pos="4252"/>
        <w:tab w:val="right" w:pos="8504"/>
      </w:tabs>
      <w:spacing w:line="240" w:lineRule="auto"/>
    </w:pPr>
  </w:style>
  <w:style w:type="character" w:customStyle="1" w:styleId="RodapChar">
    <w:name w:val="Rodapé Char"/>
    <w:basedOn w:val="Fontepargpadro"/>
    <w:link w:val="Rodap"/>
    <w:uiPriority w:val="99"/>
    <w:rsid w:val="00764390"/>
    <w:rPr>
      <w:rFonts w:asciiTheme="minorHAnsi" w:hAnsiTheme="minorHAnsi" w:cstheme="minorBidi"/>
      <w:sz w:val="24"/>
      <w:lang w:val="en-US" w:bidi="en-US"/>
    </w:rPr>
  </w:style>
  <w:style w:type="paragraph" w:customStyle="1" w:styleId="Estilopadro">
    <w:name w:val="Estilo padrão"/>
    <w:uiPriority w:val="16"/>
    <w:semiHidden/>
    <w:rsid w:val="001C2151"/>
    <w:pPr>
      <w:spacing w:after="0" w:line="360" w:lineRule="auto"/>
      <w:ind w:firstLine="567"/>
      <w:jc w:val="both"/>
    </w:pPr>
    <w:rPr>
      <w:color w:val="000000"/>
      <w:lang w:val="en-US" w:eastAsia="pt-BR"/>
    </w:rPr>
  </w:style>
  <w:style w:type="paragraph" w:styleId="Reviso">
    <w:name w:val="Revision"/>
    <w:hidden/>
    <w:uiPriority w:val="99"/>
    <w:semiHidden/>
    <w:rsid w:val="00C32326"/>
    <w:pPr>
      <w:spacing w:after="0" w:line="240" w:lineRule="auto"/>
    </w:pPr>
    <w:rPr>
      <w:lang w:val="en-US" w:bidi="en-US"/>
    </w:rPr>
  </w:style>
  <w:style w:type="character" w:styleId="TextodoEspaoReservado">
    <w:name w:val="Placeholder Text"/>
    <w:basedOn w:val="Fontepargpadro"/>
    <w:uiPriority w:val="99"/>
    <w:semiHidden/>
    <w:rsid w:val="000B441F"/>
    <w:rPr>
      <w:color w:val="808080"/>
    </w:rPr>
  </w:style>
  <w:style w:type="paragraph" w:styleId="Textodenotaderodap">
    <w:name w:val="footnote text"/>
    <w:aliases w:val="Nota de rodapé"/>
    <w:basedOn w:val="Normal"/>
    <w:link w:val="TextodenotaderodapChar"/>
    <w:uiPriority w:val="99"/>
    <w:qFormat/>
    <w:rsid w:val="00631CDE"/>
    <w:pPr>
      <w:spacing w:line="240" w:lineRule="auto"/>
      <w:ind w:firstLine="0"/>
    </w:pPr>
    <w:rPr>
      <w:sz w:val="22"/>
      <w:szCs w:val="20"/>
    </w:rPr>
  </w:style>
  <w:style w:type="character" w:customStyle="1" w:styleId="TextodenotaderodapChar">
    <w:name w:val="Texto de nota de rodapé Char"/>
    <w:aliases w:val="Nota de rodapé Char"/>
    <w:basedOn w:val="Fontepargpadro"/>
    <w:link w:val="Textodenotaderodap"/>
    <w:uiPriority w:val="99"/>
    <w:rsid w:val="00764390"/>
    <w:rPr>
      <w:rFonts w:asciiTheme="minorHAnsi" w:hAnsiTheme="minorHAnsi" w:cstheme="minorBidi"/>
      <w:szCs w:val="20"/>
      <w:lang w:val="en-US" w:bidi="en-US"/>
    </w:rPr>
  </w:style>
  <w:style w:type="character" w:styleId="Refdenotaderodap">
    <w:name w:val="footnote reference"/>
    <w:basedOn w:val="Fontepargpadro"/>
    <w:uiPriority w:val="99"/>
    <w:semiHidden/>
    <w:rsid w:val="00176D15"/>
    <w:rPr>
      <w:vertAlign w:val="superscript"/>
    </w:rPr>
  </w:style>
  <w:style w:type="paragraph" w:customStyle="1" w:styleId="Marcadores">
    <w:name w:val="Marcadores"/>
    <w:basedOn w:val="PargrafodaLista"/>
    <w:link w:val="MarcadoresChar"/>
    <w:uiPriority w:val="9"/>
    <w:qFormat/>
    <w:rsid w:val="007E791D"/>
    <w:pPr>
      <w:numPr>
        <w:numId w:val="4"/>
      </w:numPr>
      <w:tabs>
        <w:tab w:val="clear" w:pos="284"/>
      </w:tabs>
      <w:ind w:left="284" w:firstLine="0"/>
    </w:pPr>
    <w:rPr>
      <w:rFonts w:eastAsia="Times New Roman"/>
    </w:rPr>
  </w:style>
  <w:style w:type="character" w:customStyle="1" w:styleId="MarcadoresChar">
    <w:name w:val="Marcadores Char"/>
    <w:basedOn w:val="Fontepargpadro"/>
    <w:link w:val="Marcadores"/>
    <w:uiPriority w:val="9"/>
    <w:rsid w:val="00764390"/>
    <w:rPr>
      <w:rFonts w:ascii="Arial" w:eastAsia="Times New Roman" w:hAnsi="Arial" w:cstheme="minorBidi"/>
      <w:sz w:val="24"/>
      <w:lang w:eastAsia="pt-BR"/>
    </w:rPr>
  </w:style>
  <w:style w:type="paragraph" w:customStyle="1" w:styleId="Apndice">
    <w:name w:val="Apêndice"/>
    <w:basedOn w:val="Ttulo1"/>
    <w:next w:val="Normal"/>
    <w:link w:val="ApndiceChar"/>
    <w:uiPriority w:val="13"/>
    <w:qFormat/>
    <w:rsid w:val="00E57084"/>
    <w:pPr>
      <w:numPr>
        <w:numId w:val="3"/>
      </w:numPr>
      <w:tabs>
        <w:tab w:val="left" w:pos="1276"/>
      </w:tabs>
      <w:ind w:left="0" w:firstLine="0"/>
    </w:pPr>
    <w:rPr>
      <w:rFonts w:cstheme="minorHAnsi"/>
    </w:rPr>
  </w:style>
  <w:style w:type="character" w:customStyle="1" w:styleId="ApndiceChar">
    <w:name w:val="Apêndice Char"/>
    <w:basedOn w:val="Ttulo1Char"/>
    <w:link w:val="Apndice"/>
    <w:uiPriority w:val="13"/>
    <w:rsid w:val="00302AA5"/>
    <w:rPr>
      <w:rFonts w:ascii="Arial" w:hAnsi="Arial" w:cstheme="minorHAnsi"/>
      <w:b/>
      <w:bCs/>
      <w:color w:val="000000" w:themeColor="text1"/>
      <w:sz w:val="24"/>
      <w:szCs w:val="24"/>
    </w:rPr>
  </w:style>
  <w:style w:type="paragraph" w:styleId="ndicedeilustraes">
    <w:name w:val="table of figures"/>
    <w:basedOn w:val="Normal"/>
    <w:next w:val="Normal"/>
    <w:uiPriority w:val="99"/>
    <w:rsid w:val="003505B7"/>
    <w:pPr>
      <w:spacing w:line="276" w:lineRule="auto"/>
      <w:ind w:firstLine="0"/>
    </w:pPr>
  </w:style>
  <w:style w:type="paragraph" w:customStyle="1" w:styleId="Referncias">
    <w:name w:val="Referências"/>
    <w:basedOn w:val="Normal"/>
    <w:link w:val="RefernciasChar"/>
    <w:uiPriority w:val="16"/>
    <w:semiHidden/>
    <w:qFormat/>
    <w:rsid w:val="00813009"/>
    <w:pPr>
      <w:widowControl w:val="0"/>
      <w:autoSpaceDE w:val="0"/>
      <w:autoSpaceDN w:val="0"/>
      <w:adjustRightInd w:val="0"/>
      <w:spacing w:after="120" w:line="240" w:lineRule="auto"/>
      <w:ind w:firstLine="0"/>
      <w:jc w:val="left"/>
    </w:pPr>
    <w:rPr>
      <w:rFonts w:cs="Times New Roman"/>
      <w:noProof/>
      <w:szCs w:val="24"/>
    </w:rPr>
  </w:style>
  <w:style w:type="character" w:customStyle="1" w:styleId="RefernciasChar">
    <w:name w:val="Referências Char"/>
    <w:basedOn w:val="Fontepargpadro"/>
    <w:link w:val="Referncias"/>
    <w:uiPriority w:val="16"/>
    <w:semiHidden/>
    <w:rsid w:val="00E60696"/>
    <w:rPr>
      <w:noProof/>
      <w:sz w:val="24"/>
      <w:szCs w:val="24"/>
      <w:lang w:val="en-US" w:bidi="en-US"/>
    </w:rPr>
  </w:style>
  <w:style w:type="character" w:customStyle="1" w:styleId="calibre7">
    <w:name w:val="calibre7"/>
    <w:basedOn w:val="Fontepargpadro"/>
    <w:uiPriority w:val="16"/>
    <w:semiHidden/>
    <w:rsid w:val="0049302F"/>
  </w:style>
  <w:style w:type="character" w:customStyle="1" w:styleId="st">
    <w:name w:val="st"/>
    <w:basedOn w:val="Fontepargpadro"/>
    <w:uiPriority w:val="16"/>
    <w:semiHidden/>
    <w:rsid w:val="00CE360E"/>
  </w:style>
  <w:style w:type="character" w:styleId="nfase">
    <w:name w:val="Emphasis"/>
    <w:basedOn w:val="Fontepargpadro"/>
    <w:uiPriority w:val="21"/>
    <w:semiHidden/>
    <w:qFormat/>
    <w:rsid w:val="00CE360E"/>
    <w:rPr>
      <w:i/>
      <w:iCs/>
    </w:rPr>
  </w:style>
  <w:style w:type="paragraph" w:styleId="Pr-formataoHTML">
    <w:name w:val="HTML Preformatted"/>
    <w:basedOn w:val="Normal"/>
    <w:link w:val="Pr-formataoHTMLChar"/>
    <w:uiPriority w:val="99"/>
    <w:semiHidden/>
    <w:rsid w:val="00101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bidi="ar-SA"/>
    </w:rPr>
  </w:style>
  <w:style w:type="character" w:customStyle="1" w:styleId="Pr-formataoHTMLChar">
    <w:name w:val="Pré-formatação HTML Char"/>
    <w:basedOn w:val="Fontepargpadro"/>
    <w:link w:val="Pr-formataoHTML"/>
    <w:uiPriority w:val="99"/>
    <w:semiHidden/>
    <w:rsid w:val="00764390"/>
    <w:rPr>
      <w:rFonts w:ascii="Courier New" w:eastAsia="Times New Roman" w:hAnsi="Courier New" w:cs="Courier New"/>
      <w:sz w:val="20"/>
      <w:szCs w:val="20"/>
      <w:lang w:eastAsia="pt-BR"/>
    </w:rPr>
  </w:style>
  <w:style w:type="paragraph" w:customStyle="1" w:styleId="Marcadores2">
    <w:name w:val="Marcadores2"/>
    <w:basedOn w:val="PargrafodaLista"/>
    <w:link w:val="Marcadores2Char"/>
    <w:uiPriority w:val="10"/>
    <w:qFormat/>
    <w:rsid w:val="00175BBD"/>
    <w:pPr>
      <w:numPr>
        <w:numId w:val="5"/>
      </w:numPr>
      <w:tabs>
        <w:tab w:val="clear" w:pos="284"/>
        <w:tab w:val="clear" w:pos="567"/>
        <w:tab w:val="left" w:pos="851"/>
      </w:tabs>
      <w:ind w:left="0" w:firstLine="567"/>
    </w:pPr>
    <w:rPr>
      <w:rFonts w:eastAsia="Times New Roman"/>
    </w:rPr>
  </w:style>
  <w:style w:type="character" w:customStyle="1" w:styleId="Marcadores2Char">
    <w:name w:val="Marcadores2 Char"/>
    <w:basedOn w:val="PargrafodaListaChar"/>
    <w:link w:val="Marcadores2"/>
    <w:uiPriority w:val="10"/>
    <w:rsid w:val="00764390"/>
    <w:rPr>
      <w:rFonts w:ascii="Arial" w:eastAsia="Times New Roman" w:hAnsi="Arial" w:cstheme="minorBidi"/>
      <w:sz w:val="24"/>
      <w:lang w:eastAsia="pt-BR"/>
    </w:rPr>
  </w:style>
  <w:style w:type="paragraph" w:customStyle="1" w:styleId="Listanum">
    <w:name w:val="Lista num"/>
    <w:basedOn w:val="Normal"/>
    <w:link w:val="ListanumChar"/>
    <w:uiPriority w:val="8"/>
    <w:qFormat/>
    <w:rsid w:val="007E791D"/>
    <w:pPr>
      <w:numPr>
        <w:numId w:val="6"/>
      </w:numPr>
      <w:tabs>
        <w:tab w:val="left" w:pos="567"/>
      </w:tabs>
      <w:ind w:left="284" w:firstLine="0"/>
    </w:pPr>
    <w:rPr>
      <w:rFonts w:eastAsia="Times New Roman"/>
      <w:lang w:eastAsia="pt-BR"/>
    </w:rPr>
  </w:style>
  <w:style w:type="character" w:customStyle="1" w:styleId="ListanumChar">
    <w:name w:val="Lista num Char"/>
    <w:basedOn w:val="PargrafodaListaChar"/>
    <w:link w:val="Listanum"/>
    <w:uiPriority w:val="8"/>
    <w:rsid w:val="00764390"/>
    <w:rPr>
      <w:rFonts w:ascii="Arial" w:eastAsia="Times New Roman" w:hAnsi="Arial" w:cstheme="minorBidi"/>
      <w:sz w:val="24"/>
      <w:lang w:eastAsia="pt-BR" w:bidi="en-US"/>
    </w:rPr>
  </w:style>
  <w:style w:type="character" w:styleId="Refdenotadefim">
    <w:name w:val="endnote reference"/>
    <w:basedOn w:val="Fontepargpadro"/>
    <w:uiPriority w:val="99"/>
    <w:semiHidden/>
    <w:rsid w:val="00BE3EF7"/>
    <w:rPr>
      <w:vertAlign w:val="superscript"/>
    </w:rPr>
  </w:style>
  <w:style w:type="paragraph" w:styleId="Ttulo">
    <w:name w:val="Title"/>
    <w:aliases w:val="TítuloTrabalho"/>
    <w:basedOn w:val="Normal"/>
    <w:link w:val="TtuloChar"/>
    <w:uiPriority w:val="5"/>
    <w:qFormat/>
    <w:rsid w:val="00160A1B"/>
    <w:pPr>
      <w:ind w:firstLine="0"/>
      <w:jc w:val="center"/>
    </w:pPr>
    <w:rPr>
      <w:rFonts w:cs="Times New Roman"/>
      <w:b/>
      <w:sz w:val="32"/>
      <w:szCs w:val="32"/>
      <w:lang w:bidi="ar-SA"/>
    </w:rPr>
  </w:style>
  <w:style w:type="character" w:customStyle="1" w:styleId="TtuloChar">
    <w:name w:val="Título Char"/>
    <w:aliases w:val="TítuloTrabalho Char"/>
    <w:basedOn w:val="Fontepargpadro"/>
    <w:link w:val="Ttulo"/>
    <w:uiPriority w:val="5"/>
    <w:rsid w:val="00764390"/>
    <w:rPr>
      <w:b/>
      <w:sz w:val="32"/>
      <w:szCs w:val="32"/>
    </w:rPr>
  </w:style>
  <w:style w:type="paragraph" w:customStyle="1" w:styleId="RefBiblio">
    <w:name w:val="RefBiblio"/>
    <w:basedOn w:val="Normal"/>
    <w:uiPriority w:val="11"/>
    <w:qFormat/>
    <w:rsid w:val="00C16357"/>
    <w:pPr>
      <w:spacing w:after="240" w:line="240" w:lineRule="auto"/>
      <w:ind w:firstLine="0"/>
      <w:jc w:val="left"/>
    </w:pPr>
  </w:style>
  <w:style w:type="paragraph" w:customStyle="1" w:styleId="CitacaoLonga">
    <w:name w:val="CitacaoLonga"/>
    <w:basedOn w:val="Normal"/>
    <w:next w:val="Normal"/>
    <w:uiPriority w:val="12"/>
    <w:qFormat/>
    <w:rsid w:val="00631CDE"/>
    <w:pPr>
      <w:spacing w:line="240" w:lineRule="auto"/>
      <w:ind w:left="2268" w:firstLine="0"/>
    </w:pPr>
  </w:style>
  <w:style w:type="paragraph" w:customStyle="1" w:styleId="Ttulo0">
    <w:name w:val="Título0"/>
    <w:basedOn w:val="Normal"/>
    <w:link w:val="Ttulo0Char"/>
    <w:uiPriority w:val="4"/>
    <w:qFormat/>
    <w:rsid w:val="00E2773A"/>
    <w:pPr>
      <w:spacing w:after="200" w:line="276" w:lineRule="auto"/>
      <w:ind w:firstLine="0"/>
      <w:jc w:val="left"/>
    </w:pPr>
    <w:rPr>
      <w:b/>
      <w:smallCaps/>
    </w:rPr>
  </w:style>
  <w:style w:type="character" w:customStyle="1" w:styleId="Ttulo0Char">
    <w:name w:val="Título0 Char"/>
    <w:basedOn w:val="Fontepargpadro"/>
    <w:link w:val="Ttulo0"/>
    <w:uiPriority w:val="4"/>
    <w:rsid w:val="00764390"/>
    <w:rPr>
      <w:rFonts w:asciiTheme="minorHAnsi" w:hAnsiTheme="minorHAnsi" w:cstheme="minorBidi"/>
      <w:b/>
      <w:smallCaps/>
      <w:sz w:val="24"/>
      <w:lang w:bidi="en-US"/>
    </w:rPr>
  </w:style>
  <w:style w:type="paragraph" w:customStyle="1" w:styleId="Anexo">
    <w:name w:val="Anexo"/>
    <w:basedOn w:val="Apndice"/>
    <w:link w:val="AnexoChar"/>
    <w:uiPriority w:val="14"/>
    <w:qFormat/>
    <w:rsid w:val="00302AA5"/>
    <w:pPr>
      <w:numPr>
        <w:numId w:val="8"/>
      </w:numPr>
    </w:pPr>
  </w:style>
  <w:style w:type="character" w:customStyle="1" w:styleId="AnexoChar">
    <w:name w:val="Anexo Char"/>
    <w:basedOn w:val="ApndiceChar"/>
    <w:link w:val="Anexo"/>
    <w:uiPriority w:val="14"/>
    <w:rsid w:val="00302AA5"/>
    <w:rPr>
      <w:rFonts w:ascii="Arial" w:hAnsi="Arial" w:cstheme="minorHAnsi"/>
      <w:b/>
      <w:bCs/>
      <w:color w:val="000000" w:themeColor="text1"/>
      <w:sz w:val="24"/>
      <w:szCs w:val="24"/>
    </w:rPr>
  </w:style>
  <w:style w:type="paragraph" w:customStyle="1" w:styleId="Default">
    <w:name w:val="Default"/>
    <w:rsid w:val="00291708"/>
    <w:pPr>
      <w:autoSpaceDE w:val="0"/>
      <w:autoSpaceDN w:val="0"/>
      <w:adjustRightInd w:val="0"/>
      <w:spacing w:after="0" w:line="240" w:lineRule="auto"/>
    </w:pPr>
    <w:rPr>
      <w:rFonts w:ascii="Arial" w:hAnsi="Arial" w:cs="Arial"/>
      <w:color w:val="000000"/>
      <w:sz w:val="24"/>
      <w:szCs w:val="24"/>
    </w:rPr>
  </w:style>
  <w:style w:type="character" w:customStyle="1" w:styleId="structname">
    <w:name w:val="structname"/>
    <w:basedOn w:val="Fontepargpadro"/>
    <w:rsid w:val="00A51BE1"/>
  </w:style>
  <w:style w:type="character" w:customStyle="1" w:styleId="apple-converted-space">
    <w:name w:val="apple-converted-space"/>
    <w:basedOn w:val="Fontepargpadro"/>
    <w:rsid w:val="00A51BE1"/>
  </w:style>
  <w:style w:type="character" w:customStyle="1" w:styleId="apple-style-span">
    <w:name w:val="apple-style-span"/>
    <w:basedOn w:val="Fontepargpadro"/>
    <w:rsid w:val="00A51BE1"/>
  </w:style>
  <w:style w:type="character" w:customStyle="1" w:styleId="Citao1">
    <w:name w:val="Citação1"/>
    <w:basedOn w:val="Fontepargpadro"/>
    <w:rsid w:val="00A51BE1"/>
  </w:style>
  <w:style w:type="character" w:customStyle="1" w:styleId="tlid-translation">
    <w:name w:val="tlid-translation"/>
    <w:basedOn w:val="Fontepargpadro"/>
    <w:rsid w:val="00A51BE1"/>
  </w:style>
  <w:style w:type="paragraph" w:styleId="Sumrio4">
    <w:name w:val="toc 4"/>
    <w:basedOn w:val="Normal"/>
    <w:next w:val="Normal"/>
    <w:autoRedefine/>
    <w:uiPriority w:val="39"/>
    <w:unhideWhenUsed/>
    <w:rsid w:val="00F84063"/>
    <w:pPr>
      <w:spacing w:after="100" w:line="259" w:lineRule="auto"/>
      <w:ind w:left="660" w:firstLine="0"/>
      <w:jc w:val="left"/>
    </w:pPr>
    <w:rPr>
      <w:rFonts w:asciiTheme="minorHAnsi" w:eastAsiaTheme="minorEastAsia" w:hAnsiTheme="minorHAnsi"/>
      <w:sz w:val="22"/>
      <w:lang w:eastAsia="pt-BR" w:bidi="ar-SA"/>
    </w:rPr>
  </w:style>
  <w:style w:type="paragraph" w:styleId="Sumrio5">
    <w:name w:val="toc 5"/>
    <w:basedOn w:val="Normal"/>
    <w:next w:val="Normal"/>
    <w:autoRedefine/>
    <w:uiPriority w:val="39"/>
    <w:unhideWhenUsed/>
    <w:rsid w:val="00F84063"/>
    <w:pPr>
      <w:spacing w:after="100" w:line="259" w:lineRule="auto"/>
      <w:ind w:left="880" w:firstLine="0"/>
      <w:jc w:val="left"/>
    </w:pPr>
    <w:rPr>
      <w:rFonts w:asciiTheme="minorHAnsi" w:eastAsiaTheme="minorEastAsia" w:hAnsiTheme="minorHAnsi"/>
      <w:sz w:val="22"/>
      <w:lang w:eastAsia="pt-BR" w:bidi="ar-SA"/>
    </w:rPr>
  </w:style>
  <w:style w:type="paragraph" w:styleId="Sumrio6">
    <w:name w:val="toc 6"/>
    <w:basedOn w:val="Normal"/>
    <w:next w:val="Normal"/>
    <w:autoRedefine/>
    <w:uiPriority w:val="39"/>
    <w:unhideWhenUsed/>
    <w:rsid w:val="00F84063"/>
    <w:pPr>
      <w:spacing w:after="100" w:line="259" w:lineRule="auto"/>
      <w:ind w:left="1100" w:firstLine="0"/>
      <w:jc w:val="left"/>
    </w:pPr>
    <w:rPr>
      <w:rFonts w:asciiTheme="minorHAnsi" w:eastAsiaTheme="minorEastAsia" w:hAnsiTheme="minorHAnsi"/>
      <w:sz w:val="22"/>
      <w:lang w:eastAsia="pt-BR" w:bidi="ar-SA"/>
    </w:rPr>
  </w:style>
  <w:style w:type="paragraph" w:styleId="Sumrio7">
    <w:name w:val="toc 7"/>
    <w:basedOn w:val="Normal"/>
    <w:next w:val="Normal"/>
    <w:autoRedefine/>
    <w:uiPriority w:val="39"/>
    <w:unhideWhenUsed/>
    <w:rsid w:val="00F84063"/>
    <w:pPr>
      <w:spacing w:after="100" w:line="259" w:lineRule="auto"/>
      <w:ind w:left="1320" w:firstLine="0"/>
      <w:jc w:val="left"/>
    </w:pPr>
    <w:rPr>
      <w:rFonts w:asciiTheme="minorHAnsi" w:eastAsiaTheme="minorEastAsia" w:hAnsiTheme="minorHAnsi"/>
      <w:sz w:val="22"/>
      <w:lang w:eastAsia="pt-BR" w:bidi="ar-SA"/>
    </w:rPr>
  </w:style>
  <w:style w:type="paragraph" w:styleId="Sumrio8">
    <w:name w:val="toc 8"/>
    <w:basedOn w:val="Normal"/>
    <w:next w:val="Normal"/>
    <w:autoRedefine/>
    <w:uiPriority w:val="39"/>
    <w:unhideWhenUsed/>
    <w:rsid w:val="00F84063"/>
    <w:pPr>
      <w:spacing w:after="100" w:line="259" w:lineRule="auto"/>
      <w:ind w:left="1540" w:firstLine="0"/>
      <w:jc w:val="left"/>
    </w:pPr>
    <w:rPr>
      <w:rFonts w:asciiTheme="minorHAnsi" w:eastAsiaTheme="minorEastAsia" w:hAnsiTheme="minorHAnsi"/>
      <w:sz w:val="22"/>
      <w:lang w:eastAsia="pt-BR" w:bidi="ar-SA"/>
    </w:rPr>
  </w:style>
  <w:style w:type="paragraph" w:styleId="Sumrio9">
    <w:name w:val="toc 9"/>
    <w:basedOn w:val="Normal"/>
    <w:next w:val="Normal"/>
    <w:autoRedefine/>
    <w:uiPriority w:val="39"/>
    <w:unhideWhenUsed/>
    <w:rsid w:val="00F84063"/>
    <w:pPr>
      <w:spacing w:after="100" w:line="259" w:lineRule="auto"/>
      <w:ind w:left="1760" w:firstLine="0"/>
      <w:jc w:val="left"/>
    </w:pPr>
    <w:rPr>
      <w:rFonts w:asciiTheme="minorHAnsi" w:eastAsiaTheme="minorEastAsia" w:hAnsiTheme="minorHAnsi"/>
      <w:sz w:val="22"/>
      <w:lang w:eastAsia="pt-BR" w:bidi="ar-SA"/>
    </w:rPr>
  </w:style>
  <w:style w:type="character" w:styleId="MenoPendente">
    <w:name w:val="Unresolved Mention"/>
    <w:basedOn w:val="Fontepargpadro"/>
    <w:uiPriority w:val="99"/>
    <w:semiHidden/>
    <w:unhideWhenUsed/>
    <w:rsid w:val="00F84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2874">
      <w:bodyDiv w:val="1"/>
      <w:marLeft w:val="0"/>
      <w:marRight w:val="0"/>
      <w:marTop w:val="0"/>
      <w:marBottom w:val="0"/>
      <w:divBdr>
        <w:top w:val="none" w:sz="0" w:space="0" w:color="auto"/>
        <w:left w:val="none" w:sz="0" w:space="0" w:color="auto"/>
        <w:bottom w:val="none" w:sz="0" w:space="0" w:color="auto"/>
        <w:right w:val="none" w:sz="0" w:space="0" w:color="auto"/>
      </w:divBdr>
    </w:div>
    <w:div w:id="137305028">
      <w:bodyDiv w:val="1"/>
      <w:marLeft w:val="0"/>
      <w:marRight w:val="0"/>
      <w:marTop w:val="0"/>
      <w:marBottom w:val="0"/>
      <w:divBdr>
        <w:top w:val="none" w:sz="0" w:space="0" w:color="auto"/>
        <w:left w:val="none" w:sz="0" w:space="0" w:color="auto"/>
        <w:bottom w:val="none" w:sz="0" w:space="0" w:color="auto"/>
        <w:right w:val="none" w:sz="0" w:space="0" w:color="auto"/>
      </w:divBdr>
    </w:div>
    <w:div w:id="208080079">
      <w:bodyDiv w:val="1"/>
      <w:marLeft w:val="0"/>
      <w:marRight w:val="0"/>
      <w:marTop w:val="0"/>
      <w:marBottom w:val="0"/>
      <w:divBdr>
        <w:top w:val="none" w:sz="0" w:space="0" w:color="auto"/>
        <w:left w:val="none" w:sz="0" w:space="0" w:color="auto"/>
        <w:bottom w:val="none" w:sz="0" w:space="0" w:color="auto"/>
        <w:right w:val="none" w:sz="0" w:space="0" w:color="auto"/>
      </w:divBdr>
      <w:divsChild>
        <w:div w:id="257645074">
          <w:marLeft w:val="0"/>
          <w:marRight w:val="0"/>
          <w:marTop w:val="0"/>
          <w:marBottom w:val="0"/>
          <w:divBdr>
            <w:top w:val="none" w:sz="0" w:space="0" w:color="auto"/>
            <w:left w:val="none" w:sz="0" w:space="0" w:color="auto"/>
            <w:bottom w:val="none" w:sz="0" w:space="0" w:color="auto"/>
            <w:right w:val="none" w:sz="0" w:space="0" w:color="auto"/>
          </w:divBdr>
          <w:divsChild>
            <w:div w:id="19381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454">
      <w:bodyDiv w:val="1"/>
      <w:marLeft w:val="0"/>
      <w:marRight w:val="0"/>
      <w:marTop w:val="0"/>
      <w:marBottom w:val="0"/>
      <w:divBdr>
        <w:top w:val="none" w:sz="0" w:space="0" w:color="auto"/>
        <w:left w:val="none" w:sz="0" w:space="0" w:color="auto"/>
        <w:bottom w:val="none" w:sz="0" w:space="0" w:color="auto"/>
        <w:right w:val="none" w:sz="0" w:space="0" w:color="auto"/>
      </w:divBdr>
    </w:div>
    <w:div w:id="270861574">
      <w:bodyDiv w:val="1"/>
      <w:marLeft w:val="0"/>
      <w:marRight w:val="0"/>
      <w:marTop w:val="0"/>
      <w:marBottom w:val="0"/>
      <w:divBdr>
        <w:top w:val="none" w:sz="0" w:space="0" w:color="auto"/>
        <w:left w:val="none" w:sz="0" w:space="0" w:color="auto"/>
        <w:bottom w:val="none" w:sz="0" w:space="0" w:color="auto"/>
        <w:right w:val="none" w:sz="0" w:space="0" w:color="auto"/>
      </w:divBdr>
      <w:divsChild>
        <w:div w:id="2086413792">
          <w:marLeft w:val="0"/>
          <w:marRight w:val="0"/>
          <w:marTop w:val="0"/>
          <w:marBottom w:val="0"/>
          <w:divBdr>
            <w:top w:val="none" w:sz="0" w:space="0" w:color="auto"/>
            <w:left w:val="none" w:sz="0" w:space="0" w:color="auto"/>
            <w:bottom w:val="none" w:sz="0" w:space="0" w:color="auto"/>
            <w:right w:val="none" w:sz="0" w:space="0" w:color="auto"/>
          </w:divBdr>
          <w:divsChild>
            <w:div w:id="934096873">
              <w:marLeft w:val="0"/>
              <w:marRight w:val="0"/>
              <w:marTop w:val="0"/>
              <w:marBottom w:val="0"/>
              <w:divBdr>
                <w:top w:val="none" w:sz="0" w:space="0" w:color="auto"/>
                <w:left w:val="none" w:sz="0" w:space="0" w:color="auto"/>
                <w:bottom w:val="none" w:sz="0" w:space="0" w:color="auto"/>
                <w:right w:val="none" w:sz="0" w:space="0" w:color="auto"/>
              </w:divBdr>
            </w:div>
            <w:div w:id="539166848">
              <w:marLeft w:val="0"/>
              <w:marRight w:val="0"/>
              <w:marTop w:val="0"/>
              <w:marBottom w:val="0"/>
              <w:divBdr>
                <w:top w:val="none" w:sz="0" w:space="0" w:color="auto"/>
                <w:left w:val="none" w:sz="0" w:space="0" w:color="auto"/>
                <w:bottom w:val="none" w:sz="0" w:space="0" w:color="auto"/>
                <w:right w:val="none" w:sz="0" w:space="0" w:color="auto"/>
              </w:divBdr>
            </w:div>
            <w:div w:id="383336158">
              <w:marLeft w:val="0"/>
              <w:marRight w:val="0"/>
              <w:marTop w:val="0"/>
              <w:marBottom w:val="0"/>
              <w:divBdr>
                <w:top w:val="none" w:sz="0" w:space="0" w:color="auto"/>
                <w:left w:val="none" w:sz="0" w:space="0" w:color="auto"/>
                <w:bottom w:val="none" w:sz="0" w:space="0" w:color="auto"/>
                <w:right w:val="none" w:sz="0" w:space="0" w:color="auto"/>
              </w:divBdr>
            </w:div>
            <w:div w:id="1807773986">
              <w:marLeft w:val="0"/>
              <w:marRight w:val="0"/>
              <w:marTop w:val="0"/>
              <w:marBottom w:val="0"/>
              <w:divBdr>
                <w:top w:val="none" w:sz="0" w:space="0" w:color="auto"/>
                <w:left w:val="none" w:sz="0" w:space="0" w:color="auto"/>
                <w:bottom w:val="none" w:sz="0" w:space="0" w:color="auto"/>
                <w:right w:val="none" w:sz="0" w:space="0" w:color="auto"/>
              </w:divBdr>
            </w:div>
            <w:div w:id="1531987479">
              <w:marLeft w:val="0"/>
              <w:marRight w:val="0"/>
              <w:marTop w:val="0"/>
              <w:marBottom w:val="0"/>
              <w:divBdr>
                <w:top w:val="none" w:sz="0" w:space="0" w:color="auto"/>
                <w:left w:val="none" w:sz="0" w:space="0" w:color="auto"/>
                <w:bottom w:val="none" w:sz="0" w:space="0" w:color="auto"/>
                <w:right w:val="none" w:sz="0" w:space="0" w:color="auto"/>
              </w:divBdr>
            </w:div>
            <w:div w:id="140275329">
              <w:marLeft w:val="0"/>
              <w:marRight w:val="0"/>
              <w:marTop w:val="0"/>
              <w:marBottom w:val="0"/>
              <w:divBdr>
                <w:top w:val="none" w:sz="0" w:space="0" w:color="auto"/>
                <w:left w:val="none" w:sz="0" w:space="0" w:color="auto"/>
                <w:bottom w:val="none" w:sz="0" w:space="0" w:color="auto"/>
                <w:right w:val="none" w:sz="0" w:space="0" w:color="auto"/>
              </w:divBdr>
            </w:div>
            <w:div w:id="1906909285">
              <w:marLeft w:val="0"/>
              <w:marRight w:val="0"/>
              <w:marTop w:val="0"/>
              <w:marBottom w:val="0"/>
              <w:divBdr>
                <w:top w:val="none" w:sz="0" w:space="0" w:color="auto"/>
                <w:left w:val="none" w:sz="0" w:space="0" w:color="auto"/>
                <w:bottom w:val="none" w:sz="0" w:space="0" w:color="auto"/>
                <w:right w:val="none" w:sz="0" w:space="0" w:color="auto"/>
              </w:divBdr>
            </w:div>
            <w:div w:id="10949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114">
      <w:bodyDiv w:val="1"/>
      <w:marLeft w:val="0"/>
      <w:marRight w:val="0"/>
      <w:marTop w:val="0"/>
      <w:marBottom w:val="0"/>
      <w:divBdr>
        <w:top w:val="none" w:sz="0" w:space="0" w:color="auto"/>
        <w:left w:val="none" w:sz="0" w:space="0" w:color="auto"/>
        <w:bottom w:val="none" w:sz="0" w:space="0" w:color="auto"/>
        <w:right w:val="none" w:sz="0" w:space="0" w:color="auto"/>
      </w:divBdr>
      <w:divsChild>
        <w:div w:id="1464539090">
          <w:marLeft w:val="0"/>
          <w:marRight w:val="0"/>
          <w:marTop w:val="0"/>
          <w:marBottom w:val="0"/>
          <w:divBdr>
            <w:top w:val="none" w:sz="0" w:space="0" w:color="auto"/>
            <w:left w:val="none" w:sz="0" w:space="0" w:color="auto"/>
            <w:bottom w:val="none" w:sz="0" w:space="0" w:color="auto"/>
            <w:right w:val="none" w:sz="0" w:space="0" w:color="auto"/>
          </w:divBdr>
          <w:divsChild>
            <w:div w:id="2140027249">
              <w:marLeft w:val="0"/>
              <w:marRight w:val="0"/>
              <w:marTop w:val="0"/>
              <w:marBottom w:val="0"/>
              <w:divBdr>
                <w:top w:val="none" w:sz="0" w:space="0" w:color="auto"/>
                <w:left w:val="none" w:sz="0" w:space="0" w:color="auto"/>
                <w:bottom w:val="none" w:sz="0" w:space="0" w:color="auto"/>
                <w:right w:val="none" w:sz="0" w:space="0" w:color="auto"/>
              </w:divBdr>
              <w:divsChild>
                <w:div w:id="36048947">
                  <w:marLeft w:val="0"/>
                  <w:marRight w:val="0"/>
                  <w:marTop w:val="0"/>
                  <w:marBottom w:val="0"/>
                  <w:divBdr>
                    <w:top w:val="none" w:sz="0" w:space="0" w:color="auto"/>
                    <w:left w:val="none" w:sz="0" w:space="0" w:color="auto"/>
                    <w:bottom w:val="none" w:sz="0" w:space="0" w:color="auto"/>
                    <w:right w:val="none" w:sz="0" w:space="0" w:color="auto"/>
                  </w:divBdr>
                  <w:divsChild>
                    <w:div w:id="592979453">
                      <w:marLeft w:val="0"/>
                      <w:marRight w:val="0"/>
                      <w:marTop w:val="0"/>
                      <w:marBottom w:val="0"/>
                      <w:divBdr>
                        <w:top w:val="none" w:sz="0" w:space="0" w:color="auto"/>
                        <w:left w:val="none" w:sz="0" w:space="0" w:color="auto"/>
                        <w:bottom w:val="none" w:sz="0" w:space="0" w:color="auto"/>
                        <w:right w:val="none" w:sz="0" w:space="0" w:color="auto"/>
                      </w:divBdr>
                      <w:divsChild>
                        <w:div w:id="707610565">
                          <w:marLeft w:val="0"/>
                          <w:marRight w:val="0"/>
                          <w:marTop w:val="0"/>
                          <w:marBottom w:val="0"/>
                          <w:divBdr>
                            <w:top w:val="none" w:sz="0" w:space="0" w:color="auto"/>
                            <w:left w:val="none" w:sz="0" w:space="0" w:color="auto"/>
                            <w:bottom w:val="none" w:sz="0" w:space="0" w:color="auto"/>
                            <w:right w:val="none" w:sz="0" w:space="0" w:color="auto"/>
                          </w:divBdr>
                          <w:divsChild>
                            <w:div w:id="937953226">
                              <w:marLeft w:val="0"/>
                              <w:marRight w:val="0"/>
                              <w:marTop w:val="0"/>
                              <w:marBottom w:val="0"/>
                              <w:divBdr>
                                <w:top w:val="none" w:sz="0" w:space="0" w:color="auto"/>
                                <w:left w:val="none" w:sz="0" w:space="0" w:color="auto"/>
                                <w:bottom w:val="none" w:sz="0" w:space="0" w:color="auto"/>
                                <w:right w:val="none" w:sz="0" w:space="0" w:color="auto"/>
                              </w:divBdr>
                              <w:divsChild>
                                <w:div w:id="2080515444">
                                  <w:marLeft w:val="0"/>
                                  <w:marRight w:val="0"/>
                                  <w:marTop w:val="0"/>
                                  <w:marBottom w:val="0"/>
                                  <w:divBdr>
                                    <w:top w:val="none" w:sz="0" w:space="0" w:color="auto"/>
                                    <w:left w:val="none" w:sz="0" w:space="0" w:color="auto"/>
                                    <w:bottom w:val="none" w:sz="0" w:space="0" w:color="auto"/>
                                    <w:right w:val="none" w:sz="0" w:space="0" w:color="auto"/>
                                  </w:divBdr>
                                  <w:divsChild>
                                    <w:div w:id="1376540441">
                                      <w:marLeft w:val="0"/>
                                      <w:marRight w:val="0"/>
                                      <w:marTop w:val="0"/>
                                      <w:marBottom w:val="0"/>
                                      <w:divBdr>
                                        <w:top w:val="none" w:sz="0" w:space="0" w:color="auto"/>
                                        <w:left w:val="none" w:sz="0" w:space="0" w:color="auto"/>
                                        <w:bottom w:val="none" w:sz="0" w:space="0" w:color="auto"/>
                                        <w:right w:val="none" w:sz="0" w:space="0" w:color="auto"/>
                                      </w:divBdr>
                                      <w:divsChild>
                                        <w:div w:id="129254996">
                                          <w:marLeft w:val="0"/>
                                          <w:marRight w:val="0"/>
                                          <w:marTop w:val="0"/>
                                          <w:marBottom w:val="0"/>
                                          <w:divBdr>
                                            <w:top w:val="none" w:sz="0" w:space="0" w:color="auto"/>
                                            <w:left w:val="none" w:sz="0" w:space="0" w:color="auto"/>
                                            <w:bottom w:val="none" w:sz="0" w:space="0" w:color="auto"/>
                                            <w:right w:val="none" w:sz="0" w:space="0" w:color="auto"/>
                                          </w:divBdr>
                                          <w:divsChild>
                                            <w:div w:id="338653847">
                                              <w:marLeft w:val="0"/>
                                              <w:marRight w:val="0"/>
                                              <w:marTop w:val="0"/>
                                              <w:marBottom w:val="0"/>
                                              <w:divBdr>
                                                <w:top w:val="none" w:sz="0" w:space="0" w:color="auto"/>
                                                <w:left w:val="none" w:sz="0" w:space="0" w:color="auto"/>
                                                <w:bottom w:val="none" w:sz="0" w:space="0" w:color="auto"/>
                                                <w:right w:val="none" w:sz="0" w:space="0" w:color="auto"/>
                                              </w:divBdr>
                                              <w:divsChild>
                                                <w:div w:id="1661032963">
                                                  <w:marLeft w:val="0"/>
                                                  <w:marRight w:val="0"/>
                                                  <w:marTop w:val="0"/>
                                                  <w:marBottom w:val="0"/>
                                                  <w:divBdr>
                                                    <w:top w:val="none" w:sz="0" w:space="0" w:color="auto"/>
                                                    <w:left w:val="none" w:sz="0" w:space="0" w:color="auto"/>
                                                    <w:bottom w:val="none" w:sz="0" w:space="0" w:color="auto"/>
                                                    <w:right w:val="none" w:sz="0" w:space="0" w:color="auto"/>
                                                  </w:divBdr>
                                                  <w:divsChild>
                                                    <w:div w:id="1999190849">
                                                      <w:marLeft w:val="0"/>
                                                      <w:marRight w:val="0"/>
                                                      <w:marTop w:val="0"/>
                                                      <w:marBottom w:val="0"/>
                                                      <w:divBdr>
                                                        <w:top w:val="none" w:sz="0" w:space="0" w:color="auto"/>
                                                        <w:left w:val="none" w:sz="0" w:space="0" w:color="auto"/>
                                                        <w:bottom w:val="none" w:sz="0" w:space="0" w:color="auto"/>
                                                        <w:right w:val="none" w:sz="0" w:space="0" w:color="auto"/>
                                                      </w:divBdr>
                                                      <w:divsChild>
                                                        <w:div w:id="494540678">
                                                          <w:marLeft w:val="0"/>
                                                          <w:marRight w:val="0"/>
                                                          <w:marTop w:val="0"/>
                                                          <w:marBottom w:val="0"/>
                                                          <w:divBdr>
                                                            <w:top w:val="none" w:sz="0" w:space="0" w:color="auto"/>
                                                            <w:left w:val="none" w:sz="0" w:space="0" w:color="auto"/>
                                                            <w:bottom w:val="none" w:sz="0" w:space="0" w:color="auto"/>
                                                            <w:right w:val="none" w:sz="0" w:space="0" w:color="auto"/>
                                                          </w:divBdr>
                                                          <w:divsChild>
                                                            <w:div w:id="11037454">
                                                              <w:marLeft w:val="0"/>
                                                              <w:marRight w:val="0"/>
                                                              <w:marTop w:val="0"/>
                                                              <w:marBottom w:val="0"/>
                                                              <w:divBdr>
                                                                <w:top w:val="none" w:sz="0" w:space="0" w:color="auto"/>
                                                                <w:left w:val="none" w:sz="0" w:space="0" w:color="auto"/>
                                                                <w:bottom w:val="none" w:sz="0" w:space="0" w:color="auto"/>
                                                                <w:right w:val="none" w:sz="0" w:space="0" w:color="auto"/>
                                                              </w:divBdr>
                                                              <w:divsChild>
                                                                <w:div w:id="1785491316">
                                                                  <w:marLeft w:val="0"/>
                                                                  <w:marRight w:val="0"/>
                                                                  <w:marTop w:val="0"/>
                                                                  <w:marBottom w:val="0"/>
                                                                  <w:divBdr>
                                                                    <w:top w:val="none" w:sz="0" w:space="0" w:color="auto"/>
                                                                    <w:left w:val="none" w:sz="0" w:space="0" w:color="auto"/>
                                                                    <w:bottom w:val="none" w:sz="0" w:space="0" w:color="auto"/>
                                                                    <w:right w:val="none" w:sz="0" w:space="0" w:color="auto"/>
                                                                  </w:divBdr>
                                                                  <w:divsChild>
                                                                    <w:div w:id="700939939">
                                                                      <w:marLeft w:val="0"/>
                                                                      <w:marRight w:val="0"/>
                                                                      <w:marTop w:val="0"/>
                                                                      <w:marBottom w:val="0"/>
                                                                      <w:divBdr>
                                                                        <w:top w:val="none" w:sz="0" w:space="0" w:color="auto"/>
                                                                        <w:left w:val="none" w:sz="0" w:space="0" w:color="auto"/>
                                                                        <w:bottom w:val="none" w:sz="0" w:space="0" w:color="auto"/>
                                                                        <w:right w:val="none" w:sz="0" w:space="0" w:color="auto"/>
                                                                      </w:divBdr>
                                                                      <w:divsChild>
                                                                        <w:div w:id="679237739">
                                                                          <w:marLeft w:val="0"/>
                                                                          <w:marRight w:val="0"/>
                                                                          <w:marTop w:val="0"/>
                                                                          <w:marBottom w:val="0"/>
                                                                          <w:divBdr>
                                                                            <w:top w:val="none" w:sz="0" w:space="0" w:color="auto"/>
                                                                            <w:left w:val="none" w:sz="0" w:space="0" w:color="auto"/>
                                                                            <w:bottom w:val="none" w:sz="0" w:space="0" w:color="auto"/>
                                                                            <w:right w:val="none" w:sz="0" w:space="0" w:color="auto"/>
                                                                          </w:divBdr>
                                                                          <w:divsChild>
                                                                            <w:div w:id="825319674">
                                                                              <w:marLeft w:val="0"/>
                                                                              <w:marRight w:val="0"/>
                                                                              <w:marTop w:val="0"/>
                                                                              <w:marBottom w:val="0"/>
                                                                              <w:divBdr>
                                                                                <w:top w:val="none" w:sz="0" w:space="0" w:color="auto"/>
                                                                                <w:left w:val="none" w:sz="0" w:space="0" w:color="auto"/>
                                                                                <w:bottom w:val="none" w:sz="0" w:space="0" w:color="auto"/>
                                                                                <w:right w:val="none" w:sz="0" w:space="0" w:color="auto"/>
                                                                              </w:divBdr>
                                                                              <w:divsChild>
                                                                                <w:div w:id="1617910190">
                                                                                  <w:marLeft w:val="0"/>
                                                                                  <w:marRight w:val="0"/>
                                                                                  <w:marTop w:val="0"/>
                                                                                  <w:marBottom w:val="0"/>
                                                                                  <w:divBdr>
                                                                                    <w:top w:val="none" w:sz="0" w:space="0" w:color="auto"/>
                                                                                    <w:left w:val="none" w:sz="0" w:space="0" w:color="auto"/>
                                                                                    <w:bottom w:val="none" w:sz="0" w:space="0" w:color="auto"/>
                                                                                    <w:right w:val="none" w:sz="0" w:space="0" w:color="auto"/>
                                                                                  </w:divBdr>
                                                                                  <w:divsChild>
                                                                                    <w:div w:id="243691368">
                                                                                      <w:marLeft w:val="0"/>
                                                                                      <w:marRight w:val="0"/>
                                                                                      <w:marTop w:val="0"/>
                                                                                      <w:marBottom w:val="0"/>
                                                                                      <w:divBdr>
                                                                                        <w:top w:val="none" w:sz="0" w:space="0" w:color="auto"/>
                                                                                        <w:left w:val="none" w:sz="0" w:space="0" w:color="auto"/>
                                                                                        <w:bottom w:val="none" w:sz="0" w:space="0" w:color="auto"/>
                                                                                        <w:right w:val="none" w:sz="0" w:space="0" w:color="auto"/>
                                                                                      </w:divBdr>
                                                                                      <w:divsChild>
                                                                                        <w:div w:id="1574776225">
                                                                                          <w:marLeft w:val="0"/>
                                                                                          <w:marRight w:val="0"/>
                                                                                          <w:marTop w:val="0"/>
                                                                                          <w:marBottom w:val="0"/>
                                                                                          <w:divBdr>
                                                                                            <w:top w:val="none" w:sz="0" w:space="0" w:color="auto"/>
                                                                                            <w:left w:val="none" w:sz="0" w:space="0" w:color="auto"/>
                                                                                            <w:bottom w:val="none" w:sz="0" w:space="0" w:color="auto"/>
                                                                                            <w:right w:val="none" w:sz="0" w:space="0" w:color="auto"/>
                                                                                          </w:divBdr>
                                                                                          <w:divsChild>
                                                                                            <w:div w:id="1715277991">
                                                                                              <w:marLeft w:val="0"/>
                                                                                              <w:marRight w:val="0"/>
                                                                                              <w:marTop w:val="0"/>
                                                                                              <w:marBottom w:val="0"/>
                                                                                              <w:divBdr>
                                                                                                <w:top w:val="none" w:sz="0" w:space="0" w:color="auto"/>
                                                                                                <w:left w:val="none" w:sz="0" w:space="0" w:color="auto"/>
                                                                                                <w:bottom w:val="none" w:sz="0" w:space="0" w:color="auto"/>
                                                                                                <w:right w:val="none" w:sz="0" w:space="0" w:color="auto"/>
                                                                                              </w:divBdr>
                                                                                              <w:divsChild>
                                                                                                <w:div w:id="2132288084">
                                                                                                  <w:marLeft w:val="0"/>
                                                                                                  <w:marRight w:val="0"/>
                                                                                                  <w:marTop w:val="0"/>
                                                                                                  <w:marBottom w:val="0"/>
                                                                                                  <w:divBdr>
                                                                                                    <w:top w:val="none" w:sz="0" w:space="0" w:color="auto"/>
                                                                                                    <w:left w:val="none" w:sz="0" w:space="0" w:color="auto"/>
                                                                                                    <w:bottom w:val="none" w:sz="0" w:space="0" w:color="auto"/>
                                                                                                    <w:right w:val="none" w:sz="0" w:space="0" w:color="auto"/>
                                                                                                  </w:divBdr>
                                                                                                  <w:divsChild>
                                                                                                    <w:div w:id="759182689">
                                                                                                      <w:marLeft w:val="0"/>
                                                                                                      <w:marRight w:val="0"/>
                                                                                                      <w:marTop w:val="0"/>
                                                                                                      <w:marBottom w:val="0"/>
                                                                                                      <w:divBdr>
                                                                                                        <w:top w:val="none" w:sz="0" w:space="0" w:color="auto"/>
                                                                                                        <w:left w:val="none" w:sz="0" w:space="0" w:color="auto"/>
                                                                                                        <w:bottom w:val="none" w:sz="0" w:space="0" w:color="auto"/>
                                                                                                        <w:right w:val="none" w:sz="0" w:space="0" w:color="auto"/>
                                                                                                      </w:divBdr>
                                                                                                      <w:divsChild>
                                                                                                        <w:div w:id="1396122909">
                                                                                                          <w:marLeft w:val="0"/>
                                                                                                          <w:marRight w:val="0"/>
                                                                                                          <w:marTop w:val="0"/>
                                                                                                          <w:marBottom w:val="0"/>
                                                                                                          <w:divBdr>
                                                                                                            <w:top w:val="none" w:sz="0" w:space="0" w:color="auto"/>
                                                                                                            <w:left w:val="none" w:sz="0" w:space="0" w:color="auto"/>
                                                                                                            <w:bottom w:val="none" w:sz="0" w:space="0" w:color="auto"/>
                                                                                                            <w:right w:val="none" w:sz="0" w:space="0" w:color="auto"/>
                                                                                                          </w:divBdr>
                                                                                                          <w:divsChild>
                                                                                                            <w:div w:id="312101558">
                                                                                                              <w:marLeft w:val="0"/>
                                                                                                              <w:marRight w:val="0"/>
                                                                                                              <w:marTop w:val="0"/>
                                                                                                              <w:marBottom w:val="0"/>
                                                                                                              <w:divBdr>
                                                                                                                <w:top w:val="none" w:sz="0" w:space="0" w:color="auto"/>
                                                                                                                <w:left w:val="none" w:sz="0" w:space="0" w:color="auto"/>
                                                                                                                <w:bottom w:val="none" w:sz="0" w:space="0" w:color="auto"/>
                                                                                                                <w:right w:val="none" w:sz="0" w:space="0" w:color="auto"/>
                                                                                                              </w:divBdr>
                                                                                                              <w:divsChild>
                                                                                                                <w:div w:id="960498464">
                                                                                                                  <w:marLeft w:val="0"/>
                                                                                                                  <w:marRight w:val="0"/>
                                                                                                                  <w:marTop w:val="0"/>
                                                                                                                  <w:marBottom w:val="0"/>
                                                                                                                  <w:divBdr>
                                                                                                                    <w:top w:val="none" w:sz="0" w:space="0" w:color="auto"/>
                                                                                                                    <w:left w:val="none" w:sz="0" w:space="0" w:color="auto"/>
                                                                                                                    <w:bottom w:val="none" w:sz="0" w:space="0" w:color="auto"/>
                                                                                                                    <w:right w:val="none" w:sz="0" w:space="0" w:color="auto"/>
                                                                                                                  </w:divBdr>
                                                                                                                  <w:divsChild>
                                                                                                                    <w:div w:id="515385217">
                                                                                                                      <w:marLeft w:val="0"/>
                                                                                                                      <w:marRight w:val="0"/>
                                                                                                                      <w:marTop w:val="0"/>
                                                                                                                      <w:marBottom w:val="0"/>
                                                                                                                      <w:divBdr>
                                                                                                                        <w:top w:val="none" w:sz="0" w:space="0" w:color="auto"/>
                                                                                                                        <w:left w:val="none" w:sz="0" w:space="0" w:color="auto"/>
                                                                                                                        <w:bottom w:val="none" w:sz="0" w:space="0" w:color="auto"/>
                                                                                                                        <w:right w:val="none" w:sz="0" w:space="0" w:color="auto"/>
                                                                                                                      </w:divBdr>
                                                                                                                      <w:divsChild>
                                                                                                                        <w:div w:id="1277181753">
                                                                                                                          <w:marLeft w:val="0"/>
                                                                                                                          <w:marRight w:val="0"/>
                                                                                                                          <w:marTop w:val="0"/>
                                                                                                                          <w:marBottom w:val="0"/>
                                                                                                                          <w:divBdr>
                                                                                                                            <w:top w:val="none" w:sz="0" w:space="0" w:color="auto"/>
                                                                                                                            <w:left w:val="none" w:sz="0" w:space="0" w:color="auto"/>
                                                                                                                            <w:bottom w:val="none" w:sz="0" w:space="0" w:color="auto"/>
                                                                                                                            <w:right w:val="none" w:sz="0" w:space="0" w:color="auto"/>
                                                                                                                          </w:divBdr>
                                                                                                                          <w:divsChild>
                                                                                                                            <w:div w:id="1589850992">
                                                                                                                              <w:marLeft w:val="0"/>
                                                                                                                              <w:marRight w:val="0"/>
                                                                                                                              <w:marTop w:val="0"/>
                                                                                                                              <w:marBottom w:val="0"/>
                                                                                                                              <w:divBdr>
                                                                                                                                <w:top w:val="none" w:sz="0" w:space="0" w:color="auto"/>
                                                                                                                                <w:left w:val="none" w:sz="0" w:space="0" w:color="auto"/>
                                                                                                                                <w:bottom w:val="none" w:sz="0" w:space="0" w:color="auto"/>
                                                                                                                                <w:right w:val="none" w:sz="0" w:space="0" w:color="auto"/>
                                                                                                                              </w:divBdr>
                                                                                                                              <w:divsChild>
                                                                                                                                <w:div w:id="604580537">
                                                                                                                                  <w:marLeft w:val="0"/>
                                                                                                                                  <w:marRight w:val="0"/>
                                                                                                                                  <w:marTop w:val="0"/>
                                                                                                                                  <w:marBottom w:val="0"/>
                                                                                                                                  <w:divBdr>
                                                                                                                                    <w:top w:val="none" w:sz="0" w:space="0" w:color="auto"/>
                                                                                                                                    <w:left w:val="none" w:sz="0" w:space="0" w:color="auto"/>
                                                                                                                                    <w:bottom w:val="none" w:sz="0" w:space="0" w:color="auto"/>
                                                                                                                                    <w:right w:val="none" w:sz="0" w:space="0" w:color="auto"/>
                                                                                                                                  </w:divBdr>
                                                                                                                                  <w:divsChild>
                                                                                                                                    <w:div w:id="692800543">
                                                                                                                                      <w:marLeft w:val="0"/>
                                                                                                                                      <w:marRight w:val="0"/>
                                                                                                                                      <w:marTop w:val="0"/>
                                                                                                                                      <w:marBottom w:val="0"/>
                                                                                                                                      <w:divBdr>
                                                                                                                                        <w:top w:val="none" w:sz="0" w:space="0" w:color="auto"/>
                                                                                                                                        <w:left w:val="none" w:sz="0" w:space="0" w:color="auto"/>
                                                                                                                                        <w:bottom w:val="none" w:sz="0" w:space="0" w:color="auto"/>
                                                                                                                                        <w:right w:val="none" w:sz="0" w:space="0" w:color="auto"/>
                                                                                                                                      </w:divBdr>
                                                                                                                                      <w:divsChild>
                                                                                                                                        <w:div w:id="595675335">
                                                                                                                                          <w:marLeft w:val="0"/>
                                                                                                                                          <w:marRight w:val="0"/>
                                                                                                                                          <w:marTop w:val="0"/>
                                                                                                                                          <w:marBottom w:val="0"/>
                                                                                                                                          <w:divBdr>
                                                                                                                                            <w:top w:val="none" w:sz="0" w:space="0" w:color="auto"/>
                                                                                                                                            <w:left w:val="none" w:sz="0" w:space="0" w:color="auto"/>
                                                                                                                                            <w:bottom w:val="none" w:sz="0" w:space="0" w:color="auto"/>
                                                                                                                                            <w:right w:val="none" w:sz="0" w:space="0" w:color="auto"/>
                                                                                                                                          </w:divBdr>
                                                                                                                                          <w:divsChild>
                                                                                                                                            <w:div w:id="645470718">
                                                                                                                                              <w:marLeft w:val="0"/>
                                                                                                                                              <w:marRight w:val="0"/>
                                                                                                                                              <w:marTop w:val="0"/>
                                                                                                                                              <w:marBottom w:val="0"/>
                                                                                                                                              <w:divBdr>
                                                                                                                                                <w:top w:val="none" w:sz="0" w:space="0" w:color="auto"/>
                                                                                                                                                <w:left w:val="none" w:sz="0" w:space="0" w:color="auto"/>
                                                                                                                                                <w:bottom w:val="none" w:sz="0" w:space="0" w:color="auto"/>
                                                                                                                                                <w:right w:val="none" w:sz="0" w:space="0" w:color="auto"/>
                                                                                                                                              </w:divBdr>
                                                                                                                                              <w:divsChild>
                                                                                                                                                <w:div w:id="2071727699">
                                                                                                                                                  <w:marLeft w:val="0"/>
                                                                                                                                                  <w:marRight w:val="0"/>
                                                                                                                                                  <w:marTop w:val="0"/>
                                                                                                                                                  <w:marBottom w:val="0"/>
                                                                                                                                                  <w:divBdr>
                                                                                                                                                    <w:top w:val="none" w:sz="0" w:space="0" w:color="auto"/>
                                                                                                                                                    <w:left w:val="none" w:sz="0" w:space="0" w:color="auto"/>
                                                                                                                                                    <w:bottom w:val="none" w:sz="0" w:space="0" w:color="auto"/>
                                                                                                                                                    <w:right w:val="none" w:sz="0" w:space="0" w:color="auto"/>
                                                                                                                                                  </w:divBdr>
                                                                                                                                                  <w:divsChild>
                                                                                                                                                    <w:div w:id="2007895392">
                                                                                                                                                      <w:marLeft w:val="0"/>
                                                                                                                                                      <w:marRight w:val="0"/>
                                                                                                                                                      <w:marTop w:val="0"/>
                                                                                                                                                      <w:marBottom w:val="0"/>
                                                                                                                                                      <w:divBdr>
                                                                                                                                                        <w:top w:val="none" w:sz="0" w:space="0" w:color="auto"/>
                                                                                                                                                        <w:left w:val="none" w:sz="0" w:space="0" w:color="auto"/>
                                                                                                                                                        <w:bottom w:val="none" w:sz="0" w:space="0" w:color="auto"/>
                                                                                                                                                        <w:right w:val="none" w:sz="0" w:space="0" w:color="auto"/>
                                                                                                                                                      </w:divBdr>
                                                                                                                                                      <w:divsChild>
                                                                                                                                                        <w:div w:id="390084769">
                                                                                                                                                          <w:marLeft w:val="0"/>
                                                                                                                                                          <w:marRight w:val="0"/>
                                                                                                                                                          <w:marTop w:val="0"/>
                                                                                                                                                          <w:marBottom w:val="0"/>
                                                                                                                                                          <w:divBdr>
                                                                                                                                                            <w:top w:val="none" w:sz="0" w:space="0" w:color="auto"/>
                                                                                                                                                            <w:left w:val="none" w:sz="0" w:space="0" w:color="auto"/>
                                                                                                                                                            <w:bottom w:val="none" w:sz="0" w:space="0" w:color="auto"/>
                                                                                                                                                            <w:right w:val="none" w:sz="0" w:space="0" w:color="auto"/>
                                                                                                                                                          </w:divBdr>
                                                                                                                                                          <w:divsChild>
                                                                                                                                                            <w:div w:id="1281298913">
                                                                                                                                                              <w:marLeft w:val="0"/>
                                                                                                                                                              <w:marRight w:val="0"/>
                                                                                                                                                              <w:marTop w:val="0"/>
                                                                                                                                                              <w:marBottom w:val="0"/>
                                                                                                                                                              <w:divBdr>
                                                                                                                                                                <w:top w:val="none" w:sz="0" w:space="0" w:color="auto"/>
                                                                                                                                                                <w:left w:val="none" w:sz="0" w:space="0" w:color="auto"/>
                                                                                                                                                                <w:bottom w:val="none" w:sz="0" w:space="0" w:color="auto"/>
                                                                                                                                                                <w:right w:val="none" w:sz="0" w:space="0" w:color="auto"/>
                                                                                                                                                              </w:divBdr>
                                                                                                                                                              <w:divsChild>
                                                                                                                                                                <w:div w:id="615675740">
                                                                                                                                                                  <w:marLeft w:val="0"/>
                                                                                                                                                                  <w:marRight w:val="0"/>
                                                                                                                                                                  <w:marTop w:val="0"/>
                                                                                                                                                                  <w:marBottom w:val="0"/>
                                                                                                                                                                  <w:divBdr>
                                                                                                                                                                    <w:top w:val="none" w:sz="0" w:space="0" w:color="auto"/>
                                                                                                                                                                    <w:left w:val="none" w:sz="0" w:space="0" w:color="auto"/>
                                                                                                                                                                    <w:bottom w:val="none" w:sz="0" w:space="0" w:color="auto"/>
                                                                                                                                                                    <w:right w:val="none" w:sz="0" w:space="0" w:color="auto"/>
                                                                                                                                                                  </w:divBdr>
                                                                                                                                                                  <w:divsChild>
                                                                                                                                                                    <w:div w:id="784346703">
                                                                                                                                                                      <w:marLeft w:val="0"/>
                                                                                                                                                                      <w:marRight w:val="0"/>
                                                                                                                                                                      <w:marTop w:val="0"/>
                                                                                                                                                                      <w:marBottom w:val="0"/>
                                                                                                                                                                      <w:divBdr>
                                                                                                                                                                        <w:top w:val="none" w:sz="0" w:space="0" w:color="auto"/>
                                                                                                                                                                        <w:left w:val="none" w:sz="0" w:space="0" w:color="auto"/>
                                                                                                                                                                        <w:bottom w:val="none" w:sz="0" w:space="0" w:color="auto"/>
                                                                                                                                                                        <w:right w:val="none" w:sz="0" w:space="0" w:color="auto"/>
                                                                                                                                                                      </w:divBdr>
                                                                                                                                                                      <w:divsChild>
                                                                                                                                                                        <w:div w:id="1766223628">
                                                                                                                                                                          <w:marLeft w:val="0"/>
                                                                                                                                                                          <w:marRight w:val="0"/>
                                                                                                                                                                          <w:marTop w:val="0"/>
                                                                                                                                                                          <w:marBottom w:val="0"/>
                                                                                                                                                                          <w:divBdr>
                                                                                                                                                                            <w:top w:val="none" w:sz="0" w:space="0" w:color="auto"/>
                                                                                                                                                                            <w:left w:val="none" w:sz="0" w:space="0" w:color="auto"/>
                                                                                                                                                                            <w:bottom w:val="none" w:sz="0" w:space="0" w:color="auto"/>
                                                                                                                                                                            <w:right w:val="none" w:sz="0" w:space="0" w:color="auto"/>
                                                                                                                                                                          </w:divBdr>
                                                                                                                                                                          <w:divsChild>
                                                                                                                                                                            <w:div w:id="12831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97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703386">
      <w:bodyDiv w:val="1"/>
      <w:marLeft w:val="0"/>
      <w:marRight w:val="0"/>
      <w:marTop w:val="0"/>
      <w:marBottom w:val="0"/>
      <w:divBdr>
        <w:top w:val="none" w:sz="0" w:space="0" w:color="auto"/>
        <w:left w:val="none" w:sz="0" w:space="0" w:color="auto"/>
        <w:bottom w:val="none" w:sz="0" w:space="0" w:color="auto"/>
        <w:right w:val="none" w:sz="0" w:space="0" w:color="auto"/>
      </w:divBdr>
      <w:divsChild>
        <w:div w:id="2106227501">
          <w:marLeft w:val="0"/>
          <w:marRight w:val="0"/>
          <w:marTop w:val="0"/>
          <w:marBottom w:val="0"/>
          <w:divBdr>
            <w:top w:val="none" w:sz="0" w:space="0" w:color="auto"/>
            <w:left w:val="none" w:sz="0" w:space="0" w:color="auto"/>
            <w:bottom w:val="none" w:sz="0" w:space="0" w:color="auto"/>
            <w:right w:val="none" w:sz="0" w:space="0" w:color="auto"/>
          </w:divBdr>
          <w:divsChild>
            <w:div w:id="240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42819">
      <w:bodyDiv w:val="1"/>
      <w:marLeft w:val="0"/>
      <w:marRight w:val="0"/>
      <w:marTop w:val="0"/>
      <w:marBottom w:val="0"/>
      <w:divBdr>
        <w:top w:val="none" w:sz="0" w:space="0" w:color="auto"/>
        <w:left w:val="none" w:sz="0" w:space="0" w:color="auto"/>
        <w:bottom w:val="none" w:sz="0" w:space="0" w:color="auto"/>
        <w:right w:val="none" w:sz="0" w:space="0" w:color="auto"/>
      </w:divBdr>
      <w:divsChild>
        <w:div w:id="1819614287">
          <w:marLeft w:val="0"/>
          <w:marRight w:val="0"/>
          <w:marTop w:val="0"/>
          <w:marBottom w:val="0"/>
          <w:divBdr>
            <w:top w:val="none" w:sz="0" w:space="0" w:color="auto"/>
            <w:left w:val="none" w:sz="0" w:space="0" w:color="auto"/>
            <w:bottom w:val="none" w:sz="0" w:space="0" w:color="auto"/>
            <w:right w:val="none" w:sz="0" w:space="0" w:color="auto"/>
          </w:divBdr>
          <w:divsChild>
            <w:div w:id="253982337">
              <w:marLeft w:val="0"/>
              <w:marRight w:val="0"/>
              <w:marTop w:val="0"/>
              <w:marBottom w:val="0"/>
              <w:divBdr>
                <w:top w:val="none" w:sz="0" w:space="0" w:color="auto"/>
                <w:left w:val="none" w:sz="0" w:space="0" w:color="auto"/>
                <w:bottom w:val="none" w:sz="0" w:space="0" w:color="auto"/>
                <w:right w:val="none" w:sz="0" w:space="0" w:color="auto"/>
              </w:divBdr>
            </w:div>
            <w:div w:id="1689522631">
              <w:marLeft w:val="0"/>
              <w:marRight w:val="0"/>
              <w:marTop w:val="0"/>
              <w:marBottom w:val="0"/>
              <w:divBdr>
                <w:top w:val="none" w:sz="0" w:space="0" w:color="auto"/>
                <w:left w:val="none" w:sz="0" w:space="0" w:color="auto"/>
                <w:bottom w:val="none" w:sz="0" w:space="0" w:color="auto"/>
                <w:right w:val="none" w:sz="0" w:space="0" w:color="auto"/>
              </w:divBdr>
            </w:div>
            <w:div w:id="230577317">
              <w:marLeft w:val="0"/>
              <w:marRight w:val="0"/>
              <w:marTop w:val="0"/>
              <w:marBottom w:val="0"/>
              <w:divBdr>
                <w:top w:val="none" w:sz="0" w:space="0" w:color="auto"/>
                <w:left w:val="none" w:sz="0" w:space="0" w:color="auto"/>
                <w:bottom w:val="none" w:sz="0" w:space="0" w:color="auto"/>
                <w:right w:val="none" w:sz="0" w:space="0" w:color="auto"/>
              </w:divBdr>
            </w:div>
            <w:div w:id="1787845454">
              <w:marLeft w:val="0"/>
              <w:marRight w:val="0"/>
              <w:marTop w:val="0"/>
              <w:marBottom w:val="0"/>
              <w:divBdr>
                <w:top w:val="none" w:sz="0" w:space="0" w:color="auto"/>
                <w:left w:val="none" w:sz="0" w:space="0" w:color="auto"/>
                <w:bottom w:val="none" w:sz="0" w:space="0" w:color="auto"/>
                <w:right w:val="none" w:sz="0" w:space="0" w:color="auto"/>
              </w:divBdr>
            </w:div>
            <w:div w:id="1563951341">
              <w:marLeft w:val="0"/>
              <w:marRight w:val="0"/>
              <w:marTop w:val="0"/>
              <w:marBottom w:val="0"/>
              <w:divBdr>
                <w:top w:val="none" w:sz="0" w:space="0" w:color="auto"/>
                <w:left w:val="none" w:sz="0" w:space="0" w:color="auto"/>
                <w:bottom w:val="none" w:sz="0" w:space="0" w:color="auto"/>
                <w:right w:val="none" w:sz="0" w:space="0" w:color="auto"/>
              </w:divBdr>
            </w:div>
            <w:div w:id="102892369">
              <w:marLeft w:val="0"/>
              <w:marRight w:val="0"/>
              <w:marTop w:val="0"/>
              <w:marBottom w:val="0"/>
              <w:divBdr>
                <w:top w:val="none" w:sz="0" w:space="0" w:color="auto"/>
                <w:left w:val="none" w:sz="0" w:space="0" w:color="auto"/>
                <w:bottom w:val="none" w:sz="0" w:space="0" w:color="auto"/>
                <w:right w:val="none" w:sz="0" w:space="0" w:color="auto"/>
              </w:divBdr>
            </w:div>
            <w:div w:id="1264151236">
              <w:marLeft w:val="0"/>
              <w:marRight w:val="0"/>
              <w:marTop w:val="0"/>
              <w:marBottom w:val="0"/>
              <w:divBdr>
                <w:top w:val="none" w:sz="0" w:space="0" w:color="auto"/>
                <w:left w:val="none" w:sz="0" w:space="0" w:color="auto"/>
                <w:bottom w:val="none" w:sz="0" w:space="0" w:color="auto"/>
                <w:right w:val="none" w:sz="0" w:space="0" w:color="auto"/>
              </w:divBdr>
            </w:div>
            <w:div w:id="419714153">
              <w:marLeft w:val="0"/>
              <w:marRight w:val="0"/>
              <w:marTop w:val="0"/>
              <w:marBottom w:val="0"/>
              <w:divBdr>
                <w:top w:val="none" w:sz="0" w:space="0" w:color="auto"/>
                <w:left w:val="none" w:sz="0" w:space="0" w:color="auto"/>
                <w:bottom w:val="none" w:sz="0" w:space="0" w:color="auto"/>
                <w:right w:val="none" w:sz="0" w:space="0" w:color="auto"/>
              </w:divBdr>
            </w:div>
            <w:div w:id="1525900095">
              <w:marLeft w:val="0"/>
              <w:marRight w:val="0"/>
              <w:marTop w:val="0"/>
              <w:marBottom w:val="0"/>
              <w:divBdr>
                <w:top w:val="none" w:sz="0" w:space="0" w:color="auto"/>
                <w:left w:val="none" w:sz="0" w:space="0" w:color="auto"/>
                <w:bottom w:val="none" w:sz="0" w:space="0" w:color="auto"/>
                <w:right w:val="none" w:sz="0" w:space="0" w:color="auto"/>
              </w:divBdr>
            </w:div>
            <w:div w:id="370808542">
              <w:marLeft w:val="0"/>
              <w:marRight w:val="0"/>
              <w:marTop w:val="0"/>
              <w:marBottom w:val="0"/>
              <w:divBdr>
                <w:top w:val="none" w:sz="0" w:space="0" w:color="auto"/>
                <w:left w:val="none" w:sz="0" w:space="0" w:color="auto"/>
                <w:bottom w:val="none" w:sz="0" w:space="0" w:color="auto"/>
                <w:right w:val="none" w:sz="0" w:space="0" w:color="auto"/>
              </w:divBdr>
            </w:div>
            <w:div w:id="1352142285">
              <w:marLeft w:val="0"/>
              <w:marRight w:val="0"/>
              <w:marTop w:val="0"/>
              <w:marBottom w:val="0"/>
              <w:divBdr>
                <w:top w:val="none" w:sz="0" w:space="0" w:color="auto"/>
                <w:left w:val="none" w:sz="0" w:space="0" w:color="auto"/>
                <w:bottom w:val="none" w:sz="0" w:space="0" w:color="auto"/>
                <w:right w:val="none" w:sz="0" w:space="0" w:color="auto"/>
              </w:divBdr>
            </w:div>
            <w:div w:id="2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166">
      <w:bodyDiv w:val="1"/>
      <w:marLeft w:val="0"/>
      <w:marRight w:val="0"/>
      <w:marTop w:val="0"/>
      <w:marBottom w:val="0"/>
      <w:divBdr>
        <w:top w:val="none" w:sz="0" w:space="0" w:color="auto"/>
        <w:left w:val="none" w:sz="0" w:space="0" w:color="auto"/>
        <w:bottom w:val="none" w:sz="0" w:space="0" w:color="auto"/>
        <w:right w:val="none" w:sz="0" w:space="0" w:color="auto"/>
      </w:divBdr>
    </w:div>
    <w:div w:id="373240338">
      <w:bodyDiv w:val="1"/>
      <w:marLeft w:val="0"/>
      <w:marRight w:val="0"/>
      <w:marTop w:val="0"/>
      <w:marBottom w:val="0"/>
      <w:divBdr>
        <w:top w:val="none" w:sz="0" w:space="0" w:color="auto"/>
        <w:left w:val="none" w:sz="0" w:space="0" w:color="auto"/>
        <w:bottom w:val="none" w:sz="0" w:space="0" w:color="auto"/>
        <w:right w:val="none" w:sz="0" w:space="0" w:color="auto"/>
      </w:divBdr>
      <w:divsChild>
        <w:div w:id="1743402599">
          <w:marLeft w:val="0"/>
          <w:marRight w:val="0"/>
          <w:marTop w:val="0"/>
          <w:marBottom w:val="0"/>
          <w:divBdr>
            <w:top w:val="none" w:sz="0" w:space="0" w:color="auto"/>
            <w:left w:val="none" w:sz="0" w:space="0" w:color="auto"/>
            <w:bottom w:val="none" w:sz="0" w:space="0" w:color="auto"/>
            <w:right w:val="none" w:sz="0" w:space="0" w:color="auto"/>
          </w:divBdr>
          <w:divsChild>
            <w:div w:id="570652081">
              <w:marLeft w:val="0"/>
              <w:marRight w:val="0"/>
              <w:marTop w:val="0"/>
              <w:marBottom w:val="0"/>
              <w:divBdr>
                <w:top w:val="none" w:sz="0" w:space="0" w:color="auto"/>
                <w:left w:val="none" w:sz="0" w:space="0" w:color="auto"/>
                <w:bottom w:val="none" w:sz="0" w:space="0" w:color="auto"/>
                <w:right w:val="none" w:sz="0" w:space="0" w:color="auto"/>
              </w:divBdr>
            </w:div>
            <w:div w:id="1027609077">
              <w:marLeft w:val="0"/>
              <w:marRight w:val="0"/>
              <w:marTop w:val="0"/>
              <w:marBottom w:val="0"/>
              <w:divBdr>
                <w:top w:val="none" w:sz="0" w:space="0" w:color="auto"/>
                <w:left w:val="none" w:sz="0" w:space="0" w:color="auto"/>
                <w:bottom w:val="none" w:sz="0" w:space="0" w:color="auto"/>
                <w:right w:val="none" w:sz="0" w:space="0" w:color="auto"/>
              </w:divBdr>
            </w:div>
            <w:div w:id="32849076">
              <w:marLeft w:val="0"/>
              <w:marRight w:val="0"/>
              <w:marTop w:val="0"/>
              <w:marBottom w:val="0"/>
              <w:divBdr>
                <w:top w:val="none" w:sz="0" w:space="0" w:color="auto"/>
                <w:left w:val="none" w:sz="0" w:space="0" w:color="auto"/>
                <w:bottom w:val="none" w:sz="0" w:space="0" w:color="auto"/>
                <w:right w:val="none" w:sz="0" w:space="0" w:color="auto"/>
              </w:divBdr>
            </w:div>
            <w:div w:id="1752657150">
              <w:marLeft w:val="0"/>
              <w:marRight w:val="0"/>
              <w:marTop w:val="0"/>
              <w:marBottom w:val="0"/>
              <w:divBdr>
                <w:top w:val="none" w:sz="0" w:space="0" w:color="auto"/>
                <w:left w:val="none" w:sz="0" w:space="0" w:color="auto"/>
                <w:bottom w:val="none" w:sz="0" w:space="0" w:color="auto"/>
                <w:right w:val="none" w:sz="0" w:space="0" w:color="auto"/>
              </w:divBdr>
            </w:div>
            <w:div w:id="2062823055">
              <w:marLeft w:val="0"/>
              <w:marRight w:val="0"/>
              <w:marTop w:val="0"/>
              <w:marBottom w:val="0"/>
              <w:divBdr>
                <w:top w:val="none" w:sz="0" w:space="0" w:color="auto"/>
                <w:left w:val="none" w:sz="0" w:space="0" w:color="auto"/>
                <w:bottom w:val="none" w:sz="0" w:space="0" w:color="auto"/>
                <w:right w:val="none" w:sz="0" w:space="0" w:color="auto"/>
              </w:divBdr>
            </w:div>
            <w:div w:id="759718653">
              <w:marLeft w:val="0"/>
              <w:marRight w:val="0"/>
              <w:marTop w:val="0"/>
              <w:marBottom w:val="0"/>
              <w:divBdr>
                <w:top w:val="none" w:sz="0" w:space="0" w:color="auto"/>
                <w:left w:val="none" w:sz="0" w:space="0" w:color="auto"/>
                <w:bottom w:val="none" w:sz="0" w:space="0" w:color="auto"/>
                <w:right w:val="none" w:sz="0" w:space="0" w:color="auto"/>
              </w:divBdr>
            </w:div>
            <w:div w:id="727148657">
              <w:marLeft w:val="0"/>
              <w:marRight w:val="0"/>
              <w:marTop w:val="0"/>
              <w:marBottom w:val="0"/>
              <w:divBdr>
                <w:top w:val="none" w:sz="0" w:space="0" w:color="auto"/>
                <w:left w:val="none" w:sz="0" w:space="0" w:color="auto"/>
                <w:bottom w:val="none" w:sz="0" w:space="0" w:color="auto"/>
                <w:right w:val="none" w:sz="0" w:space="0" w:color="auto"/>
              </w:divBdr>
            </w:div>
            <w:div w:id="1556772111">
              <w:marLeft w:val="0"/>
              <w:marRight w:val="0"/>
              <w:marTop w:val="0"/>
              <w:marBottom w:val="0"/>
              <w:divBdr>
                <w:top w:val="none" w:sz="0" w:space="0" w:color="auto"/>
                <w:left w:val="none" w:sz="0" w:space="0" w:color="auto"/>
                <w:bottom w:val="none" w:sz="0" w:space="0" w:color="auto"/>
                <w:right w:val="none" w:sz="0" w:space="0" w:color="auto"/>
              </w:divBdr>
            </w:div>
            <w:div w:id="1671445742">
              <w:marLeft w:val="0"/>
              <w:marRight w:val="0"/>
              <w:marTop w:val="0"/>
              <w:marBottom w:val="0"/>
              <w:divBdr>
                <w:top w:val="none" w:sz="0" w:space="0" w:color="auto"/>
                <w:left w:val="none" w:sz="0" w:space="0" w:color="auto"/>
                <w:bottom w:val="none" w:sz="0" w:space="0" w:color="auto"/>
                <w:right w:val="none" w:sz="0" w:space="0" w:color="auto"/>
              </w:divBdr>
            </w:div>
            <w:div w:id="196895274">
              <w:marLeft w:val="0"/>
              <w:marRight w:val="0"/>
              <w:marTop w:val="0"/>
              <w:marBottom w:val="0"/>
              <w:divBdr>
                <w:top w:val="none" w:sz="0" w:space="0" w:color="auto"/>
                <w:left w:val="none" w:sz="0" w:space="0" w:color="auto"/>
                <w:bottom w:val="none" w:sz="0" w:space="0" w:color="auto"/>
                <w:right w:val="none" w:sz="0" w:space="0" w:color="auto"/>
              </w:divBdr>
            </w:div>
            <w:div w:id="477184260">
              <w:marLeft w:val="0"/>
              <w:marRight w:val="0"/>
              <w:marTop w:val="0"/>
              <w:marBottom w:val="0"/>
              <w:divBdr>
                <w:top w:val="none" w:sz="0" w:space="0" w:color="auto"/>
                <w:left w:val="none" w:sz="0" w:space="0" w:color="auto"/>
                <w:bottom w:val="none" w:sz="0" w:space="0" w:color="auto"/>
                <w:right w:val="none" w:sz="0" w:space="0" w:color="auto"/>
              </w:divBdr>
            </w:div>
            <w:div w:id="1289238456">
              <w:marLeft w:val="0"/>
              <w:marRight w:val="0"/>
              <w:marTop w:val="0"/>
              <w:marBottom w:val="0"/>
              <w:divBdr>
                <w:top w:val="none" w:sz="0" w:space="0" w:color="auto"/>
                <w:left w:val="none" w:sz="0" w:space="0" w:color="auto"/>
                <w:bottom w:val="none" w:sz="0" w:space="0" w:color="auto"/>
                <w:right w:val="none" w:sz="0" w:space="0" w:color="auto"/>
              </w:divBdr>
            </w:div>
            <w:div w:id="886574321">
              <w:marLeft w:val="0"/>
              <w:marRight w:val="0"/>
              <w:marTop w:val="0"/>
              <w:marBottom w:val="0"/>
              <w:divBdr>
                <w:top w:val="none" w:sz="0" w:space="0" w:color="auto"/>
                <w:left w:val="none" w:sz="0" w:space="0" w:color="auto"/>
                <w:bottom w:val="none" w:sz="0" w:space="0" w:color="auto"/>
                <w:right w:val="none" w:sz="0" w:space="0" w:color="auto"/>
              </w:divBdr>
            </w:div>
            <w:div w:id="46152384">
              <w:marLeft w:val="0"/>
              <w:marRight w:val="0"/>
              <w:marTop w:val="0"/>
              <w:marBottom w:val="0"/>
              <w:divBdr>
                <w:top w:val="none" w:sz="0" w:space="0" w:color="auto"/>
                <w:left w:val="none" w:sz="0" w:space="0" w:color="auto"/>
                <w:bottom w:val="none" w:sz="0" w:space="0" w:color="auto"/>
                <w:right w:val="none" w:sz="0" w:space="0" w:color="auto"/>
              </w:divBdr>
            </w:div>
            <w:div w:id="1667974815">
              <w:marLeft w:val="0"/>
              <w:marRight w:val="0"/>
              <w:marTop w:val="0"/>
              <w:marBottom w:val="0"/>
              <w:divBdr>
                <w:top w:val="none" w:sz="0" w:space="0" w:color="auto"/>
                <w:left w:val="none" w:sz="0" w:space="0" w:color="auto"/>
                <w:bottom w:val="none" w:sz="0" w:space="0" w:color="auto"/>
                <w:right w:val="none" w:sz="0" w:space="0" w:color="auto"/>
              </w:divBdr>
            </w:div>
            <w:div w:id="1609385016">
              <w:marLeft w:val="0"/>
              <w:marRight w:val="0"/>
              <w:marTop w:val="0"/>
              <w:marBottom w:val="0"/>
              <w:divBdr>
                <w:top w:val="none" w:sz="0" w:space="0" w:color="auto"/>
                <w:left w:val="none" w:sz="0" w:space="0" w:color="auto"/>
                <w:bottom w:val="none" w:sz="0" w:space="0" w:color="auto"/>
                <w:right w:val="none" w:sz="0" w:space="0" w:color="auto"/>
              </w:divBdr>
            </w:div>
            <w:div w:id="676734736">
              <w:marLeft w:val="0"/>
              <w:marRight w:val="0"/>
              <w:marTop w:val="0"/>
              <w:marBottom w:val="0"/>
              <w:divBdr>
                <w:top w:val="none" w:sz="0" w:space="0" w:color="auto"/>
                <w:left w:val="none" w:sz="0" w:space="0" w:color="auto"/>
                <w:bottom w:val="none" w:sz="0" w:space="0" w:color="auto"/>
                <w:right w:val="none" w:sz="0" w:space="0" w:color="auto"/>
              </w:divBdr>
            </w:div>
            <w:div w:id="369886672">
              <w:marLeft w:val="0"/>
              <w:marRight w:val="0"/>
              <w:marTop w:val="0"/>
              <w:marBottom w:val="0"/>
              <w:divBdr>
                <w:top w:val="none" w:sz="0" w:space="0" w:color="auto"/>
                <w:left w:val="none" w:sz="0" w:space="0" w:color="auto"/>
                <w:bottom w:val="none" w:sz="0" w:space="0" w:color="auto"/>
                <w:right w:val="none" w:sz="0" w:space="0" w:color="auto"/>
              </w:divBdr>
            </w:div>
            <w:div w:id="131603005">
              <w:marLeft w:val="0"/>
              <w:marRight w:val="0"/>
              <w:marTop w:val="0"/>
              <w:marBottom w:val="0"/>
              <w:divBdr>
                <w:top w:val="none" w:sz="0" w:space="0" w:color="auto"/>
                <w:left w:val="none" w:sz="0" w:space="0" w:color="auto"/>
                <w:bottom w:val="none" w:sz="0" w:space="0" w:color="auto"/>
                <w:right w:val="none" w:sz="0" w:space="0" w:color="auto"/>
              </w:divBdr>
            </w:div>
            <w:div w:id="811949396">
              <w:marLeft w:val="0"/>
              <w:marRight w:val="0"/>
              <w:marTop w:val="0"/>
              <w:marBottom w:val="0"/>
              <w:divBdr>
                <w:top w:val="none" w:sz="0" w:space="0" w:color="auto"/>
                <w:left w:val="none" w:sz="0" w:space="0" w:color="auto"/>
                <w:bottom w:val="none" w:sz="0" w:space="0" w:color="auto"/>
                <w:right w:val="none" w:sz="0" w:space="0" w:color="auto"/>
              </w:divBdr>
            </w:div>
            <w:div w:id="201599127">
              <w:marLeft w:val="0"/>
              <w:marRight w:val="0"/>
              <w:marTop w:val="0"/>
              <w:marBottom w:val="0"/>
              <w:divBdr>
                <w:top w:val="none" w:sz="0" w:space="0" w:color="auto"/>
                <w:left w:val="none" w:sz="0" w:space="0" w:color="auto"/>
                <w:bottom w:val="none" w:sz="0" w:space="0" w:color="auto"/>
                <w:right w:val="none" w:sz="0" w:space="0" w:color="auto"/>
              </w:divBdr>
            </w:div>
            <w:div w:id="822771374">
              <w:marLeft w:val="0"/>
              <w:marRight w:val="0"/>
              <w:marTop w:val="0"/>
              <w:marBottom w:val="0"/>
              <w:divBdr>
                <w:top w:val="none" w:sz="0" w:space="0" w:color="auto"/>
                <w:left w:val="none" w:sz="0" w:space="0" w:color="auto"/>
                <w:bottom w:val="none" w:sz="0" w:space="0" w:color="auto"/>
                <w:right w:val="none" w:sz="0" w:space="0" w:color="auto"/>
              </w:divBdr>
            </w:div>
            <w:div w:id="372966561">
              <w:marLeft w:val="0"/>
              <w:marRight w:val="0"/>
              <w:marTop w:val="0"/>
              <w:marBottom w:val="0"/>
              <w:divBdr>
                <w:top w:val="none" w:sz="0" w:space="0" w:color="auto"/>
                <w:left w:val="none" w:sz="0" w:space="0" w:color="auto"/>
                <w:bottom w:val="none" w:sz="0" w:space="0" w:color="auto"/>
                <w:right w:val="none" w:sz="0" w:space="0" w:color="auto"/>
              </w:divBdr>
            </w:div>
            <w:div w:id="766387097">
              <w:marLeft w:val="0"/>
              <w:marRight w:val="0"/>
              <w:marTop w:val="0"/>
              <w:marBottom w:val="0"/>
              <w:divBdr>
                <w:top w:val="none" w:sz="0" w:space="0" w:color="auto"/>
                <w:left w:val="none" w:sz="0" w:space="0" w:color="auto"/>
                <w:bottom w:val="none" w:sz="0" w:space="0" w:color="auto"/>
                <w:right w:val="none" w:sz="0" w:space="0" w:color="auto"/>
              </w:divBdr>
            </w:div>
            <w:div w:id="769470650">
              <w:marLeft w:val="0"/>
              <w:marRight w:val="0"/>
              <w:marTop w:val="0"/>
              <w:marBottom w:val="0"/>
              <w:divBdr>
                <w:top w:val="none" w:sz="0" w:space="0" w:color="auto"/>
                <w:left w:val="none" w:sz="0" w:space="0" w:color="auto"/>
                <w:bottom w:val="none" w:sz="0" w:space="0" w:color="auto"/>
                <w:right w:val="none" w:sz="0" w:space="0" w:color="auto"/>
              </w:divBdr>
            </w:div>
            <w:div w:id="1900244641">
              <w:marLeft w:val="0"/>
              <w:marRight w:val="0"/>
              <w:marTop w:val="0"/>
              <w:marBottom w:val="0"/>
              <w:divBdr>
                <w:top w:val="none" w:sz="0" w:space="0" w:color="auto"/>
                <w:left w:val="none" w:sz="0" w:space="0" w:color="auto"/>
                <w:bottom w:val="none" w:sz="0" w:space="0" w:color="auto"/>
                <w:right w:val="none" w:sz="0" w:space="0" w:color="auto"/>
              </w:divBdr>
            </w:div>
            <w:div w:id="1368869225">
              <w:marLeft w:val="0"/>
              <w:marRight w:val="0"/>
              <w:marTop w:val="0"/>
              <w:marBottom w:val="0"/>
              <w:divBdr>
                <w:top w:val="none" w:sz="0" w:space="0" w:color="auto"/>
                <w:left w:val="none" w:sz="0" w:space="0" w:color="auto"/>
                <w:bottom w:val="none" w:sz="0" w:space="0" w:color="auto"/>
                <w:right w:val="none" w:sz="0" w:space="0" w:color="auto"/>
              </w:divBdr>
            </w:div>
            <w:div w:id="1616987201">
              <w:marLeft w:val="0"/>
              <w:marRight w:val="0"/>
              <w:marTop w:val="0"/>
              <w:marBottom w:val="0"/>
              <w:divBdr>
                <w:top w:val="none" w:sz="0" w:space="0" w:color="auto"/>
                <w:left w:val="none" w:sz="0" w:space="0" w:color="auto"/>
                <w:bottom w:val="none" w:sz="0" w:space="0" w:color="auto"/>
                <w:right w:val="none" w:sz="0" w:space="0" w:color="auto"/>
              </w:divBdr>
            </w:div>
            <w:div w:id="256907112">
              <w:marLeft w:val="0"/>
              <w:marRight w:val="0"/>
              <w:marTop w:val="0"/>
              <w:marBottom w:val="0"/>
              <w:divBdr>
                <w:top w:val="none" w:sz="0" w:space="0" w:color="auto"/>
                <w:left w:val="none" w:sz="0" w:space="0" w:color="auto"/>
                <w:bottom w:val="none" w:sz="0" w:space="0" w:color="auto"/>
                <w:right w:val="none" w:sz="0" w:space="0" w:color="auto"/>
              </w:divBdr>
            </w:div>
            <w:div w:id="1998416765">
              <w:marLeft w:val="0"/>
              <w:marRight w:val="0"/>
              <w:marTop w:val="0"/>
              <w:marBottom w:val="0"/>
              <w:divBdr>
                <w:top w:val="none" w:sz="0" w:space="0" w:color="auto"/>
                <w:left w:val="none" w:sz="0" w:space="0" w:color="auto"/>
                <w:bottom w:val="none" w:sz="0" w:space="0" w:color="auto"/>
                <w:right w:val="none" w:sz="0" w:space="0" w:color="auto"/>
              </w:divBdr>
            </w:div>
            <w:div w:id="849879524">
              <w:marLeft w:val="0"/>
              <w:marRight w:val="0"/>
              <w:marTop w:val="0"/>
              <w:marBottom w:val="0"/>
              <w:divBdr>
                <w:top w:val="none" w:sz="0" w:space="0" w:color="auto"/>
                <w:left w:val="none" w:sz="0" w:space="0" w:color="auto"/>
                <w:bottom w:val="none" w:sz="0" w:space="0" w:color="auto"/>
                <w:right w:val="none" w:sz="0" w:space="0" w:color="auto"/>
              </w:divBdr>
            </w:div>
            <w:div w:id="946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719">
      <w:bodyDiv w:val="1"/>
      <w:marLeft w:val="0"/>
      <w:marRight w:val="0"/>
      <w:marTop w:val="0"/>
      <w:marBottom w:val="0"/>
      <w:divBdr>
        <w:top w:val="none" w:sz="0" w:space="0" w:color="auto"/>
        <w:left w:val="none" w:sz="0" w:space="0" w:color="auto"/>
        <w:bottom w:val="none" w:sz="0" w:space="0" w:color="auto"/>
        <w:right w:val="none" w:sz="0" w:space="0" w:color="auto"/>
      </w:divBdr>
    </w:div>
    <w:div w:id="389810613">
      <w:bodyDiv w:val="1"/>
      <w:marLeft w:val="0"/>
      <w:marRight w:val="0"/>
      <w:marTop w:val="0"/>
      <w:marBottom w:val="0"/>
      <w:divBdr>
        <w:top w:val="none" w:sz="0" w:space="0" w:color="auto"/>
        <w:left w:val="none" w:sz="0" w:space="0" w:color="auto"/>
        <w:bottom w:val="none" w:sz="0" w:space="0" w:color="auto"/>
        <w:right w:val="none" w:sz="0" w:space="0" w:color="auto"/>
      </w:divBdr>
      <w:divsChild>
        <w:div w:id="1739593894">
          <w:marLeft w:val="0"/>
          <w:marRight w:val="0"/>
          <w:marTop w:val="0"/>
          <w:marBottom w:val="0"/>
          <w:divBdr>
            <w:top w:val="none" w:sz="0" w:space="0" w:color="auto"/>
            <w:left w:val="none" w:sz="0" w:space="0" w:color="auto"/>
            <w:bottom w:val="none" w:sz="0" w:space="0" w:color="auto"/>
            <w:right w:val="none" w:sz="0" w:space="0" w:color="auto"/>
          </w:divBdr>
          <w:divsChild>
            <w:div w:id="822163558">
              <w:marLeft w:val="0"/>
              <w:marRight w:val="0"/>
              <w:marTop w:val="0"/>
              <w:marBottom w:val="0"/>
              <w:divBdr>
                <w:top w:val="none" w:sz="0" w:space="0" w:color="auto"/>
                <w:left w:val="none" w:sz="0" w:space="0" w:color="auto"/>
                <w:bottom w:val="none" w:sz="0" w:space="0" w:color="auto"/>
                <w:right w:val="none" w:sz="0" w:space="0" w:color="auto"/>
              </w:divBdr>
            </w:div>
            <w:div w:id="664015379">
              <w:marLeft w:val="0"/>
              <w:marRight w:val="0"/>
              <w:marTop w:val="0"/>
              <w:marBottom w:val="0"/>
              <w:divBdr>
                <w:top w:val="none" w:sz="0" w:space="0" w:color="auto"/>
                <w:left w:val="none" w:sz="0" w:space="0" w:color="auto"/>
                <w:bottom w:val="none" w:sz="0" w:space="0" w:color="auto"/>
                <w:right w:val="none" w:sz="0" w:space="0" w:color="auto"/>
              </w:divBdr>
            </w:div>
            <w:div w:id="1618832217">
              <w:marLeft w:val="0"/>
              <w:marRight w:val="0"/>
              <w:marTop w:val="0"/>
              <w:marBottom w:val="0"/>
              <w:divBdr>
                <w:top w:val="none" w:sz="0" w:space="0" w:color="auto"/>
                <w:left w:val="none" w:sz="0" w:space="0" w:color="auto"/>
                <w:bottom w:val="none" w:sz="0" w:space="0" w:color="auto"/>
                <w:right w:val="none" w:sz="0" w:space="0" w:color="auto"/>
              </w:divBdr>
            </w:div>
            <w:div w:id="1375037184">
              <w:marLeft w:val="0"/>
              <w:marRight w:val="0"/>
              <w:marTop w:val="0"/>
              <w:marBottom w:val="0"/>
              <w:divBdr>
                <w:top w:val="none" w:sz="0" w:space="0" w:color="auto"/>
                <w:left w:val="none" w:sz="0" w:space="0" w:color="auto"/>
                <w:bottom w:val="none" w:sz="0" w:space="0" w:color="auto"/>
                <w:right w:val="none" w:sz="0" w:space="0" w:color="auto"/>
              </w:divBdr>
            </w:div>
            <w:div w:id="496967451">
              <w:marLeft w:val="0"/>
              <w:marRight w:val="0"/>
              <w:marTop w:val="0"/>
              <w:marBottom w:val="0"/>
              <w:divBdr>
                <w:top w:val="none" w:sz="0" w:space="0" w:color="auto"/>
                <w:left w:val="none" w:sz="0" w:space="0" w:color="auto"/>
                <w:bottom w:val="none" w:sz="0" w:space="0" w:color="auto"/>
                <w:right w:val="none" w:sz="0" w:space="0" w:color="auto"/>
              </w:divBdr>
            </w:div>
            <w:div w:id="1334724082">
              <w:marLeft w:val="0"/>
              <w:marRight w:val="0"/>
              <w:marTop w:val="0"/>
              <w:marBottom w:val="0"/>
              <w:divBdr>
                <w:top w:val="none" w:sz="0" w:space="0" w:color="auto"/>
                <w:left w:val="none" w:sz="0" w:space="0" w:color="auto"/>
                <w:bottom w:val="none" w:sz="0" w:space="0" w:color="auto"/>
                <w:right w:val="none" w:sz="0" w:space="0" w:color="auto"/>
              </w:divBdr>
            </w:div>
            <w:div w:id="1985809646">
              <w:marLeft w:val="0"/>
              <w:marRight w:val="0"/>
              <w:marTop w:val="0"/>
              <w:marBottom w:val="0"/>
              <w:divBdr>
                <w:top w:val="none" w:sz="0" w:space="0" w:color="auto"/>
                <w:left w:val="none" w:sz="0" w:space="0" w:color="auto"/>
                <w:bottom w:val="none" w:sz="0" w:space="0" w:color="auto"/>
                <w:right w:val="none" w:sz="0" w:space="0" w:color="auto"/>
              </w:divBdr>
            </w:div>
            <w:div w:id="197813491">
              <w:marLeft w:val="0"/>
              <w:marRight w:val="0"/>
              <w:marTop w:val="0"/>
              <w:marBottom w:val="0"/>
              <w:divBdr>
                <w:top w:val="none" w:sz="0" w:space="0" w:color="auto"/>
                <w:left w:val="none" w:sz="0" w:space="0" w:color="auto"/>
                <w:bottom w:val="none" w:sz="0" w:space="0" w:color="auto"/>
                <w:right w:val="none" w:sz="0" w:space="0" w:color="auto"/>
              </w:divBdr>
            </w:div>
            <w:div w:id="1417946198">
              <w:marLeft w:val="0"/>
              <w:marRight w:val="0"/>
              <w:marTop w:val="0"/>
              <w:marBottom w:val="0"/>
              <w:divBdr>
                <w:top w:val="none" w:sz="0" w:space="0" w:color="auto"/>
                <w:left w:val="none" w:sz="0" w:space="0" w:color="auto"/>
                <w:bottom w:val="none" w:sz="0" w:space="0" w:color="auto"/>
                <w:right w:val="none" w:sz="0" w:space="0" w:color="auto"/>
              </w:divBdr>
            </w:div>
            <w:div w:id="486868608">
              <w:marLeft w:val="0"/>
              <w:marRight w:val="0"/>
              <w:marTop w:val="0"/>
              <w:marBottom w:val="0"/>
              <w:divBdr>
                <w:top w:val="none" w:sz="0" w:space="0" w:color="auto"/>
                <w:left w:val="none" w:sz="0" w:space="0" w:color="auto"/>
                <w:bottom w:val="none" w:sz="0" w:space="0" w:color="auto"/>
                <w:right w:val="none" w:sz="0" w:space="0" w:color="auto"/>
              </w:divBdr>
            </w:div>
            <w:div w:id="1504710540">
              <w:marLeft w:val="0"/>
              <w:marRight w:val="0"/>
              <w:marTop w:val="0"/>
              <w:marBottom w:val="0"/>
              <w:divBdr>
                <w:top w:val="none" w:sz="0" w:space="0" w:color="auto"/>
                <w:left w:val="none" w:sz="0" w:space="0" w:color="auto"/>
                <w:bottom w:val="none" w:sz="0" w:space="0" w:color="auto"/>
                <w:right w:val="none" w:sz="0" w:space="0" w:color="auto"/>
              </w:divBdr>
            </w:div>
            <w:div w:id="1967151063">
              <w:marLeft w:val="0"/>
              <w:marRight w:val="0"/>
              <w:marTop w:val="0"/>
              <w:marBottom w:val="0"/>
              <w:divBdr>
                <w:top w:val="none" w:sz="0" w:space="0" w:color="auto"/>
                <w:left w:val="none" w:sz="0" w:space="0" w:color="auto"/>
                <w:bottom w:val="none" w:sz="0" w:space="0" w:color="auto"/>
                <w:right w:val="none" w:sz="0" w:space="0" w:color="auto"/>
              </w:divBdr>
            </w:div>
            <w:div w:id="194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1647">
      <w:bodyDiv w:val="1"/>
      <w:marLeft w:val="0"/>
      <w:marRight w:val="0"/>
      <w:marTop w:val="0"/>
      <w:marBottom w:val="0"/>
      <w:divBdr>
        <w:top w:val="none" w:sz="0" w:space="0" w:color="auto"/>
        <w:left w:val="none" w:sz="0" w:space="0" w:color="auto"/>
        <w:bottom w:val="none" w:sz="0" w:space="0" w:color="auto"/>
        <w:right w:val="none" w:sz="0" w:space="0" w:color="auto"/>
      </w:divBdr>
      <w:divsChild>
        <w:div w:id="558512933">
          <w:marLeft w:val="0"/>
          <w:marRight w:val="0"/>
          <w:marTop w:val="0"/>
          <w:marBottom w:val="0"/>
          <w:divBdr>
            <w:top w:val="none" w:sz="0" w:space="0" w:color="auto"/>
            <w:left w:val="none" w:sz="0" w:space="0" w:color="auto"/>
            <w:bottom w:val="none" w:sz="0" w:space="0" w:color="auto"/>
            <w:right w:val="none" w:sz="0" w:space="0" w:color="auto"/>
          </w:divBdr>
          <w:divsChild>
            <w:div w:id="1094595893">
              <w:marLeft w:val="0"/>
              <w:marRight w:val="0"/>
              <w:marTop w:val="0"/>
              <w:marBottom w:val="0"/>
              <w:divBdr>
                <w:top w:val="none" w:sz="0" w:space="0" w:color="auto"/>
                <w:left w:val="none" w:sz="0" w:space="0" w:color="auto"/>
                <w:bottom w:val="none" w:sz="0" w:space="0" w:color="auto"/>
                <w:right w:val="none" w:sz="0" w:space="0" w:color="auto"/>
              </w:divBdr>
            </w:div>
            <w:div w:id="1215890884">
              <w:marLeft w:val="0"/>
              <w:marRight w:val="0"/>
              <w:marTop w:val="0"/>
              <w:marBottom w:val="0"/>
              <w:divBdr>
                <w:top w:val="none" w:sz="0" w:space="0" w:color="auto"/>
                <w:left w:val="none" w:sz="0" w:space="0" w:color="auto"/>
                <w:bottom w:val="none" w:sz="0" w:space="0" w:color="auto"/>
                <w:right w:val="none" w:sz="0" w:space="0" w:color="auto"/>
              </w:divBdr>
            </w:div>
            <w:div w:id="1066416972">
              <w:marLeft w:val="0"/>
              <w:marRight w:val="0"/>
              <w:marTop w:val="0"/>
              <w:marBottom w:val="0"/>
              <w:divBdr>
                <w:top w:val="none" w:sz="0" w:space="0" w:color="auto"/>
                <w:left w:val="none" w:sz="0" w:space="0" w:color="auto"/>
                <w:bottom w:val="none" w:sz="0" w:space="0" w:color="auto"/>
                <w:right w:val="none" w:sz="0" w:space="0" w:color="auto"/>
              </w:divBdr>
            </w:div>
            <w:div w:id="1791624556">
              <w:marLeft w:val="0"/>
              <w:marRight w:val="0"/>
              <w:marTop w:val="0"/>
              <w:marBottom w:val="0"/>
              <w:divBdr>
                <w:top w:val="none" w:sz="0" w:space="0" w:color="auto"/>
                <w:left w:val="none" w:sz="0" w:space="0" w:color="auto"/>
                <w:bottom w:val="none" w:sz="0" w:space="0" w:color="auto"/>
                <w:right w:val="none" w:sz="0" w:space="0" w:color="auto"/>
              </w:divBdr>
            </w:div>
            <w:div w:id="229534592">
              <w:marLeft w:val="0"/>
              <w:marRight w:val="0"/>
              <w:marTop w:val="0"/>
              <w:marBottom w:val="0"/>
              <w:divBdr>
                <w:top w:val="none" w:sz="0" w:space="0" w:color="auto"/>
                <w:left w:val="none" w:sz="0" w:space="0" w:color="auto"/>
                <w:bottom w:val="none" w:sz="0" w:space="0" w:color="auto"/>
                <w:right w:val="none" w:sz="0" w:space="0" w:color="auto"/>
              </w:divBdr>
            </w:div>
            <w:div w:id="1043138575">
              <w:marLeft w:val="0"/>
              <w:marRight w:val="0"/>
              <w:marTop w:val="0"/>
              <w:marBottom w:val="0"/>
              <w:divBdr>
                <w:top w:val="none" w:sz="0" w:space="0" w:color="auto"/>
                <w:left w:val="none" w:sz="0" w:space="0" w:color="auto"/>
                <w:bottom w:val="none" w:sz="0" w:space="0" w:color="auto"/>
                <w:right w:val="none" w:sz="0" w:space="0" w:color="auto"/>
              </w:divBdr>
            </w:div>
            <w:div w:id="1066605779">
              <w:marLeft w:val="0"/>
              <w:marRight w:val="0"/>
              <w:marTop w:val="0"/>
              <w:marBottom w:val="0"/>
              <w:divBdr>
                <w:top w:val="none" w:sz="0" w:space="0" w:color="auto"/>
                <w:left w:val="none" w:sz="0" w:space="0" w:color="auto"/>
                <w:bottom w:val="none" w:sz="0" w:space="0" w:color="auto"/>
                <w:right w:val="none" w:sz="0" w:space="0" w:color="auto"/>
              </w:divBdr>
            </w:div>
            <w:div w:id="1517648764">
              <w:marLeft w:val="0"/>
              <w:marRight w:val="0"/>
              <w:marTop w:val="0"/>
              <w:marBottom w:val="0"/>
              <w:divBdr>
                <w:top w:val="none" w:sz="0" w:space="0" w:color="auto"/>
                <w:left w:val="none" w:sz="0" w:space="0" w:color="auto"/>
                <w:bottom w:val="none" w:sz="0" w:space="0" w:color="auto"/>
                <w:right w:val="none" w:sz="0" w:space="0" w:color="auto"/>
              </w:divBdr>
            </w:div>
            <w:div w:id="17060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962">
      <w:bodyDiv w:val="1"/>
      <w:marLeft w:val="0"/>
      <w:marRight w:val="0"/>
      <w:marTop w:val="0"/>
      <w:marBottom w:val="0"/>
      <w:divBdr>
        <w:top w:val="none" w:sz="0" w:space="0" w:color="auto"/>
        <w:left w:val="none" w:sz="0" w:space="0" w:color="auto"/>
        <w:bottom w:val="none" w:sz="0" w:space="0" w:color="auto"/>
        <w:right w:val="none" w:sz="0" w:space="0" w:color="auto"/>
      </w:divBdr>
    </w:div>
    <w:div w:id="447434489">
      <w:bodyDiv w:val="1"/>
      <w:marLeft w:val="0"/>
      <w:marRight w:val="0"/>
      <w:marTop w:val="0"/>
      <w:marBottom w:val="0"/>
      <w:divBdr>
        <w:top w:val="none" w:sz="0" w:space="0" w:color="auto"/>
        <w:left w:val="none" w:sz="0" w:space="0" w:color="auto"/>
        <w:bottom w:val="none" w:sz="0" w:space="0" w:color="auto"/>
        <w:right w:val="none" w:sz="0" w:space="0" w:color="auto"/>
      </w:divBdr>
      <w:divsChild>
        <w:div w:id="1004821885">
          <w:marLeft w:val="0"/>
          <w:marRight w:val="0"/>
          <w:marTop w:val="0"/>
          <w:marBottom w:val="0"/>
          <w:divBdr>
            <w:top w:val="none" w:sz="0" w:space="0" w:color="auto"/>
            <w:left w:val="none" w:sz="0" w:space="0" w:color="auto"/>
            <w:bottom w:val="none" w:sz="0" w:space="0" w:color="auto"/>
            <w:right w:val="none" w:sz="0" w:space="0" w:color="auto"/>
          </w:divBdr>
          <w:divsChild>
            <w:div w:id="822357969">
              <w:marLeft w:val="0"/>
              <w:marRight w:val="0"/>
              <w:marTop w:val="0"/>
              <w:marBottom w:val="0"/>
              <w:divBdr>
                <w:top w:val="none" w:sz="0" w:space="0" w:color="auto"/>
                <w:left w:val="none" w:sz="0" w:space="0" w:color="auto"/>
                <w:bottom w:val="none" w:sz="0" w:space="0" w:color="auto"/>
                <w:right w:val="none" w:sz="0" w:space="0" w:color="auto"/>
              </w:divBdr>
            </w:div>
            <w:div w:id="1871603842">
              <w:marLeft w:val="0"/>
              <w:marRight w:val="0"/>
              <w:marTop w:val="0"/>
              <w:marBottom w:val="0"/>
              <w:divBdr>
                <w:top w:val="none" w:sz="0" w:space="0" w:color="auto"/>
                <w:left w:val="none" w:sz="0" w:space="0" w:color="auto"/>
                <w:bottom w:val="none" w:sz="0" w:space="0" w:color="auto"/>
                <w:right w:val="none" w:sz="0" w:space="0" w:color="auto"/>
              </w:divBdr>
            </w:div>
            <w:div w:id="1522742837">
              <w:marLeft w:val="0"/>
              <w:marRight w:val="0"/>
              <w:marTop w:val="0"/>
              <w:marBottom w:val="0"/>
              <w:divBdr>
                <w:top w:val="none" w:sz="0" w:space="0" w:color="auto"/>
                <w:left w:val="none" w:sz="0" w:space="0" w:color="auto"/>
                <w:bottom w:val="none" w:sz="0" w:space="0" w:color="auto"/>
                <w:right w:val="none" w:sz="0" w:space="0" w:color="auto"/>
              </w:divBdr>
            </w:div>
            <w:div w:id="603461246">
              <w:marLeft w:val="0"/>
              <w:marRight w:val="0"/>
              <w:marTop w:val="0"/>
              <w:marBottom w:val="0"/>
              <w:divBdr>
                <w:top w:val="none" w:sz="0" w:space="0" w:color="auto"/>
                <w:left w:val="none" w:sz="0" w:space="0" w:color="auto"/>
                <w:bottom w:val="none" w:sz="0" w:space="0" w:color="auto"/>
                <w:right w:val="none" w:sz="0" w:space="0" w:color="auto"/>
              </w:divBdr>
            </w:div>
            <w:div w:id="1894465435">
              <w:marLeft w:val="0"/>
              <w:marRight w:val="0"/>
              <w:marTop w:val="0"/>
              <w:marBottom w:val="0"/>
              <w:divBdr>
                <w:top w:val="none" w:sz="0" w:space="0" w:color="auto"/>
                <w:left w:val="none" w:sz="0" w:space="0" w:color="auto"/>
                <w:bottom w:val="none" w:sz="0" w:space="0" w:color="auto"/>
                <w:right w:val="none" w:sz="0" w:space="0" w:color="auto"/>
              </w:divBdr>
            </w:div>
            <w:div w:id="1257203290">
              <w:marLeft w:val="0"/>
              <w:marRight w:val="0"/>
              <w:marTop w:val="0"/>
              <w:marBottom w:val="0"/>
              <w:divBdr>
                <w:top w:val="none" w:sz="0" w:space="0" w:color="auto"/>
                <w:left w:val="none" w:sz="0" w:space="0" w:color="auto"/>
                <w:bottom w:val="none" w:sz="0" w:space="0" w:color="auto"/>
                <w:right w:val="none" w:sz="0" w:space="0" w:color="auto"/>
              </w:divBdr>
            </w:div>
            <w:div w:id="893194659">
              <w:marLeft w:val="0"/>
              <w:marRight w:val="0"/>
              <w:marTop w:val="0"/>
              <w:marBottom w:val="0"/>
              <w:divBdr>
                <w:top w:val="none" w:sz="0" w:space="0" w:color="auto"/>
                <w:left w:val="none" w:sz="0" w:space="0" w:color="auto"/>
                <w:bottom w:val="none" w:sz="0" w:space="0" w:color="auto"/>
                <w:right w:val="none" w:sz="0" w:space="0" w:color="auto"/>
              </w:divBdr>
            </w:div>
            <w:div w:id="431243016">
              <w:marLeft w:val="0"/>
              <w:marRight w:val="0"/>
              <w:marTop w:val="0"/>
              <w:marBottom w:val="0"/>
              <w:divBdr>
                <w:top w:val="none" w:sz="0" w:space="0" w:color="auto"/>
                <w:left w:val="none" w:sz="0" w:space="0" w:color="auto"/>
                <w:bottom w:val="none" w:sz="0" w:space="0" w:color="auto"/>
                <w:right w:val="none" w:sz="0" w:space="0" w:color="auto"/>
              </w:divBdr>
            </w:div>
            <w:div w:id="669792661">
              <w:marLeft w:val="0"/>
              <w:marRight w:val="0"/>
              <w:marTop w:val="0"/>
              <w:marBottom w:val="0"/>
              <w:divBdr>
                <w:top w:val="none" w:sz="0" w:space="0" w:color="auto"/>
                <w:left w:val="none" w:sz="0" w:space="0" w:color="auto"/>
                <w:bottom w:val="none" w:sz="0" w:space="0" w:color="auto"/>
                <w:right w:val="none" w:sz="0" w:space="0" w:color="auto"/>
              </w:divBdr>
            </w:div>
            <w:div w:id="677318486">
              <w:marLeft w:val="0"/>
              <w:marRight w:val="0"/>
              <w:marTop w:val="0"/>
              <w:marBottom w:val="0"/>
              <w:divBdr>
                <w:top w:val="none" w:sz="0" w:space="0" w:color="auto"/>
                <w:left w:val="none" w:sz="0" w:space="0" w:color="auto"/>
                <w:bottom w:val="none" w:sz="0" w:space="0" w:color="auto"/>
                <w:right w:val="none" w:sz="0" w:space="0" w:color="auto"/>
              </w:divBdr>
            </w:div>
            <w:div w:id="1559974752">
              <w:marLeft w:val="0"/>
              <w:marRight w:val="0"/>
              <w:marTop w:val="0"/>
              <w:marBottom w:val="0"/>
              <w:divBdr>
                <w:top w:val="none" w:sz="0" w:space="0" w:color="auto"/>
                <w:left w:val="none" w:sz="0" w:space="0" w:color="auto"/>
                <w:bottom w:val="none" w:sz="0" w:space="0" w:color="auto"/>
                <w:right w:val="none" w:sz="0" w:space="0" w:color="auto"/>
              </w:divBdr>
            </w:div>
            <w:div w:id="888226116">
              <w:marLeft w:val="0"/>
              <w:marRight w:val="0"/>
              <w:marTop w:val="0"/>
              <w:marBottom w:val="0"/>
              <w:divBdr>
                <w:top w:val="none" w:sz="0" w:space="0" w:color="auto"/>
                <w:left w:val="none" w:sz="0" w:space="0" w:color="auto"/>
                <w:bottom w:val="none" w:sz="0" w:space="0" w:color="auto"/>
                <w:right w:val="none" w:sz="0" w:space="0" w:color="auto"/>
              </w:divBdr>
            </w:div>
            <w:div w:id="16818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1694">
      <w:bodyDiv w:val="1"/>
      <w:marLeft w:val="0"/>
      <w:marRight w:val="0"/>
      <w:marTop w:val="0"/>
      <w:marBottom w:val="0"/>
      <w:divBdr>
        <w:top w:val="none" w:sz="0" w:space="0" w:color="auto"/>
        <w:left w:val="none" w:sz="0" w:space="0" w:color="auto"/>
        <w:bottom w:val="none" w:sz="0" w:space="0" w:color="auto"/>
        <w:right w:val="none" w:sz="0" w:space="0" w:color="auto"/>
      </w:divBdr>
    </w:div>
    <w:div w:id="569727313">
      <w:bodyDiv w:val="1"/>
      <w:marLeft w:val="0"/>
      <w:marRight w:val="0"/>
      <w:marTop w:val="0"/>
      <w:marBottom w:val="0"/>
      <w:divBdr>
        <w:top w:val="none" w:sz="0" w:space="0" w:color="auto"/>
        <w:left w:val="none" w:sz="0" w:space="0" w:color="auto"/>
        <w:bottom w:val="none" w:sz="0" w:space="0" w:color="auto"/>
        <w:right w:val="none" w:sz="0" w:space="0" w:color="auto"/>
      </w:divBdr>
    </w:div>
    <w:div w:id="697975709">
      <w:bodyDiv w:val="1"/>
      <w:marLeft w:val="0"/>
      <w:marRight w:val="0"/>
      <w:marTop w:val="0"/>
      <w:marBottom w:val="0"/>
      <w:divBdr>
        <w:top w:val="none" w:sz="0" w:space="0" w:color="auto"/>
        <w:left w:val="none" w:sz="0" w:space="0" w:color="auto"/>
        <w:bottom w:val="none" w:sz="0" w:space="0" w:color="auto"/>
        <w:right w:val="none" w:sz="0" w:space="0" w:color="auto"/>
      </w:divBdr>
      <w:divsChild>
        <w:div w:id="219093091">
          <w:marLeft w:val="0"/>
          <w:marRight w:val="0"/>
          <w:marTop w:val="0"/>
          <w:marBottom w:val="0"/>
          <w:divBdr>
            <w:top w:val="none" w:sz="0" w:space="0" w:color="auto"/>
            <w:left w:val="none" w:sz="0" w:space="0" w:color="auto"/>
            <w:bottom w:val="none" w:sz="0" w:space="0" w:color="auto"/>
            <w:right w:val="none" w:sz="0" w:space="0" w:color="auto"/>
          </w:divBdr>
          <w:divsChild>
            <w:div w:id="1463503084">
              <w:marLeft w:val="0"/>
              <w:marRight w:val="0"/>
              <w:marTop w:val="0"/>
              <w:marBottom w:val="0"/>
              <w:divBdr>
                <w:top w:val="none" w:sz="0" w:space="0" w:color="auto"/>
                <w:left w:val="none" w:sz="0" w:space="0" w:color="auto"/>
                <w:bottom w:val="none" w:sz="0" w:space="0" w:color="auto"/>
                <w:right w:val="none" w:sz="0" w:space="0" w:color="auto"/>
              </w:divBdr>
            </w:div>
            <w:div w:id="679358668">
              <w:marLeft w:val="0"/>
              <w:marRight w:val="0"/>
              <w:marTop w:val="0"/>
              <w:marBottom w:val="0"/>
              <w:divBdr>
                <w:top w:val="none" w:sz="0" w:space="0" w:color="auto"/>
                <w:left w:val="none" w:sz="0" w:space="0" w:color="auto"/>
                <w:bottom w:val="none" w:sz="0" w:space="0" w:color="auto"/>
                <w:right w:val="none" w:sz="0" w:space="0" w:color="auto"/>
              </w:divBdr>
            </w:div>
            <w:div w:id="486477712">
              <w:marLeft w:val="0"/>
              <w:marRight w:val="0"/>
              <w:marTop w:val="0"/>
              <w:marBottom w:val="0"/>
              <w:divBdr>
                <w:top w:val="none" w:sz="0" w:space="0" w:color="auto"/>
                <w:left w:val="none" w:sz="0" w:space="0" w:color="auto"/>
                <w:bottom w:val="none" w:sz="0" w:space="0" w:color="auto"/>
                <w:right w:val="none" w:sz="0" w:space="0" w:color="auto"/>
              </w:divBdr>
            </w:div>
            <w:div w:id="448090212">
              <w:marLeft w:val="0"/>
              <w:marRight w:val="0"/>
              <w:marTop w:val="0"/>
              <w:marBottom w:val="0"/>
              <w:divBdr>
                <w:top w:val="none" w:sz="0" w:space="0" w:color="auto"/>
                <w:left w:val="none" w:sz="0" w:space="0" w:color="auto"/>
                <w:bottom w:val="none" w:sz="0" w:space="0" w:color="auto"/>
                <w:right w:val="none" w:sz="0" w:space="0" w:color="auto"/>
              </w:divBdr>
            </w:div>
            <w:div w:id="797458807">
              <w:marLeft w:val="0"/>
              <w:marRight w:val="0"/>
              <w:marTop w:val="0"/>
              <w:marBottom w:val="0"/>
              <w:divBdr>
                <w:top w:val="none" w:sz="0" w:space="0" w:color="auto"/>
                <w:left w:val="none" w:sz="0" w:space="0" w:color="auto"/>
                <w:bottom w:val="none" w:sz="0" w:space="0" w:color="auto"/>
                <w:right w:val="none" w:sz="0" w:space="0" w:color="auto"/>
              </w:divBdr>
            </w:div>
            <w:div w:id="358434305">
              <w:marLeft w:val="0"/>
              <w:marRight w:val="0"/>
              <w:marTop w:val="0"/>
              <w:marBottom w:val="0"/>
              <w:divBdr>
                <w:top w:val="none" w:sz="0" w:space="0" w:color="auto"/>
                <w:left w:val="none" w:sz="0" w:space="0" w:color="auto"/>
                <w:bottom w:val="none" w:sz="0" w:space="0" w:color="auto"/>
                <w:right w:val="none" w:sz="0" w:space="0" w:color="auto"/>
              </w:divBdr>
            </w:div>
            <w:div w:id="860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105">
      <w:bodyDiv w:val="1"/>
      <w:marLeft w:val="0"/>
      <w:marRight w:val="0"/>
      <w:marTop w:val="0"/>
      <w:marBottom w:val="0"/>
      <w:divBdr>
        <w:top w:val="none" w:sz="0" w:space="0" w:color="auto"/>
        <w:left w:val="none" w:sz="0" w:space="0" w:color="auto"/>
        <w:bottom w:val="none" w:sz="0" w:space="0" w:color="auto"/>
        <w:right w:val="none" w:sz="0" w:space="0" w:color="auto"/>
      </w:divBdr>
    </w:div>
    <w:div w:id="779107033">
      <w:bodyDiv w:val="1"/>
      <w:marLeft w:val="0"/>
      <w:marRight w:val="0"/>
      <w:marTop w:val="0"/>
      <w:marBottom w:val="0"/>
      <w:divBdr>
        <w:top w:val="none" w:sz="0" w:space="0" w:color="auto"/>
        <w:left w:val="none" w:sz="0" w:space="0" w:color="auto"/>
        <w:bottom w:val="none" w:sz="0" w:space="0" w:color="auto"/>
        <w:right w:val="none" w:sz="0" w:space="0" w:color="auto"/>
      </w:divBdr>
    </w:div>
    <w:div w:id="781532661">
      <w:bodyDiv w:val="1"/>
      <w:marLeft w:val="0"/>
      <w:marRight w:val="0"/>
      <w:marTop w:val="0"/>
      <w:marBottom w:val="0"/>
      <w:divBdr>
        <w:top w:val="none" w:sz="0" w:space="0" w:color="auto"/>
        <w:left w:val="none" w:sz="0" w:space="0" w:color="auto"/>
        <w:bottom w:val="none" w:sz="0" w:space="0" w:color="auto"/>
        <w:right w:val="none" w:sz="0" w:space="0" w:color="auto"/>
      </w:divBdr>
      <w:divsChild>
        <w:div w:id="1113473920">
          <w:marLeft w:val="0"/>
          <w:marRight w:val="0"/>
          <w:marTop w:val="0"/>
          <w:marBottom w:val="0"/>
          <w:divBdr>
            <w:top w:val="none" w:sz="0" w:space="0" w:color="auto"/>
            <w:left w:val="none" w:sz="0" w:space="0" w:color="auto"/>
            <w:bottom w:val="none" w:sz="0" w:space="0" w:color="auto"/>
            <w:right w:val="none" w:sz="0" w:space="0" w:color="auto"/>
          </w:divBdr>
          <w:divsChild>
            <w:div w:id="5062936">
              <w:marLeft w:val="0"/>
              <w:marRight w:val="0"/>
              <w:marTop w:val="0"/>
              <w:marBottom w:val="0"/>
              <w:divBdr>
                <w:top w:val="none" w:sz="0" w:space="0" w:color="auto"/>
                <w:left w:val="none" w:sz="0" w:space="0" w:color="auto"/>
                <w:bottom w:val="none" w:sz="0" w:space="0" w:color="auto"/>
                <w:right w:val="none" w:sz="0" w:space="0" w:color="auto"/>
              </w:divBdr>
              <w:divsChild>
                <w:div w:id="143860962">
                  <w:marLeft w:val="0"/>
                  <w:marRight w:val="0"/>
                  <w:marTop w:val="0"/>
                  <w:marBottom w:val="0"/>
                  <w:divBdr>
                    <w:top w:val="none" w:sz="0" w:space="0" w:color="auto"/>
                    <w:left w:val="none" w:sz="0" w:space="0" w:color="auto"/>
                    <w:bottom w:val="none" w:sz="0" w:space="0" w:color="auto"/>
                    <w:right w:val="none" w:sz="0" w:space="0" w:color="auto"/>
                  </w:divBdr>
                  <w:divsChild>
                    <w:div w:id="1705330489">
                      <w:marLeft w:val="0"/>
                      <w:marRight w:val="360"/>
                      <w:marTop w:val="0"/>
                      <w:marBottom w:val="0"/>
                      <w:divBdr>
                        <w:top w:val="none" w:sz="0" w:space="0" w:color="auto"/>
                        <w:left w:val="none" w:sz="0" w:space="0" w:color="auto"/>
                        <w:bottom w:val="none" w:sz="0" w:space="0" w:color="auto"/>
                        <w:right w:val="none" w:sz="0" w:space="0" w:color="auto"/>
                      </w:divBdr>
                    </w:div>
                    <w:div w:id="1790316043">
                      <w:marLeft w:val="0"/>
                      <w:marRight w:val="360"/>
                      <w:marTop w:val="0"/>
                      <w:marBottom w:val="0"/>
                      <w:divBdr>
                        <w:top w:val="none" w:sz="0" w:space="0" w:color="auto"/>
                        <w:left w:val="none" w:sz="0" w:space="0" w:color="auto"/>
                        <w:bottom w:val="none" w:sz="0" w:space="0" w:color="auto"/>
                        <w:right w:val="none" w:sz="0" w:space="0" w:color="auto"/>
                      </w:divBdr>
                      <w:divsChild>
                        <w:div w:id="1517689967">
                          <w:marLeft w:val="0"/>
                          <w:marRight w:val="0"/>
                          <w:marTop w:val="0"/>
                          <w:marBottom w:val="0"/>
                          <w:divBdr>
                            <w:top w:val="none" w:sz="0" w:space="0" w:color="auto"/>
                            <w:left w:val="none" w:sz="0" w:space="0" w:color="auto"/>
                            <w:bottom w:val="none" w:sz="0" w:space="0" w:color="auto"/>
                            <w:right w:val="none" w:sz="0" w:space="0" w:color="auto"/>
                          </w:divBdr>
                          <w:divsChild>
                            <w:div w:id="34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463">
                      <w:marLeft w:val="0"/>
                      <w:marRight w:val="360"/>
                      <w:marTop w:val="0"/>
                      <w:marBottom w:val="0"/>
                      <w:divBdr>
                        <w:top w:val="none" w:sz="0" w:space="0" w:color="auto"/>
                        <w:left w:val="none" w:sz="0" w:space="0" w:color="auto"/>
                        <w:bottom w:val="none" w:sz="0" w:space="0" w:color="auto"/>
                        <w:right w:val="none" w:sz="0" w:space="0" w:color="auto"/>
                      </w:divBdr>
                      <w:divsChild>
                        <w:div w:id="1311400500">
                          <w:marLeft w:val="120"/>
                          <w:marRight w:val="0"/>
                          <w:marTop w:val="0"/>
                          <w:marBottom w:val="0"/>
                          <w:divBdr>
                            <w:top w:val="none" w:sz="0" w:space="0" w:color="auto"/>
                            <w:left w:val="none" w:sz="0" w:space="0" w:color="auto"/>
                            <w:bottom w:val="none" w:sz="0" w:space="0" w:color="auto"/>
                            <w:right w:val="none" w:sz="0" w:space="0" w:color="auto"/>
                          </w:divBdr>
                        </w:div>
                      </w:divsChild>
                    </w:div>
                    <w:div w:id="860751689">
                      <w:marLeft w:val="0"/>
                      <w:marRight w:val="0"/>
                      <w:marTop w:val="0"/>
                      <w:marBottom w:val="0"/>
                      <w:divBdr>
                        <w:top w:val="none" w:sz="0" w:space="0" w:color="auto"/>
                        <w:left w:val="none" w:sz="0" w:space="0" w:color="auto"/>
                        <w:bottom w:val="none" w:sz="0" w:space="0" w:color="auto"/>
                        <w:right w:val="none" w:sz="0" w:space="0" w:color="auto"/>
                      </w:divBdr>
                      <w:divsChild>
                        <w:div w:id="1459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17069">
      <w:bodyDiv w:val="1"/>
      <w:marLeft w:val="0"/>
      <w:marRight w:val="0"/>
      <w:marTop w:val="0"/>
      <w:marBottom w:val="0"/>
      <w:divBdr>
        <w:top w:val="none" w:sz="0" w:space="0" w:color="auto"/>
        <w:left w:val="none" w:sz="0" w:space="0" w:color="auto"/>
        <w:bottom w:val="none" w:sz="0" w:space="0" w:color="auto"/>
        <w:right w:val="none" w:sz="0" w:space="0" w:color="auto"/>
      </w:divBdr>
      <w:divsChild>
        <w:div w:id="1035035222">
          <w:marLeft w:val="0"/>
          <w:marRight w:val="0"/>
          <w:marTop w:val="0"/>
          <w:marBottom w:val="0"/>
          <w:divBdr>
            <w:top w:val="none" w:sz="0" w:space="0" w:color="auto"/>
            <w:left w:val="none" w:sz="0" w:space="0" w:color="auto"/>
            <w:bottom w:val="none" w:sz="0" w:space="0" w:color="auto"/>
            <w:right w:val="none" w:sz="0" w:space="0" w:color="auto"/>
          </w:divBdr>
          <w:divsChild>
            <w:div w:id="923421723">
              <w:marLeft w:val="0"/>
              <w:marRight w:val="0"/>
              <w:marTop w:val="0"/>
              <w:marBottom w:val="0"/>
              <w:divBdr>
                <w:top w:val="none" w:sz="0" w:space="0" w:color="auto"/>
                <w:left w:val="none" w:sz="0" w:space="0" w:color="auto"/>
                <w:bottom w:val="none" w:sz="0" w:space="0" w:color="auto"/>
                <w:right w:val="none" w:sz="0" w:space="0" w:color="auto"/>
              </w:divBdr>
            </w:div>
            <w:div w:id="1133671730">
              <w:marLeft w:val="0"/>
              <w:marRight w:val="0"/>
              <w:marTop w:val="0"/>
              <w:marBottom w:val="0"/>
              <w:divBdr>
                <w:top w:val="none" w:sz="0" w:space="0" w:color="auto"/>
                <w:left w:val="none" w:sz="0" w:space="0" w:color="auto"/>
                <w:bottom w:val="none" w:sz="0" w:space="0" w:color="auto"/>
                <w:right w:val="none" w:sz="0" w:space="0" w:color="auto"/>
              </w:divBdr>
            </w:div>
            <w:div w:id="405881936">
              <w:marLeft w:val="0"/>
              <w:marRight w:val="0"/>
              <w:marTop w:val="0"/>
              <w:marBottom w:val="0"/>
              <w:divBdr>
                <w:top w:val="none" w:sz="0" w:space="0" w:color="auto"/>
                <w:left w:val="none" w:sz="0" w:space="0" w:color="auto"/>
                <w:bottom w:val="none" w:sz="0" w:space="0" w:color="auto"/>
                <w:right w:val="none" w:sz="0" w:space="0" w:color="auto"/>
              </w:divBdr>
            </w:div>
            <w:div w:id="1459182793">
              <w:marLeft w:val="0"/>
              <w:marRight w:val="0"/>
              <w:marTop w:val="0"/>
              <w:marBottom w:val="0"/>
              <w:divBdr>
                <w:top w:val="none" w:sz="0" w:space="0" w:color="auto"/>
                <w:left w:val="none" w:sz="0" w:space="0" w:color="auto"/>
                <w:bottom w:val="none" w:sz="0" w:space="0" w:color="auto"/>
                <w:right w:val="none" w:sz="0" w:space="0" w:color="auto"/>
              </w:divBdr>
            </w:div>
            <w:div w:id="5832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022">
      <w:bodyDiv w:val="1"/>
      <w:marLeft w:val="0"/>
      <w:marRight w:val="0"/>
      <w:marTop w:val="0"/>
      <w:marBottom w:val="0"/>
      <w:divBdr>
        <w:top w:val="none" w:sz="0" w:space="0" w:color="auto"/>
        <w:left w:val="none" w:sz="0" w:space="0" w:color="auto"/>
        <w:bottom w:val="none" w:sz="0" w:space="0" w:color="auto"/>
        <w:right w:val="none" w:sz="0" w:space="0" w:color="auto"/>
      </w:divBdr>
    </w:div>
    <w:div w:id="804854347">
      <w:bodyDiv w:val="1"/>
      <w:marLeft w:val="0"/>
      <w:marRight w:val="0"/>
      <w:marTop w:val="0"/>
      <w:marBottom w:val="0"/>
      <w:divBdr>
        <w:top w:val="none" w:sz="0" w:space="0" w:color="auto"/>
        <w:left w:val="none" w:sz="0" w:space="0" w:color="auto"/>
        <w:bottom w:val="none" w:sz="0" w:space="0" w:color="auto"/>
        <w:right w:val="none" w:sz="0" w:space="0" w:color="auto"/>
      </w:divBdr>
      <w:divsChild>
        <w:div w:id="1091126261">
          <w:marLeft w:val="0"/>
          <w:marRight w:val="0"/>
          <w:marTop w:val="0"/>
          <w:marBottom w:val="0"/>
          <w:divBdr>
            <w:top w:val="none" w:sz="0" w:space="0" w:color="auto"/>
            <w:left w:val="none" w:sz="0" w:space="0" w:color="auto"/>
            <w:bottom w:val="none" w:sz="0" w:space="0" w:color="auto"/>
            <w:right w:val="none" w:sz="0" w:space="0" w:color="auto"/>
          </w:divBdr>
          <w:divsChild>
            <w:div w:id="103811030">
              <w:marLeft w:val="0"/>
              <w:marRight w:val="0"/>
              <w:marTop w:val="0"/>
              <w:marBottom w:val="0"/>
              <w:divBdr>
                <w:top w:val="none" w:sz="0" w:space="0" w:color="auto"/>
                <w:left w:val="none" w:sz="0" w:space="0" w:color="auto"/>
                <w:bottom w:val="none" w:sz="0" w:space="0" w:color="auto"/>
                <w:right w:val="none" w:sz="0" w:space="0" w:color="auto"/>
              </w:divBdr>
            </w:div>
            <w:div w:id="425031373">
              <w:marLeft w:val="0"/>
              <w:marRight w:val="0"/>
              <w:marTop w:val="0"/>
              <w:marBottom w:val="0"/>
              <w:divBdr>
                <w:top w:val="none" w:sz="0" w:space="0" w:color="auto"/>
                <w:left w:val="none" w:sz="0" w:space="0" w:color="auto"/>
                <w:bottom w:val="none" w:sz="0" w:space="0" w:color="auto"/>
                <w:right w:val="none" w:sz="0" w:space="0" w:color="auto"/>
              </w:divBdr>
            </w:div>
            <w:div w:id="898588845">
              <w:marLeft w:val="0"/>
              <w:marRight w:val="0"/>
              <w:marTop w:val="0"/>
              <w:marBottom w:val="0"/>
              <w:divBdr>
                <w:top w:val="none" w:sz="0" w:space="0" w:color="auto"/>
                <w:left w:val="none" w:sz="0" w:space="0" w:color="auto"/>
                <w:bottom w:val="none" w:sz="0" w:space="0" w:color="auto"/>
                <w:right w:val="none" w:sz="0" w:space="0" w:color="auto"/>
              </w:divBdr>
            </w:div>
            <w:div w:id="1752391544">
              <w:marLeft w:val="0"/>
              <w:marRight w:val="0"/>
              <w:marTop w:val="0"/>
              <w:marBottom w:val="0"/>
              <w:divBdr>
                <w:top w:val="none" w:sz="0" w:space="0" w:color="auto"/>
                <w:left w:val="none" w:sz="0" w:space="0" w:color="auto"/>
                <w:bottom w:val="none" w:sz="0" w:space="0" w:color="auto"/>
                <w:right w:val="none" w:sz="0" w:space="0" w:color="auto"/>
              </w:divBdr>
            </w:div>
            <w:div w:id="728967004">
              <w:marLeft w:val="0"/>
              <w:marRight w:val="0"/>
              <w:marTop w:val="0"/>
              <w:marBottom w:val="0"/>
              <w:divBdr>
                <w:top w:val="none" w:sz="0" w:space="0" w:color="auto"/>
                <w:left w:val="none" w:sz="0" w:space="0" w:color="auto"/>
                <w:bottom w:val="none" w:sz="0" w:space="0" w:color="auto"/>
                <w:right w:val="none" w:sz="0" w:space="0" w:color="auto"/>
              </w:divBdr>
            </w:div>
            <w:div w:id="370766530">
              <w:marLeft w:val="0"/>
              <w:marRight w:val="0"/>
              <w:marTop w:val="0"/>
              <w:marBottom w:val="0"/>
              <w:divBdr>
                <w:top w:val="none" w:sz="0" w:space="0" w:color="auto"/>
                <w:left w:val="none" w:sz="0" w:space="0" w:color="auto"/>
                <w:bottom w:val="none" w:sz="0" w:space="0" w:color="auto"/>
                <w:right w:val="none" w:sz="0" w:space="0" w:color="auto"/>
              </w:divBdr>
            </w:div>
            <w:div w:id="878587733">
              <w:marLeft w:val="0"/>
              <w:marRight w:val="0"/>
              <w:marTop w:val="0"/>
              <w:marBottom w:val="0"/>
              <w:divBdr>
                <w:top w:val="none" w:sz="0" w:space="0" w:color="auto"/>
                <w:left w:val="none" w:sz="0" w:space="0" w:color="auto"/>
                <w:bottom w:val="none" w:sz="0" w:space="0" w:color="auto"/>
                <w:right w:val="none" w:sz="0" w:space="0" w:color="auto"/>
              </w:divBdr>
            </w:div>
            <w:div w:id="1657956742">
              <w:marLeft w:val="0"/>
              <w:marRight w:val="0"/>
              <w:marTop w:val="0"/>
              <w:marBottom w:val="0"/>
              <w:divBdr>
                <w:top w:val="none" w:sz="0" w:space="0" w:color="auto"/>
                <w:left w:val="none" w:sz="0" w:space="0" w:color="auto"/>
                <w:bottom w:val="none" w:sz="0" w:space="0" w:color="auto"/>
                <w:right w:val="none" w:sz="0" w:space="0" w:color="auto"/>
              </w:divBdr>
            </w:div>
            <w:div w:id="1547910177">
              <w:marLeft w:val="0"/>
              <w:marRight w:val="0"/>
              <w:marTop w:val="0"/>
              <w:marBottom w:val="0"/>
              <w:divBdr>
                <w:top w:val="none" w:sz="0" w:space="0" w:color="auto"/>
                <w:left w:val="none" w:sz="0" w:space="0" w:color="auto"/>
                <w:bottom w:val="none" w:sz="0" w:space="0" w:color="auto"/>
                <w:right w:val="none" w:sz="0" w:space="0" w:color="auto"/>
              </w:divBdr>
            </w:div>
            <w:div w:id="1394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614">
      <w:bodyDiv w:val="1"/>
      <w:marLeft w:val="0"/>
      <w:marRight w:val="0"/>
      <w:marTop w:val="0"/>
      <w:marBottom w:val="0"/>
      <w:divBdr>
        <w:top w:val="none" w:sz="0" w:space="0" w:color="auto"/>
        <w:left w:val="none" w:sz="0" w:space="0" w:color="auto"/>
        <w:bottom w:val="none" w:sz="0" w:space="0" w:color="auto"/>
        <w:right w:val="none" w:sz="0" w:space="0" w:color="auto"/>
      </w:divBdr>
    </w:div>
    <w:div w:id="829977595">
      <w:bodyDiv w:val="1"/>
      <w:marLeft w:val="0"/>
      <w:marRight w:val="0"/>
      <w:marTop w:val="0"/>
      <w:marBottom w:val="0"/>
      <w:divBdr>
        <w:top w:val="none" w:sz="0" w:space="0" w:color="auto"/>
        <w:left w:val="none" w:sz="0" w:space="0" w:color="auto"/>
        <w:bottom w:val="none" w:sz="0" w:space="0" w:color="auto"/>
        <w:right w:val="none" w:sz="0" w:space="0" w:color="auto"/>
      </w:divBdr>
      <w:divsChild>
        <w:div w:id="422841792">
          <w:marLeft w:val="0"/>
          <w:marRight w:val="0"/>
          <w:marTop w:val="0"/>
          <w:marBottom w:val="0"/>
          <w:divBdr>
            <w:top w:val="none" w:sz="0" w:space="0" w:color="auto"/>
            <w:left w:val="none" w:sz="0" w:space="0" w:color="auto"/>
            <w:bottom w:val="none" w:sz="0" w:space="0" w:color="auto"/>
            <w:right w:val="none" w:sz="0" w:space="0" w:color="auto"/>
          </w:divBdr>
        </w:div>
        <w:div w:id="2048799815">
          <w:marLeft w:val="0"/>
          <w:marRight w:val="0"/>
          <w:marTop w:val="0"/>
          <w:marBottom w:val="0"/>
          <w:divBdr>
            <w:top w:val="none" w:sz="0" w:space="0" w:color="auto"/>
            <w:left w:val="none" w:sz="0" w:space="0" w:color="auto"/>
            <w:bottom w:val="none" w:sz="0" w:space="0" w:color="auto"/>
            <w:right w:val="none" w:sz="0" w:space="0" w:color="auto"/>
          </w:divBdr>
        </w:div>
        <w:div w:id="2094814110">
          <w:marLeft w:val="0"/>
          <w:marRight w:val="0"/>
          <w:marTop w:val="0"/>
          <w:marBottom w:val="0"/>
          <w:divBdr>
            <w:top w:val="none" w:sz="0" w:space="0" w:color="auto"/>
            <w:left w:val="none" w:sz="0" w:space="0" w:color="auto"/>
            <w:bottom w:val="none" w:sz="0" w:space="0" w:color="auto"/>
            <w:right w:val="none" w:sz="0" w:space="0" w:color="auto"/>
          </w:divBdr>
        </w:div>
        <w:div w:id="2123067843">
          <w:marLeft w:val="0"/>
          <w:marRight w:val="0"/>
          <w:marTop w:val="0"/>
          <w:marBottom w:val="0"/>
          <w:divBdr>
            <w:top w:val="none" w:sz="0" w:space="0" w:color="auto"/>
            <w:left w:val="none" w:sz="0" w:space="0" w:color="auto"/>
            <w:bottom w:val="none" w:sz="0" w:space="0" w:color="auto"/>
            <w:right w:val="none" w:sz="0" w:space="0" w:color="auto"/>
          </w:divBdr>
        </w:div>
      </w:divsChild>
    </w:div>
    <w:div w:id="875191459">
      <w:bodyDiv w:val="1"/>
      <w:marLeft w:val="0"/>
      <w:marRight w:val="0"/>
      <w:marTop w:val="0"/>
      <w:marBottom w:val="0"/>
      <w:divBdr>
        <w:top w:val="none" w:sz="0" w:space="0" w:color="auto"/>
        <w:left w:val="none" w:sz="0" w:space="0" w:color="auto"/>
        <w:bottom w:val="none" w:sz="0" w:space="0" w:color="auto"/>
        <w:right w:val="none" w:sz="0" w:space="0" w:color="auto"/>
      </w:divBdr>
    </w:div>
    <w:div w:id="877276065">
      <w:bodyDiv w:val="1"/>
      <w:marLeft w:val="0"/>
      <w:marRight w:val="0"/>
      <w:marTop w:val="0"/>
      <w:marBottom w:val="0"/>
      <w:divBdr>
        <w:top w:val="none" w:sz="0" w:space="0" w:color="auto"/>
        <w:left w:val="none" w:sz="0" w:space="0" w:color="auto"/>
        <w:bottom w:val="none" w:sz="0" w:space="0" w:color="auto"/>
        <w:right w:val="none" w:sz="0" w:space="0" w:color="auto"/>
      </w:divBdr>
      <w:divsChild>
        <w:div w:id="694313322">
          <w:marLeft w:val="0"/>
          <w:marRight w:val="0"/>
          <w:marTop w:val="0"/>
          <w:marBottom w:val="0"/>
          <w:divBdr>
            <w:top w:val="none" w:sz="0" w:space="0" w:color="auto"/>
            <w:left w:val="none" w:sz="0" w:space="0" w:color="auto"/>
            <w:bottom w:val="none" w:sz="0" w:space="0" w:color="auto"/>
            <w:right w:val="none" w:sz="0" w:space="0" w:color="auto"/>
          </w:divBdr>
          <w:divsChild>
            <w:div w:id="1757555771">
              <w:marLeft w:val="0"/>
              <w:marRight w:val="0"/>
              <w:marTop w:val="0"/>
              <w:marBottom w:val="0"/>
              <w:divBdr>
                <w:top w:val="none" w:sz="0" w:space="0" w:color="auto"/>
                <w:left w:val="none" w:sz="0" w:space="0" w:color="auto"/>
                <w:bottom w:val="none" w:sz="0" w:space="0" w:color="auto"/>
                <w:right w:val="none" w:sz="0" w:space="0" w:color="auto"/>
              </w:divBdr>
            </w:div>
            <w:div w:id="1945503850">
              <w:marLeft w:val="0"/>
              <w:marRight w:val="0"/>
              <w:marTop w:val="0"/>
              <w:marBottom w:val="0"/>
              <w:divBdr>
                <w:top w:val="none" w:sz="0" w:space="0" w:color="auto"/>
                <w:left w:val="none" w:sz="0" w:space="0" w:color="auto"/>
                <w:bottom w:val="none" w:sz="0" w:space="0" w:color="auto"/>
                <w:right w:val="none" w:sz="0" w:space="0" w:color="auto"/>
              </w:divBdr>
            </w:div>
            <w:div w:id="1693067772">
              <w:marLeft w:val="0"/>
              <w:marRight w:val="0"/>
              <w:marTop w:val="0"/>
              <w:marBottom w:val="0"/>
              <w:divBdr>
                <w:top w:val="none" w:sz="0" w:space="0" w:color="auto"/>
                <w:left w:val="none" w:sz="0" w:space="0" w:color="auto"/>
                <w:bottom w:val="none" w:sz="0" w:space="0" w:color="auto"/>
                <w:right w:val="none" w:sz="0" w:space="0" w:color="auto"/>
              </w:divBdr>
            </w:div>
            <w:div w:id="822506310">
              <w:marLeft w:val="0"/>
              <w:marRight w:val="0"/>
              <w:marTop w:val="0"/>
              <w:marBottom w:val="0"/>
              <w:divBdr>
                <w:top w:val="none" w:sz="0" w:space="0" w:color="auto"/>
                <w:left w:val="none" w:sz="0" w:space="0" w:color="auto"/>
                <w:bottom w:val="none" w:sz="0" w:space="0" w:color="auto"/>
                <w:right w:val="none" w:sz="0" w:space="0" w:color="auto"/>
              </w:divBdr>
            </w:div>
            <w:div w:id="2119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459">
      <w:bodyDiv w:val="1"/>
      <w:marLeft w:val="0"/>
      <w:marRight w:val="0"/>
      <w:marTop w:val="0"/>
      <w:marBottom w:val="0"/>
      <w:divBdr>
        <w:top w:val="none" w:sz="0" w:space="0" w:color="auto"/>
        <w:left w:val="none" w:sz="0" w:space="0" w:color="auto"/>
        <w:bottom w:val="none" w:sz="0" w:space="0" w:color="auto"/>
        <w:right w:val="none" w:sz="0" w:space="0" w:color="auto"/>
      </w:divBdr>
      <w:divsChild>
        <w:div w:id="150413736">
          <w:marLeft w:val="0"/>
          <w:marRight w:val="0"/>
          <w:marTop w:val="0"/>
          <w:marBottom w:val="0"/>
          <w:divBdr>
            <w:top w:val="none" w:sz="0" w:space="0" w:color="auto"/>
            <w:left w:val="none" w:sz="0" w:space="0" w:color="auto"/>
            <w:bottom w:val="none" w:sz="0" w:space="0" w:color="auto"/>
            <w:right w:val="none" w:sz="0" w:space="0" w:color="auto"/>
          </w:divBdr>
          <w:divsChild>
            <w:div w:id="704140523">
              <w:marLeft w:val="0"/>
              <w:marRight w:val="0"/>
              <w:marTop w:val="0"/>
              <w:marBottom w:val="0"/>
              <w:divBdr>
                <w:top w:val="none" w:sz="0" w:space="0" w:color="auto"/>
                <w:left w:val="none" w:sz="0" w:space="0" w:color="auto"/>
                <w:bottom w:val="none" w:sz="0" w:space="0" w:color="auto"/>
                <w:right w:val="none" w:sz="0" w:space="0" w:color="auto"/>
              </w:divBdr>
            </w:div>
            <w:div w:id="1398623670">
              <w:marLeft w:val="0"/>
              <w:marRight w:val="0"/>
              <w:marTop w:val="0"/>
              <w:marBottom w:val="0"/>
              <w:divBdr>
                <w:top w:val="none" w:sz="0" w:space="0" w:color="auto"/>
                <w:left w:val="none" w:sz="0" w:space="0" w:color="auto"/>
                <w:bottom w:val="none" w:sz="0" w:space="0" w:color="auto"/>
                <w:right w:val="none" w:sz="0" w:space="0" w:color="auto"/>
              </w:divBdr>
            </w:div>
            <w:div w:id="1875073352">
              <w:marLeft w:val="0"/>
              <w:marRight w:val="0"/>
              <w:marTop w:val="0"/>
              <w:marBottom w:val="0"/>
              <w:divBdr>
                <w:top w:val="none" w:sz="0" w:space="0" w:color="auto"/>
                <w:left w:val="none" w:sz="0" w:space="0" w:color="auto"/>
                <w:bottom w:val="none" w:sz="0" w:space="0" w:color="auto"/>
                <w:right w:val="none" w:sz="0" w:space="0" w:color="auto"/>
              </w:divBdr>
            </w:div>
            <w:div w:id="1326325549">
              <w:marLeft w:val="0"/>
              <w:marRight w:val="0"/>
              <w:marTop w:val="0"/>
              <w:marBottom w:val="0"/>
              <w:divBdr>
                <w:top w:val="none" w:sz="0" w:space="0" w:color="auto"/>
                <w:left w:val="none" w:sz="0" w:space="0" w:color="auto"/>
                <w:bottom w:val="none" w:sz="0" w:space="0" w:color="auto"/>
                <w:right w:val="none" w:sz="0" w:space="0" w:color="auto"/>
              </w:divBdr>
            </w:div>
            <w:div w:id="125441705">
              <w:marLeft w:val="0"/>
              <w:marRight w:val="0"/>
              <w:marTop w:val="0"/>
              <w:marBottom w:val="0"/>
              <w:divBdr>
                <w:top w:val="none" w:sz="0" w:space="0" w:color="auto"/>
                <w:left w:val="none" w:sz="0" w:space="0" w:color="auto"/>
                <w:bottom w:val="none" w:sz="0" w:space="0" w:color="auto"/>
                <w:right w:val="none" w:sz="0" w:space="0" w:color="auto"/>
              </w:divBdr>
            </w:div>
            <w:div w:id="1807234886">
              <w:marLeft w:val="0"/>
              <w:marRight w:val="0"/>
              <w:marTop w:val="0"/>
              <w:marBottom w:val="0"/>
              <w:divBdr>
                <w:top w:val="none" w:sz="0" w:space="0" w:color="auto"/>
                <w:left w:val="none" w:sz="0" w:space="0" w:color="auto"/>
                <w:bottom w:val="none" w:sz="0" w:space="0" w:color="auto"/>
                <w:right w:val="none" w:sz="0" w:space="0" w:color="auto"/>
              </w:divBdr>
            </w:div>
            <w:div w:id="482089386">
              <w:marLeft w:val="0"/>
              <w:marRight w:val="0"/>
              <w:marTop w:val="0"/>
              <w:marBottom w:val="0"/>
              <w:divBdr>
                <w:top w:val="none" w:sz="0" w:space="0" w:color="auto"/>
                <w:left w:val="none" w:sz="0" w:space="0" w:color="auto"/>
                <w:bottom w:val="none" w:sz="0" w:space="0" w:color="auto"/>
                <w:right w:val="none" w:sz="0" w:space="0" w:color="auto"/>
              </w:divBdr>
            </w:div>
            <w:div w:id="705298616">
              <w:marLeft w:val="0"/>
              <w:marRight w:val="0"/>
              <w:marTop w:val="0"/>
              <w:marBottom w:val="0"/>
              <w:divBdr>
                <w:top w:val="none" w:sz="0" w:space="0" w:color="auto"/>
                <w:left w:val="none" w:sz="0" w:space="0" w:color="auto"/>
                <w:bottom w:val="none" w:sz="0" w:space="0" w:color="auto"/>
                <w:right w:val="none" w:sz="0" w:space="0" w:color="auto"/>
              </w:divBdr>
            </w:div>
            <w:div w:id="710690483">
              <w:marLeft w:val="0"/>
              <w:marRight w:val="0"/>
              <w:marTop w:val="0"/>
              <w:marBottom w:val="0"/>
              <w:divBdr>
                <w:top w:val="none" w:sz="0" w:space="0" w:color="auto"/>
                <w:left w:val="none" w:sz="0" w:space="0" w:color="auto"/>
                <w:bottom w:val="none" w:sz="0" w:space="0" w:color="auto"/>
                <w:right w:val="none" w:sz="0" w:space="0" w:color="auto"/>
              </w:divBdr>
            </w:div>
            <w:div w:id="1344473780">
              <w:marLeft w:val="0"/>
              <w:marRight w:val="0"/>
              <w:marTop w:val="0"/>
              <w:marBottom w:val="0"/>
              <w:divBdr>
                <w:top w:val="none" w:sz="0" w:space="0" w:color="auto"/>
                <w:left w:val="none" w:sz="0" w:space="0" w:color="auto"/>
                <w:bottom w:val="none" w:sz="0" w:space="0" w:color="auto"/>
                <w:right w:val="none" w:sz="0" w:space="0" w:color="auto"/>
              </w:divBdr>
            </w:div>
            <w:div w:id="952789479">
              <w:marLeft w:val="0"/>
              <w:marRight w:val="0"/>
              <w:marTop w:val="0"/>
              <w:marBottom w:val="0"/>
              <w:divBdr>
                <w:top w:val="none" w:sz="0" w:space="0" w:color="auto"/>
                <w:left w:val="none" w:sz="0" w:space="0" w:color="auto"/>
                <w:bottom w:val="none" w:sz="0" w:space="0" w:color="auto"/>
                <w:right w:val="none" w:sz="0" w:space="0" w:color="auto"/>
              </w:divBdr>
            </w:div>
            <w:div w:id="1939411749">
              <w:marLeft w:val="0"/>
              <w:marRight w:val="0"/>
              <w:marTop w:val="0"/>
              <w:marBottom w:val="0"/>
              <w:divBdr>
                <w:top w:val="none" w:sz="0" w:space="0" w:color="auto"/>
                <w:left w:val="none" w:sz="0" w:space="0" w:color="auto"/>
                <w:bottom w:val="none" w:sz="0" w:space="0" w:color="auto"/>
                <w:right w:val="none" w:sz="0" w:space="0" w:color="auto"/>
              </w:divBdr>
            </w:div>
            <w:div w:id="219555071">
              <w:marLeft w:val="0"/>
              <w:marRight w:val="0"/>
              <w:marTop w:val="0"/>
              <w:marBottom w:val="0"/>
              <w:divBdr>
                <w:top w:val="none" w:sz="0" w:space="0" w:color="auto"/>
                <w:left w:val="none" w:sz="0" w:space="0" w:color="auto"/>
                <w:bottom w:val="none" w:sz="0" w:space="0" w:color="auto"/>
                <w:right w:val="none" w:sz="0" w:space="0" w:color="auto"/>
              </w:divBdr>
            </w:div>
            <w:div w:id="1637485817">
              <w:marLeft w:val="0"/>
              <w:marRight w:val="0"/>
              <w:marTop w:val="0"/>
              <w:marBottom w:val="0"/>
              <w:divBdr>
                <w:top w:val="none" w:sz="0" w:space="0" w:color="auto"/>
                <w:left w:val="none" w:sz="0" w:space="0" w:color="auto"/>
                <w:bottom w:val="none" w:sz="0" w:space="0" w:color="auto"/>
                <w:right w:val="none" w:sz="0" w:space="0" w:color="auto"/>
              </w:divBdr>
            </w:div>
            <w:div w:id="730150785">
              <w:marLeft w:val="0"/>
              <w:marRight w:val="0"/>
              <w:marTop w:val="0"/>
              <w:marBottom w:val="0"/>
              <w:divBdr>
                <w:top w:val="none" w:sz="0" w:space="0" w:color="auto"/>
                <w:left w:val="none" w:sz="0" w:space="0" w:color="auto"/>
                <w:bottom w:val="none" w:sz="0" w:space="0" w:color="auto"/>
                <w:right w:val="none" w:sz="0" w:space="0" w:color="auto"/>
              </w:divBdr>
            </w:div>
            <w:div w:id="1914849974">
              <w:marLeft w:val="0"/>
              <w:marRight w:val="0"/>
              <w:marTop w:val="0"/>
              <w:marBottom w:val="0"/>
              <w:divBdr>
                <w:top w:val="none" w:sz="0" w:space="0" w:color="auto"/>
                <w:left w:val="none" w:sz="0" w:space="0" w:color="auto"/>
                <w:bottom w:val="none" w:sz="0" w:space="0" w:color="auto"/>
                <w:right w:val="none" w:sz="0" w:space="0" w:color="auto"/>
              </w:divBdr>
            </w:div>
            <w:div w:id="1245920035">
              <w:marLeft w:val="0"/>
              <w:marRight w:val="0"/>
              <w:marTop w:val="0"/>
              <w:marBottom w:val="0"/>
              <w:divBdr>
                <w:top w:val="none" w:sz="0" w:space="0" w:color="auto"/>
                <w:left w:val="none" w:sz="0" w:space="0" w:color="auto"/>
                <w:bottom w:val="none" w:sz="0" w:space="0" w:color="auto"/>
                <w:right w:val="none" w:sz="0" w:space="0" w:color="auto"/>
              </w:divBdr>
            </w:div>
            <w:div w:id="1141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8702">
      <w:bodyDiv w:val="1"/>
      <w:marLeft w:val="0"/>
      <w:marRight w:val="0"/>
      <w:marTop w:val="0"/>
      <w:marBottom w:val="0"/>
      <w:divBdr>
        <w:top w:val="none" w:sz="0" w:space="0" w:color="auto"/>
        <w:left w:val="none" w:sz="0" w:space="0" w:color="auto"/>
        <w:bottom w:val="none" w:sz="0" w:space="0" w:color="auto"/>
        <w:right w:val="none" w:sz="0" w:space="0" w:color="auto"/>
      </w:divBdr>
      <w:divsChild>
        <w:div w:id="374084942">
          <w:marLeft w:val="0"/>
          <w:marRight w:val="0"/>
          <w:marTop w:val="0"/>
          <w:marBottom w:val="0"/>
          <w:divBdr>
            <w:top w:val="none" w:sz="0" w:space="0" w:color="auto"/>
            <w:left w:val="none" w:sz="0" w:space="0" w:color="auto"/>
            <w:bottom w:val="none" w:sz="0" w:space="0" w:color="auto"/>
            <w:right w:val="none" w:sz="0" w:space="0" w:color="auto"/>
          </w:divBdr>
          <w:divsChild>
            <w:div w:id="1024552831">
              <w:marLeft w:val="0"/>
              <w:marRight w:val="0"/>
              <w:marTop w:val="0"/>
              <w:marBottom w:val="0"/>
              <w:divBdr>
                <w:top w:val="none" w:sz="0" w:space="0" w:color="auto"/>
                <w:left w:val="none" w:sz="0" w:space="0" w:color="auto"/>
                <w:bottom w:val="none" w:sz="0" w:space="0" w:color="auto"/>
                <w:right w:val="none" w:sz="0" w:space="0" w:color="auto"/>
              </w:divBdr>
              <w:divsChild>
                <w:div w:id="214466177">
                  <w:marLeft w:val="0"/>
                  <w:marRight w:val="0"/>
                  <w:marTop w:val="0"/>
                  <w:marBottom w:val="0"/>
                  <w:divBdr>
                    <w:top w:val="none" w:sz="0" w:space="0" w:color="auto"/>
                    <w:left w:val="none" w:sz="0" w:space="0" w:color="auto"/>
                    <w:bottom w:val="none" w:sz="0" w:space="0" w:color="auto"/>
                    <w:right w:val="none" w:sz="0" w:space="0" w:color="auto"/>
                  </w:divBdr>
                  <w:divsChild>
                    <w:div w:id="1508447315">
                      <w:marLeft w:val="0"/>
                      <w:marRight w:val="0"/>
                      <w:marTop w:val="0"/>
                      <w:marBottom w:val="0"/>
                      <w:divBdr>
                        <w:top w:val="none" w:sz="0" w:space="0" w:color="auto"/>
                        <w:left w:val="none" w:sz="0" w:space="0" w:color="auto"/>
                        <w:bottom w:val="none" w:sz="0" w:space="0" w:color="auto"/>
                        <w:right w:val="none" w:sz="0" w:space="0" w:color="auto"/>
                      </w:divBdr>
                      <w:divsChild>
                        <w:div w:id="511382494">
                          <w:marLeft w:val="0"/>
                          <w:marRight w:val="0"/>
                          <w:marTop w:val="0"/>
                          <w:marBottom w:val="0"/>
                          <w:divBdr>
                            <w:top w:val="none" w:sz="0" w:space="0" w:color="auto"/>
                            <w:left w:val="none" w:sz="0" w:space="0" w:color="auto"/>
                            <w:bottom w:val="none" w:sz="0" w:space="0" w:color="auto"/>
                            <w:right w:val="none" w:sz="0" w:space="0" w:color="auto"/>
                          </w:divBdr>
                          <w:divsChild>
                            <w:div w:id="807823245">
                              <w:marLeft w:val="0"/>
                              <w:marRight w:val="0"/>
                              <w:marTop w:val="0"/>
                              <w:marBottom w:val="0"/>
                              <w:divBdr>
                                <w:top w:val="none" w:sz="0" w:space="0" w:color="auto"/>
                                <w:left w:val="none" w:sz="0" w:space="0" w:color="auto"/>
                                <w:bottom w:val="none" w:sz="0" w:space="0" w:color="auto"/>
                                <w:right w:val="none" w:sz="0" w:space="0" w:color="auto"/>
                              </w:divBdr>
                              <w:divsChild>
                                <w:div w:id="1089351802">
                                  <w:marLeft w:val="0"/>
                                  <w:marRight w:val="0"/>
                                  <w:marTop w:val="0"/>
                                  <w:marBottom w:val="0"/>
                                  <w:divBdr>
                                    <w:top w:val="none" w:sz="0" w:space="0" w:color="auto"/>
                                    <w:left w:val="none" w:sz="0" w:space="0" w:color="auto"/>
                                    <w:bottom w:val="none" w:sz="0" w:space="0" w:color="auto"/>
                                    <w:right w:val="none" w:sz="0" w:space="0" w:color="auto"/>
                                  </w:divBdr>
                                  <w:divsChild>
                                    <w:div w:id="944308403">
                                      <w:marLeft w:val="0"/>
                                      <w:marRight w:val="0"/>
                                      <w:marTop w:val="0"/>
                                      <w:marBottom w:val="0"/>
                                      <w:divBdr>
                                        <w:top w:val="none" w:sz="0" w:space="0" w:color="auto"/>
                                        <w:left w:val="none" w:sz="0" w:space="0" w:color="auto"/>
                                        <w:bottom w:val="none" w:sz="0" w:space="0" w:color="auto"/>
                                        <w:right w:val="none" w:sz="0" w:space="0" w:color="auto"/>
                                      </w:divBdr>
                                      <w:divsChild>
                                        <w:div w:id="805513925">
                                          <w:marLeft w:val="0"/>
                                          <w:marRight w:val="0"/>
                                          <w:marTop w:val="0"/>
                                          <w:marBottom w:val="0"/>
                                          <w:divBdr>
                                            <w:top w:val="none" w:sz="0" w:space="0" w:color="auto"/>
                                            <w:left w:val="none" w:sz="0" w:space="0" w:color="auto"/>
                                            <w:bottom w:val="none" w:sz="0" w:space="0" w:color="auto"/>
                                            <w:right w:val="none" w:sz="0" w:space="0" w:color="auto"/>
                                          </w:divBdr>
                                          <w:divsChild>
                                            <w:div w:id="1162039202">
                                              <w:marLeft w:val="0"/>
                                              <w:marRight w:val="0"/>
                                              <w:marTop w:val="0"/>
                                              <w:marBottom w:val="0"/>
                                              <w:divBdr>
                                                <w:top w:val="none" w:sz="0" w:space="0" w:color="auto"/>
                                                <w:left w:val="none" w:sz="0" w:space="0" w:color="auto"/>
                                                <w:bottom w:val="none" w:sz="0" w:space="0" w:color="auto"/>
                                                <w:right w:val="none" w:sz="0" w:space="0" w:color="auto"/>
                                              </w:divBdr>
                                              <w:divsChild>
                                                <w:div w:id="1368332149">
                                                  <w:marLeft w:val="0"/>
                                                  <w:marRight w:val="0"/>
                                                  <w:marTop w:val="0"/>
                                                  <w:marBottom w:val="0"/>
                                                  <w:divBdr>
                                                    <w:top w:val="none" w:sz="0" w:space="0" w:color="auto"/>
                                                    <w:left w:val="none" w:sz="0" w:space="0" w:color="auto"/>
                                                    <w:bottom w:val="none" w:sz="0" w:space="0" w:color="auto"/>
                                                    <w:right w:val="none" w:sz="0" w:space="0" w:color="auto"/>
                                                  </w:divBdr>
                                                  <w:divsChild>
                                                    <w:div w:id="1181353094">
                                                      <w:marLeft w:val="0"/>
                                                      <w:marRight w:val="0"/>
                                                      <w:marTop w:val="0"/>
                                                      <w:marBottom w:val="0"/>
                                                      <w:divBdr>
                                                        <w:top w:val="none" w:sz="0" w:space="0" w:color="auto"/>
                                                        <w:left w:val="none" w:sz="0" w:space="0" w:color="auto"/>
                                                        <w:bottom w:val="none" w:sz="0" w:space="0" w:color="auto"/>
                                                        <w:right w:val="none" w:sz="0" w:space="0" w:color="auto"/>
                                                      </w:divBdr>
                                                      <w:divsChild>
                                                        <w:div w:id="1831023532">
                                                          <w:marLeft w:val="0"/>
                                                          <w:marRight w:val="0"/>
                                                          <w:marTop w:val="0"/>
                                                          <w:marBottom w:val="0"/>
                                                          <w:divBdr>
                                                            <w:top w:val="none" w:sz="0" w:space="0" w:color="auto"/>
                                                            <w:left w:val="none" w:sz="0" w:space="0" w:color="auto"/>
                                                            <w:bottom w:val="none" w:sz="0" w:space="0" w:color="auto"/>
                                                            <w:right w:val="none" w:sz="0" w:space="0" w:color="auto"/>
                                                          </w:divBdr>
                                                          <w:divsChild>
                                                            <w:div w:id="1078019106">
                                                              <w:marLeft w:val="0"/>
                                                              <w:marRight w:val="0"/>
                                                              <w:marTop w:val="0"/>
                                                              <w:marBottom w:val="0"/>
                                                              <w:divBdr>
                                                                <w:top w:val="none" w:sz="0" w:space="0" w:color="auto"/>
                                                                <w:left w:val="none" w:sz="0" w:space="0" w:color="auto"/>
                                                                <w:bottom w:val="none" w:sz="0" w:space="0" w:color="auto"/>
                                                                <w:right w:val="none" w:sz="0" w:space="0" w:color="auto"/>
                                                              </w:divBdr>
                                                              <w:divsChild>
                                                                <w:div w:id="943264856">
                                                                  <w:marLeft w:val="0"/>
                                                                  <w:marRight w:val="0"/>
                                                                  <w:marTop w:val="0"/>
                                                                  <w:marBottom w:val="0"/>
                                                                  <w:divBdr>
                                                                    <w:top w:val="none" w:sz="0" w:space="0" w:color="auto"/>
                                                                    <w:left w:val="none" w:sz="0" w:space="0" w:color="auto"/>
                                                                    <w:bottom w:val="none" w:sz="0" w:space="0" w:color="auto"/>
                                                                    <w:right w:val="none" w:sz="0" w:space="0" w:color="auto"/>
                                                                  </w:divBdr>
                                                                  <w:divsChild>
                                                                    <w:div w:id="367998544">
                                                                      <w:marLeft w:val="0"/>
                                                                      <w:marRight w:val="0"/>
                                                                      <w:marTop w:val="0"/>
                                                                      <w:marBottom w:val="0"/>
                                                                      <w:divBdr>
                                                                        <w:top w:val="none" w:sz="0" w:space="0" w:color="auto"/>
                                                                        <w:left w:val="none" w:sz="0" w:space="0" w:color="auto"/>
                                                                        <w:bottom w:val="none" w:sz="0" w:space="0" w:color="auto"/>
                                                                        <w:right w:val="none" w:sz="0" w:space="0" w:color="auto"/>
                                                                      </w:divBdr>
                                                                      <w:divsChild>
                                                                        <w:div w:id="1270888782">
                                                                          <w:marLeft w:val="0"/>
                                                                          <w:marRight w:val="0"/>
                                                                          <w:marTop w:val="0"/>
                                                                          <w:marBottom w:val="0"/>
                                                                          <w:divBdr>
                                                                            <w:top w:val="none" w:sz="0" w:space="0" w:color="auto"/>
                                                                            <w:left w:val="none" w:sz="0" w:space="0" w:color="auto"/>
                                                                            <w:bottom w:val="none" w:sz="0" w:space="0" w:color="auto"/>
                                                                            <w:right w:val="none" w:sz="0" w:space="0" w:color="auto"/>
                                                                          </w:divBdr>
                                                                          <w:divsChild>
                                                                            <w:div w:id="17448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273068">
      <w:bodyDiv w:val="1"/>
      <w:marLeft w:val="0"/>
      <w:marRight w:val="0"/>
      <w:marTop w:val="0"/>
      <w:marBottom w:val="0"/>
      <w:divBdr>
        <w:top w:val="none" w:sz="0" w:space="0" w:color="auto"/>
        <w:left w:val="none" w:sz="0" w:space="0" w:color="auto"/>
        <w:bottom w:val="none" w:sz="0" w:space="0" w:color="auto"/>
        <w:right w:val="none" w:sz="0" w:space="0" w:color="auto"/>
      </w:divBdr>
      <w:divsChild>
        <w:div w:id="1186603982">
          <w:marLeft w:val="0"/>
          <w:marRight w:val="0"/>
          <w:marTop w:val="0"/>
          <w:marBottom w:val="0"/>
          <w:divBdr>
            <w:top w:val="none" w:sz="0" w:space="0" w:color="auto"/>
            <w:left w:val="none" w:sz="0" w:space="0" w:color="auto"/>
            <w:bottom w:val="none" w:sz="0" w:space="0" w:color="auto"/>
            <w:right w:val="none" w:sz="0" w:space="0" w:color="auto"/>
          </w:divBdr>
          <w:divsChild>
            <w:div w:id="453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8696">
      <w:bodyDiv w:val="1"/>
      <w:marLeft w:val="0"/>
      <w:marRight w:val="0"/>
      <w:marTop w:val="0"/>
      <w:marBottom w:val="0"/>
      <w:divBdr>
        <w:top w:val="none" w:sz="0" w:space="0" w:color="auto"/>
        <w:left w:val="none" w:sz="0" w:space="0" w:color="auto"/>
        <w:bottom w:val="none" w:sz="0" w:space="0" w:color="auto"/>
        <w:right w:val="none" w:sz="0" w:space="0" w:color="auto"/>
      </w:divBdr>
      <w:divsChild>
        <w:div w:id="719133910">
          <w:marLeft w:val="0"/>
          <w:marRight w:val="0"/>
          <w:marTop w:val="0"/>
          <w:marBottom w:val="0"/>
          <w:divBdr>
            <w:top w:val="none" w:sz="0" w:space="0" w:color="auto"/>
            <w:left w:val="none" w:sz="0" w:space="0" w:color="auto"/>
            <w:bottom w:val="none" w:sz="0" w:space="0" w:color="auto"/>
            <w:right w:val="none" w:sz="0" w:space="0" w:color="auto"/>
          </w:divBdr>
          <w:divsChild>
            <w:div w:id="1017655134">
              <w:marLeft w:val="0"/>
              <w:marRight w:val="0"/>
              <w:marTop w:val="0"/>
              <w:marBottom w:val="0"/>
              <w:divBdr>
                <w:top w:val="none" w:sz="0" w:space="0" w:color="auto"/>
                <w:left w:val="none" w:sz="0" w:space="0" w:color="auto"/>
                <w:bottom w:val="none" w:sz="0" w:space="0" w:color="auto"/>
                <w:right w:val="none" w:sz="0" w:space="0" w:color="auto"/>
              </w:divBdr>
            </w:div>
            <w:div w:id="1143428049">
              <w:marLeft w:val="0"/>
              <w:marRight w:val="0"/>
              <w:marTop w:val="0"/>
              <w:marBottom w:val="0"/>
              <w:divBdr>
                <w:top w:val="none" w:sz="0" w:space="0" w:color="auto"/>
                <w:left w:val="none" w:sz="0" w:space="0" w:color="auto"/>
                <w:bottom w:val="none" w:sz="0" w:space="0" w:color="auto"/>
                <w:right w:val="none" w:sz="0" w:space="0" w:color="auto"/>
              </w:divBdr>
            </w:div>
            <w:div w:id="379129240">
              <w:marLeft w:val="0"/>
              <w:marRight w:val="0"/>
              <w:marTop w:val="0"/>
              <w:marBottom w:val="0"/>
              <w:divBdr>
                <w:top w:val="none" w:sz="0" w:space="0" w:color="auto"/>
                <w:left w:val="none" w:sz="0" w:space="0" w:color="auto"/>
                <w:bottom w:val="none" w:sz="0" w:space="0" w:color="auto"/>
                <w:right w:val="none" w:sz="0" w:space="0" w:color="auto"/>
              </w:divBdr>
            </w:div>
            <w:div w:id="236672031">
              <w:marLeft w:val="0"/>
              <w:marRight w:val="0"/>
              <w:marTop w:val="0"/>
              <w:marBottom w:val="0"/>
              <w:divBdr>
                <w:top w:val="none" w:sz="0" w:space="0" w:color="auto"/>
                <w:left w:val="none" w:sz="0" w:space="0" w:color="auto"/>
                <w:bottom w:val="none" w:sz="0" w:space="0" w:color="auto"/>
                <w:right w:val="none" w:sz="0" w:space="0" w:color="auto"/>
              </w:divBdr>
            </w:div>
            <w:div w:id="1416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703">
      <w:bodyDiv w:val="1"/>
      <w:marLeft w:val="0"/>
      <w:marRight w:val="0"/>
      <w:marTop w:val="0"/>
      <w:marBottom w:val="0"/>
      <w:divBdr>
        <w:top w:val="none" w:sz="0" w:space="0" w:color="auto"/>
        <w:left w:val="none" w:sz="0" w:space="0" w:color="auto"/>
        <w:bottom w:val="none" w:sz="0" w:space="0" w:color="auto"/>
        <w:right w:val="none" w:sz="0" w:space="0" w:color="auto"/>
      </w:divBdr>
    </w:div>
    <w:div w:id="1021663089">
      <w:bodyDiv w:val="1"/>
      <w:marLeft w:val="0"/>
      <w:marRight w:val="0"/>
      <w:marTop w:val="0"/>
      <w:marBottom w:val="0"/>
      <w:divBdr>
        <w:top w:val="none" w:sz="0" w:space="0" w:color="auto"/>
        <w:left w:val="none" w:sz="0" w:space="0" w:color="auto"/>
        <w:bottom w:val="none" w:sz="0" w:space="0" w:color="auto"/>
        <w:right w:val="none" w:sz="0" w:space="0" w:color="auto"/>
      </w:divBdr>
      <w:divsChild>
        <w:div w:id="1096561672">
          <w:marLeft w:val="0"/>
          <w:marRight w:val="0"/>
          <w:marTop w:val="0"/>
          <w:marBottom w:val="0"/>
          <w:divBdr>
            <w:top w:val="none" w:sz="0" w:space="0" w:color="auto"/>
            <w:left w:val="none" w:sz="0" w:space="0" w:color="auto"/>
            <w:bottom w:val="none" w:sz="0" w:space="0" w:color="auto"/>
            <w:right w:val="none" w:sz="0" w:space="0" w:color="auto"/>
          </w:divBdr>
          <w:divsChild>
            <w:div w:id="1854369580">
              <w:marLeft w:val="0"/>
              <w:marRight w:val="0"/>
              <w:marTop w:val="0"/>
              <w:marBottom w:val="0"/>
              <w:divBdr>
                <w:top w:val="none" w:sz="0" w:space="0" w:color="auto"/>
                <w:left w:val="none" w:sz="0" w:space="0" w:color="auto"/>
                <w:bottom w:val="none" w:sz="0" w:space="0" w:color="auto"/>
                <w:right w:val="none" w:sz="0" w:space="0" w:color="auto"/>
              </w:divBdr>
            </w:div>
            <w:div w:id="408772264">
              <w:marLeft w:val="0"/>
              <w:marRight w:val="0"/>
              <w:marTop w:val="0"/>
              <w:marBottom w:val="0"/>
              <w:divBdr>
                <w:top w:val="none" w:sz="0" w:space="0" w:color="auto"/>
                <w:left w:val="none" w:sz="0" w:space="0" w:color="auto"/>
                <w:bottom w:val="none" w:sz="0" w:space="0" w:color="auto"/>
                <w:right w:val="none" w:sz="0" w:space="0" w:color="auto"/>
              </w:divBdr>
            </w:div>
            <w:div w:id="15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183">
      <w:bodyDiv w:val="1"/>
      <w:marLeft w:val="0"/>
      <w:marRight w:val="0"/>
      <w:marTop w:val="0"/>
      <w:marBottom w:val="0"/>
      <w:divBdr>
        <w:top w:val="none" w:sz="0" w:space="0" w:color="auto"/>
        <w:left w:val="none" w:sz="0" w:space="0" w:color="auto"/>
        <w:bottom w:val="none" w:sz="0" w:space="0" w:color="auto"/>
        <w:right w:val="none" w:sz="0" w:space="0" w:color="auto"/>
      </w:divBdr>
      <w:divsChild>
        <w:div w:id="807356803">
          <w:marLeft w:val="0"/>
          <w:marRight w:val="0"/>
          <w:marTop w:val="0"/>
          <w:marBottom w:val="0"/>
          <w:divBdr>
            <w:top w:val="none" w:sz="0" w:space="0" w:color="auto"/>
            <w:left w:val="none" w:sz="0" w:space="0" w:color="auto"/>
            <w:bottom w:val="none" w:sz="0" w:space="0" w:color="auto"/>
            <w:right w:val="none" w:sz="0" w:space="0" w:color="auto"/>
          </w:divBdr>
          <w:divsChild>
            <w:div w:id="1858931793">
              <w:marLeft w:val="0"/>
              <w:marRight w:val="0"/>
              <w:marTop w:val="0"/>
              <w:marBottom w:val="0"/>
              <w:divBdr>
                <w:top w:val="none" w:sz="0" w:space="0" w:color="auto"/>
                <w:left w:val="none" w:sz="0" w:space="0" w:color="auto"/>
                <w:bottom w:val="none" w:sz="0" w:space="0" w:color="auto"/>
                <w:right w:val="none" w:sz="0" w:space="0" w:color="auto"/>
              </w:divBdr>
            </w:div>
            <w:div w:id="198399141">
              <w:marLeft w:val="0"/>
              <w:marRight w:val="0"/>
              <w:marTop w:val="0"/>
              <w:marBottom w:val="0"/>
              <w:divBdr>
                <w:top w:val="none" w:sz="0" w:space="0" w:color="auto"/>
                <w:left w:val="none" w:sz="0" w:space="0" w:color="auto"/>
                <w:bottom w:val="none" w:sz="0" w:space="0" w:color="auto"/>
                <w:right w:val="none" w:sz="0" w:space="0" w:color="auto"/>
              </w:divBdr>
            </w:div>
            <w:div w:id="1695154544">
              <w:marLeft w:val="0"/>
              <w:marRight w:val="0"/>
              <w:marTop w:val="0"/>
              <w:marBottom w:val="0"/>
              <w:divBdr>
                <w:top w:val="none" w:sz="0" w:space="0" w:color="auto"/>
                <w:left w:val="none" w:sz="0" w:space="0" w:color="auto"/>
                <w:bottom w:val="none" w:sz="0" w:space="0" w:color="auto"/>
                <w:right w:val="none" w:sz="0" w:space="0" w:color="auto"/>
              </w:divBdr>
            </w:div>
            <w:div w:id="909075065">
              <w:marLeft w:val="0"/>
              <w:marRight w:val="0"/>
              <w:marTop w:val="0"/>
              <w:marBottom w:val="0"/>
              <w:divBdr>
                <w:top w:val="none" w:sz="0" w:space="0" w:color="auto"/>
                <w:left w:val="none" w:sz="0" w:space="0" w:color="auto"/>
                <w:bottom w:val="none" w:sz="0" w:space="0" w:color="auto"/>
                <w:right w:val="none" w:sz="0" w:space="0" w:color="auto"/>
              </w:divBdr>
            </w:div>
            <w:div w:id="1547791492">
              <w:marLeft w:val="0"/>
              <w:marRight w:val="0"/>
              <w:marTop w:val="0"/>
              <w:marBottom w:val="0"/>
              <w:divBdr>
                <w:top w:val="none" w:sz="0" w:space="0" w:color="auto"/>
                <w:left w:val="none" w:sz="0" w:space="0" w:color="auto"/>
                <w:bottom w:val="none" w:sz="0" w:space="0" w:color="auto"/>
                <w:right w:val="none" w:sz="0" w:space="0" w:color="auto"/>
              </w:divBdr>
            </w:div>
            <w:div w:id="959799586">
              <w:marLeft w:val="0"/>
              <w:marRight w:val="0"/>
              <w:marTop w:val="0"/>
              <w:marBottom w:val="0"/>
              <w:divBdr>
                <w:top w:val="none" w:sz="0" w:space="0" w:color="auto"/>
                <w:left w:val="none" w:sz="0" w:space="0" w:color="auto"/>
                <w:bottom w:val="none" w:sz="0" w:space="0" w:color="auto"/>
                <w:right w:val="none" w:sz="0" w:space="0" w:color="auto"/>
              </w:divBdr>
            </w:div>
            <w:div w:id="1776318376">
              <w:marLeft w:val="0"/>
              <w:marRight w:val="0"/>
              <w:marTop w:val="0"/>
              <w:marBottom w:val="0"/>
              <w:divBdr>
                <w:top w:val="none" w:sz="0" w:space="0" w:color="auto"/>
                <w:left w:val="none" w:sz="0" w:space="0" w:color="auto"/>
                <w:bottom w:val="none" w:sz="0" w:space="0" w:color="auto"/>
                <w:right w:val="none" w:sz="0" w:space="0" w:color="auto"/>
              </w:divBdr>
            </w:div>
            <w:div w:id="152139486">
              <w:marLeft w:val="0"/>
              <w:marRight w:val="0"/>
              <w:marTop w:val="0"/>
              <w:marBottom w:val="0"/>
              <w:divBdr>
                <w:top w:val="none" w:sz="0" w:space="0" w:color="auto"/>
                <w:left w:val="none" w:sz="0" w:space="0" w:color="auto"/>
                <w:bottom w:val="none" w:sz="0" w:space="0" w:color="auto"/>
                <w:right w:val="none" w:sz="0" w:space="0" w:color="auto"/>
              </w:divBdr>
            </w:div>
            <w:div w:id="1539783570">
              <w:marLeft w:val="0"/>
              <w:marRight w:val="0"/>
              <w:marTop w:val="0"/>
              <w:marBottom w:val="0"/>
              <w:divBdr>
                <w:top w:val="none" w:sz="0" w:space="0" w:color="auto"/>
                <w:left w:val="none" w:sz="0" w:space="0" w:color="auto"/>
                <w:bottom w:val="none" w:sz="0" w:space="0" w:color="auto"/>
                <w:right w:val="none" w:sz="0" w:space="0" w:color="auto"/>
              </w:divBdr>
            </w:div>
            <w:div w:id="1944535893">
              <w:marLeft w:val="0"/>
              <w:marRight w:val="0"/>
              <w:marTop w:val="0"/>
              <w:marBottom w:val="0"/>
              <w:divBdr>
                <w:top w:val="none" w:sz="0" w:space="0" w:color="auto"/>
                <w:left w:val="none" w:sz="0" w:space="0" w:color="auto"/>
                <w:bottom w:val="none" w:sz="0" w:space="0" w:color="auto"/>
                <w:right w:val="none" w:sz="0" w:space="0" w:color="auto"/>
              </w:divBdr>
            </w:div>
            <w:div w:id="6982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306">
      <w:bodyDiv w:val="1"/>
      <w:marLeft w:val="0"/>
      <w:marRight w:val="0"/>
      <w:marTop w:val="0"/>
      <w:marBottom w:val="0"/>
      <w:divBdr>
        <w:top w:val="none" w:sz="0" w:space="0" w:color="auto"/>
        <w:left w:val="none" w:sz="0" w:space="0" w:color="auto"/>
        <w:bottom w:val="none" w:sz="0" w:space="0" w:color="auto"/>
        <w:right w:val="none" w:sz="0" w:space="0" w:color="auto"/>
      </w:divBdr>
    </w:div>
    <w:div w:id="1044253430">
      <w:bodyDiv w:val="1"/>
      <w:marLeft w:val="0"/>
      <w:marRight w:val="0"/>
      <w:marTop w:val="0"/>
      <w:marBottom w:val="0"/>
      <w:divBdr>
        <w:top w:val="none" w:sz="0" w:space="0" w:color="auto"/>
        <w:left w:val="none" w:sz="0" w:space="0" w:color="auto"/>
        <w:bottom w:val="none" w:sz="0" w:space="0" w:color="auto"/>
        <w:right w:val="none" w:sz="0" w:space="0" w:color="auto"/>
      </w:divBdr>
    </w:div>
    <w:div w:id="1082727542">
      <w:bodyDiv w:val="1"/>
      <w:marLeft w:val="0"/>
      <w:marRight w:val="0"/>
      <w:marTop w:val="0"/>
      <w:marBottom w:val="0"/>
      <w:divBdr>
        <w:top w:val="none" w:sz="0" w:space="0" w:color="auto"/>
        <w:left w:val="none" w:sz="0" w:space="0" w:color="auto"/>
        <w:bottom w:val="none" w:sz="0" w:space="0" w:color="auto"/>
        <w:right w:val="none" w:sz="0" w:space="0" w:color="auto"/>
      </w:divBdr>
    </w:div>
    <w:div w:id="1109857860">
      <w:bodyDiv w:val="1"/>
      <w:marLeft w:val="0"/>
      <w:marRight w:val="0"/>
      <w:marTop w:val="0"/>
      <w:marBottom w:val="0"/>
      <w:divBdr>
        <w:top w:val="none" w:sz="0" w:space="0" w:color="auto"/>
        <w:left w:val="none" w:sz="0" w:space="0" w:color="auto"/>
        <w:bottom w:val="none" w:sz="0" w:space="0" w:color="auto"/>
        <w:right w:val="none" w:sz="0" w:space="0" w:color="auto"/>
      </w:divBdr>
    </w:div>
    <w:div w:id="1119691022">
      <w:bodyDiv w:val="1"/>
      <w:marLeft w:val="0"/>
      <w:marRight w:val="0"/>
      <w:marTop w:val="0"/>
      <w:marBottom w:val="0"/>
      <w:divBdr>
        <w:top w:val="none" w:sz="0" w:space="0" w:color="auto"/>
        <w:left w:val="none" w:sz="0" w:space="0" w:color="auto"/>
        <w:bottom w:val="none" w:sz="0" w:space="0" w:color="auto"/>
        <w:right w:val="none" w:sz="0" w:space="0" w:color="auto"/>
      </w:divBdr>
      <w:divsChild>
        <w:div w:id="146090479">
          <w:marLeft w:val="0"/>
          <w:marRight w:val="0"/>
          <w:marTop w:val="0"/>
          <w:marBottom w:val="0"/>
          <w:divBdr>
            <w:top w:val="none" w:sz="0" w:space="0" w:color="auto"/>
            <w:left w:val="none" w:sz="0" w:space="0" w:color="auto"/>
            <w:bottom w:val="none" w:sz="0" w:space="0" w:color="auto"/>
            <w:right w:val="none" w:sz="0" w:space="0" w:color="auto"/>
          </w:divBdr>
          <w:divsChild>
            <w:div w:id="26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968">
      <w:bodyDiv w:val="1"/>
      <w:marLeft w:val="0"/>
      <w:marRight w:val="0"/>
      <w:marTop w:val="0"/>
      <w:marBottom w:val="0"/>
      <w:divBdr>
        <w:top w:val="none" w:sz="0" w:space="0" w:color="auto"/>
        <w:left w:val="none" w:sz="0" w:space="0" w:color="auto"/>
        <w:bottom w:val="none" w:sz="0" w:space="0" w:color="auto"/>
        <w:right w:val="none" w:sz="0" w:space="0" w:color="auto"/>
      </w:divBdr>
      <w:divsChild>
        <w:div w:id="416102669">
          <w:marLeft w:val="0"/>
          <w:marRight w:val="0"/>
          <w:marTop w:val="0"/>
          <w:marBottom w:val="0"/>
          <w:divBdr>
            <w:top w:val="none" w:sz="0" w:space="0" w:color="auto"/>
            <w:left w:val="none" w:sz="0" w:space="0" w:color="auto"/>
            <w:bottom w:val="none" w:sz="0" w:space="0" w:color="auto"/>
            <w:right w:val="none" w:sz="0" w:space="0" w:color="auto"/>
          </w:divBdr>
          <w:divsChild>
            <w:div w:id="271281053">
              <w:marLeft w:val="0"/>
              <w:marRight w:val="0"/>
              <w:marTop w:val="0"/>
              <w:marBottom w:val="0"/>
              <w:divBdr>
                <w:top w:val="none" w:sz="0" w:space="0" w:color="auto"/>
                <w:left w:val="none" w:sz="0" w:space="0" w:color="auto"/>
                <w:bottom w:val="none" w:sz="0" w:space="0" w:color="auto"/>
                <w:right w:val="none" w:sz="0" w:space="0" w:color="auto"/>
              </w:divBdr>
            </w:div>
            <w:div w:id="2096709395">
              <w:marLeft w:val="0"/>
              <w:marRight w:val="0"/>
              <w:marTop w:val="0"/>
              <w:marBottom w:val="0"/>
              <w:divBdr>
                <w:top w:val="none" w:sz="0" w:space="0" w:color="auto"/>
                <w:left w:val="none" w:sz="0" w:space="0" w:color="auto"/>
                <w:bottom w:val="none" w:sz="0" w:space="0" w:color="auto"/>
                <w:right w:val="none" w:sz="0" w:space="0" w:color="auto"/>
              </w:divBdr>
            </w:div>
            <w:div w:id="1775204171">
              <w:marLeft w:val="0"/>
              <w:marRight w:val="0"/>
              <w:marTop w:val="0"/>
              <w:marBottom w:val="0"/>
              <w:divBdr>
                <w:top w:val="none" w:sz="0" w:space="0" w:color="auto"/>
                <w:left w:val="none" w:sz="0" w:space="0" w:color="auto"/>
                <w:bottom w:val="none" w:sz="0" w:space="0" w:color="auto"/>
                <w:right w:val="none" w:sz="0" w:space="0" w:color="auto"/>
              </w:divBdr>
            </w:div>
            <w:div w:id="312177712">
              <w:marLeft w:val="0"/>
              <w:marRight w:val="0"/>
              <w:marTop w:val="0"/>
              <w:marBottom w:val="0"/>
              <w:divBdr>
                <w:top w:val="none" w:sz="0" w:space="0" w:color="auto"/>
                <w:left w:val="none" w:sz="0" w:space="0" w:color="auto"/>
                <w:bottom w:val="none" w:sz="0" w:space="0" w:color="auto"/>
                <w:right w:val="none" w:sz="0" w:space="0" w:color="auto"/>
              </w:divBdr>
            </w:div>
            <w:div w:id="1840383581">
              <w:marLeft w:val="0"/>
              <w:marRight w:val="0"/>
              <w:marTop w:val="0"/>
              <w:marBottom w:val="0"/>
              <w:divBdr>
                <w:top w:val="none" w:sz="0" w:space="0" w:color="auto"/>
                <w:left w:val="none" w:sz="0" w:space="0" w:color="auto"/>
                <w:bottom w:val="none" w:sz="0" w:space="0" w:color="auto"/>
                <w:right w:val="none" w:sz="0" w:space="0" w:color="auto"/>
              </w:divBdr>
            </w:div>
            <w:div w:id="876772599">
              <w:marLeft w:val="0"/>
              <w:marRight w:val="0"/>
              <w:marTop w:val="0"/>
              <w:marBottom w:val="0"/>
              <w:divBdr>
                <w:top w:val="none" w:sz="0" w:space="0" w:color="auto"/>
                <w:left w:val="none" w:sz="0" w:space="0" w:color="auto"/>
                <w:bottom w:val="none" w:sz="0" w:space="0" w:color="auto"/>
                <w:right w:val="none" w:sz="0" w:space="0" w:color="auto"/>
              </w:divBdr>
            </w:div>
            <w:div w:id="1240553853">
              <w:marLeft w:val="0"/>
              <w:marRight w:val="0"/>
              <w:marTop w:val="0"/>
              <w:marBottom w:val="0"/>
              <w:divBdr>
                <w:top w:val="none" w:sz="0" w:space="0" w:color="auto"/>
                <w:left w:val="none" w:sz="0" w:space="0" w:color="auto"/>
                <w:bottom w:val="none" w:sz="0" w:space="0" w:color="auto"/>
                <w:right w:val="none" w:sz="0" w:space="0" w:color="auto"/>
              </w:divBdr>
            </w:div>
            <w:div w:id="950433140">
              <w:marLeft w:val="0"/>
              <w:marRight w:val="0"/>
              <w:marTop w:val="0"/>
              <w:marBottom w:val="0"/>
              <w:divBdr>
                <w:top w:val="none" w:sz="0" w:space="0" w:color="auto"/>
                <w:left w:val="none" w:sz="0" w:space="0" w:color="auto"/>
                <w:bottom w:val="none" w:sz="0" w:space="0" w:color="auto"/>
                <w:right w:val="none" w:sz="0" w:space="0" w:color="auto"/>
              </w:divBdr>
            </w:div>
            <w:div w:id="287249796">
              <w:marLeft w:val="0"/>
              <w:marRight w:val="0"/>
              <w:marTop w:val="0"/>
              <w:marBottom w:val="0"/>
              <w:divBdr>
                <w:top w:val="none" w:sz="0" w:space="0" w:color="auto"/>
                <w:left w:val="none" w:sz="0" w:space="0" w:color="auto"/>
                <w:bottom w:val="none" w:sz="0" w:space="0" w:color="auto"/>
                <w:right w:val="none" w:sz="0" w:space="0" w:color="auto"/>
              </w:divBdr>
            </w:div>
            <w:div w:id="2057847777">
              <w:marLeft w:val="0"/>
              <w:marRight w:val="0"/>
              <w:marTop w:val="0"/>
              <w:marBottom w:val="0"/>
              <w:divBdr>
                <w:top w:val="none" w:sz="0" w:space="0" w:color="auto"/>
                <w:left w:val="none" w:sz="0" w:space="0" w:color="auto"/>
                <w:bottom w:val="none" w:sz="0" w:space="0" w:color="auto"/>
                <w:right w:val="none" w:sz="0" w:space="0" w:color="auto"/>
              </w:divBdr>
            </w:div>
            <w:div w:id="4849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210">
      <w:bodyDiv w:val="1"/>
      <w:marLeft w:val="0"/>
      <w:marRight w:val="0"/>
      <w:marTop w:val="0"/>
      <w:marBottom w:val="0"/>
      <w:divBdr>
        <w:top w:val="none" w:sz="0" w:space="0" w:color="auto"/>
        <w:left w:val="none" w:sz="0" w:space="0" w:color="auto"/>
        <w:bottom w:val="none" w:sz="0" w:space="0" w:color="auto"/>
        <w:right w:val="none" w:sz="0" w:space="0" w:color="auto"/>
      </w:divBdr>
      <w:divsChild>
        <w:div w:id="708188464">
          <w:marLeft w:val="0"/>
          <w:marRight w:val="0"/>
          <w:marTop w:val="0"/>
          <w:marBottom w:val="0"/>
          <w:divBdr>
            <w:top w:val="none" w:sz="0" w:space="0" w:color="auto"/>
            <w:left w:val="none" w:sz="0" w:space="0" w:color="auto"/>
            <w:bottom w:val="none" w:sz="0" w:space="0" w:color="auto"/>
            <w:right w:val="none" w:sz="0" w:space="0" w:color="auto"/>
          </w:divBdr>
          <w:divsChild>
            <w:div w:id="1494835051">
              <w:marLeft w:val="0"/>
              <w:marRight w:val="0"/>
              <w:marTop w:val="0"/>
              <w:marBottom w:val="0"/>
              <w:divBdr>
                <w:top w:val="none" w:sz="0" w:space="0" w:color="auto"/>
                <w:left w:val="none" w:sz="0" w:space="0" w:color="auto"/>
                <w:bottom w:val="none" w:sz="0" w:space="0" w:color="auto"/>
                <w:right w:val="none" w:sz="0" w:space="0" w:color="auto"/>
              </w:divBdr>
            </w:div>
            <w:div w:id="1057584149">
              <w:marLeft w:val="0"/>
              <w:marRight w:val="0"/>
              <w:marTop w:val="0"/>
              <w:marBottom w:val="0"/>
              <w:divBdr>
                <w:top w:val="none" w:sz="0" w:space="0" w:color="auto"/>
                <w:left w:val="none" w:sz="0" w:space="0" w:color="auto"/>
                <w:bottom w:val="none" w:sz="0" w:space="0" w:color="auto"/>
                <w:right w:val="none" w:sz="0" w:space="0" w:color="auto"/>
              </w:divBdr>
            </w:div>
            <w:div w:id="2091147824">
              <w:marLeft w:val="0"/>
              <w:marRight w:val="0"/>
              <w:marTop w:val="0"/>
              <w:marBottom w:val="0"/>
              <w:divBdr>
                <w:top w:val="none" w:sz="0" w:space="0" w:color="auto"/>
                <w:left w:val="none" w:sz="0" w:space="0" w:color="auto"/>
                <w:bottom w:val="none" w:sz="0" w:space="0" w:color="auto"/>
                <w:right w:val="none" w:sz="0" w:space="0" w:color="auto"/>
              </w:divBdr>
            </w:div>
            <w:div w:id="1850294078">
              <w:marLeft w:val="0"/>
              <w:marRight w:val="0"/>
              <w:marTop w:val="0"/>
              <w:marBottom w:val="0"/>
              <w:divBdr>
                <w:top w:val="none" w:sz="0" w:space="0" w:color="auto"/>
                <w:left w:val="none" w:sz="0" w:space="0" w:color="auto"/>
                <w:bottom w:val="none" w:sz="0" w:space="0" w:color="auto"/>
                <w:right w:val="none" w:sz="0" w:space="0" w:color="auto"/>
              </w:divBdr>
            </w:div>
            <w:div w:id="1057701146">
              <w:marLeft w:val="0"/>
              <w:marRight w:val="0"/>
              <w:marTop w:val="0"/>
              <w:marBottom w:val="0"/>
              <w:divBdr>
                <w:top w:val="none" w:sz="0" w:space="0" w:color="auto"/>
                <w:left w:val="none" w:sz="0" w:space="0" w:color="auto"/>
                <w:bottom w:val="none" w:sz="0" w:space="0" w:color="auto"/>
                <w:right w:val="none" w:sz="0" w:space="0" w:color="auto"/>
              </w:divBdr>
            </w:div>
            <w:div w:id="962728555">
              <w:marLeft w:val="0"/>
              <w:marRight w:val="0"/>
              <w:marTop w:val="0"/>
              <w:marBottom w:val="0"/>
              <w:divBdr>
                <w:top w:val="none" w:sz="0" w:space="0" w:color="auto"/>
                <w:left w:val="none" w:sz="0" w:space="0" w:color="auto"/>
                <w:bottom w:val="none" w:sz="0" w:space="0" w:color="auto"/>
                <w:right w:val="none" w:sz="0" w:space="0" w:color="auto"/>
              </w:divBdr>
            </w:div>
            <w:div w:id="381488203">
              <w:marLeft w:val="0"/>
              <w:marRight w:val="0"/>
              <w:marTop w:val="0"/>
              <w:marBottom w:val="0"/>
              <w:divBdr>
                <w:top w:val="none" w:sz="0" w:space="0" w:color="auto"/>
                <w:left w:val="none" w:sz="0" w:space="0" w:color="auto"/>
                <w:bottom w:val="none" w:sz="0" w:space="0" w:color="auto"/>
                <w:right w:val="none" w:sz="0" w:space="0" w:color="auto"/>
              </w:divBdr>
            </w:div>
            <w:div w:id="831796679">
              <w:marLeft w:val="0"/>
              <w:marRight w:val="0"/>
              <w:marTop w:val="0"/>
              <w:marBottom w:val="0"/>
              <w:divBdr>
                <w:top w:val="none" w:sz="0" w:space="0" w:color="auto"/>
                <w:left w:val="none" w:sz="0" w:space="0" w:color="auto"/>
                <w:bottom w:val="none" w:sz="0" w:space="0" w:color="auto"/>
                <w:right w:val="none" w:sz="0" w:space="0" w:color="auto"/>
              </w:divBdr>
            </w:div>
            <w:div w:id="917590847">
              <w:marLeft w:val="0"/>
              <w:marRight w:val="0"/>
              <w:marTop w:val="0"/>
              <w:marBottom w:val="0"/>
              <w:divBdr>
                <w:top w:val="none" w:sz="0" w:space="0" w:color="auto"/>
                <w:left w:val="none" w:sz="0" w:space="0" w:color="auto"/>
                <w:bottom w:val="none" w:sz="0" w:space="0" w:color="auto"/>
                <w:right w:val="none" w:sz="0" w:space="0" w:color="auto"/>
              </w:divBdr>
            </w:div>
            <w:div w:id="703867276">
              <w:marLeft w:val="0"/>
              <w:marRight w:val="0"/>
              <w:marTop w:val="0"/>
              <w:marBottom w:val="0"/>
              <w:divBdr>
                <w:top w:val="none" w:sz="0" w:space="0" w:color="auto"/>
                <w:left w:val="none" w:sz="0" w:space="0" w:color="auto"/>
                <w:bottom w:val="none" w:sz="0" w:space="0" w:color="auto"/>
                <w:right w:val="none" w:sz="0" w:space="0" w:color="auto"/>
              </w:divBdr>
            </w:div>
            <w:div w:id="1762028205">
              <w:marLeft w:val="0"/>
              <w:marRight w:val="0"/>
              <w:marTop w:val="0"/>
              <w:marBottom w:val="0"/>
              <w:divBdr>
                <w:top w:val="none" w:sz="0" w:space="0" w:color="auto"/>
                <w:left w:val="none" w:sz="0" w:space="0" w:color="auto"/>
                <w:bottom w:val="none" w:sz="0" w:space="0" w:color="auto"/>
                <w:right w:val="none" w:sz="0" w:space="0" w:color="auto"/>
              </w:divBdr>
            </w:div>
            <w:div w:id="79837119">
              <w:marLeft w:val="0"/>
              <w:marRight w:val="0"/>
              <w:marTop w:val="0"/>
              <w:marBottom w:val="0"/>
              <w:divBdr>
                <w:top w:val="none" w:sz="0" w:space="0" w:color="auto"/>
                <w:left w:val="none" w:sz="0" w:space="0" w:color="auto"/>
                <w:bottom w:val="none" w:sz="0" w:space="0" w:color="auto"/>
                <w:right w:val="none" w:sz="0" w:space="0" w:color="auto"/>
              </w:divBdr>
            </w:div>
            <w:div w:id="750469173">
              <w:marLeft w:val="0"/>
              <w:marRight w:val="0"/>
              <w:marTop w:val="0"/>
              <w:marBottom w:val="0"/>
              <w:divBdr>
                <w:top w:val="none" w:sz="0" w:space="0" w:color="auto"/>
                <w:left w:val="none" w:sz="0" w:space="0" w:color="auto"/>
                <w:bottom w:val="none" w:sz="0" w:space="0" w:color="auto"/>
                <w:right w:val="none" w:sz="0" w:space="0" w:color="auto"/>
              </w:divBdr>
            </w:div>
            <w:div w:id="1133251797">
              <w:marLeft w:val="0"/>
              <w:marRight w:val="0"/>
              <w:marTop w:val="0"/>
              <w:marBottom w:val="0"/>
              <w:divBdr>
                <w:top w:val="none" w:sz="0" w:space="0" w:color="auto"/>
                <w:left w:val="none" w:sz="0" w:space="0" w:color="auto"/>
                <w:bottom w:val="none" w:sz="0" w:space="0" w:color="auto"/>
                <w:right w:val="none" w:sz="0" w:space="0" w:color="auto"/>
              </w:divBdr>
            </w:div>
            <w:div w:id="1077439786">
              <w:marLeft w:val="0"/>
              <w:marRight w:val="0"/>
              <w:marTop w:val="0"/>
              <w:marBottom w:val="0"/>
              <w:divBdr>
                <w:top w:val="none" w:sz="0" w:space="0" w:color="auto"/>
                <w:left w:val="none" w:sz="0" w:space="0" w:color="auto"/>
                <w:bottom w:val="none" w:sz="0" w:space="0" w:color="auto"/>
                <w:right w:val="none" w:sz="0" w:space="0" w:color="auto"/>
              </w:divBdr>
            </w:div>
            <w:div w:id="516500712">
              <w:marLeft w:val="0"/>
              <w:marRight w:val="0"/>
              <w:marTop w:val="0"/>
              <w:marBottom w:val="0"/>
              <w:divBdr>
                <w:top w:val="none" w:sz="0" w:space="0" w:color="auto"/>
                <w:left w:val="none" w:sz="0" w:space="0" w:color="auto"/>
                <w:bottom w:val="none" w:sz="0" w:space="0" w:color="auto"/>
                <w:right w:val="none" w:sz="0" w:space="0" w:color="auto"/>
              </w:divBdr>
            </w:div>
            <w:div w:id="1349134770">
              <w:marLeft w:val="0"/>
              <w:marRight w:val="0"/>
              <w:marTop w:val="0"/>
              <w:marBottom w:val="0"/>
              <w:divBdr>
                <w:top w:val="none" w:sz="0" w:space="0" w:color="auto"/>
                <w:left w:val="none" w:sz="0" w:space="0" w:color="auto"/>
                <w:bottom w:val="none" w:sz="0" w:space="0" w:color="auto"/>
                <w:right w:val="none" w:sz="0" w:space="0" w:color="auto"/>
              </w:divBdr>
            </w:div>
            <w:div w:id="350492401">
              <w:marLeft w:val="0"/>
              <w:marRight w:val="0"/>
              <w:marTop w:val="0"/>
              <w:marBottom w:val="0"/>
              <w:divBdr>
                <w:top w:val="none" w:sz="0" w:space="0" w:color="auto"/>
                <w:left w:val="none" w:sz="0" w:space="0" w:color="auto"/>
                <w:bottom w:val="none" w:sz="0" w:space="0" w:color="auto"/>
                <w:right w:val="none" w:sz="0" w:space="0" w:color="auto"/>
              </w:divBdr>
            </w:div>
            <w:div w:id="5914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45">
      <w:bodyDiv w:val="1"/>
      <w:marLeft w:val="0"/>
      <w:marRight w:val="0"/>
      <w:marTop w:val="0"/>
      <w:marBottom w:val="0"/>
      <w:divBdr>
        <w:top w:val="none" w:sz="0" w:space="0" w:color="auto"/>
        <w:left w:val="none" w:sz="0" w:space="0" w:color="auto"/>
        <w:bottom w:val="none" w:sz="0" w:space="0" w:color="auto"/>
        <w:right w:val="none" w:sz="0" w:space="0" w:color="auto"/>
      </w:divBdr>
      <w:divsChild>
        <w:div w:id="1276059642">
          <w:marLeft w:val="0"/>
          <w:marRight w:val="0"/>
          <w:marTop w:val="0"/>
          <w:marBottom w:val="0"/>
          <w:divBdr>
            <w:top w:val="none" w:sz="0" w:space="0" w:color="auto"/>
            <w:left w:val="none" w:sz="0" w:space="0" w:color="auto"/>
            <w:bottom w:val="none" w:sz="0" w:space="0" w:color="auto"/>
            <w:right w:val="none" w:sz="0" w:space="0" w:color="auto"/>
          </w:divBdr>
          <w:divsChild>
            <w:div w:id="2001811501">
              <w:marLeft w:val="0"/>
              <w:marRight w:val="0"/>
              <w:marTop w:val="0"/>
              <w:marBottom w:val="0"/>
              <w:divBdr>
                <w:top w:val="none" w:sz="0" w:space="0" w:color="auto"/>
                <w:left w:val="none" w:sz="0" w:space="0" w:color="auto"/>
                <w:bottom w:val="none" w:sz="0" w:space="0" w:color="auto"/>
                <w:right w:val="none" w:sz="0" w:space="0" w:color="auto"/>
              </w:divBdr>
            </w:div>
            <w:div w:id="924850063">
              <w:marLeft w:val="0"/>
              <w:marRight w:val="0"/>
              <w:marTop w:val="0"/>
              <w:marBottom w:val="0"/>
              <w:divBdr>
                <w:top w:val="none" w:sz="0" w:space="0" w:color="auto"/>
                <w:left w:val="none" w:sz="0" w:space="0" w:color="auto"/>
                <w:bottom w:val="none" w:sz="0" w:space="0" w:color="auto"/>
                <w:right w:val="none" w:sz="0" w:space="0" w:color="auto"/>
              </w:divBdr>
            </w:div>
            <w:div w:id="1278372875">
              <w:marLeft w:val="0"/>
              <w:marRight w:val="0"/>
              <w:marTop w:val="0"/>
              <w:marBottom w:val="0"/>
              <w:divBdr>
                <w:top w:val="none" w:sz="0" w:space="0" w:color="auto"/>
                <w:left w:val="none" w:sz="0" w:space="0" w:color="auto"/>
                <w:bottom w:val="none" w:sz="0" w:space="0" w:color="auto"/>
                <w:right w:val="none" w:sz="0" w:space="0" w:color="auto"/>
              </w:divBdr>
            </w:div>
            <w:div w:id="3440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049">
      <w:bodyDiv w:val="1"/>
      <w:marLeft w:val="0"/>
      <w:marRight w:val="0"/>
      <w:marTop w:val="0"/>
      <w:marBottom w:val="0"/>
      <w:divBdr>
        <w:top w:val="none" w:sz="0" w:space="0" w:color="auto"/>
        <w:left w:val="none" w:sz="0" w:space="0" w:color="auto"/>
        <w:bottom w:val="none" w:sz="0" w:space="0" w:color="auto"/>
        <w:right w:val="none" w:sz="0" w:space="0" w:color="auto"/>
      </w:divBdr>
    </w:div>
    <w:div w:id="1252815163">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308053631">
      <w:bodyDiv w:val="1"/>
      <w:marLeft w:val="0"/>
      <w:marRight w:val="0"/>
      <w:marTop w:val="0"/>
      <w:marBottom w:val="0"/>
      <w:divBdr>
        <w:top w:val="none" w:sz="0" w:space="0" w:color="auto"/>
        <w:left w:val="none" w:sz="0" w:space="0" w:color="auto"/>
        <w:bottom w:val="none" w:sz="0" w:space="0" w:color="auto"/>
        <w:right w:val="none" w:sz="0" w:space="0" w:color="auto"/>
      </w:divBdr>
    </w:div>
    <w:div w:id="1321233183">
      <w:bodyDiv w:val="1"/>
      <w:marLeft w:val="0"/>
      <w:marRight w:val="0"/>
      <w:marTop w:val="0"/>
      <w:marBottom w:val="0"/>
      <w:divBdr>
        <w:top w:val="none" w:sz="0" w:space="0" w:color="auto"/>
        <w:left w:val="none" w:sz="0" w:space="0" w:color="auto"/>
        <w:bottom w:val="none" w:sz="0" w:space="0" w:color="auto"/>
        <w:right w:val="none" w:sz="0" w:space="0" w:color="auto"/>
      </w:divBdr>
    </w:div>
    <w:div w:id="1365205371">
      <w:bodyDiv w:val="1"/>
      <w:marLeft w:val="0"/>
      <w:marRight w:val="0"/>
      <w:marTop w:val="0"/>
      <w:marBottom w:val="0"/>
      <w:divBdr>
        <w:top w:val="none" w:sz="0" w:space="0" w:color="auto"/>
        <w:left w:val="none" w:sz="0" w:space="0" w:color="auto"/>
        <w:bottom w:val="none" w:sz="0" w:space="0" w:color="auto"/>
        <w:right w:val="none" w:sz="0" w:space="0" w:color="auto"/>
      </w:divBdr>
    </w:div>
    <w:div w:id="1383283443">
      <w:bodyDiv w:val="1"/>
      <w:marLeft w:val="0"/>
      <w:marRight w:val="0"/>
      <w:marTop w:val="0"/>
      <w:marBottom w:val="0"/>
      <w:divBdr>
        <w:top w:val="none" w:sz="0" w:space="0" w:color="auto"/>
        <w:left w:val="none" w:sz="0" w:space="0" w:color="auto"/>
        <w:bottom w:val="none" w:sz="0" w:space="0" w:color="auto"/>
        <w:right w:val="none" w:sz="0" w:space="0" w:color="auto"/>
      </w:divBdr>
      <w:divsChild>
        <w:div w:id="1086347422">
          <w:marLeft w:val="0"/>
          <w:marRight w:val="0"/>
          <w:marTop w:val="0"/>
          <w:marBottom w:val="0"/>
          <w:divBdr>
            <w:top w:val="none" w:sz="0" w:space="0" w:color="auto"/>
            <w:left w:val="none" w:sz="0" w:space="0" w:color="auto"/>
            <w:bottom w:val="none" w:sz="0" w:space="0" w:color="auto"/>
            <w:right w:val="none" w:sz="0" w:space="0" w:color="auto"/>
          </w:divBdr>
          <w:divsChild>
            <w:div w:id="2059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5399">
      <w:bodyDiv w:val="1"/>
      <w:marLeft w:val="0"/>
      <w:marRight w:val="0"/>
      <w:marTop w:val="0"/>
      <w:marBottom w:val="0"/>
      <w:divBdr>
        <w:top w:val="none" w:sz="0" w:space="0" w:color="auto"/>
        <w:left w:val="none" w:sz="0" w:space="0" w:color="auto"/>
        <w:bottom w:val="none" w:sz="0" w:space="0" w:color="auto"/>
        <w:right w:val="none" w:sz="0" w:space="0" w:color="auto"/>
      </w:divBdr>
      <w:divsChild>
        <w:div w:id="273170398">
          <w:marLeft w:val="0"/>
          <w:marRight w:val="0"/>
          <w:marTop w:val="0"/>
          <w:marBottom w:val="0"/>
          <w:divBdr>
            <w:top w:val="none" w:sz="0" w:space="0" w:color="auto"/>
            <w:left w:val="none" w:sz="0" w:space="0" w:color="auto"/>
            <w:bottom w:val="none" w:sz="0" w:space="0" w:color="auto"/>
            <w:right w:val="none" w:sz="0" w:space="0" w:color="auto"/>
          </w:divBdr>
          <w:divsChild>
            <w:div w:id="1524049428">
              <w:marLeft w:val="0"/>
              <w:marRight w:val="0"/>
              <w:marTop w:val="0"/>
              <w:marBottom w:val="0"/>
              <w:divBdr>
                <w:top w:val="none" w:sz="0" w:space="0" w:color="auto"/>
                <w:left w:val="none" w:sz="0" w:space="0" w:color="auto"/>
                <w:bottom w:val="none" w:sz="0" w:space="0" w:color="auto"/>
                <w:right w:val="none" w:sz="0" w:space="0" w:color="auto"/>
              </w:divBdr>
            </w:div>
            <w:div w:id="1439987211">
              <w:marLeft w:val="0"/>
              <w:marRight w:val="0"/>
              <w:marTop w:val="0"/>
              <w:marBottom w:val="0"/>
              <w:divBdr>
                <w:top w:val="none" w:sz="0" w:space="0" w:color="auto"/>
                <w:left w:val="none" w:sz="0" w:space="0" w:color="auto"/>
                <w:bottom w:val="none" w:sz="0" w:space="0" w:color="auto"/>
                <w:right w:val="none" w:sz="0" w:space="0" w:color="auto"/>
              </w:divBdr>
            </w:div>
            <w:div w:id="5950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267">
      <w:bodyDiv w:val="1"/>
      <w:marLeft w:val="0"/>
      <w:marRight w:val="0"/>
      <w:marTop w:val="0"/>
      <w:marBottom w:val="0"/>
      <w:divBdr>
        <w:top w:val="none" w:sz="0" w:space="0" w:color="auto"/>
        <w:left w:val="none" w:sz="0" w:space="0" w:color="auto"/>
        <w:bottom w:val="none" w:sz="0" w:space="0" w:color="auto"/>
        <w:right w:val="none" w:sz="0" w:space="0" w:color="auto"/>
      </w:divBdr>
    </w:div>
    <w:div w:id="1496922133">
      <w:bodyDiv w:val="1"/>
      <w:marLeft w:val="0"/>
      <w:marRight w:val="0"/>
      <w:marTop w:val="0"/>
      <w:marBottom w:val="0"/>
      <w:divBdr>
        <w:top w:val="none" w:sz="0" w:space="0" w:color="auto"/>
        <w:left w:val="none" w:sz="0" w:space="0" w:color="auto"/>
        <w:bottom w:val="none" w:sz="0" w:space="0" w:color="auto"/>
        <w:right w:val="none" w:sz="0" w:space="0" w:color="auto"/>
      </w:divBdr>
    </w:div>
    <w:div w:id="1503659501">
      <w:bodyDiv w:val="1"/>
      <w:marLeft w:val="0"/>
      <w:marRight w:val="0"/>
      <w:marTop w:val="0"/>
      <w:marBottom w:val="0"/>
      <w:divBdr>
        <w:top w:val="none" w:sz="0" w:space="0" w:color="auto"/>
        <w:left w:val="none" w:sz="0" w:space="0" w:color="auto"/>
        <w:bottom w:val="none" w:sz="0" w:space="0" w:color="auto"/>
        <w:right w:val="none" w:sz="0" w:space="0" w:color="auto"/>
      </w:divBdr>
    </w:div>
    <w:div w:id="1535924474">
      <w:bodyDiv w:val="1"/>
      <w:marLeft w:val="0"/>
      <w:marRight w:val="0"/>
      <w:marTop w:val="0"/>
      <w:marBottom w:val="0"/>
      <w:divBdr>
        <w:top w:val="none" w:sz="0" w:space="0" w:color="auto"/>
        <w:left w:val="none" w:sz="0" w:space="0" w:color="auto"/>
        <w:bottom w:val="none" w:sz="0" w:space="0" w:color="auto"/>
        <w:right w:val="none" w:sz="0" w:space="0" w:color="auto"/>
      </w:divBdr>
      <w:divsChild>
        <w:div w:id="1459183251">
          <w:marLeft w:val="0"/>
          <w:marRight w:val="0"/>
          <w:marTop w:val="0"/>
          <w:marBottom w:val="0"/>
          <w:divBdr>
            <w:top w:val="none" w:sz="0" w:space="0" w:color="auto"/>
            <w:left w:val="none" w:sz="0" w:space="0" w:color="auto"/>
            <w:bottom w:val="none" w:sz="0" w:space="0" w:color="auto"/>
            <w:right w:val="none" w:sz="0" w:space="0" w:color="auto"/>
          </w:divBdr>
          <w:divsChild>
            <w:div w:id="1009403683">
              <w:marLeft w:val="0"/>
              <w:marRight w:val="0"/>
              <w:marTop w:val="0"/>
              <w:marBottom w:val="0"/>
              <w:divBdr>
                <w:top w:val="none" w:sz="0" w:space="0" w:color="auto"/>
                <w:left w:val="none" w:sz="0" w:space="0" w:color="auto"/>
                <w:bottom w:val="none" w:sz="0" w:space="0" w:color="auto"/>
                <w:right w:val="none" w:sz="0" w:space="0" w:color="auto"/>
              </w:divBdr>
            </w:div>
            <w:div w:id="808286233">
              <w:marLeft w:val="0"/>
              <w:marRight w:val="0"/>
              <w:marTop w:val="0"/>
              <w:marBottom w:val="0"/>
              <w:divBdr>
                <w:top w:val="none" w:sz="0" w:space="0" w:color="auto"/>
                <w:left w:val="none" w:sz="0" w:space="0" w:color="auto"/>
                <w:bottom w:val="none" w:sz="0" w:space="0" w:color="auto"/>
                <w:right w:val="none" w:sz="0" w:space="0" w:color="auto"/>
              </w:divBdr>
            </w:div>
            <w:div w:id="1998142240">
              <w:marLeft w:val="0"/>
              <w:marRight w:val="0"/>
              <w:marTop w:val="0"/>
              <w:marBottom w:val="0"/>
              <w:divBdr>
                <w:top w:val="none" w:sz="0" w:space="0" w:color="auto"/>
                <w:left w:val="none" w:sz="0" w:space="0" w:color="auto"/>
                <w:bottom w:val="none" w:sz="0" w:space="0" w:color="auto"/>
                <w:right w:val="none" w:sz="0" w:space="0" w:color="auto"/>
              </w:divBdr>
            </w:div>
            <w:div w:id="15428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223">
      <w:bodyDiv w:val="1"/>
      <w:marLeft w:val="0"/>
      <w:marRight w:val="0"/>
      <w:marTop w:val="0"/>
      <w:marBottom w:val="0"/>
      <w:divBdr>
        <w:top w:val="none" w:sz="0" w:space="0" w:color="auto"/>
        <w:left w:val="none" w:sz="0" w:space="0" w:color="auto"/>
        <w:bottom w:val="none" w:sz="0" w:space="0" w:color="auto"/>
        <w:right w:val="none" w:sz="0" w:space="0" w:color="auto"/>
      </w:divBdr>
      <w:divsChild>
        <w:div w:id="2043435250">
          <w:marLeft w:val="0"/>
          <w:marRight w:val="0"/>
          <w:marTop w:val="0"/>
          <w:marBottom w:val="0"/>
          <w:divBdr>
            <w:top w:val="none" w:sz="0" w:space="0" w:color="auto"/>
            <w:left w:val="none" w:sz="0" w:space="0" w:color="auto"/>
            <w:bottom w:val="none" w:sz="0" w:space="0" w:color="auto"/>
            <w:right w:val="none" w:sz="0" w:space="0" w:color="auto"/>
          </w:divBdr>
          <w:divsChild>
            <w:div w:id="1933851644">
              <w:marLeft w:val="0"/>
              <w:marRight w:val="0"/>
              <w:marTop w:val="0"/>
              <w:marBottom w:val="0"/>
              <w:divBdr>
                <w:top w:val="none" w:sz="0" w:space="0" w:color="auto"/>
                <w:left w:val="none" w:sz="0" w:space="0" w:color="auto"/>
                <w:bottom w:val="none" w:sz="0" w:space="0" w:color="auto"/>
                <w:right w:val="none" w:sz="0" w:space="0" w:color="auto"/>
              </w:divBdr>
            </w:div>
            <w:div w:id="1498687081">
              <w:marLeft w:val="0"/>
              <w:marRight w:val="0"/>
              <w:marTop w:val="0"/>
              <w:marBottom w:val="0"/>
              <w:divBdr>
                <w:top w:val="none" w:sz="0" w:space="0" w:color="auto"/>
                <w:left w:val="none" w:sz="0" w:space="0" w:color="auto"/>
                <w:bottom w:val="none" w:sz="0" w:space="0" w:color="auto"/>
                <w:right w:val="none" w:sz="0" w:space="0" w:color="auto"/>
              </w:divBdr>
            </w:div>
            <w:div w:id="312754831">
              <w:marLeft w:val="0"/>
              <w:marRight w:val="0"/>
              <w:marTop w:val="0"/>
              <w:marBottom w:val="0"/>
              <w:divBdr>
                <w:top w:val="none" w:sz="0" w:space="0" w:color="auto"/>
                <w:left w:val="none" w:sz="0" w:space="0" w:color="auto"/>
                <w:bottom w:val="none" w:sz="0" w:space="0" w:color="auto"/>
                <w:right w:val="none" w:sz="0" w:space="0" w:color="auto"/>
              </w:divBdr>
            </w:div>
            <w:div w:id="2129466070">
              <w:marLeft w:val="0"/>
              <w:marRight w:val="0"/>
              <w:marTop w:val="0"/>
              <w:marBottom w:val="0"/>
              <w:divBdr>
                <w:top w:val="none" w:sz="0" w:space="0" w:color="auto"/>
                <w:left w:val="none" w:sz="0" w:space="0" w:color="auto"/>
                <w:bottom w:val="none" w:sz="0" w:space="0" w:color="auto"/>
                <w:right w:val="none" w:sz="0" w:space="0" w:color="auto"/>
              </w:divBdr>
            </w:div>
            <w:div w:id="771583244">
              <w:marLeft w:val="0"/>
              <w:marRight w:val="0"/>
              <w:marTop w:val="0"/>
              <w:marBottom w:val="0"/>
              <w:divBdr>
                <w:top w:val="none" w:sz="0" w:space="0" w:color="auto"/>
                <w:left w:val="none" w:sz="0" w:space="0" w:color="auto"/>
                <w:bottom w:val="none" w:sz="0" w:space="0" w:color="auto"/>
                <w:right w:val="none" w:sz="0" w:space="0" w:color="auto"/>
              </w:divBdr>
            </w:div>
            <w:div w:id="539436802">
              <w:marLeft w:val="0"/>
              <w:marRight w:val="0"/>
              <w:marTop w:val="0"/>
              <w:marBottom w:val="0"/>
              <w:divBdr>
                <w:top w:val="none" w:sz="0" w:space="0" w:color="auto"/>
                <w:left w:val="none" w:sz="0" w:space="0" w:color="auto"/>
                <w:bottom w:val="none" w:sz="0" w:space="0" w:color="auto"/>
                <w:right w:val="none" w:sz="0" w:space="0" w:color="auto"/>
              </w:divBdr>
            </w:div>
            <w:div w:id="15735992">
              <w:marLeft w:val="0"/>
              <w:marRight w:val="0"/>
              <w:marTop w:val="0"/>
              <w:marBottom w:val="0"/>
              <w:divBdr>
                <w:top w:val="none" w:sz="0" w:space="0" w:color="auto"/>
                <w:left w:val="none" w:sz="0" w:space="0" w:color="auto"/>
                <w:bottom w:val="none" w:sz="0" w:space="0" w:color="auto"/>
                <w:right w:val="none" w:sz="0" w:space="0" w:color="auto"/>
              </w:divBdr>
            </w:div>
            <w:div w:id="1596281100">
              <w:marLeft w:val="0"/>
              <w:marRight w:val="0"/>
              <w:marTop w:val="0"/>
              <w:marBottom w:val="0"/>
              <w:divBdr>
                <w:top w:val="none" w:sz="0" w:space="0" w:color="auto"/>
                <w:left w:val="none" w:sz="0" w:space="0" w:color="auto"/>
                <w:bottom w:val="none" w:sz="0" w:space="0" w:color="auto"/>
                <w:right w:val="none" w:sz="0" w:space="0" w:color="auto"/>
              </w:divBdr>
            </w:div>
            <w:div w:id="1586959193">
              <w:marLeft w:val="0"/>
              <w:marRight w:val="0"/>
              <w:marTop w:val="0"/>
              <w:marBottom w:val="0"/>
              <w:divBdr>
                <w:top w:val="none" w:sz="0" w:space="0" w:color="auto"/>
                <w:left w:val="none" w:sz="0" w:space="0" w:color="auto"/>
                <w:bottom w:val="none" w:sz="0" w:space="0" w:color="auto"/>
                <w:right w:val="none" w:sz="0" w:space="0" w:color="auto"/>
              </w:divBdr>
            </w:div>
            <w:div w:id="1366716547">
              <w:marLeft w:val="0"/>
              <w:marRight w:val="0"/>
              <w:marTop w:val="0"/>
              <w:marBottom w:val="0"/>
              <w:divBdr>
                <w:top w:val="none" w:sz="0" w:space="0" w:color="auto"/>
                <w:left w:val="none" w:sz="0" w:space="0" w:color="auto"/>
                <w:bottom w:val="none" w:sz="0" w:space="0" w:color="auto"/>
                <w:right w:val="none" w:sz="0" w:space="0" w:color="auto"/>
              </w:divBdr>
            </w:div>
            <w:div w:id="67968501">
              <w:marLeft w:val="0"/>
              <w:marRight w:val="0"/>
              <w:marTop w:val="0"/>
              <w:marBottom w:val="0"/>
              <w:divBdr>
                <w:top w:val="none" w:sz="0" w:space="0" w:color="auto"/>
                <w:left w:val="none" w:sz="0" w:space="0" w:color="auto"/>
                <w:bottom w:val="none" w:sz="0" w:space="0" w:color="auto"/>
                <w:right w:val="none" w:sz="0" w:space="0" w:color="auto"/>
              </w:divBdr>
            </w:div>
            <w:div w:id="1096437785">
              <w:marLeft w:val="0"/>
              <w:marRight w:val="0"/>
              <w:marTop w:val="0"/>
              <w:marBottom w:val="0"/>
              <w:divBdr>
                <w:top w:val="none" w:sz="0" w:space="0" w:color="auto"/>
                <w:left w:val="none" w:sz="0" w:space="0" w:color="auto"/>
                <w:bottom w:val="none" w:sz="0" w:space="0" w:color="auto"/>
                <w:right w:val="none" w:sz="0" w:space="0" w:color="auto"/>
              </w:divBdr>
            </w:div>
            <w:div w:id="1816943391">
              <w:marLeft w:val="0"/>
              <w:marRight w:val="0"/>
              <w:marTop w:val="0"/>
              <w:marBottom w:val="0"/>
              <w:divBdr>
                <w:top w:val="none" w:sz="0" w:space="0" w:color="auto"/>
                <w:left w:val="none" w:sz="0" w:space="0" w:color="auto"/>
                <w:bottom w:val="none" w:sz="0" w:space="0" w:color="auto"/>
                <w:right w:val="none" w:sz="0" w:space="0" w:color="auto"/>
              </w:divBdr>
            </w:div>
            <w:div w:id="15403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818">
      <w:bodyDiv w:val="1"/>
      <w:marLeft w:val="0"/>
      <w:marRight w:val="0"/>
      <w:marTop w:val="0"/>
      <w:marBottom w:val="0"/>
      <w:divBdr>
        <w:top w:val="none" w:sz="0" w:space="0" w:color="auto"/>
        <w:left w:val="none" w:sz="0" w:space="0" w:color="auto"/>
        <w:bottom w:val="none" w:sz="0" w:space="0" w:color="auto"/>
        <w:right w:val="none" w:sz="0" w:space="0" w:color="auto"/>
      </w:divBdr>
      <w:divsChild>
        <w:div w:id="1607735597">
          <w:marLeft w:val="0"/>
          <w:marRight w:val="0"/>
          <w:marTop w:val="0"/>
          <w:marBottom w:val="0"/>
          <w:divBdr>
            <w:top w:val="none" w:sz="0" w:space="0" w:color="auto"/>
            <w:left w:val="none" w:sz="0" w:space="0" w:color="auto"/>
            <w:bottom w:val="none" w:sz="0" w:space="0" w:color="auto"/>
            <w:right w:val="none" w:sz="0" w:space="0" w:color="auto"/>
          </w:divBdr>
          <w:divsChild>
            <w:div w:id="1930117487">
              <w:marLeft w:val="0"/>
              <w:marRight w:val="0"/>
              <w:marTop w:val="0"/>
              <w:marBottom w:val="0"/>
              <w:divBdr>
                <w:top w:val="none" w:sz="0" w:space="0" w:color="auto"/>
                <w:left w:val="none" w:sz="0" w:space="0" w:color="auto"/>
                <w:bottom w:val="none" w:sz="0" w:space="0" w:color="auto"/>
                <w:right w:val="none" w:sz="0" w:space="0" w:color="auto"/>
              </w:divBdr>
            </w:div>
            <w:div w:id="1343433094">
              <w:marLeft w:val="0"/>
              <w:marRight w:val="0"/>
              <w:marTop w:val="0"/>
              <w:marBottom w:val="0"/>
              <w:divBdr>
                <w:top w:val="none" w:sz="0" w:space="0" w:color="auto"/>
                <w:left w:val="none" w:sz="0" w:space="0" w:color="auto"/>
                <w:bottom w:val="none" w:sz="0" w:space="0" w:color="auto"/>
                <w:right w:val="none" w:sz="0" w:space="0" w:color="auto"/>
              </w:divBdr>
            </w:div>
            <w:div w:id="2091196965">
              <w:marLeft w:val="0"/>
              <w:marRight w:val="0"/>
              <w:marTop w:val="0"/>
              <w:marBottom w:val="0"/>
              <w:divBdr>
                <w:top w:val="none" w:sz="0" w:space="0" w:color="auto"/>
                <w:left w:val="none" w:sz="0" w:space="0" w:color="auto"/>
                <w:bottom w:val="none" w:sz="0" w:space="0" w:color="auto"/>
                <w:right w:val="none" w:sz="0" w:space="0" w:color="auto"/>
              </w:divBdr>
            </w:div>
            <w:div w:id="21034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658">
      <w:bodyDiv w:val="1"/>
      <w:marLeft w:val="0"/>
      <w:marRight w:val="0"/>
      <w:marTop w:val="0"/>
      <w:marBottom w:val="0"/>
      <w:divBdr>
        <w:top w:val="none" w:sz="0" w:space="0" w:color="auto"/>
        <w:left w:val="none" w:sz="0" w:space="0" w:color="auto"/>
        <w:bottom w:val="none" w:sz="0" w:space="0" w:color="auto"/>
        <w:right w:val="none" w:sz="0" w:space="0" w:color="auto"/>
      </w:divBdr>
    </w:div>
    <w:div w:id="1731535755">
      <w:bodyDiv w:val="1"/>
      <w:marLeft w:val="0"/>
      <w:marRight w:val="0"/>
      <w:marTop w:val="0"/>
      <w:marBottom w:val="0"/>
      <w:divBdr>
        <w:top w:val="none" w:sz="0" w:space="0" w:color="auto"/>
        <w:left w:val="none" w:sz="0" w:space="0" w:color="auto"/>
        <w:bottom w:val="none" w:sz="0" w:space="0" w:color="auto"/>
        <w:right w:val="none" w:sz="0" w:space="0" w:color="auto"/>
      </w:divBdr>
      <w:divsChild>
        <w:div w:id="1019501010">
          <w:marLeft w:val="0"/>
          <w:marRight w:val="0"/>
          <w:marTop w:val="0"/>
          <w:marBottom w:val="0"/>
          <w:divBdr>
            <w:top w:val="none" w:sz="0" w:space="0" w:color="auto"/>
            <w:left w:val="none" w:sz="0" w:space="0" w:color="auto"/>
            <w:bottom w:val="none" w:sz="0" w:space="0" w:color="auto"/>
            <w:right w:val="none" w:sz="0" w:space="0" w:color="auto"/>
          </w:divBdr>
          <w:divsChild>
            <w:div w:id="11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3277">
      <w:bodyDiv w:val="1"/>
      <w:marLeft w:val="0"/>
      <w:marRight w:val="0"/>
      <w:marTop w:val="0"/>
      <w:marBottom w:val="0"/>
      <w:divBdr>
        <w:top w:val="none" w:sz="0" w:space="0" w:color="auto"/>
        <w:left w:val="none" w:sz="0" w:space="0" w:color="auto"/>
        <w:bottom w:val="none" w:sz="0" w:space="0" w:color="auto"/>
        <w:right w:val="none" w:sz="0" w:space="0" w:color="auto"/>
      </w:divBdr>
      <w:divsChild>
        <w:div w:id="1097558897">
          <w:marLeft w:val="0"/>
          <w:marRight w:val="0"/>
          <w:marTop w:val="0"/>
          <w:marBottom w:val="0"/>
          <w:divBdr>
            <w:top w:val="none" w:sz="0" w:space="0" w:color="auto"/>
            <w:left w:val="none" w:sz="0" w:space="0" w:color="auto"/>
            <w:bottom w:val="none" w:sz="0" w:space="0" w:color="auto"/>
            <w:right w:val="none" w:sz="0" w:space="0" w:color="auto"/>
          </w:divBdr>
          <w:divsChild>
            <w:div w:id="1719208216">
              <w:marLeft w:val="0"/>
              <w:marRight w:val="0"/>
              <w:marTop w:val="0"/>
              <w:marBottom w:val="0"/>
              <w:divBdr>
                <w:top w:val="none" w:sz="0" w:space="0" w:color="auto"/>
                <w:left w:val="none" w:sz="0" w:space="0" w:color="auto"/>
                <w:bottom w:val="none" w:sz="0" w:space="0" w:color="auto"/>
                <w:right w:val="none" w:sz="0" w:space="0" w:color="auto"/>
              </w:divBdr>
            </w:div>
            <w:div w:id="1797527786">
              <w:marLeft w:val="0"/>
              <w:marRight w:val="0"/>
              <w:marTop w:val="0"/>
              <w:marBottom w:val="0"/>
              <w:divBdr>
                <w:top w:val="none" w:sz="0" w:space="0" w:color="auto"/>
                <w:left w:val="none" w:sz="0" w:space="0" w:color="auto"/>
                <w:bottom w:val="none" w:sz="0" w:space="0" w:color="auto"/>
                <w:right w:val="none" w:sz="0" w:space="0" w:color="auto"/>
              </w:divBdr>
            </w:div>
            <w:div w:id="1605112090">
              <w:marLeft w:val="0"/>
              <w:marRight w:val="0"/>
              <w:marTop w:val="0"/>
              <w:marBottom w:val="0"/>
              <w:divBdr>
                <w:top w:val="none" w:sz="0" w:space="0" w:color="auto"/>
                <w:left w:val="none" w:sz="0" w:space="0" w:color="auto"/>
                <w:bottom w:val="none" w:sz="0" w:space="0" w:color="auto"/>
                <w:right w:val="none" w:sz="0" w:space="0" w:color="auto"/>
              </w:divBdr>
            </w:div>
            <w:div w:id="377514435">
              <w:marLeft w:val="0"/>
              <w:marRight w:val="0"/>
              <w:marTop w:val="0"/>
              <w:marBottom w:val="0"/>
              <w:divBdr>
                <w:top w:val="none" w:sz="0" w:space="0" w:color="auto"/>
                <w:left w:val="none" w:sz="0" w:space="0" w:color="auto"/>
                <w:bottom w:val="none" w:sz="0" w:space="0" w:color="auto"/>
                <w:right w:val="none" w:sz="0" w:space="0" w:color="auto"/>
              </w:divBdr>
            </w:div>
            <w:div w:id="46807087">
              <w:marLeft w:val="0"/>
              <w:marRight w:val="0"/>
              <w:marTop w:val="0"/>
              <w:marBottom w:val="0"/>
              <w:divBdr>
                <w:top w:val="none" w:sz="0" w:space="0" w:color="auto"/>
                <w:left w:val="none" w:sz="0" w:space="0" w:color="auto"/>
                <w:bottom w:val="none" w:sz="0" w:space="0" w:color="auto"/>
                <w:right w:val="none" w:sz="0" w:space="0" w:color="auto"/>
              </w:divBdr>
            </w:div>
            <w:div w:id="1860006461">
              <w:marLeft w:val="0"/>
              <w:marRight w:val="0"/>
              <w:marTop w:val="0"/>
              <w:marBottom w:val="0"/>
              <w:divBdr>
                <w:top w:val="none" w:sz="0" w:space="0" w:color="auto"/>
                <w:left w:val="none" w:sz="0" w:space="0" w:color="auto"/>
                <w:bottom w:val="none" w:sz="0" w:space="0" w:color="auto"/>
                <w:right w:val="none" w:sz="0" w:space="0" w:color="auto"/>
              </w:divBdr>
            </w:div>
            <w:div w:id="631208155">
              <w:marLeft w:val="0"/>
              <w:marRight w:val="0"/>
              <w:marTop w:val="0"/>
              <w:marBottom w:val="0"/>
              <w:divBdr>
                <w:top w:val="none" w:sz="0" w:space="0" w:color="auto"/>
                <w:left w:val="none" w:sz="0" w:space="0" w:color="auto"/>
                <w:bottom w:val="none" w:sz="0" w:space="0" w:color="auto"/>
                <w:right w:val="none" w:sz="0" w:space="0" w:color="auto"/>
              </w:divBdr>
            </w:div>
            <w:div w:id="190656100">
              <w:marLeft w:val="0"/>
              <w:marRight w:val="0"/>
              <w:marTop w:val="0"/>
              <w:marBottom w:val="0"/>
              <w:divBdr>
                <w:top w:val="none" w:sz="0" w:space="0" w:color="auto"/>
                <w:left w:val="none" w:sz="0" w:space="0" w:color="auto"/>
                <w:bottom w:val="none" w:sz="0" w:space="0" w:color="auto"/>
                <w:right w:val="none" w:sz="0" w:space="0" w:color="auto"/>
              </w:divBdr>
            </w:div>
            <w:div w:id="1522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997">
      <w:bodyDiv w:val="1"/>
      <w:marLeft w:val="0"/>
      <w:marRight w:val="0"/>
      <w:marTop w:val="0"/>
      <w:marBottom w:val="0"/>
      <w:divBdr>
        <w:top w:val="none" w:sz="0" w:space="0" w:color="auto"/>
        <w:left w:val="none" w:sz="0" w:space="0" w:color="auto"/>
        <w:bottom w:val="none" w:sz="0" w:space="0" w:color="auto"/>
        <w:right w:val="none" w:sz="0" w:space="0" w:color="auto"/>
      </w:divBdr>
      <w:divsChild>
        <w:div w:id="1392264757">
          <w:marLeft w:val="0"/>
          <w:marRight w:val="0"/>
          <w:marTop w:val="0"/>
          <w:marBottom w:val="0"/>
          <w:divBdr>
            <w:top w:val="none" w:sz="0" w:space="0" w:color="auto"/>
            <w:left w:val="none" w:sz="0" w:space="0" w:color="auto"/>
            <w:bottom w:val="none" w:sz="0" w:space="0" w:color="auto"/>
            <w:right w:val="none" w:sz="0" w:space="0" w:color="auto"/>
          </w:divBdr>
          <w:divsChild>
            <w:div w:id="1177770985">
              <w:marLeft w:val="0"/>
              <w:marRight w:val="0"/>
              <w:marTop w:val="0"/>
              <w:marBottom w:val="0"/>
              <w:divBdr>
                <w:top w:val="none" w:sz="0" w:space="0" w:color="auto"/>
                <w:left w:val="none" w:sz="0" w:space="0" w:color="auto"/>
                <w:bottom w:val="none" w:sz="0" w:space="0" w:color="auto"/>
                <w:right w:val="none" w:sz="0" w:space="0" w:color="auto"/>
              </w:divBdr>
            </w:div>
            <w:div w:id="729769452">
              <w:marLeft w:val="0"/>
              <w:marRight w:val="0"/>
              <w:marTop w:val="0"/>
              <w:marBottom w:val="0"/>
              <w:divBdr>
                <w:top w:val="none" w:sz="0" w:space="0" w:color="auto"/>
                <w:left w:val="none" w:sz="0" w:space="0" w:color="auto"/>
                <w:bottom w:val="none" w:sz="0" w:space="0" w:color="auto"/>
                <w:right w:val="none" w:sz="0" w:space="0" w:color="auto"/>
              </w:divBdr>
            </w:div>
            <w:div w:id="617682513">
              <w:marLeft w:val="0"/>
              <w:marRight w:val="0"/>
              <w:marTop w:val="0"/>
              <w:marBottom w:val="0"/>
              <w:divBdr>
                <w:top w:val="none" w:sz="0" w:space="0" w:color="auto"/>
                <w:left w:val="none" w:sz="0" w:space="0" w:color="auto"/>
                <w:bottom w:val="none" w:sz="0" w:space="0" w:color="auto"/>
                <w:right w:val="none" w:sz="0" w:space="0" w:color="auto"/>
              </w:divBdr>
            </w:div>
            <w:div w:id="608465300">
              <w:marLeft w:val="0"/>
              <w:marRight w:val="0"/>
              <w:marTop w:val="0"/>
              <w:marBottom w:val="0"/>
              <w:divBdr>
                <w:top w:val="none" w:sz="0" w:space="0" w:color="auto"/>
                <w:left w:val="none" w:sz="0" w:space="0" w:color="auto"/>
                <w:bottom w:val="none" w:sz="0" w:space="0" w:color="auto"/>
                <w:right w:val="none" w:sz="0" w:space="0" w:color="auto"/>
              </w:divBdr>
            </w:div>
            <w:div w:id="1780685160">
              <w:marLeft w:val="0"/>
              <w:marRight w:val="0"/>
              <w:marTop w:val="0"/>
              <w:marBottom w:val="0"/>
              <w:divBdr>
                <w:top w:val="none" w:sz="0" w:space="0" w:color="auto"/>
                <w:left w:val="none" w:sz="0" w:space="0" w:color="auto"/>
                <w:bottom w:val="none" w:sz="0" w:space="0" w:color="auto"/>
                <w:right w:val="none" w:sz="0" w:space="0" w:color="auto"/>
              </w:divBdr>
            </w:div>
            <w:div w:id="1147279961">
              <w:marLeft w:val="0"/>
              <w:marRight w:val="0"/>
              <w:marTop w:val="0"/>
              <w:marBottom w:val="0"/>
              <w:divBdr>
                <w:top w:val="none" w:sz="0" w:space="0" w:color="auto"/>
                <w:left w:val="none" w:sz="0" w:space="0" w:color="auto"/>
                <w:bottom w:val="none" w:sz="0" w:space="0" w:color="auto"/>
                <w:right w:val="none" w:sz="0" w:space="0" w:color="auto"/>
              </w:divBdr>
            </w:div>
            <w:div w:id="1400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50">
      <w:bodyDiv w:val="1"/>
      <w:marLeft w:val="0"/>
      <w:marRight w:val="0"/>
      <w:marTop w:val="0"/>
      <w:marBottom w:val="0"/>
      <w:divBdr>
        <w:top w:val="none" w:sz="0" w:space="0" w:color="auto"/>
        <w:left w:val="none" w:sz="0" w:space="0" w:color="auto"/>
        <w:bottom w:val="none" w:sz="0" w:space="0" w:color="auto"/>
        <w:right w:val="none" w:sz="0" w:space="0" w:color="auto"/>
      </w:divBdr>
      <w:divsChild>
        <w:div w:id="67119659">
          <w:marLeft w:val="0"/>
          <w:marRight w:val="0"/>
          <w:marTop w:val="0"/>
          <w:marBottom w:val="0"/>
          <w:divBdr>
            <w:top w:val="none" w:sz="0" w:space="0" w:color="auto"/>
            <w:left w:val="none" w:sz="0" w:space="0" w:color="auto"/>
            <w:bottom w:val="none" w:sz="0" w:space="0" w:color="auto"/>
            <w:right w:val="none" w:sz="0" w:space="0" w:color="auto"/>
          </w:divBdr>
        </w:div>
        <w:div w:id="434247953">
          <w:marLeft w:val="0"/>
          <w:marRight w:val="0"/>
          <w:marTop w:val="0"/>
          <w:marBottom w:val="0"/>
          <w:divBdr>
            <w:top w:val="none" w:sz="0" w:space="0" w:color="auto"/>
            <w:left w:val="none" w:sz="0" w:space="0" w:color="auto"/>
            <w:bottom w:val="none" w:sz="0" w:space="0" w:color="auto"/>
            <w:right w:val="none" w:sz="0" w:space="0" w:color="auto"/>
          </w:divBdr>
        </w:div>
        <w:div w:id="810899772">
          <w:marLeft w:val="0"/>
          <w:marRight w:val="0"/>
          <w:marTop w:val="0"/>
          <w:marBottom w:val="0"/>
          <w:divBdr>
            <w:top w:val="none" w:sz="0" w:space="0" w:color="auto"/>
            <w:left w:val="none" w:sz="0" w:space="0" w:color="auto"/>
            <w:bottom w:val="none" w:sz="0" w:space="0" w:color="auto"/>
            <w:right w:val="none" w:sz="0" w:space="0" w:color="auto"/>
          </w:divBdr>
        </w:div>
        <w:div w:id="1003121241">
          <w:marLeft w:val="0"/>
          <w:marRight w:val="0"/>
          <w:marTop w:val="0"/>
          <w:marBottom w:val="0"/>
          <w:divBdr>
            <w:top w:val="none" w:sz="0" w:space="0" w:color="auto"/>
            <w:left w:val="none" w:sz="0" w:space="0" w:color="auto"/>
            <w:bottom w:val="none" w:sz="0" w:space="0" w:color="auto"/>
            <w:right w:val="none" w:sz="0" w:space="0" w:color="auto"/>
          </w:divBdr>
        </w:div>
        <w:div w:id="1415324138">
          <w:marLeft w:val="0"/>
          <w:marRight w:val="0"/>
          <w:marTop w:val="0"/>
          <w:marBottom w:val="0"/>
          <w:divBdr>
            <w:top w:val="none" w:sz="0" w:space="0" w:color="auto"/>
            <w:left w:val="none" w:sz="0" w:space="0" w:color="auto"/>
            <w:bottom w:val="none" w:sz="0" w:space="0" w:color="auto"/>
            <w:right w:val="none" w:sz="0" w:space="0" w:color="auto"/>
          </w:divBdr>
        </w:div>
      </w:divsChild>
    </w:div>
    <w:div w:id="1835295312">
      <w:bodyDiv w:val="1"/>
      <w:marLeft w:val="0"/>
      <w:marRight w:val="0"/>
      <w:marTop w:val="0"/>
      <w:marBottom w:val="0"/>
      <w:divBdr>
        <w:top w:val="none" w:sz="0" w:space="0" w:color="auto"/>
        <w:left w:val="none" w:sz="0" w:space="0" w:color="auto"/>
        <w:bottom w:val="none" w:sz="0" w:space="0" w:color="auto"/>
        <w:right w:val="none" w:sz="0" w:space="0" w:color="auto"/>
      </w:divBdr>
      <w:divsChild>
        <w:div w:id="1543208515">
          <w:marLeft w:val="0"/>
          <w:marRight w:val="0"/>
          <w:marTop w:val="0"/>
          <w:marBottom w:val="0"/>
          <w:divBdr>
            <w:top w:val="none" w:sz="0" w:space="0" w:color="auto"/>
            <w:left w:val="none" w:sz="0" w:space="0" w:color="auto"/>
            <w:bottom w:val="none" w:sz="0" w:space="0" w:color="auto"/>
            <w:right w:val="none" w:sz="0" w:space="0" w:color="auto"/>
          </w:divBdr>
          <w:divsChild>
            <w:div w:id="1253976851">
              <w:marLeft w:val="0"/>
              <w:marRight w:val="0"/>
              <w:marTop w:val="0"/>
              <w:marBottom w:val="0"/>
              <w:divBdr>
                <w:top w:val="none" w:sz="0" w:space="0" w:color="auto"/>
                <w:left w:val="none" w:sz="0" w:space="0" w:color="auto"/>
                <w:bottom w:val="none" w:sz="0" w:space="0" w:color="auto"/>
                <w:right w:val="none" w:sz="0" w:space="0" w:color="auto"/>
              </w:divBdr>
            </w:div>
            <w:div w:id="20135285">
              <w:marLeft w:val="0"/>
              <w:marRight w:val="0"/>
              <w:marTop w:val="0"/>
              <w:marBottom w:val="0"/>
              <w:divBdr>
                <w:top w:val="none" w:sz="0" w:space="0" w:color="auto"/>
                <w:left w:val="none" w:sz="0" w:space="0" w:color="auto"/>
                <w:bottom w:val="none" w:sz="0" w:space="0" w:color="auto"/>
                <w:right w:val="none" w:sz="0" w:space="0" w:color="auto"/>
              </w:divBdr>
            </w:div>
            <w:div w:id="1385564987">
              <w:marLeft w:val="0"/>
              <w:marRight w:val="0"/>
              <w:marTop w:val="0"/>
              <w:marBottom w:val="0"/>
              <w:divBdr>
                <w:top w:val="none" w:sz="0" w:space="0" w:color="auto"/>
                <w:left w:val="none" w:sz="0" w:space="0" w:color="auto"/>
                <w:bottom w:val="none" w:sz="0" w:space="0" w:color="auto"/>
                <w:right w:val="none" w:sz="0" w:space="0" w:color="auto"/>
              </w:divBdr>
            </w:div>
            <w:div w:id="1826895891">
              <w:marLeft w:val="0"/>
              <w:marRight w:val="0"/>
              <w:marTop w:val="0"/>
              <w:marBottom w:val="0"/>
              <w:divBdr>
                <w:top w:val="none" w:sz="0" w:space="0" w:color="auto"/>
                <w:left w:val="none" w:sz="0" w:space="0" w:color="auto"/>
                <w:bottom w:val="none" w:sz="0" w:space="0" w:color="auto"/>
                <w:right w:val="none" w:sz="0" w:space="0" w:color="auto"/>
              </w:divBdr>
            </w:div>
            <w:div w:id="1399815918">
              <w:marLeft w:val="0"/>
              <w:marRight w:val="0"/>
              <w:marTop w:val="0"/>
              <w:marBottom w:val="0"/>
              <w:divBdr>
                <w:top w:val="none" w:sz="0" w:space="0" w:color="auto"/>
                <w:left w:val="none" w:sz="0" w:space="0" w:color="auto"/>
                <w:bottom w:val="none" w:sz="0" w:space="0" w:color="auto"/>
                <w:right w:val="none" w:sz="0" w:space="0" w:color="auto"/>
              </w:divBdr>
            </w:div>
            <w:div w:id="281348838">
              <w:marLeft w:val="0"/>
              <w:marRight w:val="0"/>
              <w:marTop w:val="0"/>
              <w:marBottom w:val="0"/>
              <w:divBdr>
                <w:top w:val="none" w:sz="0" w:space="0" w:color="auto"/>
                <w:left w:val="none" w:sz="0" w:space="0" w:color="auto"/>
                <w:bottom w:val="none" w:sz="0" w:space="0" w:color="auto"/>
                <w:right w:val="none" w:sz="0" w:space="0" w:color="auto"/>
              </w:divBdr>
            </w:div>
            <w:div w:id="876746762">
              <w:marLeft w:val="0"/>
              <w:marRight w:val="0"/>
              <w:marTop w:val="0"/>
              <w:marBottom w:val="0"/>
              <w:divBdr>
                <w:top w:val="none" w:sz="0" w:space="0" w:color="auto"/>
                <w:left w:val="none" w:sz="0" w:space="0" w:color="auto"/>
                <w:bottom w:val="none" w:sz="0" w:space="0" w:color="auto"/>
                <w:right w:val="none" w:sz="0" w:space="0" w:color="auto"/>
              </w:divBdr>
            </w:div>
            <w:div w:id="1204706474">
              <w:marLeft w:val="0"/>
              <w:marRight w:val="0"/>
              <w:marTop w:val="0"/>
              <w:marBottom w:val="0"/>
              <w:divBdr>
                <w:top w:val="none" w:sz="0" w:space="0" w:color="auto"/>
                <w:left w:val="none" w:sz="0" w:space="0" w:color="auto"/>
                <w:bottom w:val="none" w:sz="0" w:space="0" w:color="auto"/>
                <w:right w:val="none" w:sz="0" w:space="0" w:color="auto"/>
              </w:divBdr>
            </w:div>
            <w:div w:id="554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484">
      <w:bodyDiv w:val="1"/>
      <w:marLeft w:val="0"/>
      <w:marRight w:val="0"/>
      <w:marTop w:val="0"/>
      <w:marBottom w:val="0"/>
      <w:divBdr>
        <w:top w:val="none" w:sz="0" w:space="0" w:color="auto"/>
        <w:left w:val="none" w:sz="0" w:space="0" w:color="auto"/>
        <w:bottom w:val="none" w:sz="0" w:space="0" w:color="auto"/>
        <w:right w:val="none" w:sz="0" w:space="0" w:color="auto"/>
      </w:divBdr>
      <w:divsChild>
        <w:div w:id="140924817">
          <w:marLeft w:val="0"/>
          <w:marRight w:val="0"/>
          <w:marTop w:val="0"/>
          <w:marBottom w:val="0"/>
          <w:divBdr>
            <w:top w:val="none" w:sz="0" w:space="0" w:color="auto"/>
            <w:left w:val="none" w:sz="0" w:space="0" w:color="auto"/>
            <w:bottom w:val="none" w:sz="0" w:space="0" w:color="auto"/>
            <w:right w:val="none" w:sz="0" w:space="0" w:color="auto"/>
          </w:divBdr>
          <w:divsChild>
            <w:div w:id="942423776">
              <w:marLeft w:val="0"/>
              <w:marRight w:val="0"/>
              <w:marTop w:val="0"/>
              <w:marBottom w:val="0"/>
              <w:divBdr>
                <w:top w:val="none" w:sz="0" w:space="0" w:color="auto"/>
                <w:left w:val="none" w:sz="0" w:space="0" w:color="auto"/>
                <w:bottom w:val="none" w:sz="0" w:space="0" w:color="auto"/>
                <w:right w:val="none" w:sz="0" w:space="0" w:color="auto"/>
              </w:divBdr>
            </w:div>
            <w:div w:id="1138574803">
              <w:marLeft w:val="0"/>
              <w:marRight w:val="0"/>
              <w:marTop w:val="0"/>
              <w:marBottom w:val="0"/>
              <w:divBdr>
                <w:top w:val="none" w:sz="0" w:space="0" w:color="auto"/>
                <w:left w:val="none" w:sz="0" w:space="0" w:color="auto"/>
                <w:bottom w:val="none" w:sz="0" w:space="0" w:color="auto"/>
                <w:right w:val="none" w:sz="0" w:space="0" w:color="auto"/>
              </w:divBdr>
            </w:div>
            <w:div w:id="1406608944">
              <w:marLeft w:val="0"/>
              <w:marRight w:val="0"/>
              <w:marTop w:val="0"/>
              <w:marBottom w:val="0"/>
              <w:divBdr>
                <w:top w:val="none" w:sz="0" w:space="0" w:color="auto"/>
                <w:left w:val="none" w:sz="0" w:space="0" w:color="auto"/>
                <w:bottom w:val="none" w:sz="0" w:space="0" w:color="auto"/>
                <w:right w:val="none" w:sz="0" w:space="0" w:color="auto"/>
              </w:divBdr>
            </w:div>
            <w:div w:id="543369993">
              <w:marLeft w:val="0"/>
              <w:marRight w:val="0"/>
              <w:marTop w:val="0"/>
              <w:marBottom w:val="0"/>
              <w:divBdr>
                <w:top w:val="none" w:sz="0" w:space="0" w:color="auto"/>
                <w:left w:val="none" w:sz="0" w:space="0" w:color="auto"/>
                <w:bottom w:val="none" w:sz="0" w:space="0" w:color="auto"/>
                <w:right w:val="none" w:sz="0" w:space="0" w:color="auto"/>
              </w:divBdr>
            </w:div>
            <w:div w:id="43726363">
              <w:marLeft w:val="0"/>
              <w:marRight w:val="0"/>
              <w:marTop w:val="0"/>
              <w:marBottom w:val="0"/>
              <w:divBdr>
                <w:top w:val="none" w:sz="0" w:space="0" w:color="auto"/>
                <w:left w:val="none" w:sz="0" w:space="0" w:color="auto"/>
                <w:bottom w:val="none" w:sz="0" w:space="0" w:color="auto"/>
                <w:right w:val="none" w:sz="0" w:space="0" w:color="auto"/>
              </w:divBdr>
            </w:div>
            <w:div w:id="851913633">
              <w:marLeft w:val="0"/>
              <w:marRight w:val="0"/>
              <w:marTop w:val="0"/>
              <w:marBottom w:val="0"/>
              <w:divBdr>
                <w:top w:val="none" w:sz="0" w:space="0" w:color="auto"/>
                <w:left w:val="none" w:sz="0" w:space="0" w:color="auto"/>
                <w:bottom w:val="none" w:sz="0" w:space="0" w:color="auto"/>
                <w:right w:val="none" w:sz="0" w:space="0" w:color="auto"/>
              </w:divBdr>
            </w:div>
            <w:div w:id="1710303276">
              <w:marLeft w:val="0"/>
              <w:marRight w:val="0"/>
              <w:marTop w:val="0"/>
              <w:marBottom w:val="0"/>
              <w:divBdr>
                <w:top w:val="none" w:sz="0" w:space="0" w:color="auto"/>
                <w:left w:val="none" w:sz="0" w:space="0" w:color="auto"/>
                <w:bottom w:val="none" w:sz="0" w:space="0" w:color="auto"/>
                <w:right w:val="none" w:sz="0" w:space="0" w:color="auto"/>
              </w:divBdr>
            </w:div>
            <w:div w:id="583345228">
              <w:marLeft w:val="0"/>
              <w:marRight w:val="0"/>
              <w:marTop w:val="0"/>
              <w:marBottom w:val="0"/>
              <w:divBdr>
                <w:top w:val="none" w:sz="0" w:space="0" w:color="auto"/>
                <w:left w:val="none" w:sz="0" w:space="0" w:color="auto"/>
                <w:bottom w:val="none" w:sz="0" w:space="0" w:color="auto"/>
                <w:right w:val="none" w:sz="0" w:space="0" w:color="auto"/>
              </w:divBdr>
            </w:div>
            <w:div w:id="390622387">
              <w:marLeft w:val="0"/>
              <w:marRight w:val="0"/>
              <w:marTop w:val="0"/>
              <w:marBottom w:val="0"/>
              <w:divBdr>
                <w:top w:val="none" w:sz="0" w:space="0" w:color="auto"/>
                <w:left w:val="none" w:sz="0" w:space="0" w:color="auto"/>
                <w:bottom w:val="none" w:sz="0" w:space="0" w:color="auto"/>
                <w:right w:val="none" w:sz="0" w:space="0" w:color="auto"/>
              </w:divBdr>
            </w:div>
            <w:div w:id="711534595">
              <w:marLeft w:val="0"/>
              <w:marRight w:val="0"/>
              <w:marTop w:val="0"/>
              <w:marBottom w:val="0"/>
              <w:divBdr>
                <w:top w:val="none" w:sz="0" w:space="0" w:color="auto"/>
                <w:left w:val="none" w:sz="0" w:space="0" w:color="auto"/>
                <w:bottom w:val="none" w:sz="0" w:space="0" w:color="auto"/>
                <w:right w:val="none" w:sz="0" w:space="0" w:color="auto"/>
              </w:divBdr>
            </w:div>
            <w:div w:id="523908512">
              <w:marLeft w:val="0"/>
              <w:marRight w:val="0"/>
              <w:marTop w:val="0"/>
              <w:marBottom w:val="0"/>
              <w:divBdr>
                <w:top w:val="none" w:sz="0" w:space="0" w:color="auto"/>
                <w:left w:val="none" w:sz="0" w:space="0" w:color="auto"/>
                <w:bottom w:val="none" w:sz="0" w:space="0" w:color="auto"/>
                <w:right w:val="none" w:sz="0" w:space="0" w:color="auto"/>
              </w:divBdr>
            </w:div>
            <w:div w:id="1664816436">
              <w:marLeft w:val="0"/>
              <w:marRight w:val="0"/>
              <w:marTop w:val="0"/>
              <w:marBottom w:val="0"/>
              <w:divBdr>
                <w:top w:val="none" w:sz="0" w:space="0" w:color="auto"/>
                <w:left w:val="none" w:sz="0" w:space="0" w:color="auto"/>
                <w:bottom w:val="none" w:sz="0" w:space="0" w:color="auto"/>
                <w:right w:val="none" w:sz="0" w:space="0" w:color="auto"/>
              </w:divBdr>
            </w:div>
            <w:div w:id="1777752553">
              <w:marLeft w:val="0"/>
              <w:marRight w:val="0"/>
              <w:marTop w:val="0"/>
              <w:marBottom w:val="0"/>
              <w:divBdr>
                <w:top w:val="none" w:sz="0" w:space="0" w:color="auto"/>
                <w:left w:val="none" w:sz="0" w:space="0" w:color="auto"/>
                <w:bottom w:val="none" w:sz="0" w:space="0" w:color="auto"/>
                <w:right w:val="none" w:sz="0" w:space="0" w:color="auto"/>
              </w:divBdr>
            </w:div>
            <w:div w:id="1956252159">
              <w:marLeft w:val="0"/>
              <w:marRight w:val="0"/>
              <w:marTop w:val="0"/>
              <w:marBottom w:val="0"/>
              <w:divBdr>
                <w:top w:val="none" w:sz="0" w:space="0" w:color="auto"/>
                <w:left w:val="none" w:sz="0" w:space="0" w:color="auto"/>
                <w:bottom w:val="none" w:sz="0" w:space="0" w:color="auto"/>
                <w:right w:val="none" w:sz="0" w:space="0" w:color="auto"/>
              </w:divBdr>
            </w:div>
            <w:div w:id="195583468">
              <w:marLeft w:val="0"/>
              <w:marRight w:val="0"/>
              <w:marTop w:val="0"/>
              <w:marBottom w:val="0"/>
              <w:divBdr>
                <w:top w:val="none" w:sz="0" w:space="0" w:color="auto"/>
                <w:left w:val="none" w:sz="0" w:space="0" w:color="auto"/>
                <w:bottom w:val="none" w:sz="0" w:space="0" w:color="auto"/>
                <w:right w:val="none" w:sz="0" w:space="0" w:color="auto"/>
              </w:divBdr>
            </w:div>
            <w:div w:id="972441622">
              <w:marLeft w:val="0"/>
              <w:marRight w:val="0"/>
              <w:marTop w:val="0"/>
              <w:marBottom w:val="0"/>
              <w:divBdr>
                <w:top w:val="none" w:sz="0" w:space="0" w:color="auto"/>
                <w:left w:val="none" w:sz="0" w:space="0" w:color="auto"/>
                <w:bottom w:val="none" w:sz="0" w:space="0" w:color="auto"/>
                <w:right w:val="none" w:sz="0" w:space="0" w:color="auto"/>
              </w:divBdr>
            </w:div>
            <w:div w:id="465783551">
              <w:marLeft w:val="0"/>
              <w:marRight w:val="0"/>
              <w:marTop w:val="0"/>
              <w:marBottom w:val="0"/>
              <w:divBdr>
                <w:top w:val="none" w:sz="0" w:space="0" w:color="auto"/>
                <w:left w:val="none" w:sz="0" w:space="0" w:color="auto"/>
                <w:bottom w:val="none" w:sz="0" w:space="0" w:color="auto"/>
                <w:right w:val="none" w:sz="0" w:space="0" w:color="auto"/>
              </w:divBdr>
            </w:div>
            <w:div w:id="1168134601">
              <w:marLeft w:val="0"/>
              <w:marRight w:val="0"/>
              <w:marTop w:val="0"/>
              <w:marBottom w:val="0"/>
              <w:divBdr>
                <w:top w:val="none" w:sz="0" w:space="0" w:color="auto"/>
                <w:left w:val="none" w:sz="0" w:space="0" w:color="auto"/>
                <w:bottom w:val="none" w:sz="0" w:space="0" w:color="auto"/>
                <w:right w:val="none" w:sz="0" w:space="0" w:color="auto"/>
              </w:divBdr>
            </w:div>
            <w:div w:id="739332922">
              <w:marLeft w:val="0"/>
              <w:marRight w:val="0"/>
              <w:marTop w:val="0"/>
              <w:marBottom w:val="0"/>
              <w:divBdr>
                <w:top w:val="none" w:sz="0" w:space="0" w:color="auto"/>
                <w:left w:val="none" w:sz="0" w:space="0" w:color="auto"/>
                <w:bottom w:val="none" w:sz="0" w:space="0" w:color="auto"/>
                <w:right w:val="none" w:sz="0" w:space="0" w:color="auto"/>
              </w:divBdr>
            </w:div>
            <w:div w:id="1870411696">
              <w:marLeft w:val="0"/>
              <w:marRight w:val="0"/>
              <w:marTop w:val="0"/>
              <w:marBottom w:val="0"/>
              <w:divBdr>
                <w:top w:val="none" w:sz="0" w:space="0" w:color="auto"/>
                <w:left w:val="none" w:sz="0" w:space="0" w:color="auto"/>
                <w:bottom w:val="none" w:sz="0" w:space="0" w:color="auto"/>
                <w:right w:val="none" w:sz="0" w:space="0" w:color="auto"/>
              </w:divBdr>
            </w:div>
            <w:div w:id="1914118439">
              <w:marLeft w:val="0"/>
              <w:marRight w:val="0"/>
              <w:marTop w:val="0"/>
              <w:marBottom w:val="0"/>
              <w:divBdr>
                <w:top w:val="none" w:sz="0" w:space="0" w:color="auto"/>
                <w:left w:val="none" w:sz="0" w:space="0" w:color="auto"/>
                <w:bottom w:val="none" w:sz="0" w:space="0" w:color="auto"/>
                <w:right w:val="none" w:sz="0" w:space="0" w:color="auto"/>
              </w:divBdr>
            </w:div>
            <w:div w:id="1739788072">
              <w:marLeft w:val="0"/>
              <w:marRight w:val="0"/>
              <w:marTop w:val="0"/>
              <w:marBottom w:val="0"/>
              <w:divBdr>
                <w:top w:val="none" w:sz="0" w:space="0" w:color="auto"/>
                <w:left w:val="none" w:sz="0" w:space="0" w:color="auto"/>
                <w:bottom w:val="none" w:sz="0" w:space="0" w:color="auto"/>
                <w:right w:val="none" w:sz="0" w:space="0" w:color="auto"/>
              </w:divBdr>
            </w:div>
            <w:div w:id="2085446285">
              <w:marLeft w:val="0"/>
              <w:marRight w:val="0"/>
              <w:marTop w:val="0"/>
              <w:marBottom w:val="0"/>
              <w:divBdr>
                <w:top w:val="none" w:sz="0" w:space="0" w:color="auto"/>
                <w:left w:val="none" w:sz="0" w:space="0" w:color="auto"/>
                <w:bottom w:val="none" w:sz="0" w:space="0" w:color="auto"/>
                <w:right w:val="none" w:sz="0" w:space="0" w:color="auto"/>
              </w:divBdr>
            </w:div>
            <w:div w:id="1500847359">
              <w:marLeft w:val="0"/>
              <w:marRight w:val="0"/>
              <w:marTop w:val="0"/>
              <w:marBottom w:val="0"/>
              <w:divBdr>
                <w:top w:val="none" w:sz="0" w:space="0" w:color="auto"/>
                <w:left w:val="none" w:sz="0" w:space="0" w:color="auto"/>
                <w:bottom w:val="none" w:sz="0" w:space="0" w:color="auto"/>
                <w:right w:val="none" w:sz="0" w:space="0" w:color="auto"/>
              </w:divBdr>
            </w:div>
            <w:div w:id="1971665931">
              <w:marLeft w:val="0"/>
              <w:marRight w:val="0"/>
              <w:marTop w:val="0"/>
              <w:marBottom w:val="0"/>
              <w:divBdr>
                <w:top w:val="none" w:sz="0" w:space="0" w:color="auto"/>
                <w:left w:val="none" w:sz="0" w:space="0" w:color="auto"/>
                <w:bottom w:val="none" w:sz="0" w:space="0" w:color="auto"/>
                <w:right w:val="none" w:sz="0" w:space="0" w:color="auto"/>
              </w:divBdr>
            </w:div>
            <w:div w:id="15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5721">
      <w:bodyDiv w:val="1"/>
      <w:marLeft w:val="0"/>
      <w:marRight w:val="0"/>
      <w:marTop w:val="0"/>
      <w:marBottom w:val="0"/>
      <w:divBdr>
        <w:top w:val="none" w:sz="0" w:space="0" w:color="auto"/>
        <w:left w:val="none" w:sz="0" w:space="0" w:color="auto"/>
        <w:bottom w:val="none" w:sz="0" w:space="0" w:color="auto"/>
        <w:right w:val="none" w:sz="0" w:space="0" w:color="auto"/>
      </w:divBdr>
    </w:div>
    <w:div w:id="1926454132">
      <w:bodyDiv w:val="1"/>
      <w:marLeft w:val="0"/>
      <w:marRight w:val="0"/>
      <w:marTop w:val="0"/>
      <w:marBottom w:val="0"/>
      <w:divBdr>
        <w:top w:val="none" w:sz="0" w:space="0" w:color="auto"/>
        <w:left w:val="none" w:sz="0" w:space="0" w:color="auto"/>
        <w:bottom w:val="none" w:sz="0" w:space="0" w:color="auto"/>
        <w:right w:val="none" w:sz="0" w:space="0" w:color="auto"/>
      </w:divBdr>
    </w:div>
    <w:div w:id="1928226226">
      <w:bodyDiv w:val="1"/>
      <w:marLeft w:val="0"/>
      <w:marRight w:val="0"/>
      <w:marTop w:val="0"/>
      <w:marBottom w:val="0"/>
      <w:divBdr>
        <w:top w:val="none" w:sz="0" w:space="0" w:color="auto"/>
        <w:left w:val="none" w:sz="0" w:space="0" w:color="auto"/>
        <w:bottom w:val="none" w:sz="0" w:space="0" w:color="auto"/>
        <w:right w:val="none" w:sz="0" w:space="0" w:color="auto"/>
      </w:divBdr>
    </w:div>
    <w:div w:id="1951621639">
      <w:bodyDiv w:val="1"/>
      <w:marLeft w:val="0"/>
      <w:marRight w:val="0"/>
      <w:marTop w:val="0"/>
      <w:marBottom w:val="0"/>
      <w:divBdr>
        <w:top w:val="none" w:sz="0" w:space="0" w:color="auto"/>
        <w:left w:val="none" w:sz="0" w:space="0" w:color="auto"/>
        <w:bottom w:val="none" w:sz="0" w:space="0" w:color="auto"/>
        <w:right w:val="none" w:sz="0" w:space="0" w:color="auto"/>
      </w:divBdr>
    </w:div>
    <w:div w:id="1984845636">
      <w:bodyDiv w:val="1"/>
      <w:marLeft w:val="0"/>
      <w:marRight w:val="0"/>
      <w:marTop w:val="0"/>
      <w:marBottom w:val="0"/>
      <w:divBdr>
        <w:top w:val="none" w:sz="0" w:space="0" w:color="auto"/>
        <w:left w:val="none" w:sz="0" w:space="0" w:color="auto"/>
        <w:bottom w:val="none" w:sz="0" w:space="0" w:color="auto"/>
        <w:right w:val="none" w:sz="0" w:space="0" w:color="auto"/>
      </w:divBdr>
    </w:div>
    <w:div w:id="2012370803">
      <w:bodyDiv w:val="1"/>
      <w:marLeft w:val="0"/>
      <w:marRight w:val="0"/>
      <w:marTop w:val="0"/>
      <w:marBottom w:val="0"/>
      <w:divBdr>
        <w:top w:val="none" w:sz="0" w:space="0" w:color="auto"/>
        <w:left w:val="none" w:sz="0" w:space="0" w:color="auto"/>
        <w:bottom w:val="none" w:sz="0" w:space="0" w:color="auto"/>
        <w:right w:val="none" w:sz="0" w:space="0" w:color="auto"/>
      </w:divBdr>
      <w:divsChild>
        <w:div w:id="590968056">
          <w:marLeft w:val="0"/>
          <w:marRight w:val="0"/>
          <w:marTop w:val="0"/>
          <w:marBottom w:val="0"/>
          <w:divBdr>
            <w:top w:val="none" w:sz="0" w:space="0" w:color="auto"/>
            <w:left w:val="none" w:sz="0" w:space="0" w:color="auto"/>
            <w:bottom w:val="none" w:sz="0" w:space="0" w:color="auto"/>
            <w:right w:val="none" w:sz="0" w:space="0" w:color="auto"/>
          </w:divBdr>
          <w:divsChild>
            <w:div w:id="1537235653">
              <w:marLeft w:val="0"/>
              <w:marRight w:val="0"/>
              <w:marTop w:val="0"/>
              <w:marBottom w:val="0"/>
              <w:divBdr>
                <w:top w:val="none" w:sz="0" w:space="0" w:color="auto"/>
                <w:left w:val="none" w:sz="0" w:space="0" w:color="auto"/>
                <w:bottom w:val="none" w:sz="0" w:space="0" w:color="auto"/>
                <w:right w:val="none" w:sz="0" w:space="0" w:color="auto"/>
              </w:divBdr>
            </w:div>
            <w:div w:id="1545827020">
              <w:marLeft w:val="0"/>
              <w:marRight w:val="0"/>
              <w:marTop w:val="0"/>
              <w:marBottom w:val="0"/>
              <w:divBdr>
                <w:top w:val="none" w:sz="0" w:space="0" w:color="auto"/>
                <w:left w:val="none" w:sz="0" w:space="0" w:color="auto"/>
                <w:bottom w:val="none" w:sz="0" w:space="0" w:color="auto"/>
                <w:right w:val="none" w:sz="0" w:space="0" w:color="auto"/>
              </w:divBdr>
            </w:div>
            <w:div w:id="685403305">
              <w:marLeft w:val="0"/>
              <w:marRight w:val="0"/>
              <w:marTop w:val="0"/>
              <w:marBottom w:val="0"/>
              <w:divBdr>
                <w:top w:val="none" w:sz="0" w:space="0" w:color="auto"/>
                <w:left w:val="none" w:sz="0" w:space="0" w:color="auto"/>
                <w:bottom w:val="none" w:sz="0" w:space="0" w:color="auto"/>
                <w:right w:val="none" w:sz="0" w:space="0" w:color="auto"/>
              </w:divBdr>
            </w:div>
            <w:div w:id="767892160">
              <w:marLeft w:val="0"/>
              <w:marRight w:val="0"/>
              <w:marTop w:val="0"/>
              <w:marBottom w:val="0"/>
              <w:divBdr>
                <w:top w:val="none" w:sz="0" w:space="0" w:color="auto"/>
                <w:left w:val="none" w:sz="0" w:space="0" w:color="auto"/>
                <w:bottom w:val="none" w:sz="0" w:space="0" w:color="auto"/>
                <w:right w:val="none" w:sz="0" w:space="0" w:color="auto"/>
              </w:divBdr>
            </w:div>
            <w:div w:id="1341352977">
              <w:marLeft w:val="0"/>
              <w:marRight w:val="0"/>
              <w:marTop w:val="0"/>
              <w:marBottom w:val="0"/>
              <w:divBdr>
                <w:top w:val="none" w:sz="0" w:space="0" w:color="auto"/>
                <w:left w:val="none" w:sz="0" w:space="0" w:color="auto"/>
                <w:bottom w:val="none" w:sz="0" w:space="0" w:color="auto"/>
                <w:right w:val="none" w:sz="0" w:space="0" w:color="auto"/>
              </w:divBdr>
            </w:div>
            <w:div w:id="1913541470">
              <w:marLeft w:val="0"/>
              <w:marRight w:val="0"/>
              <w:marTop w:val="0"/>
              <w:marBottom w:val="0"/>
              <w:divBdr>
                <w:top w:val="none" w:sz="0" w:space="0" w:color="auto"/>
                <w:left w:val="none" w:sz="0" w:space="0" w:color="auto"/>
                <w:bottom w:val="none" w:sz="0" w:space="0" w:color="auto"/>
                <w:right w:val="none" w:sz="0" w:space="0" w:color="auto"/>
              </w:divBdr>
            </w:div>
            <w:div w:id="1617905598">
              <w:marLeft w:val="0"/>
              <w:marRight w:val="0"/>
              <w:marTop w:val="0"/>
              <w:marBottom w:val="0"/>
              <w:divBdr>
                <w:top w:val="none" w:sz="0" w:space="0" w:color="auto"/>
                <w:left w:val="none" w:sz="0" w:space="0" w:color="auto"/>
                <w:bottom w:val="none" w:sz="0" w:space="0" w:color="auto"/>
                <w:right w:val="none" w:sz="0" w:space="0" w:color="auto"/>
              </w:divBdr>
            </w:div>
            <w:div w:id="1471897444">
              <w:marLeft w:val="0"/>
              <w:marRight w:val="0"/>
              <w:marTop w:val="0"/>
              <w:marBottom w:val="0"/>
              <w:divBdr>
                <w:top w:val="none" w:sz="0" w:space="0" w:color="auto"/>
                <w:left w:val="none" w:sz="0" w:space="0" w:color="auto"/>
                <w:bottom w:val="none" w:sz="0" w:space="0" w:color="auto"/>
                <w:right w:val="none" w:sz="0" w:space="0" w:color="auto"/>
              </w:divBdr>
            </w:div>
            <w:div w:id="533349120">
              <w:marLeft w:val="0"/>
              <w:marRight w:val="0"/>
              <w:marTop w:val="0"/>
              <w:marBottom w:val="0"/>
              <w:divBdr>
                <w:top w:val="none" w:sz="0" w:space="0" w:color="auto"/>
                <w:left w:val="none" w:sz="0" w:space="0" w:color="auto"/>
                <w:bottom w:val="none" w:sz="0" w:space="0" w:color="auto"/>
                <w:right w:val="none" w:sz="0" w:space="0" w:color="auto"/>
              </w:divBdr>
            </w:div>
            <w:div w:id="1713380166">
              <w:marLeft w:val="0"/>
              <w:marRight w:val="0"/>
              <w:marTop w:val="0"/>
              <w:marBottom w:val="0"/>
              <w:divBdr>
                <w:top w:val="none" w:sz="0" w:space="0" w:color="auto"/>
                <w:left w:val="none" w:sz="0" w:space="0" w:color="auto"/>
                <w:bottom w:val="none" w:sz="0" w:space="0" w:color="auto"/>
                <w:right w:val="none" w:sz="0" w:space="0" w:color="auto"/>
              </w:divBdr>
            </w:div>
            <w:div w:id="1794013270">
              <w:marLeft w:val="0"/>
              <w:marRight w:val="0"/>
              <w:marTop w:val="0"/>
              <w:marBottom w:val="0"/>
              <w:divBdr>
                <w:top w:val="none" w:sz="0" w:space="0" w:color="auto"/>
                <w:left w:val="none" w:sz="0" w:space="0" w:color="auto"/>
                <w:bottom w:val="none" w:sz="0" w:space="0" w:color="auto"/>
                <w:right w:val="none" w:sz="0" w:space="0" w:color="auto"/>
              </w:divBdr>
            </w:div>
            <w:div w:id="928928742">
              <w:marLeft w:val="0"/>
              <w:marRight w:val="0"/>
              <w:marTop w:val="0"/>
              <w:marBottom w:val="0"/>
              <w:divBdr>
                <w:top w:val="none" w:sz="0" w:space="0" w:color="auto"/>
                <w:left w:val="none" w:sz="0" w:space="0" w:color="auto"/>
                <w:bottom w:val="none" w:sz="0" w:space="0" w:color="auto"/>
                <w:right w:val="none" w:sz="0" w:space="0" w:color="auto"/>
              </w:divBdr>
            </w:div>
            <w:div w:id="853616626">
              <w:marLeft w:val="0"/>
              <w:marRight w:val="0"/>
              <w:marTop w:val="0"/>
              <w:marBottom w:val="0"/>
              <w:divBdr>
                <w:top w:val="none" w:sz="0" w:space="0" w:color="auto"/>
                <w:left w:val="none" w:sz="0" w:space="0" w:color="auto"/>
                <w:bottom w:val="none" w:sz="0" w:space="0" w:color="auto"/>
                <w:right w:val="none" w:sz="0" w:space="0" w:color="auto"/>
              </w:divBdr>
            </w:div>
            <w:div w:id="141578478">
              <w:marLeft w:val="0"/>
              <w:marRight w:val="0"/>
              <w:marTop w:val="0"/>
              <w:marBottom w:val="0"/>
              <w:divBdr>
                <w:top w:val="none" w:sz="0" w:space="0" w:color="auto"/>
                <w:left w:val="none" w:sz="0" w:space="0" w:color="auto"/>
                <w:bottom w:val="none" w:sz="0" w:space="0" w:color="auto"/>
                <w:right w:val="none" w:sz="0" w:space="0" w:color="auto"/>
              </w:divBdr>
            </w:div>
            <w:div w:id="1510833060">
              <w:marLeft w:val="0"/>
              <w:marRight w:val="0"/>
              <w:marTop w:val="0"/>
              <w:marBottom w:val="0"/>
              <w:divBdr>
                <w:top w:val="none" w:sz="0" w:space="0" w:color="auto"/>
                <w:left w:val="none" w:sz="0" w:space="0" w:color="auto"/>
                <w:bottom w:val="none" w:sz="0" w:space="0" w:color="auto"/>
                <w:right w:val="none" w:sz="0" w:space="0" w:color="auto"/>
              </w:divBdr>
            </w:div>
            <w:div w:id="26874208">
              <w:marLeft w:val="0"/>
              <w:marRight w:val="0"/>
              <w:marTop w:val="0"/>
              <w:marBottom w:val="0"/>
              <w:divBdr>
                <w:top w:val="none" w:sz="0" w:space="0" w:color="auto"/>
                <w:left w:val="none" w:sz="0" w:space="0" w:color="auto"/>
                <w:bottom w:val="none" w:sz="0" w:space="0" w:color="auto"/>
                <w:right w:val="none" w:sz="0" w:space="0" w:color="auto"/>
              </w:divBdr>
            </w:div>
            <w:div w:id="755521968">
              <w:marLeft w:val="0"/>
              <w:marRight w:val="0"/>
              <w:marTop w:val="0"/>
              <w:marBottom w:val="0"/>
              <w:divBdr>
                <w:top w:val="none" w:sz="0" w:space="0" w:color="auto"/>
                <w:left w:val="none" w:sz="0" w:space="0" w:color="auto"/>
                <w:bottom w:val="none" w:sz="0" w:space="0" w:color="auto"/>
                <w:right w:val="none" w:sz="0" w:space="0" w:color="auto"/>
              </w:divBdr>
            </w:div>
            <w:div w:id="1463501108">
              <w:marLeft w:val="0"/>
              <w:marRight w:val="0"/>
              <w:marTop w:val="0"/>
              <w:marBottom w:val="0"/>
              <w:divBdr>
                <w:top w:val="none" w:sz="0" w:space="0" w:color="auto"/>
                <w:left w:val="none" w:sz="0" w:space="0" w:color="auto"/>
                <w:bottom w:val="none" w:sz="0" w:space="0" w:color="auto"/>
                <w:right w:val="none" w:sz="0" w:space="0" w:color="auto"/>
              </w:divBdr>
            </w:div>
            <w:div w:id="196086262">
              <w:marLeft w:val="0"/>
              <w:marRight w:val="0"/>
              <w:marTop w:val="0"/>
              <w:marBottom w:val="0"/>
              <w:divBdr>
                <w:top w:val="none" w:sz="0" w:space="0" w:color="auto"/>
                <w:left w:val="none" w:sz="0" w:space="0" w:color="auto"/>
                <w:bottom w:val="none" w:sz="0" w:space="0" w:color="auto"/>
                <w:right w:val="none" w:sz="0" w:space="0" w:color="auto"/>
              </w:divBdr>
            </w:div>
            <w:div w:id="960040408">
              <w:marLeft w:val="0"/>
              <w:marRight w:val="0"/>
              <w:marTop w:val="0"/>
              <w:marBottom w:val="0"/>
              <w:divBdr>
                <w:top w:val="none" w:sz="0" w:space="0" w:color="auto"/>
                <w:left w:val="none" w:sz="0" w:space="0" w:color="auto"/>
                <w:bottom w:val="none" w:sz="0" w:space="0" w:color="auto"/>
                <w:right w:val="none" w:sz="0" w:space="0" w:color="auto"/>
              </w:divBdr>
            </w:div>
            <w:div w:id="3864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7692">
      <w:bodyDiv w:val="1"/>
      <w:marLeft w:val="0"/>
      <w:marRight w:val="0"/>
      <w:marTop w:val="0"/>
      <w:marBottom w:val="0"/>
      <w:divBdr>
        <w:top w:val="none" w:sz="0" w:space="0" w:color="auto"/>
        <w:left w:val="none" w:sz="0" w:space="0" w:color="auto"/>
        <w:bottom w:val="none" w:sz="0" w:space="0" w:color="auto"/>
        <w:right w:val="none" w:sz="0" w:space="0" w:color="auto"/>
      </w:divBdr>
    </w:div>
    <w:div w:id="2100714875">
      <w:bodyDiv w:val="1"/>
      <w:marLeft w:val="0"/>
      <w:marRight w:val="0"/>
      <w:marTop w:val="0"/>
      <w:marBottom w:val="0"/>
      <w:divBdr>
        <w:top w:val="none" w:sz="0" w:space="0" w:color="auto"/>
        <w:left w:val="none" w:sz="0" w:space="0" w:color="auto"/>
        <w:bottom w:val="none" w:sz="0" w:space="0" w:color="auto"/>
        <w:right w:val="none" w:sz="0" w:space="0" w:color="auto"/>
      </w:divBdr>
    </w:div>
    <w:div w:id="2138640655">
      <w:bodyDiv w:val="1"/>
      <w:marLeft w:val="0"/>
      <w:marRight w:val="0"/>
      <w:marTop w:val="0"/>
      <w:marBottom w:val="0"/>
      <w:divBdr>
        <w:top w:val="none" w:sz="0" w:space="0" w:color="auto"/>
        <w:left w:val="none" w:sz="0" w:space="0" w:color="auto"/>
        <w:bottom w:val="none" w:sz="0" w:space="0" w:color="auto"/>
        <w:right w:val="none" w:sz="0" w:space="0" w:color="auto"/>
      </w:divBdr>
      <w:divsChild>
        <w:div w:id="2064795376">
          <w:marLeft w:val="0"/>
          <w:marRight w:val="0"/>
          <w:marTop w:val="0"/>
          <w:marBottom w:val="0"/>
          <w:divBdr>
            <w:top w:val="none" w:sz="0" w:space="0" w:color="auto"/>
            <w:left w:val="none" w:sz="0" w:space="0" w:color="auto"/>
            <w:bottom w:val="none" w:sz="0" w:space="0" w:color="auto"/>
            <w:right w:val="none" w:sz="0" w:space="0" w:color="auto"/>
          </w:divBdr>
          <w:divsChild>
            <w:div w:id="2057313520">
              <w:marLeft w:val="0"/>
              <w:marRight w:val="0"/>
              <w:marTop w:val="0"/>
              <w:marBottom w:val="0"/>
              <w:divBdr>
                <w:top w:val="none" w:sz="0" w:space="0" w:color="auto"/>
                <w:left w:val="none" w:sz="0" w:space="0" w:color="auto"/>
                <w:bottom w:val="none" w:sz="0" w:space="0" w:color="auto"/>
                <w:right w:val="none" w:sz="0" w:space="0" w:color="auto"/>
              </w:divBdr>
            </w:div>
            <w:div w:id="600113182">
              <w:marLeft w:val="0"/>
              <w:marRight w:val="0"/>
              <w:marTop w:val="0"/>
              <w:marBottom w:val="0"/>
              <w:divBdr>
                <w:top w:val="none" w:sz="0" w:space="0" w:color="auto"/>
                <w:left w:val="none" w:sz="0" w:space="0" w:color="auto"/>
                <w:bottom w:val="none" w:sz="0" w:space="0" w:color="auto"/>
                <w:right w:val="none" w:sz="0" w:space="0" w:color="auto"/>
              </w:divBdr>
            </w:div>
            <w:div w:id="2026131472">
              <w:marLeft w:val="0"/>
              <w:marRight w:val="0"/>
              <w:marTop w:val="0"/>
              <w:marBottom w:val="0"/>
              <w:divBdr>
                <w:top w:val="none" w:sz="0" w:space="0" w:color="auto"/>
                <w:left w:val="none" w:sz="0" w:space="0" w:color="auto"/>
                <w:bottom w:val="none" w:sz="0" w:space="0" w:color="auto"/>
                <w:right w:val="none" w:sz="0" w:space="0" w:color="auto"/>
              </w:divBdr>
            </w:div>
            <w:div w:id="226458057">
              <w:marLeft w:val="0"/>
              <w:marRight w:val="0"/>
              <w:marTop w:val="0"/>
              <w:marBottom w:val="0"/>
              <w:divBdr>
                <w:top w:val="none" w:sz="0" w:space="0" w:color="auto"/>
                <w:left w:val="none" w:sz="0" w:space="0" w:color="auto"/>
                <w:bottom w:val="none" w:sz="0" w:space="0" w:color="auto"/>
                <w:right w:val="none" w:sz="0" w:space="0" w:color="auto"/>
              </w:divBdr>
            </w:div>
            <w:div w:id="1168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xios@0.17.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ocuments\Documentos%20Lucas\Mestrado\Disserta&#231;&#227;o\Disserta&#231;&#227;o_Lucas.dotx" TargetMode="External"/></Relationships>
</file>

<file path=word/theme/theme1.xml><?xml version="1.0" encoding="utf-8"?>
<a:theme xmlns:a="http://schemas.openxmlformats.org/drawingml/2006/main" name="Tema do Office">
  <a:themeElements>
    <a:clrScheme name="Personalizada 1">
      <a:dk1>
        <a:srgbClr val="000000"/>
      </a:dk1>
      <a:lt1>
        <a:sysClr val="window" lastClr="FFFFFF"/>
      </a:lt1>
      <a:dk2>
        <a:srgbClr val="000000"/>
      </a:dk2>
      <a:lt2>
        <a:srgbClr val="FFFFFF"/>
      </a:lt2>
      <a:accent1>
        <a:srgbClr val="0070C0"/>
      </a:accent1>
      <a:accent2>
        <a:srgbClr val="C0504D"/>
      </a:accent2>
      <a:accent3>
        <a:srgbClr val="9BBB59"/>
      </a:accent3>
      <a:accent4>
        <a:srgbClr val="8064A2"/>
      </a:accent4>
      <a:accent5>
        <a:srgbClr val="0070C0"/>
      </a:accent5>
      <a:accent6>
        <a:srgbClr val="F79646"/>
      </a:accent6>
      <a:hlink>
        <a:srgbClr val="0000FF"/>
      </a:hlink>
      <a:folHlink>
        <a:srgbClr val="800080"/>
      </a:folHlink>
    </a:clrScheme>
    <a:fontScheme name="Personalizada 1">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B7531-BB52-4460-AB7D-B34F3167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Dissertação_Lucas</Template>
  <TotalTime>313</TotalTime>
  <Pages>110</Pages>
  <Words>18547</Words>
  <Characters>100159</Characters>
  <Application>Microsoft Office Word</Application>
  <DocSecurity>0</DocSecurity>
  <Lines>834</Lines>
  <Paragraphs>236</Paragraphs>
  <ScaleCrop>false</ScaleCrop>
  <HeadingPairs>
    <vt:vector size="2" baseType="variant">
      <vt:variant>
        <vt:lpstr>Título</vt:lpstr>
      </vt:variant>
      <vt:variant>
        <vt:i4>1</vt:i4>
      </vt:variant>
    </vt:vector>
  </HeadingPairs>
  <TitlesOfParts>
    <vt:vector size="1" baseType="lpstr">
      <vt:lpstr>Template de Teses e Dissertações da Feagri</vt:lpstr>
    </vt:vector>
  </TitlesOfParts>
  <Company/>
  <LinksUpToDate>false</LinksUpToDate>
  <CharactersWithSpaces>118470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Teses e Dissertações da Feagri</dc:title>
  <dc:subject/>
  <dc:creator>Lucas</dc:creator>
  <cp:keywords/>
  <dc:description/>
  <cp:lastModifiedBy>Lucas Sacramoni Peixoto</cp:lastModifiedBy>
  <cp:revision>12</cp:revision>
  <cp:lastPrinted>2021-01-07T03:29:00Z</cp:lastPrinted>
  <dcterms:created xsi:type="dcterms:W3CDTF">2021-03-27T21:13:00Z</dcterms:created>
  <dcterms:modified xsi:type="dcterms:W3CDTF">2021-04-10T14:45:00Z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Mendeley Document_1">
    <vt:lpwstr>True</vt:lpwstr>
  </property>
  <property fmtid="{D5CDD505-2E9C-101B-9397-08002B2CF9AE}" pid="4" name="Mendeley Citation Style_1">
    <vt:lpwstr>http://www.zotero.org/styles/associacao-brasileira-de-normas-tecnicas-usp-fmvz</vt:lpwstr>
  </property>
  <property fmtid="{D5CDD505-2E9C-101B-9397-08002B2CF9AE}" pid="5" name="Mendeley Recent Style Id 0_1">
    <vt:lpwstr>http://www.zotero.org/styles/agronomy</vt:lpwstr>
  </property>
  <property fmtid="{D5CDD505-2E9C-101B-9397-08002B2CF9AE}" pid="6" name="Mendeley Recent Style Name 0_1">
    <vt:lpwstr>Agronomy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http://www.zotero.org/styles/environmental-modelling-and-software</vt:lpwstr>
  </property>
  <property fmtid="{D5CDD505-2E9C-101B-9397-08002B2CF9AE}" pid="14" name="Mendeley Recent Style Name 4_1">
    <vt:lpwstr>Environmental Modelling and Software</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http://www.zotero.org/styles/associacao-brasileira-de-normas-tecnicas-usp-fmvz</vt:lpwstr>
  </property>
  <property fmtid="{D5CDD505-2E9C-101B-9397-08002B2CF9AE}" pid="22" name="Mendeley Recent Style Name 8_1">
    <vt:lpwstr>Universidade de São Paulo - Faculdade de Medicina Veterinária e Zootecnia - ABNT (Portuguese - Brazil)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nique User Id_1">
    <vt:lpwstr>326300ba-5e6a-345a-8fd3-eb2709fe16ed</vt:lpwstr>
  </property>
</Properties>
</file>